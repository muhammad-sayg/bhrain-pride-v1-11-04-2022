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507"/>
        <w:tblW w:w="513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600"/>
        <w:gridCol w:w="6604"/>
      </w:tblGrid>
      <w:tr w:rsidR="00C420C8" w:rsidRPr="005152F2" w14:paraId="54562556" w14:textId="77777777" w:rsidTr="00C762EF">
        <w:trPr>
          <w:trHeight w:val="12393"/>
        </w:trPr>
        <w:tc>
          <w:tcPr>
            <w:tcW w:w="3600" w:type="dxa"/>
          </w:tcPr>
          <w:p w14:paraId="10701213" w14:textId="77777777" w:rsidR="005547F5" w:rsidRDefault="005547F5" w:rsidP="008334FA">
            <w:pPr>
              <w:pStyle w:val="Heading1"/>
              <w:jc w:val="both"/>
            </w:pPr>
          </w:p>
          <w:p w14:paraId="517B1CCA" w14:textId="65C4D65F" w:rsidR="00147245" w:rsidRDefault="0007614C" w:rsidP="00C762EF">
            <w:pPr>
              <w:pStyle w:val="Heading1"/>
            </w:pPr>
            <w:r w:rsidRPr="0007614C">
              <w:rPr>
                <w:noProof/>
              </w:rPr>
              <w:drawing>
                <wp:inline distT="0" distB="0" distL="0" distR="0" wp14:anchorId="4B60DB52" wp14:editId="050A9889">
                  <wp:extent cx="1540234" cy="1570383"/>
                  <wp:effectExtent l="95250" t="95250" r="98425" b="86995"/>
                  <wp:docPr id="8" name="Picture 2" descr="\\Cabin-13\desktop\0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\\Cabin-13\desktop\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746" cy="1571925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65413F7" w14:textId="77777777" w:rsidR="0092633E" w:rsidRDefault="0092633E" w:rsidP="00C762EF">
            <w:pPr>
              <w:pStyle w:val="Heading1"/>
              <w:rPr>
                <w:sz w:val="24"/>
              </w:rPr>
            </w:pPr>
          </w:p>
          <w:p w14:paraId="7B0C5350" w14:textId="028A7FC3" w:rsidR="00367905" w:rsidRPr="00DC1549" w:rsidRDefault="00DC1549" w:rsidP="00C762EF">
            <w:pPr>
              <w:pStyle w:val="Heading1"/>
              <w:rPr>
                <w:sz w:val="24"/>
              </w:rPr>
            </w:pPr>
            <w:r w:rsidRPr="00DC1549">
              <w:rPr>
                <w:sz w:val="24"/>
              </w:rPr>
              <w:t>AHMED ABDULAMEER ALHAYKI</w:t>
            </w:r>
          </w:p>
          <w:p w14:paraId="22E50D6A" w14:textId="77777777" w:rsidR="00C420C8" w:rsidRPr="00C420C8" w:rsidRDefault="00C420C8" w:rsidP="00C762EF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324063BB" wp14:editId="6B3ED845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F08150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Eg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CSl1Hc&#10;HxQAAENyAAAOAAAAAAAAAAAAAAAAAC4CAABkcnMvZTJvRG9jLnhtbFBLAQItABQABgAIAAAAIQBo&#10;RxvQ2AAAAAMBAAAPAAAAAAAAAAAAAAAAAHkWAABkcnMvZG93bnJldi54bWxQSwUGAAAAAAQABADz&#10;AAAAfhcAAAAA&#10;">
                      <v:shape id="Freeform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48405DF8" w14:textId="77777777" w:rsidR="00C420C8" w:rsidRDefault="004D5C4C" w:rsidP="00C762EF">
            <w:pPr>
              <w:pStyle w:val="Heading3"/>
            </w:pPr>
            <w:sdt>
              <w:sdtPr>
                <w:alias w:val="Enter email:"/>
                <w:tag w:val="Enter email:"/>
                <w:id w:val="1159736844"/>
                <w:placeholder>
                  <w:docPart w:val="450546C174534E15B694F56020CCC2F9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Email</w:t>
                </w:r>
              </w:sdtContent>
            </w:sdt>
          </w:p>
          <w:p w14:paraId="738B7439" w14:textId="2340E96B" w:rsidR="003323A4" w:rsidRPr="003323A4" w:rsidRDefault="001D3AF7" w:rsidP="00AA0F37">
            <w:r>
              <w:t xml:space="preserve"> </w:t>
            </w:r>
            <w:r w:rsidR="00DB484E">
              <w:rPr>
                <w:rStyle w:val="Hyperlink"/>
              </w:rPr>
              <w:t xml:space="preserve">ahmedsky344@gmail.com </w:t>
            </w:r>
          </w:p>
          <w:p w14:paraId="0BA956DF" w14:textId="77777777" w:rsidR="00C420C8" w:rsidRPr="00C420C8" w:rsidRDefault="00C420C8" w:rsidP="00C762EF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64FBB903" wp14:editId="27F5A24D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4CF1B5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Q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D2USfPQSUA&#10;ANPeAAAOAAAAAAAAAAAAAAAAAC4CAABkcnMvZTJvRG9jLnhtbFBLAQItABQABgAIAAAAIQBoRxvQ&#10;2AAAAAMBAAAPAAAAAAAAAAAAAAAAAJsnAABkcnMvZG93bnJldi54bWxQSwUGAAAAAAQABADzAAAA&#10;oCgAAAAA&#10;">
                      <v:shape id="Freeform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A764F12" w14:textId="77777777" w:rsidR="00C420C8" w:rsidRDefault="004D5C4C" w:rsidP="00C762EF">
            <w:pPr>
              <w:pStyle w:val="Heading3"/>
            </w:pPr>
            <w:sdt>
              <w:sdtPr>
                <w:alias w:val="Enter telephone:"/>
                <w:tag w:val="Enter telephone:"/>
                <w:id w:val="2067829428"/>
                <w:placeholder>
                  <w:docPart w:val="75D0925B50574804940E03EC89D25D5E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Telephone</w:t>
                </w:r>
              </w:sdtContent>
            </w:sdt>
          </w:p>
          <w:p w14:paraId="27C4703C" w14:textId="3ECC51D2" w:rsidR="00367905" w:rsidRDefault="001E395C" w:rsidP="00C762EF">
            <w:pPr>
              <w:pStyle w:val="Heading3"/>
            </w:pPr>
            <w:r>
              <w:t>36717937</w:t>
            </w:r>
          </w:p>
          <w:p w14:paraId="361269AA" w14:textId="77777777" w:rsidR="00367905" w:rsidRPr="00C420C8" w:rsidRDefault="00367905" w:rsidP="00C762EF">
            <w:pPr>
              <w:pStyle w:val="Heading3"/>
            </w:pP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600"/>
            </w:tblGrid>
            <w:tr w:rsidR="00C420C8" w:rsidRPr="005152F2" w14:paraId="6C99FC0B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7B6C7D9D" w14:textId="77777777" w:rsidR="00C420C8" w:rsidRDefault="004D5C4C" w:rsidP="001E395C">
                  <w:pPr>
                    <w:pStyle w:val="Heading3"/>
                    <w:framePr w:hSpace="180" w:wrap="around" w:vAnchor="page" w:hAnchor="margin" w:xAlign="center" w:y="1507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DBC2D1677ABC4644A3AE10385D82E5C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14:paraId="0C1BEE98" w14:textId="77777777" w:rsidR="00C420C8" w:rsidRDefault="00C420C8" w:rsidP="001E395C">
                  <w:pPr>
                    <w:pStyle w:val="GraphicLine"/>
                    <w:framePr w:hSpace="180" w:wrap="around" w:vAnchor="page" w:hAnchor="margin" w:xAlign="center" w:y="1507"/>
                  </w:pPr>
                  <w:r>
                    <mc:AlternateContent>
                      <mc:Choice Requires="wps">
                        <w:drawing>
                          <wp:inline distT="0" distB="0" distL="0" distR="0" wp14:anchorId="15602144" wp14:editId="23E8F782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5304FB5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69CE8C1" w14:textId="77777777" w:rsidR="00C420C8" w:rsidRDefault="00382003" w:rsidP="001E395C">
                  <w:pPr>
                    <w:framePr w:hSpace="180" w:wrap="around" w:vAnchor="page" w:hAnchor="margin" w:xAlign="center" w:y="1507"/>
                  </w:pPr>
                  <w:r>
                    <w:t xml:space="preserve">Aspiring to get a position that reflects my </w:t>
                  </w:r>
                  <w:r w:rsidR="005547F5">
                    <w:t xml:space="preserve">skills, </w:t>
                  </w:r>
                  <w:r>
                    <w:t xml:space="preserve">dedication </w:t>
                  </w:r>
                  <w:r w:rsidR="005547F5">
                    <w:t>and meeting goals.</w:t>
                  </w:r>
                </w:p>
              </w:tc>
            </w:tr>
            <w:tr w:rsidR="00C420C8" w:rsidRPr="005152F2" w14:paraId="58E1A15A" w14:textId="77777777" w:rsidTr="00CC3C88">
              <w:trPr>
                <w:trHeight w:val="2055"/>
              </w:trPr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6A671A38" w14:textId="77777777" w:rsidR="000B0E48" w:rsidRPr="00CC3C88" w:rsidRDefault="000B0E48" w:rsidP="001E395C">
                  <w:pPr>
                    <w:pStyle w:val="Heading3"/>
                    <w:framePr w:hSpace="180" w:wrap="around" w:vAnchor="page" w:hAnchor="margin" w:xAlign="center" w:y="1507"/>
                    <w:rPr>
                      <w:rFonts w:asciiTheme="minorHAnsi" w:eastAsiaTheme="minorHAnsi" w:hAnsiTheme="minorHAnsi" w:cstheme="minorBidi"/>
                      <w:caps w:val="0"/>
                      <w:szCs w:val="22"/>
                    </w:rPr>
                  </w:pPr>
                  <w:r w:rsidRPr="00CC3C88">
                    <w:rPr>
                      <w:rFonts w:asciiTheme="minorHAnsi" w:eastAsiaTheme="minorHAnsi" w:hAnsiTheme="minorHAnsi" w:cstheme="minorBidi"/>
                      <w:caps w:val="0"/>
                      <w:szCs w:val="22"/>
                    </w:rPr>
                    <w:t>HOBBIES</w:t>
                  </w:r>
                </w:p>
                <w:p w14:paraId="1065C9A9" w14:textId="77777777" w:rsidR="00CC3C88" w:rsidRPr="00CC3C88" w:rsidRDefault="000B0E48" w:rsidP="001E395C">
                  <w:pPr>
                    <w:pStyle w:val="Heading3"/>
                    <w:framePr w:hSpace="180" w:wrap="around" w:vAnchor="page" w:hAnchor="margin" w:xAlign="center" w:y="1507"/>
                    <w:rPr>
                      <w:rFonts w:asciiTheme="minorHAnsi" w:eastAsiaTheme="minorHAnsi" w:hAnsiTheme="minorHAnsi" w:cstheme="minorBidi"/>
                      <w:caps w:val="0"/>
                      <w:szCs w:val="22"/>
                    </w:rPr>
                  </w:pPr>
                  <w:r w:rsidRPr="00CC3C88">
                    <w:rPr>
                      <w:rFonts w:asciiTheme="minorHAnsi" w:eastAsiaTheme="minorHAnsi" w:hAnsiTheme="minorHAnsi" w:cstheme="minorBidi"/>
                      <w:caps w:val="0"/>
                      <w:noProof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3B6C0CD8" wp14:editId="3B359369">
                            <wp:extent cx="221615" cy="0"/>
                            <wp:effectExtent l="0" t="0" r="26035" b="19050"/>
                            <wp:docPr id="4" name="Straight Connector 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00EB3DB" id="Straight Connector 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BF620C7" w14:textId="77777777" w:rsidR="00CC3C88" w:rsidRPr="00CC3C88" w:rsidRDefault="00CC3C88" w:rsidP="001E395C">
                  <w:pPr>
                    <w:pStyle w:val="Heading3"/>
                    <w:framePr w:hSpace="180" w:wrap="around" w:vAnchor="page" w:hAnchor="margin" w:xAlign="center" w:y="1507"/>
                    <w:rPr>
                      <w:rFonts w:asciiTheme="minorHAnsi" w:eastAsiaTheme="minorHAnsi" w:hAnsiTheme="minorHAnsi" w:cstheme="minorBidi"/>
                      <w:caps w:val="0"/>
                      <w:szCs w:val="22"/>
                    </w:rPr>
                  </w:pPr>
                </w:p>
                <w:p w14:paraId="1C54379B" w14:textId="77777777" w:rsidR="00382003" w:rsidRDefault="00CC3C88" w:rsidP="001E395C">
                  <w:pPr>
                    <w:pStyle w:val="Heading3"/>
                    <w:framePr w:hSpace="180" w:wrap="around" w:vAnchor="page" w:hAnchor="margin" w:xAlign="center" w:y="1507"/>
                    <w:numPr>
                      <w:ilvl w:val="0"/>
                      <w:numId w:val="13"/>
                    </w:numPr>
                    <w:ind w:left="1260"/>
                    <w:jc w:val="left"/>
                    <w:rPr>
                      <w:rFonts w:asciiTheme="minorHAnsi" w:eastAsiaTheme="minorHAnsi" w:hAnsiTheme="minorHAnsi" w:cstheme="minorBidi"/>
                      <w:caps w:val="0"/>
                      <w:szCs w:val="22"/>
                    </w:rPr>
                  </w:pPr>
                  <w:r w:rsidRPr="00CC3C88">
                    <w:rPr>
                      <w:rFonts w:asciiTheme="minorHAnsi" w:eastAsiaTheme="minorHAnsi" w:hAnsiTheme="minorHAnsi" w:cstheme="minorBidi"/>
                      <w:caps w:val="0"/>
                      <w:szCs w:val="22"/>
                    </w:rPr>
                    <w:t>Bike riding</w:t>
                  </w:r>
                </w:p>
                <w:p w14:paraId="65E5E975" w14:textId="77777777" w:rsidR="00CC3C88" w:rsidRDefault="00CC3C88" w:rsidP="001E395C">
                  <w:pPr>
                    <w:pStyle w:val="Heading3"/>
                    <w:framePr w:hSpace="180" w:wrap="around" w:vAnchor="page" w:hAnchor="margin" w:xAlign="center" w:y="1507"/>
                    <w:numPr>
                      <w:ilvl w:val="0"/>
                      <w:numId w:val="13"/>
                    </w:numPr>
                    <w:ind w:left="1260"/>
                    <w:jc w:val="left"/>
                    <w:rPr>
                      <w:rFonts w:asciiTheme="minorHAnsi" w:eastAsiaTheme="minorHAnsi" w:hAnsiTheme="minorHAnsi" w:cstheme="minorBidi"/>
                      <w:caps w:val="0"/>
                      <w:szCs w:val="22"/>
                    </w:rPr>
                  </w:pPr>
                  <w:r>
                    <w:rPr>
                      <w:rFonts w:asciiTheme="minorHAnsi" w:eastAsiaTheme="minorHAnsi" w:hAnsiTheme="minorHAnsi" w:cstheme="minorBidi"/>
                      <w:caps w:val="0"/>
                      <w:szCs w:val="22"/>
                    </w:rPr>
                    <w:t>Football</w:t>
                  </w:r>
                </w:p>
                <w:p w14:paraId="403A1787" w14:textId="77777777" w:rsidR="00CC3C88" w:rsidRPr="00CC3C88" w:rsidRDefault="00CC3C88" w:rsidP="001E395C">
                  <w:pPr>
                    <w:pStyle w:val="Heading3"/>
                    <w:framePr w:hSpace="180" w:wrap="around" w:vAnchor="page" w:hAnchor="margin" w:xAlign="center" w:y="1507"/>
                    <w:numPr>
                      <w:ilvl w:val="0"/>
                      <w:numId w:val="13"/>
                    </w:numPr>
                    <w:ind w:left="1260"/>
                    <w:jc w:val="left"/>
                    <w:rPr>
                      <w:rFonts w:asciiTheme="minorHAnsi" w:eastAsiaTheme="minorHAnsi" w:hAnsiTheme="minorHAnsi" w:cstheme="minorBidi"/>
                      <w:caps w:val="0"/>
                      <w:szCs w:val="22"/>
                    </w:rPr>
                  </w:pPr>
                  <w:r>
                    <w:rPr>
                      <w:rFonts w:asciiTheme="minorHAnsi" w:eastAsiaTheme="minorHAnsi" w:hAnsiTheme="minorHAnsi" w:cstheme="minorBidi"/>
                      <w:caps w:val="0"/>
                      <w:szCs w:val="22"/>
                    </w:rPr>
                    <w:t>Travelling</w:t>
                  </w:r>
                </w:p>
                <w:p w14:paraId="0FA570B6" w14:textId="77777777" w:rsidR="00CC3C88" w:rsidRPr="00382003" w:rsidRDefault="00CC3C88" w:rsidP="001E395C">
                  <w:pPr>
                    <w:framePr w:hSpace="180" w:wrap="around" w:vAnchor="page" w:hAnchor="margin" w:xAlign="center" w:y="1507"/>
                    <w:shd w:val="clear" w:color="auto" w:fill="FFFFFF"/>
                    <w:spacing w:before="100" w:beforeAutospacing="1" w:after="100" w:afterAutospacing="1" w:line="480" w:lineRule="atLeast"/>
                    <w:jc w:val="left"/>
                  </w:pPr>
                </w:p>
              </w:tc>
            </w:tr>
          </w:tbl>
          <w:p w14:paraId="62F7CC1D" w14:textId="77777777" w:rsidR="00C420C8" w:rsidRPr="005152F2" w:rsidRDefault="00C420C8" w:rsidP="00C762EF"/>
        </w:tc>
        <w:tc>
          <w:tcPr>
            <w:tcW w:w="6604" w:type="dxa"/>
          </w:tcPr>
          <w:tbl>
            <w:tblPr>
              <w:tblpPr w:leftFromText="180" w:rightFromText="180" w:horzAnchor="margin" w:tblpY="-1346"/>
              <w:tblOverlap w:val="never"/>
              <w:tblW w:w="6739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739"/>
            </w:tblGrid>
            <w:tr w:rsidR="00C420C8" w:rsidRPr="005547F5" w14:paraId="4BF160E6" w14:textId="77777777" w:rsidTr="00E17302">
              <w:trPr>
                <w:trHeight w:val="5900"/>
              </w:trPr>
              <w:tc>
                <w:tcPr>
                  <w:tcW w:w="6739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75E6D3E" w14:textId="77777777" w:rsidR="00C420C8" w:rsidRPr="005547F5" w:rsidRDefault="004D5C4C" w:rsidP="00C762EF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831198149558401AAD7B7F194409524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547F5">
                        <w:t>Experience</w:t>
                      </w:r>
                    </w:sdtContent>
                  </w:sdt>
                </w:p>
                <w:p w14:paraId="5C91D543" w14:textId="77777777" w:rsidR="00CC3C88" w:rsidRDefault="00CC3C88" w:rsidP="00C762EF">
                  <w:pPr>
                    <w:pStyle w:val="Heading4"/>
                    <w:rPr>
                      <w:b w:val="0"/>
                    </w:rPr>
                  </w:pPr>
                  <w:r>
                    <w:rPr>
                      <w:b w:val="0"/>
                    </w:rPr>
                    <w:t>SECURITY ECEXCUTIVE/cROWNE PLAZA HOTEL</w:t>
                  </w:r>
                </w:p>
                <w:p w14:paraId="61AF6133" w14:textId="77777777" w:rsidR="00C420C8" w:rsidRDefault="00CC3C88" w:rsidP="00C762EF">
                  <w:pPr>
                    <w:pStyle w:val="Heading4"/>
                  </w:pPr>
                  <w:r>
                    <w:rPr>
                      <w:b w:val="0"/>
                    </w:rPr>
                    <w:t>/</w:t>
                  </w:r>
                  <w:r>
                    <w:t>JUNE 2010</w:t>
                  </w:r>
                  <w:r w:rsidR="00C420C8" w:rsidRPr="005547F5">
                    <w:rPr>
                      <w:b w:val="0"/>
                    </w:rPr>
                    <w:t xml:space="preserve"> – </w:t>
                  </w:r>
                  <w:r>
                    <w:t>PRESENT</w:t>
                  </w:r>
                </w:p>
                <w:p w14:paraId="2030D704" w14:textId="77777777" w:rsidR="00CC3C88" w:rsidRPr="005547F5" w:rsidRDefault="00CC3C88" w:rsidP="00C762EF">
                  <w:pPr>
                    <w:pStyle w:val="Heading4"/>
                    <w:rPr>
                      <w:b w:val="0"/>
                    </w:rPr>
                  </w:pPr>
                </w:p>
                <w:p w14:paraId="0CB5871A" w14:textId="77777777" w:rsidR="00CC3C88" w:rsidRPr="0076066F" w:rsidRDefault="00CC3C88" w:rsidP="00C762EF">
                  <w:pPr>
                    <w:numPr>
                      <w:ilvl w:val="0"/>
                      <w:numId w:val="14"/>
                    </w:numPr>
                    <w:tabs>
                      <w:tab w:val="clear" w:pos="720"/>
                      <w:tab w:val="num" w:pos="900"/>
                    </w:tabs>
                    <w:spacing w:after="0" w:line="276" w:lineRule="auto"/>
                    <w:ind w:hanging="270"/>
                    <w:jc w:val="left"/>
                  </w:pPr>
                  <w:r w:rsidRPr="00A76A3C">
                    <w:t>Handling any disputes by guests and responding to them accordingly.</w:t>
                  </w:r>
                </w:p>
                <w:p w14:paraId="2B0CB156" w14:textId="77777777" w:rsidR="00CC3C88" w:rsidRPr="0076066F" w:rsidRDefault="00367905" w:rsidP="00C762EF">
                  <w:pPr>
                    <w:numPr>
                      <w:ilvl w:val="0"/>
                      <w:numId w:val="14"/>
                    </w:numPr>
                    <w:tabs>
                      <w:tab w:val="clear" w:pos="720"/>
                      <w:tab w:val="num" w:pos="900"/>
                    </w:tabs>
                    <w:spacing w:after="0" w:line="276" w:lineRule="auto"/>
                    <w:ind w:hanging="270"/>
                    <w:jc w:val="left"/>
                  </w:pPr>
                  <w:r>
                    <w:t xml:space="preserve">Validating </w:t>
                  </w:r>
                  <w:r w:rsidR="00CC3C88">
                    <w:t>badges of employees and visitors.</w:t>
                  </w:r>
                </w:p>
                <w:p w14:paraId="20FBEF42" w14:textId="77777777" w:rsidR="00CC3C88" w:rsidRPr="00CC3C88" w:rsidRDefault="00CC3C88" w:rsidP="00C762EF">
                  <w:pPr>
                    <w:numPr>
                      <w:ilvl w:val="0"/>
                      <w:numId w:val="14"/>
                    </w:numPr>
                    <w:tabs>
                      <w:tab w:val="clear" w:pos="720"/>
                      <w:tab w:val="num" w:pos="900"/>
                    </w:tabs>
                    <w:spacing w:after="0" w:line="276" w:lineRule="auto"/>
                    <w:ind w:hanging="270"/>
                    <w:jc w:val="left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t>Verifying  authorization of visitors to enter</w:t>
                  </w:r>
                  <w:r w:rsidRPr="0076066F">
                    <w:t xml:space="preserve">  the facility</w:t>
                  </w:r>
                </w:p>
                <w:p w14:paraId="7C168799" w14:textId="77777777" w:rsidR="00CC3C88" w:rsidRPr="0076066F" w:rsidRDefault="00CC3C88" w:rsidP="00C762EF">
                  <w:pPr>
                    <w:numPr>
                      <w:ilvl w:val="0"/>
                      <w:numId w:val="14"/>
                    </w:numPr>
                    <w:tabs>
                      <w:tab w:val="clear" w:pos="720"/>
                      <w:tab w:val="num" w:pos="900"/>
                    </w:tabs>
                    <w:spacing w:after="0" w:line="276" w:lineRule="auto"/>
                    <w:ind w:hanging="270"/>
                    <w:jc w:val="left"/>
                  </w:pPr>
                  <w:r>
                    <w:t>Respond to emergencies.</w:t>
                  </w:r>
                </w:p>
                <w:p w14:paraId="075CE382" w14:textId="77777777" w:rsidR="00CC3C88" w:rsidRPr="0076066F" w:rsidRDefault="00CC3C88" w:rsidP="00C762EF">
                  <w:pPr>
                    <w:numPr>
                      <w:ilvl w:val="0"/>
                      <w:numId w:val="14"/>
                    </w:numPr>
                    <w:tabs>
                      <w:tab w:val="clear" w:pos="720"/>
                      <w:tab w:val="num" w:pos="900"/>
                    </w:tabs>
                    <w:spacing w:after="0" w:line="276" w:lineRule="auto"/>
                    <w:ind w:hanging="270"/>
                    <w:jc w:val="left"/>
                  </w:pPr>
                  <w:r>
                    <w:t>Reporting all incident, accidents, or medical emergencies..</w:t>
                  </w:r>
                </w:p>
                <w:p w14:paraId="1190AD7F" w14:textId="77777777" w:rsidR="00CC3C88" w:rsidRPr="0076066F" w:rsidRDefault="00CC3C88" w:rsidP="00C762EF">
                  <w:pPr>
                    <w:numPr>
                      <w:ilvl w:val="0"/>
                      <w:numId w:val="14"/>
                    </w:numPr>
                    <w:tabs>
                      <w:tab w:val="clear" w:pos="720"/>
                      <w:tab w:val="num" w:pos="900"/>
                    </w:tabs>
                    <w:spacing w:after="0" w:line="276" w:lineRule="auto"/>
                    <w:ind w:hanging="270"/>
                    <w:jc w:val="left"/>
                  </w:pPr>
                  <w:r>
                    <w:t>Monitoring and patrolling areas of the hotel on a consistent basis.</w:t>
                  </w:r>
                </w:p>
                <w:p w14:paraId="765CAE9C" w14:textId="77777777" w:rsidR="00CC3C88" w:rsidRPr="00A76A3C" w:rsidRDefault="00367905" w:rsidP="00C762EF">
                  <w:pPr>
                    <w:numPr>
                      <w:ilvl w:val="0"/>
                      <w:numId w:val="14"/>
                    </w:numPr>
                    <w:tabs>
                      <w:tab w:val="clear" w:pos="720"/>
                      <w:tab w:val="num" w:pos="900"/>
                    </w:tabs>
                    <w:spacing w:after="0" w:line="276" w:lineRule="auto"/>
                    <w:ind w:hanging="270"/>
                    <w:jc w:val="left"/>
                  </w:pPr>
                  <w:r>
                    <w:t>Ensure staff follow security measures as</w:t>
                  </w:r>
                  <w:r w:rsidRPr="00A76A3C">
                    <w:t xml:space="preserve"> </w:t>
                  </w:r>
                  <w:r>
                    <w:t>per</w:t>
                  </w:r>
                  <w:r w:rsidR="00CC3C88">
                    <w:t xml:space="preserve"> hotel standards and </w:t>
                  </w:r>
                  <w:r>
                    <w:t>educate them</w:t>
                  </w:r>
                  <w:r w:rsidR="00CC3C88">
                    <w:t xml:space="preserve"> further.</w:t>
                  </w:r>
                </w:p>
                <w:p w14:paraId="5CA38FD4" w14:textId="77777777" w:rsidR="00CC3C88" w:rsidRPr="002607FD" w:rsidRDefault="00CC3C88" w:rsidP="00C762EF">
                  <w:pPr>
                    <w:numPr>
                      <w:ilvl w:val="0"/>
                      <w:numId w:val="14"/>
                    </w:numPr>
                    <w:tabs>
                      <w:tab w:val="clear" w:pos="720"/>
                      <w:tab w:val="num" w:pos="900"/>
                    </w:tabs>
                    <w:spacing w:after="0" w:line="276" w:lineRule="auto"/>
                    <w:ind w:hanging="270"/>
                    <w:jc w:val="left"/>
                  </w:pPr>
                  <w:r w:rsidRPr="00A76A3C">
                    <w:t>Keep a check on all the activity in the hotel to make sure the guests and the staff of the hotel are safe and secure.</w:t>
                  </w:r>
                </w:p>
                <w:p w14:paraId="09D1AD48" w14:textId="77777777" w:rsidR="00C420C8" w:rsidRPr="005547F5" w:rsidRDefault="00CC3C88" w:rsidP="00C762EF">
                  <w:pPr>
                    <w:pStyle w:val="ListParagraph"/>
                    <w:numPr>
                      <w:ilvl w:val="0"/>
                      <w:numId w:val="14"/>
                    </w:numPr>
                    <w:tabs>
                      <w:tab w:val="clear" w:pos="720"/>
                      <w:tab w:val="num" w:pos="450"/>
                      <w:tab w:val="num" w:pos="900"/>
                    </w:tabs>
                    <w:spacing w:after="0"/>
                    <w:ind w:hanging="270"/>
                    <w:jc w:val="left"/>
                  </w:pPr>
                  <w:r>
                    <w:t>Enforce security measures ensuring safe and protected environment</w:t>
                  </w:r>
                  <w:r w:rsidR="00367905">
                    <w:t>.</w:t>
                  </w:r>
                </w:p>
              </w:tc>
            </w:tr>
            <w:tr w:rsidR="00C420C8" w:rsidRPr="005547F5" w14:paraId="2A40CF09" w14:textId="77777777" w:rsidTr="00E17302">
              <w:trPr>
                <w:trHeight w:val="1836"/>
              </w:trPr>
              <w:tc>
                <w:tcPr>
                  <w:tcW w:w="6739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61F24CF" w14:textId="77777777" w:rsidR="00C420C8" w:rsidRPr="005547F5" w:rsidRDefault="004D5C4C" w:rsidP="00C762EF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C2BE67D5B8884DBDA392D529EA7A5B0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bookmarkStart w:id="0" w:name="_GoBack"/>
                      <w:r w:rsidR="00C420C8" w:rsidRPr="005547F5">
                        <w:t>Education</w:t>
                      </w:r>
                      <w:bookmarkEnd w:id="0"/>
                    </w:sdtContent>
                  </w:sdt>
                </w:p>
                <w:p w14:paraId="73D3D716" w14:textId="2265BAAA" w:rsidR="00C420C8" w:rsidRDefault="004374DC" w:rsidP="00C762EF">
                  <w:pPr>
                    <w:pStyle w:val="Heading4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Delmon university </w:t>
                  </w:r>
                  <w:r w:rsidR="00366889">
                    <w:rPr>
                      <w:b w:val="0"/>
                    </w:rPr>
                    <w:t>(</w:t>
                  </w:r>
                  <w:r w:rsidR="00736E23">
                    <w:rPr>
                      <w:b w:val="0"/>
                    </w:rPr>
                    <w:t>2008 – 2010 )</w:t>
                  </w:r>
                </w:p>
                <w:p w14:paraId="33B6C275" w14:textId="4E6F260F" w:rsidR="00736E23" w:rsidRDefault="00736E23" w:rsidP="00C762EF">
                  <w:pPr>
                    <w:pStyle w:val="Heading4"/>
                    <w:rPr>
                      <w:b w:val="0"/>
                    </w:rPr>
                  </w:pPr>
                  <w:r>
                    <w:rPr>
                      <w:b w:val="0"/>
                    </w:rPr>
                    <w:t>Bachelors in business administration</w:t>
                  </w:r>
                </w:p>
                <w:p w14:paraId="1913F4C7" w14:textId="2DA23C47" w:rsidR="0018316B" w:rsidRDefault="0018316B" w:rsidP="00C762EF">
                  <w:pPr>
                    <w:pStyle w:val="Heading4"/>
                    <w:rPr>
                      <w:b w:val="0"/>
                    </w:rPr>
                  </w:pPr>
                </w:p>
                <w:p w14:paraId="1B8A7896" w14:textId="129883A3" w:rsidR="00C420C8" w:rsidRPr="0016280D" w:rsidRDefault="0018316B" w:rsidP="0016280D">
                  <w:pPr>
                    <w:pStyle w:val="Heading4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Muharraq commercial high school </w:t>
                  </w:r>
                  <w:r w:rsidR="0016280D">
                    <w:rPr>
                      <w:b w:val="0"/>
                    </w:rPr>
                    <w:t>(2008)</w:t>
                  </w:r>
                </w:p>
              </w:tc>
            </w:tr>
            <w:tr w:rsidR="00C420C8" w:rsidRPr="005547F5" w14:paraId="0028215E" w14:textId="77777777" w:rsidTr="00E17302">
              <w:trPr>
                <w:trHeight w:val="1014"/>
              </w:trPr>
              <w:tc>
                <w:tcPr>
                  <w:tcW w:w="6739" w:type="dxa"/>
                  <w:tcMar>
                    <w:left w:w="720" w:type="dxa"/>
                    <w:right w:w="0" w:type="dxa"/>
                  </w:tcMar>
                </w:tcPr>
                <w:p w14:paraId="13535D1F" w14:textId="77777777" w:rsidR="00C420C8" w:rsidRPr="005547F5" w:rsidRDefault="005547F5" w:rsidP="00C762EF">
                  <w:pPr>
                    <w:pStyle w:val="Heading2"/>
                  </w:pPr>
                  <w:r>
                    <w:t>SKILLS</w:t>
                  </w:r>
                </w:p>
              </w:tc>
            </w:tr>
          </w:tbl>
          <w:p w14:paraId="1E94C1FB" w14:textId="77777777" w:rsidR="005547F5" w:rsidRPr="00367905" w:rsidRDefault="00367905" w:rsidP="00C762EF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0" w:line="360" w:lineRule="auto"/>
              <w:ind w:left="2827"/>
              <w:jc w:val="both"/>
            </w:pPr>
            <w:r w:rsidRPr="00367905">
              <w:t>Team player</w:t>
            </w:r>
          </w:p>
          <w:p w14:paraId="4BE281D1" w14:textId="77777777" w:rsidR="005547F5" w:rsidRPr="00367905" w:rsidRDefault="005547F5" w:rsidP="00C762EF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0" w:line="360" w:lineRule="auto"/>
              <w:ind w:left="2827"/>
              <w:jc w:val="both"/>
            </w:pPr>
            <w:r w:rsidRPr="00367905">
              <w:t>Ability to Work Under Pressure</w:t>
            </w:r>
          </w:p>
          <w:p w14:paraId="4B9B09AA" w14:textId="77777777" w:rsidR="005547F5" w:rsidRPr="00367905" w:rsidRDefault="005547F5" w:rsidP="00C762EF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0" w:line="360" w:lineRule="auto"/>
              <w:ind w:left="2827"/>
              <w:jc w:val="both"/>
            </w:pPr>
            <w:r w:rsidRPr="00367905">
              <w:t>Decision Making</w:t>
            </w:r>
          </w:p>
          <w:p w14:paraId="15CE9753" w14:textId="77777777" w:rsidR="005547F5" w:rsidRPr="00367905" w:rsidRDefault="005547F5" w:rsidP="00C762EF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0" w:line="360" w:lineRule="auto"/>
              <w:ind w:left="2827"/>
              <w:jc w:val="both"/>
            </w:pPr>
            <w:r w:rsidRPr="00367905">
              <w:t>Time Management</w:t>
            </w:r>
          </w:p>
          <w:p w14:paraId="31901974" w14:textId="77777777" w:rsidR="005547F5" w:rsidRPr="00367905" w:rsidRDefault="005547F5" w:rsidP="00C762EF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0" w:line="360" w:lineRule="auto"/>
              <w:ind w:left="2827"/>
              <w:jc w:val="both"/>
            </w:pPr>
            <w:r w:rsidRPr="00367905">
              <w:t>Self-motivation</w:t>
            </w:r>
          </w:p>
          <w:p w14:paraId="002D49DE" w14:textId="77777777" w:rsidR="00C420C8" w:rsidRPr="00367905" w:rsidRDefault="005547F5" w:rsidP="00C762EF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0" w:line="360" w:lineRule="auto"/>
              <w:ind w:left="2827"/>
              <w:jc w:val="both"/>
            </w:pPr>
            <w:r w:rsidRPr="00367905">
              <w:t>Adaptability</w:t>
            </w:r>
          </w:p>
          <w:p w14:paraId="64776B24" w14:textId="77777777" w:rsidR="005547F5" w:rsidRPr="005152F2" w:rsidRDefault="005547F5" w:rsidP="00C762EF">
            <w:pPr>
              <w:shd w:val="clear" w:color="auto" w:fill="FFFFFF"/>
              <w:spacing w:before="100" w:beforeAutospacing="1" w:after="100" w:afterAutospacing="1" w:line="480" w:lineRule="atLeast"/>
              <w:ind w:left="2467"/>
              <w:jc w:val="both"/>
            </w:pPr>
          </w:p>
        </w:tc>
      </w:tr>
    </w:tbl>
    <w:p w14:paraId="07E333A1" w14:textId="77777777" w:rsidR="003F5FDB" w:rsidRPr="00F66506" w:rsidRDefault="003F5FDB" w:rsidP="00F66506">
      <w:pPr>
        <w:pStyle w:val="EndOfDocument"/>
      </w:pPr>
    </w:p>
    <w:sectPr w:rsidR="003F5FDB" w:rsidRPr="00F66506" w:rsidSect="0036790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152" w:bottom="1440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E7E38" w14:textId="77777777" w:rsidR="004D5C4C" w:rsidRDefault="004D5C4C" w:rsidP="003856C9">
      <w:pPr>
        <w:spacing w:after="0" w:line="240" w:lineRule="auto"/>
      </w:pPr>
      <w:r>
        <w:separator/>
      </w:r>
    </w:p>
  </w:endnote>
  <w:endnote w:type="continuationSeparator" w:id="0">
    <w:p w14:paraId="5401E0C8" w14:textId="77777777" w:rsidR="004D5C4C" w:rsidRDefault="004D5C4C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charset w:val="00"/>
    <w:family w:val="roman"/>
    <w:notTrueType/>
    <w:pitch w:val="default"/>
  </w:font>
  <w:font w:name="Segoe UI">
    <w:altName w:val="Calibri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38769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64FB214" wp14:editId="7A6F856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FC4CD1D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R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LAA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lso/VM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-10097486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DC1549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6AC63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12497949" wp14:editId="27BEB31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E89A102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NB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F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Dav2rc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581DA" w14:textId="77777777" w:rsidR="004D5C4C" w:rsidRDefault="004D5C4C" w:rsidP="003856C9">
      <w:pPr>
        <w:spacing w:after="0" w:line="240" w:lineRule="auto"/>
      </w:pPr>
      <w:r>
        <w:separator/>
      </w:r>
    </w:p>
  </w:footnote>
  <w:footnote w:type="continuationSeparator" w:id="0">
    <w:p w14:paraId="4A1738FD" w14:textId="77777777" w:rsidR="004D5C4C" w:rsidRDefault="004D5C4C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181E8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C1D4D7C" wp14:editId="2B325E1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896FDA2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xE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JpCpJq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BCB23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35E9079" wp14:editId="7DD93EC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6A743CF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x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R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JtbTU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FF6FF9"/>
    <w:multiLevelType w:val="multilevel"/>
    <w:tmpl w:val="096E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C796C"/>
    <w:multiLevelType w:val="hybridMultilevel"/>
    <w:tmpl w:val="D4649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FB6E92"/>
    <w:multiLevelType w:val="hybridMultilevel"/>
    <w:tmpl w:val="B4A82416"/>
    <w:lvl w:ilvl="0" w:tplc="013CB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28A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061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C23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4CF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A8F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DE2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8E1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A49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E4C3B9C"/>
    <w:multiLevelType w:val="hybridMultilevel"/>
    <w:tmpl w:val="FB28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003"/>
    <w:rsid w:val="00024958"/>
    <w:rsid w:val="00052BE1"/>
    <w:rsid w:val="0007412A"/>
    <w:rsid w:val="0007614C"/>
    <w:rsid w:val="00084DDF"/>
    <w:rsid w:val="000B0E48"/>
    <w:rsid w:val="0010199E"/>
    <w:rsid w:val="0010257B"/>
    <w:rsid w:val="001166C2"/>
    <w:rsid w:val="00147245"/>
    <w:rsid w:val="001503AC"/>
    <w:rsid w:val="0016280D"/>
    <w:rsid w:val="001765FE"/>
    <w:rsid w:val="0018316B"/>
    <w:rsid w:val="0019561F"/>
    <w:rsid w:val="001B32D2"/>
    <w:rsid w:val="001D3AF7"/>
    <w:rsid w:val="001E395C"/>
    <w:rsid w:val="00271D63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323A4"/>
    <w:rsid w:val="00347DFE"/>
    <w:rsid w:val="00366889"/>
    <w:rsid w:val="00367905"/>
    <w:rsid w:val="00372140"/>
    <w:rsid w:val="00382003"/>
    <w:rsid w:val="003856C9"/>
    <w:rsid w:val="00396369"/>
    <w:rsid w:val="003F4D31"/>
    <w:rsid w:val="003F5FDB"/>
    <w:rsid w:val="0043426C"/>
    <w:rsid w:val="004374DC"/>
    <w:rsid w:val="00441EB9"/>
    <w:rsid w:val="00463463"/>
    <w:rsid w:val="00473EF8"/>
    <w:rsid w:val="004760E5"/>
    <w:rsid w:val="004D22BB"/>
    <w:rsid w:val="004D5C4C"/>
    <w:rsid w:val="005152F2"/>
    <w:rsid w:val="005246B9"/>
    <w:rsid w:val="00534E4E"/>
    <w:rsid w:val="0054063D"/>
    <w:rsid w:val="00551D35"/>
    <w:rsid w:val="005547F5"/>
    <w:rsid w:val="005562D4"/>
    <w:rsid w:val="00557019"/>
    <w:rsid w:val="005674AC"/>
    <w:rsid w:val="00580925"/>
    <w:rsid w:val="005A1E51"/>
    <w:rsid w:val="005A4768"/>
    <w:rsid w:val="005A7E57"/>
    <w:rsid w:val="00616FF4"/>
    <w:rsid w:val="00666EB7"/>
    <w:rsid w:val="00671D58"/>
    <w:rsid w:val="00686956"/>
    <w:rsid w:val="006A3CE7"/>
    <w:rsid w:val="006C7CD8"/>
    <w:rsid w:val="00736E23"/>
    <w:rsid w:val="00743379"/>
    <w:rsid w:val="00747550"/>
    <w:rsid w:val="007803B7"/>
    <w:rsid w:val="00794088"/>
    <w:rsid w:val="007A63D6"/>
    <w:rsid w:val="007A7C08"/>
    <w:rsid w:val="007B2F5C"/>
    <w:rsid w:val="007C5F05"/>
    <w:rsid w:val="00825ED8"/>
    <w:rsid w:val="00832043"/>
    <w:rsid w:val="00832F81"/>
    <w:rsid w:val="008334FA"/>
    <w:rsid w:val="00841714"/>
    <w:rsid w:val="008501C7"/>
    <w:rsid w:val="008C7CA2"/>
    <w:rsid w:val="008F6337"/>
    <w:rsid w:val="00914DAF"/>
    <w:rsid w:val="0092633E"/>
    <w:rsid w:val="0093286E"/>
    <w:rsid w:val="00976DEE"/>
    <w:rsid w:val="009A73C5"/>
    <w:rsid w:val="009D1627"/>
    <w:rsid w:val="009E5DC2"/>
    <w:rsid w:val="00A42F91"/>
    <w:rsid w:val="00A508F8"/>
    <w:rsid w:val="00AA0F37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0427D"/>
    <w:rsid w:val="00C36977"/>
    <w:rsid w:val="00C420C8"/>
    <w:rsid w:val="00C4403A"/>
    <w:rsid w:val="00C762EF"/>
    <w:rsid w:val="00CC3C88"/>
    <w:rsid w:val="00CE6306"/>
    <w:rsid w:val="00D11C4D"/>
    <w:rsid w:val="00D5067A"/>
    <w:rsid w:val="00DB484E"/>
    <w:rsid w:val="00DC0F74"/>
    <w:rsid w:val="00DC1549"/>
    <w:rsid w:val="00DC79BB"/>
    <w:rsid w:val="00DF0A0F"/>
    <w:rsid w:val="00E17302"/>
    <w:rsid w:val="00E34D58"/>
    <w:rsid w:val="00E73A64"/>
    <w:rsid w:val="00E941EF"/>
    <w:rsid w:val="00EB1C1B"/>
    <w:rsid w:val="00EE13F7"/>
    <w:rsid w:val="00F077AE"/>
    <w:rsid w:val="00F14687"/>
    <w:rsid w:val="00F27D59"/>
    <w:rsid w:val="00F56435"/>
    <w:rsid w:val="00F66506"/>
    <w:rsid w:val="00F91A9C"/>
    <w:rsid w:val="00F927F0"/>
    <w:rsid w:val="00FA07AA"/>
    <w:rsid w:val="00FB0A17"/>
    <w:rsid w:val="00FB6A8F"/>
    <w:rsid w:val="00FD3790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7E20A"/>
  <w15:chartTrackingRefBased/>
  <w15:docId w15:val="{30452C4A-6889-4DD6-8D2F-BAE4F8B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6506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u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paragraph" w:customStyle="1" w:styleId="EndOfDocument">
    <w:name w:val="End Of Document"/>
    <w:basedOn w:val="Normal"/>
    <w:uiPriority w:val="12"/>
    <w:qFormat/>
    <w:rsid w:val="00F66506"/>
    <w:pPr>
      <w:spacing w:after="0" w:line="240" w:lineRule="auto"/>
    </w:pPr>
    <w:rPr>
      <w:sz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A50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0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glossaryDocument" Target="glossary/document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dll\AppData\Roaming\Microsoft\Templates\Creative%20resume,%20designed%20by%20MOO(2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0546C174534E15B694F56020CCC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CD421-8C49-48AC-BB49-06A2EEB4A5F2}"/>
      </w:docPartPr>
      <w:docPartBody>
        <w:p w:rsidR="0000744B" w:rsidRDefault="00E3740D">
          <w:pPr>
            <w:pStyle w:val="450546C174534E15B694F56020CCC2F9"/>
          </w:pPr>
          <w:r w:rsidRPr="005152F2">
            <w:t>Email</w:t>
          </w:r>
        </w:p>
      </w:docPartBody>
    </w:docPart>
    <w:docPart>
      <w:docPartPr>
        <w:name w:val="75D0925B50574804940E03EC89D25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3C766-231E-4A90-AD91-2E9B86D8CA7C}"/>
      </w:docPartPr>
      <w:docPartBody>
        <w:p w:rsidR="0000744B" w:rsidRDefault="00E3740D">
          <w:pPr>
            <w:pStyle w:val="75D0925B50574804940E03EC89D25D5E"/>
          </w:pPr>
          <w:r w:rsidRPr="005152F2">
            <w:t>Telephone</w:t>
          </w:r>
        </w:p>
      </w:docPartBody>
    </w:docPart>
    <w:docPart>
      <w:docPartPr>
        <w:name w:val="DBC2D1677ABC4644A3AE10385D82E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FFCDF-79A5-4FB9-B6C3-8FC4CAE9EA67}"/>
      </w:docPartPr>
      <w:docPartBody>
        <w:p w:rsidR="0000744B" w:rsidRDefault="00E3740D">
          <w:pPr>
            <w:pStyle w:val="DBC2D1677ABC4644A3AE10385D82E5C6"/>
          </w:pPr>
          <w:r>
            <w:t>Objective</w:t>
          </w:r>
        </w:p>
      </w:docPartBody>
    </w:docPart>
    <w:docPart>
      <w:docPartPr>
        <w:name w:val="831198149558401AAD7B7F1944095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5BD6B-07F2-4875-A422-0F457D232662}"/>
      </w:docPartPr>
      <w:docPartBody>
        <w:p w:rsidR="0000744B" w:rsidRDefault="00E3740D">
          <w:pPr>
            <w:pStyle w:val="831198149558401AAD7B7F1944095247"/>
          </w:pPr>
          <w:r w:rsidRPr="005152F2">
            <w:t>Experience</w:t>
          </w:r>
        </w:p>
      </w:docPartBody>
    </w:docPart>
    <w:docPart>
      <w:docPartPr>
        <w:name w:val="C2BE67D5B8884DBDA392D529EA7A5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EA419-58DA-4B78-AC1A-0C2F98FC22DF}"/>
      </w:docPartPr>
      <w:docPartBody>
        <w:p w:rsidR="0000744B" w:rsidRDefault="00E3740D">
          <w:pPr>
            <w:pStyle w:val="C2BE67D5B8884DBDA392D529EA7A5B09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charset w:val="00"/>
    <w:family w:val="roman"/>
    <w:notTrueType/>
    <w:pitch w:val="default"/>
  </w:font>
  <w:font w:name="Segoe UI">
    <w:altName w:val="Calibri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40D"/>
    <w:rsid w:val="0000744B"/>
    <w:rsid w:val="000B7FDE"/>
    <w:rsid w:val="000E2A98"/>
    <w:rsid w:val="00184E7E"/>
    <w:rsid w:val="001A455F"/>
    <w:rsid w:val="001F3DF9"/>
    <w:rsid w:val="003B70BE"/>
    <w:rsid w:val="00476DF4"/>
    <w:rsid w:val="005D598D"/>
    <w:rsid w:val="00726830"/>
    <w:rsid w:val="00CA0542"/>
    <w:rsid w:val="00E3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1D3FC3ECBB4DC3ACC4E1759434712E">
    <w:name w:val="7E1D3FC3ECBB4DC3ACC4E1759434712E"/>
  </w:style>
  <w:style w:type="paragraph" w:customStyle="1" w:styleId="450546C174534E15B694F56020CCC2F9">
    <w:name w:val="450546C174534E15B694F56020CCC2F9"/>
  </w:style>
  <w:style w:type="paragraph" w:customStyle="1" w:styleId="75D0925B50574804940E03EC89D25D5E">
    <w:name w:val="75D0925B50574804940E03EC89D25D5E"/>
  </w:style>
  <w:style w:type="paragraph" w:customStyle="1" w:styleId="6F294E8AE4BF4D8AB862E18A6A73649D">
    <w:name w:val="6F294E8AE4BF4D8AB862E18A6A73649D"/>
  </w:style>
  <w:style w:type="paragraph" w:customStyle="1" w:styleId="C6CB3E034F89446AAF493B659A7F9162">
    <w:name w:val="C6CB3E034F89446AAF493B659A7F9162"/>
  </w:style>
  <w:style w:type="paragraph" w:customStyle="1" w:styleId="DBC2D1677ABC4644A3AE10385D82E5C6">
    <w:name w:val="DBC2D1677ABC4644A3AE10385D82E5C6"/>
  </w:style>
  <w:style w:type="paragraph" w:customStyle="1" w:styleId="C437F21536EF479E907727B029DD54A2">
    <w:name w:val="C437F21536EF479E907727B029DD54A2"/>
  </w:style>
  <w:style w:type="paragraph" w:customStyle="1" w:styleId="0EC71AA8AD494008AD89BA2358679238">
    <w:name w:val="0EC71AA8AD494008AD89BA2358679238"/>
  </w:style>
  <w:style w:type="paragraph" w:customStyle="1" w:styleId="2B94C2EA86EB4F7ABDB6D51479953888">
    <w:name w:val="2B94C2EA86EB4F7ABDB6D51479953888"/>
  </w:style>
  <w:style w:type="paragraph" w:customStyle="1" w:styleId="831198149558401AAD7B7F1944095247">
    <w:name w:val="831198149558401AAD7B7F1944095247"/>
  </w:style>
  <w:style w:type="paragraph" w:customStyle="1" w:styleId="8CC8A545967244D8B046470F3F92C707">
    <w:name w:val="8CC8A545967244D8B046470F3F92C707"/>
  </w:style>
  <w:style w:type="paragraph" w:customStyle="1" w:styleId="EB40A1837635445DA2622E2FA15CAE34">
    <w:name w:val="EB40A1837635445DA2622E2FA15CAE34"/>
  </w:style>
  <w:style w:type="paragraph" w:customStyle="1" w:styleId="823E1709B332488DA8F4864B5395076B">
    <w:name w:val="823E1709B332488DA8F4864B5395076B"/>
  </w:style>
  <w:style w:type="paragraph" w:customStyle="1" w:styleId="D3F6BF7E50F945189687A3162A8687FA">
    <w:name w:val="D3F6BF7E50F945189687A3162A8687FA"/>
  </w:style>
  <w:style w:type="paragraph" w:customStyle="1" w:styleId="53AAEB212EB6498C944C3A95DDC7E851">
    <w:name w:val="53AAEB212EB6498C944C3A95DDC7E851"/>
  </w:style>
  <w:style w:type="paragraph" w:customStyle="1" w:styleId="6484DDB2B7124AD78F227F8CC9264437">
    <w:name w:val="6484DDB2B7124AD78F227F8CC9264437"/>
  </w:style>
  <w:style w:type="paragraph" w:customStyle="1" w:styleId="7D8E03B75F9E4A72A7AC7530BF06A40A">
    <w:name w:val="7D8E03B75F9E4A72A7AC7530BF06A40A"/>
  </w:style>
  <w:style w:type="paragraph" w:customStyle="1" w:styleId="7E3B3F510D4B4BFF8AC8F4AEB3EA43DF">
    <w:name w:val="7E3B3F510D4B4BFF8AC8F4AEB3EA43DF"/>
  </w:style>
  <w:style w:type="paragraph" w:customStyle="1" w:styleId="C2BE67D5B8884DBDA392D529EA7A5B09">
    <w:name w:val="C2BE67D5B8884DBDA392D529EA7A5B09"/>
  </w:style>
  <w:style w:type="paragraph" w:customStyle="1" w:styleId="9495358E5973464C8E23D331D3EC4C3A">
    <w:name w:val="9495358E5973464C8E23D331D3EC4C3A"/>
  </w:style>
  <w:style w:type="paragraph" w:customStyle="1" w:styleId="EF834905B6964BABB98EB8592F1E2CE1">
    <w:name w:val="EF834905B6964BABB98EB8592F1E2CE1"/>
  </w:style>
  <w:style w:type="paragraph" w:customStyle="1" w:styleId="1683F363A6D141C8B0127760E276C868">
    <w:name w:val="1683F363A6D141C8B0127760E276C868"/>
  </w:style>
  <w:style w:type="paragraph" w:customStyle="1" w:styleId="7A4C18AC970C4A3CBA6DFD91D2230A68">
    <w:name w:val="7A4C18AC970C4A3CBA6DFD91D2230A68"/>
  </w:style>
  <w:style w:type="paragraph" w:customStyle="1" w:styleId="78ED101BC5D74CEC90C6D0D1D19D2C28">
    <w:name w:val="78ED101BC5D74CEC90C6D0D1D19D2C28"/>
  </w:style>
  <w:style w:type="paragraph" w:customStyle="1" w:styleId="E1511CD90B524060B8F3DC98AE71FF68">
    <w:name w:val="E1511CD90B524060B8F3DC98AE71FF68"/>
    <w:rsid w:val="00E3740D"/>
  </w:style>
  <w:style w:type="paragraph" w:customStyle="1" w:styleId="9E4C60406BAC429EACD5F35CD56DFEA6">
    <w:name w:val="9E4C60406BAC429EACD5F35CD56DFEA6"/>
    <w:rsid w:val="00E3740D"/>
  </w:style>
  <w:style w:type="paragraph" w:customStyle="1" w:styleId="87DF68574D6E4C0E96AA09C17BDD2F6C">
    <w:name w:val="87DF68574D6E4C0E96AA09C17BDD2F6C"/>
    <w:rsid w:val="00E3740D"/>
  </w:style>
  <w:style w:type="paragraph" w:customStyle="1" w:styleId="E5F1F1F1356CBC459A4897EA59FCA843">
    <w:name w:val="E5F1F1F1356CBC459A4897EA59FCA843"/>
    <w:rsid w:val="001F3DF9"/>
    <w:rPr>
      <w:lang w:val="en-GB" w:eastAsia="en-GB"/>
    </w:rPr>
  </w:style>
  <w:style w:type="paragraph" w:customStyle="1" w:styleId="CFB9C4B644BA3044B2571C1003543680">
    <w:name w:val="CFB9C4B644BA3044B2571C1003543680"/>
    <w:rsid w:val="001F3DF9"/>
    <w:rPr>
      <w:lang w:val="en-GB" w:eastAsia="en-GB"/>
    </w:rPr>
  </w:style>
  <w:style w:type="paragraph" w:customStyle="1" w:styleId="A81E575D8133654591C3095B79078B9D">
    <w:name w:val="A81E575D8133654591C3095B79078B9D"/>
    <w:rsid w:val="001F3DF9"/>
    <w:rPr>
      <w:lang w:val="en-GB" w:eastAsia="en-GB"/>
    </w:rPr>
  </w:style>
  <w:style w:type="paragraph" w:customStyle="1" w:styleId="E3D4BA1EECF6CB48BB343009A91C2EE1">
    <w:name w:val="E3D4BA1EECF6CB48BB343009A91C2EE1"/>
    <w:rsid w:val="001F3DF9"/>
    <w:rPr>
      <w:lang w:val="en-GB" w:eastAsia="en-GB"/>
    </w:rPr>
  </w:style>
  <w:style w:type="paragraph" w:customStyle="1" w:styleId="DE3CF02C99C53D469196F3A7BA5BA2FF">
    <w:name w:val="DE3CF02C99C53D469196F3A7BA5BA2FF"/>
    <w:rsid w:val="001F3DF9"/>
    <w:rPr>
      <w:lang w:val="en-GB" w:eastAsia="en-GB"/>
    </w:rPr>
  </w:style>
  <w:style w:type="paragraph" w:customStyle="1" w:styleId="BD0D42BC9430F841A980A9A7C169CCD8">
    <w:name w:val="BD0D42BC9430F841A980A9A7C169CCD8"/>
    <w:rsid w:val="001F3DF9"/>
    <w:rPr>
      <w:lang w:val="en-GB" w:eastAsia="en-GB"/>
    </w:rPr>
  </w:style>
  <w:style w:type="paragraph" w:customStyle="1" w:styleId="11D0EBD483CA094EA600466B9A0204EF">
    <w:name w:val="11D0EBD483CA094EA600466B9A0204EF"/>
    <w:rsid w:val="001F3DF9"/>
    <w:rPr>
      <w:lang w:val="en-GB" w:eastAsia="en-GB"/>
    </w:rPr>
  </w:style>
  <w:style w:type="paragraph" w:customStyle="1" w:styleId="32EE65C31853BB4D8791D6AF70F918ED">
    <w:name w:val="32EE65C31853BB4D8791D6AF70F918ED"/>
    <w:rsid w:val="001F3DF9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Creative%20resume,%20designed%20by%20MOO(2).dotx</Template>
  <TotalTime>25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Dilmun Lounge Reception</dc:creator>
  <cp:keywords/>
  <dc:description/>
  <cp:lastModifiedBy>ahmedsky344@gmail.com</cp:lastModifiedBy>
  <cp:revision>29</cp:revision>
  <dcterms:created xsi:type="dcterms:W3CDTF">2018-05-31T02:25:00Z</dcterms:created>
  <dcterms:modified xsi:type="dcterms:W3CDTF">2018-09-13T21:10:00Z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