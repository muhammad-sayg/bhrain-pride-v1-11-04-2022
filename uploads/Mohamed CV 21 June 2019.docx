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749" w:rsidRDefault="006F5935"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69B3C314" wp14:editId="304FC5FC">
            <wp:simplePos x="0" y="0"/>
            <wp:positionH relativeFrom="column">
              <wp:posOffset>4632960</wp:posOffset>
            </wp:positionH>
            <wp:positionV relativeFrom="paragraph">
              <wp:posOffset>241300</wp:posOffset>
            </wp:positionV>
            <wp:extent cx="1566545" cy="2019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alias w:val="Resume Name"/>
        <w:tag w:val="Resume Name"/>
        <w:id w:val="-1667471191"/>
        <w:placeholder>
          <w:docPart w:val="A5BD1249D2FF4FC3B6105473DC561A7C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3447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211"/>
            <w:gridCol w:w="1242"/>
          </w:tblGrid>
          <w:tr w:rsidR="00862749" w:rsidTr="006F5935">
            <w:trPr>
              <w:trHeight w:val="1306"/>
            </w:trPr>
            <w:tc>
              <w:tcPr>
                <w:tcW w:w="4038" w:type="pct"/>
              </w:tcPr>
              <w:p w:rsidR="006F5935" w:rsidRDefault="006F5935" w:rsidP="00366D4E">
                <w:pPr>
                  <w:pStyle w:val="NoSpacing"/>
                </w:pPr>
              </w:p>
              <w:p w:rsidR="006F5935" w:rsidRDefault="006F5935" w:rsidP="00366D4E">
                <w:pPr>
                  <w:pStyle w:val="NoSpacing"/>
                  <w:rPr>
                    <w:sz w:val="24"/>
                    <w:szCs w:val="22"/>
                  </w:rPr>
                </w:pPr>
              </w:p>
              <w:p w:rsidR="00862749" w:rsidRDefault="00366D4E" w:rsidP="001F5A96">
                <w:pPr>
                  <w:pStyle w:val="NoSpacing"/>
                  <w:rPr>
                    <w:sz w:val="24"/>
                    <w:szCs w:val="22"/>
                  </w:rPr>
                </w:pPr>
                <w:r w:rsidRPr="00E66BAF">
                  <w:rPr>
                    <w:sz w:val="24"/>
                    <w:szCs w:val="22"/>
                  </w:rPr>
                  <w:t xml:space="preserve">Bahraini </w:t>
                </w:r>
                <w:r w:rsidR="001F5A96">
                  <w:rPr>
                    <w:sz w:val="24"/>
                    <w:szCs w:val="22"/>
                  </w:rPr>
                  <w:t>married</w:t>
                </w:r>
                <w:r w:rsidRPr="00E66BAF">
                  <w:rPr>
                    <w:sz w:val="24"/>
                    <w:szCs w:val="22"/>
                  </w:rPr>
                  <w:t xml:space="preserve"> </w:t>
                </w:r>
                <w:r w:rsidR="001F5A96">
                  <w:rPr>
                    <w:sz w:val="24"/>
                    <w:szCs w:val="22"/>
                  </w:rPr>
                  <w:t>m</w:t>
                </w:r>
                <w:r w:rsidRPr="00E66BAF">
                  <w:rPr>
                    <w:sz w:val="24"/>
                    <w:szCs w:val="22"/>
                  </w:rPr>
                  <w:t>ale, born on January 1994</w:t>
                </w:r>
              </w:p>
              <w:p w:rsidR="001F5A96" w:rsidRPr="001F5A96" w:rsidRDefault="001F5A96" w:rsidP="001F5A96">
                <w:pPr>
                  <w:pStyle w:val="NoSpacing"/>
                  <w:rPr>
                    <w:sz w:val="24"/>
                    <w:szCs w:val="22"/>
                  </w:rPr>
                </w:pPr>
                <w:r>
                  <w:rPr>
                    <w:sz w:val="24"/>
                    <w:szCs w:val="22"/>
                  </w:rPr>
                  <w:t>CPR:        940105403</w:t>
                </w:r>
              </w:p>
              <w:p w:rsidR="00862749" w:rsidRPr="00E66BAF" w:rsidRDefault="001F5A96" w:rsidP="00366D4E">
                <w:pPr>
                  <w:pStyle w:val="NoSpacing"/>
                  <w:rPr>
                    <w:sz w:val="24"/>
                    <w:szCs w:val="22"/>
                  </w:rPr>
                </w:pPr>
                <w:r>
                  <w:rPr>
                    <w:sz w:val="24"/>
                    <w:szCs w:val="22"/>
                  </w:rPr>
                  <w:t xml:space="preserve">Contact:   </w:t>
                </w:r>
                <w:r w:rsidR="00984EF7">
                  <w:rPr>
                    <w:sz w:val="24"/>
                    <w:szCs w:val="22"/>
                  </w:rPr>
                  <w:t>33566997</w:t>
                </w:r>
              </w:p>
              <w:p w:rsidR="00862749" w:rsidRDefault="001F5A96" w:rsidP="00366D4E">
                <w:pPr>
                  <w:pStyle w:val="NoSpacing"/>
                </w:pPr>
                <w:r>
                  <w:rPr>
                    <w:sz w:val="24"/>
                    <w:szCs w:val="22"/>
                  </w:rPr>
                  <w:t xml:space="preserve">E-mail:     </w:t>
                </w:r>
                <w:r w:rsidR="00366D4E" w:rsidRPr="00E66BAF">
                  <w:rPr>
                    <w:sz w:val="24"/>
                    <w:szCs w:val="22"/>
                  </w:rPr>
                  <w:t>Abu.jassim777@hotmail.com</w:t>
                </w:r>
              </w:p>
            </w:tc>
            <w:tc>
              <w:tcPr>
                <w:tcW w:w="962" w:type="pct"/>
              </w:tcPr>
              <w:p w:rsidR="00862749" w:rsidRDefault="00862749">
                <w:pPr>
                  <w:pStyle w:val="NoSpacing"/>
                  <w:jc w:val="right"/>
                </w:pPr>
              </w:p>
            </w:tc>
          </w:tr>
        </w:tbl>
        <w:p w:rsidR="002928F5" w:rsidRDefault="00F74EE9" w:rsidP="002928F5"/>
      </w:sdtContent>
    </w:sdt>
    <w:p w:rsidR="00862749" w:rsidRDefault="00FF5F0A" w:rsidP="002928F5">
      <w:pPr>
        <w:pStyle w:val="Section"/>
      </w:pPr>
      <w:r w:rsidRPr="002928F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6A0C18" wp14:editId="635EB2E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6274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862749" w:rsidRDefault="00862749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6274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862749" w:rsidRDefault="00862749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6274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862749" w:rsidRDefault="00862749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62749" w:rsidRDefault="00862749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6A0C18" id="Rectangle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P2A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6274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862749" w:rsidRDefault="00862749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6274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862749" w:rsidRDefault="0086274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6274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862749" w:rsidRDefault="00862749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862749" w:rsidRDefault="00862749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t>Objectives</w:t>
      </w:r>
    </w:p>
    <w:p w:rsidR="002928F5" w:rsidRDefault="00BD7D3A" w:rsidP="002928F5">
      <w:pPr>
        <w:pStyle w:val="ListBullet"/>
        <w:numPr>
          <w:ilvl w:val="0"/>
          <w:numId w:val="0"/>
        </w:numPr>
        <w:ind w:left="360" w:hanging="360"/>
        <w:rPr>
          <w:sz w:val="24"/>
          <w:szCs w:val="22"/>
        </w:rPr>
      </w:pPr>
      <w:r w:rsidRPr="002928F5">
        <w:rPr>
          <w:sz w:val="24"/>
          <w:szCs w:val="22"/>
        </w:rPr>
        <w:t xml:space="preserve">Handel my job duties in professional ways and providing </w:t>
      </w:r>
    </w:p>
    <w:p w:rsidR="00E66BAF" w:rsidRPr="002928F5" w:rsidRDefault="00BD7D3A" w:rsidP="002928F5">
      <w:pPr>
        <w:pStyle w:val="ListBullet"/>
        <w:numPr>
          <w:ilvl w:val="0"/>
          <w:numId w:val="0"/>
        </w:numPr>
        <w:ind w:left="360" w:hanging="360"/>
        <w:rPr>
          <w:sz w:val="24"/>
          <w:szCs w:val="22"/>
        </w:rPr>
      </w:pPr>
      <w:r w:rsidRPr="002928F5">
        <w:rPr>
          <w:sz w:val="24"/>
          <w:szCs w:val="22"/>
        </w:rPr>
        <w:t>the best customer services while working under pressure.</w:t>
      </w:r>
    </w:p>
    <w:p w:rsidR="001F5A96" w:rsidRDefault="001F5A96" w:rsidP="001F5A96">
      <w:pPr>
        <w:pStyle w:val="Section"/>
      </w:pPr>
      <w:r>
        <w:t>Academic Profile</w:t>
      </w:r>
    </w:p>
    <w:p w:rsidR="001F5A96" w:rsidRPr="001F5A96" w:rsidRDefault="001F5A96" w:rsidP="001F5A96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>Secondary Boys School</w:t>
      </w:r>
    </w:p>
    <w:p w:rsidR="00862749" w:rsidRDefault="001F5A96">
      <w:pPr>
        <w:pStyle w:val="Section"/>
      </w:pPr>
      <w:r>
        <w:t>Internship</w:t>
      </w:r>
    </w:p>
    <w:p w:rsidR="001F5A96" w:rsidRDefault="001F5A96" w:rsidP="002928F5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>Oct 2017</w:t>
      </w:r>
      <w:r w:rsidRPr="002928F5">
        <w:rPr>
          <w:sz w:val="24"/>
          <w:szCs w:val="22"/>
        </w:rPr>
        <w:t xml:space="preserve">| </w:t>
      </w:r>
      <w:r>
        <w:rPr>
          <w:sz w:val="24"/>
          <w:szCs w:val="22"/>
        </w:rPr>
        <w:t>Oct</w:t>
      </w:r>
      <w:r>
        <w:rPr>
          <w:sz w:val="24"/>
          <w:szCs w:val="22"/>
        </w:rPr>
        <w:t xml:space="preserve"> 201</w:t>
      </w:r>
      <w:r>
        <w:rPr>
          <w:sz w:val="24"/>
          <w:szCs w:val="22"/>
        </w:rPr>
        <w:t>8</w:t>
      </w:r>
      <w:r>
        <w:rPr>
          <w:sz w:val="24"/>
          <w:szCs w:val="22"/>
        </w:rPr>
        <w:t xml:space="preserve"> – </w:t>
      </w:r>
      <w:r w:rsidR="00140BAB">
        <w:rPr>
          <w:sz w:val="24"/>
          <w:szCs w:val="22"/>
        </w:rPr>
        <w:t>A/C fixing at Bahrain Airport for Arab Tech company</w:t>
      </w:r>
    </w:p>
    <w:p w:rsidR="00153672" w:rsidRDefault="00153672" w:rsidP="002928F5">
      <w:pPr>
        <w:pStyle w:val="ListBullet"/>
        <w:rPr>
          <w:sz w:val="24"/>
          <w:szCs w:val="22"/>
        </w:rPr>
      </w:pPr>
      <w:r>
        <w:rPr>
          <w:sz w:val="24"/>
          <w:szCs w:val="22"/>
        </w:rPr>
        <w:t>Jan 2016</w:t>
      </w:r>
      <w:r w:rsidRPr="002928F5">
        <w:rPr>
          <w:sz w:val="24"/>
          <w:szCs w:val="22"/>
        </w:rPr>
        <w:t xml:space="preserve"> | </w:t>
      </w:r>
      <w:r w:rsidR="007A2B67">
        <w:rPr>
          <w:sz w:val="24"/>
          <w:szCs w:val="22"/>
        </w:rPr>
        <w:t>Sep</w:t>
      </w:r>
      <w:r>
        <w:rPr>
          <w:sz w:val="24"/>
          <w:szCs w:val="22"/>
        </w:rPr>
        <w:t xml:space="preserve"> 201</w:t>
      </w:r>
      <w:r w:rsidR="007A2B67">
        <w:rPr>
          <w:sz w:val="24"/>
          <w:szCs w:val="22"/>
        </w:rPr>
        <w:t>7</w:t>
      </w:r>
      <w:r>
        <w:rPr>
          <w:sz w:val="24"/>
          <w:szCs w:val="22"/>
        </w:rPr>
        <w:t xml:space="preserve"> – </w:t>
      </w:r>
      <w:r w:rsidR="00984EF7">
        <w:rPr>
          <w:sz w:val="24"/>
          <w:szCs w:val="22"/>
        </w:rPr>
        <w:t xml:space="preserve">Store Keeper at </w:t>
      </w:r>
      <w:proofErr w:type="spellStart"/>
      <w:r w:rsidR="00984EF7">
        <w:rPr>
          <w:sz w:val="24"/>
          <w:szCs w:val="22"/>
        </w:rPr>
        <w:t>Behbe</w:t>
      </w:r>
      <w:r>
        <w:rPr>
          <w:sz w:val="24"/>
          <w:szCs w:val="22"/>
        </w:rPr>
        <w:t>hani</w:t>
      </w:r>
      <w:proofErr w:type="spellEnd"/>
      <w:r w:rsidR="00984EF7">
        <w:rPr>
          <w:sz w:val="24"/>
          <w:szCs w:val="22"/>
        </w:rPr>
        <w:t xml:space="preserve"> Brothers W.L.L</w:t>
      </w:r>
    </w:p>
    <w:p w:rsidR="00862749" w:rsidRPr="002928F5" w:rsidRDefault="00366D4E" w:rsidP="00153672">
      <w:pPr>
        <w:pStyle w:val="ListBullet"/>
        <w:rPr>
          <w:sz w:val="24"/>
          <w:szCs w:val="22"/>
        </w:rPr>
      </w:pPr>
      <w:r w:rsidRPr="002928F5">
        <w:rPr>
          <w:sz w:val="24"/>
          <w:szCs w:val="22"/>
        </w:rPr>
        <w:t>Feb 2015</w:t>
      </w:r>
      <w:r w:rsidR="00BD7D3A" w:rsidRPr="002928F5">
        <w:rPr>
          <w:sz w:val="24"/>
          <w:szCs w:val="22"/>
        </w:rPr>
        <w:t xml:space="preserve"> </w:t>
      </w:r>
      <w:r w:rsidR="00FF5F0A" w:rsidRPr="002928F5">
        <w:rPr>
          <w:sz w:val="24"/>
          <w:szCs w:val="22"/>
        </w:rPr>
        <w:t xml:space="preserve">| </w:t>
      </w:r>
      <w:r w:rsidR="00153672">
        <w:rPr>
          <w:sz w:val="24"/>
          <w:szCs w:val="22"/>
        </w:rPr>
        <w:t>Dec 2015</w:t>
      </w:r>
      <w:r w:rsidRPr="002928F5">
        <w:rPr>
          <w:sz w:val="24"/>
          <w:szCs w:val="22"/>
        </w:rPr>
        <w:t xml:space="preserve"> - Security Officer</w:t>
      </w:r>
      <w:r w:rsidR="00020E28" w:rsidRPr="002928F5">
        <w:rPr>
          <w:sz w:val="24"/>
          <w:szCs w:val="22"/>
        </w:rPr>
        <w:t xml:space="preserve"> at G4S</w:t>
      </w:r>
    </w:p>
    <w:p w:rsidR="00E66BAF" w:rsidRDefault="00E66BAF" w:rsidP="002928F5">
      <w:pPr>
        <w:pStyle w:val="Section"/>
      </w:pPr>
      <w:r>
        <w:t>Certificates</w:t>
      </w:r>
    </w:p>
    <w:p w:rsidR="002928F5" w:rsidRPr="002928F5" w:rsidRDefault="00E66BAF" w:rsidP="002928F5">
      <w:pPr>
        <w:pStyle w:val="ListBullet"/>
        <w:rPr>
          <w:sz w:val="24"/>
          <w:szCs w:val="22"/>
        </w:rPr>
      </w:pPr>
      <w:r w:rsidRPr="002928F5">
        <w:rPr>
          <w:sz w:val="24"/>
          <w:szCs w:val="22"/>
        </w:rPr>
        <w:t xml:space="preserve">2015 </w:t>
      </w:r>
      <w:r w:rsidR="002928F5" w:rsidRPr="002928F5">
        <w:rPr>
          <w:sz w:val="24"/>
          <w:szCs w:val="22"/>
        </w:rPr>
        <w:t xml:space="preserve">Safety and </w:t>
      </w:r>
      <w:r w:rsidRPr="002928F5">
        <w:rPr>
          <w:sz w:val="24"/>
          <w:szCs w:val="22"/>
        </w:rPr>
        <w:t xml:space="preserve">Security training </w:t>
      </w:r>
    </w:p>
    <w:p w:rsidR="00E66BAF" w:rsidRPr="002928F5" w:rsidRDefault="00E66BAF" w:rsidP="002928F5">
      <w:pPr>
        <w:pStyle w:val="ListBullet"/>
        <w:rPr>
          <w:sz w:val="24"/>
          <w:szCs w:val="22"/>
        </w:rPr>
      </w:pPr>
      <w:r w:rsidRPr="002928F5">
        <w:rPr>
          <w:sz w:val="24"/>
          <w:szCs w:val="22"/>
        </w:rPr>
        <w:t>2015 Customer services</w:t>
      </w:r>
    </w:p>
    <w:p w:rsidR="00E66BAF" w:rsidRPr="002928F5" w:rsidRDefault="00E66BAF" w:rsidP="002928F5">
      <w:pPr>
        <w:pStyle w:val="ListBullet"/>
        <w:rPr>
          <w:sz w:val="24"/>
          <w:szCs w:val="22"/>
        </w:rPr>
      </w:pPr>
      <w:r w:rsidRPr="002928F5">
        <w:rPr>
          <w:sz w:val="24"/>
          <w:szCs w:val="22"/>
        </w:rPr>
        <w:t>2015 Firefighting and first aid</w:t>
      </w:r>
    </w:p>
    <w:p w:rsidR="00E66BAF" w:rsidRPr="002928F5" w:rsidRDefault="00E66BAF" w:rsidP="002928F5">
      <w:pPr>
        <w:pStyle w:val="ListBullet"/>
        <w:rPr>
          <w:sz w:val="24"/>
          <w:szCs w:val="22"/>
        </w:rPr>
      </w:pPr>
      <w:r w:rsidRPr="002928F5">
        <w:rPr>
          <w:sz w:val="24"/>
          <w:szCs w:val="22"/>
        </w:rPr>
        <w:t>2014 Firefighting and first aid</w:t>
      </w:r>
    </w:p>
    <w:p w:rsidR="00862749" w:rsidRDefault="002928F5">
      <w:pPr>
        <w:pStyle w:val="Section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376859</wp:posOffset>
                </wp:positionV>
                <wp:extent cx="2949934" cy="1789044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934" cy="1789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8F5" w:rsidRDefault="002928F5" w:rsidP="002928F5">
                            <w:pPr>
                              <w:pStyle w:val="ListBullet"/>
                            </w:pPr>
                            <w:r>
                              <w:t xml:space="preserve">Technical </w:t>
                            </w:r>
                          </w:p>
                          <w:p w:rsidR="002928F5" w:rsidRDefault="002928F5" w:rsidP="002928F5">
                            <w:pPr>
                              <w:pStyle w:val="ListBullet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Microsoft Office Programs</w:t>
                            </w:r>
                          </w:p>
                          <w:p w:rsidR="002928F5" w:rsidRDefault="002928F5" w:rsidP="002928F5">
                            <w:pPr>
                              <w:pStyle w:val="ListBullet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Internet</w:t>
                            </w:r>
                          </w:p>
                          <w:p w:rsidR="002928F5" w:rsidRDefault="002928F5" w:rsidP="002928F5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</w:pPr>
                          </w:p>
                          <w:p w:rsidR="002928F5" w:rsidRDefault="002928F5" w:rsidP="002928F5">
                            <w:pPr>
                              <w:pStyle w:val="ListBullet"/>
                            </w:pPr>
                            <w:r>
                              <w:t>Interest and hobbies</w:t>
                            </w:r>
                          </w:p>
                          <w:p w:rsidR="002928F5" w:rsidRDefault="002928F5" w:rsidP="002928F5">
                            <w:pPr>
                              <w:pStyle w:val="ListBullet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Cars fixing</w:t>
                            </w:r>
                          </w:p>
                          <w:p w:rsidR="002928F5" w:rsidRDefault="002928F5" w:rsidP="002928F5">
                            <w:pPr>
                              <w:pStyle w:val="ListBullet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Horse riding</w:t>
                            </w:r>
                          </w:p>
                          <w:p w:rsidR="002928F5" w:rsidRDefault="002928F5" w:rsidP="002928F5">
                            <w:pPr>
                              <w:pStyle w:val="ListBullet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Weight lifting</w:t>
                            </w:r>
                          </w:p>
                          <w:p w:rsidR="002928F5" w:rsidRDefault="002928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2.9pt;margin-top:29.65pt;width:232.3pt;height:14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" filled="f" stroked="f" strokeweight=".5pt">
                <v:textbox>
                  <w:txbxContent>
                    <w:p w:rsidR="002928F5" w:rsidRDefault="002928F5" w:rsidP="002928F5">
                      <w:pPr>
                        <w:pStyle w:val="ListBullet"/>
                      </w:pPr>
                      <w:r>
                        <w:t xml:space="preserve">Technical </w:t>
                      </w:r>
                    </w:p>
                    <w:p w:rsidR="002928F5" w:rsidRDefault="002928F5" w:rsidP="002928F5">
                      <w:pPr>
                        <w:pStyle w:val="ListBullet"/>
                        <w:numPr>
                          <w:ilvl w:val="0"/>
                          <w:numId w:val="27"/>
                        </w:numPr>
                      </w:pPr>
                      <w:r>
                        <w:t>Microsoft Office Programs</w:t>
                      </w:r>
                    </w:p>
                    <w:p w:rsidR="002928F5" w:rsidRDefault="002928F5" w:rsidP="002928F5">
                      <w:pPr>
                        <w:pStyle w:val="ListBullet"/>
                        <w:numPr>
                          <w:ilvl w:val="0"/>
                          <w:numId w:val="27"/>
                        </w:numPr>
                      </w:pPr>
                      <w:r>
                        <w:t>Internet</w:t>
                      </w:r>
                    </w:p>
                    <w:p w:rsidR="002928F5" w:rsidRDefault="002928F5" w:rsidP="002928F5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 w:hanging="360"/>
                      </w:pPr>
                    </w:p>
                    <w:p w:rsidR="002928F5" w:rsidRDefault="002928F5" w:rsidP="002928F5">
                      <w:pPr>
                        <w:pStyle w:val="ListBullet"/>
                      </w:pPr>
                      <w:r>
                        <w:t>Interest and hobbies</w:t>
                      </w:r>
                    </w:p>
                    <w:p w:rsidR="002928F5" w:rsidRDefault="002928F5" w:rsidP="002928F5">
                      <w:pPr>
                        <w:pStyle w:val="ListBullet"/>
                        <w:numPr>
                          <w:ilvl w:val="0"/>
                          <w:numId w:val="27"/>
                        </w:numPr>
                      </w:pPr>
                      <w:r>
                        <w:t>Cars fixing</w:t>
                      </w:r>
                    </w:p>
                    <w:p w:rsidR="002928F5" w:rsidRDefault="002928F5" w:rsidP="002928F5">
                      <w:pPr>
                        <w:pStyle w:val="ListBullet"/>
                        <w:numPr>
                          <w:ilvl w:val="0"/>
                          <w:numId w:val="27"/>
                        </w:numPr>
                      </w:pPr>
                      <w:r>
                        <w:t>Horse riding</w:t>
                      </w:r>
                    </w:p>
                    <w:p w:rsidR="002928F5" w:rsidRDefault="002928F5" w:rsidP="002928F5">
                      <w:pPr>
                        <w:pStyle w:val="ListBullet"/>
                        <w:numPr>
                          <w:ilvl w:val="0"/>
                          <w:numId w:val="27"/>
                        </w:numPr>
                      </w:pPr>
                      <w:r>
                        <w:t>Weight lifting</w:t>
                      </w:r>
                    </w:p>
                    <w:p w:rsidR="002928F5" w:rsidRDefault="002928F5"/>
                  </w:txbxContent>
                </v:textbox>
              </v:shape>
            </w:pict>
          </mc:Fallback>
        </mc:AlternateContent>
      </w:r>
      <w:r w:rsidR="00FF5F0A">
        <w:t>Skills</w:t>
      </w:r>
    </w:p>
    <w:p w:rsidR="00862749" w:rsidRDefault="00E66BAF" w:rsidP="00E66BAF">
      <w:pPr>
        <w:pStyle w:val="ListBullet"/>
      </w:pPr>
      <w:r>
        <w:t>Languages</w:t>
      </w:r>
    </w:p>
    <w:p w:rsidR="00E66BAF" w:rsidRDefault="00E66BAF" w:rsidP="00E66BAF">
      <w:pPr>
        <w:pStyle w:val="ListBullet"/>
        <w:numPr>
          <w:ilvl w:val="0"/>
          <w:numId w:val="27"/>
        </w:numPr>
      </w:pPr>
      <w:r>
        <w:t>Arabic</w:t>
      </w:r>
    </w:p>
    <w:p w:rsidR="00E66BAF" w:rsidRDefault="00E66BAF" w:rsidP="00E66BAF">
      <w:pPr>
        <w:pStyle w:val="ListBullet"/>
        <w:numPr>
          <w:ilvl w:val="0"/>
          <w:numId w:val="27"/>
        </w:numPr>
      </w:pPr>
      <w:r>
        <w:t>English</w:t>
      </w:r>
    </w:p>
    <w:p w:rsidR="00E66BAF" w:rsidRDefault="00E66BAF" w:rsidP="00E66BAF">
      <w:pPr>
        <w:pStyle w:val="ListBullet"/>
        <w:numPr>
          <w:ilvl w:val="0"/>
          <w:numId w:val="0"/>
        </w:numPr>
        <w:ind w:left="720"/>
      </w:pPr>
    </w:p>
    <w:p w:rsidR="00E66BAF" w:rsidRDefault="00E66BAF" w:rsidP="00E66BAF">
      <w:pPr>
        <w:pStyle w:val="ListBullet"/>
      </w:pPr>
      <w:r>
        <w:t>Interpersonal</w:t>
      </w:r>
    </w:p>
    <w:p w:rsidR="00E66BAF" w:rsidRDefault="00E66BAF" w:rsidP="00E66BAF">
      <w:pPr>
        <w:pStyle w:val="ListBullet"/>
        <w:numPr>
          <w:ilvl w:val="0"/>
          <w:numId w:val="27"/>
        </w:numPr>
      </w:pPr>
      <w:r>
        <w:t>Team worker</w:t>
      </w:r>
    </w:p>
    <w:p w:rsidR="00E66BAF" w:rsidRDefault="00E66BAF" w:rsidP="00E66BAF">
      <w:pPr>
        <w:pStyle w:val="ListBullet"/>
        <w:numPr>
          <w:ilvl w:val="0"/>
          <w:numId w:val="27"/>
        </w:numPr>
      </w:pPr>
      <w:r>
        <w:t>Cooperative</w:t>
      </w:r>
    </w:p>
    <w:p w:rsidR="00E66BAF" w:rsidRDefault="00E66BAF" w:rsidP="00E66BAF">
      <w:pPr>
        <w:pStyle w:val="ListBullet"/>
        <w:numPr>
          <w:ilvl w:val="0"/>
          <w:numId w:val="27"/>
        </w:numPr>
      </w:pPr>
      <w:r>
        <w:t>Initiative</w:t>
      </w:r>
    </w:p>
    <w:p w:rsidR="00E66BAF" w:rsidRDefault="00E66BAF" w:rsidP="006F5935">
      <w:pPr>
        <w:pStyle w:val="ListBullet"/>
        <w:numPr>
          <w:ilvl w:val="0"/>
          <w:numId w:val="27"/>
        </w:numPr>
      </w:pPr>
      <w:r>
        <w:t>Ethical</w:t>
      </w:r>
    </w:p>
    <w:p w:rsidR="00F85329" w:rsidRDefault="00F85329" w:rsidP="00F85329">
      <w:pPr>
        <w:pStyle w:val="ListBullet"/>
        <w:numPr>
          <w:ilvl w:val="0"/>
          <w:numId w:val="0"/>
        </w:numPr>
        <w:ind w:left="360" w:hanging="360"/>
      </w:pPr>
    </w:p>
    <w:p w:rsidR="00F85329" w:rsidRDefault="00F85329" w:rsidP="00F85329">
      <w:pPr>
        <w:pStyle w:val="ListBullet"/>
        <w:numPr>
          <w:ilvl w:val="0"/>
          <w:numId w:val="0"/>
        </w:numPr>
        <w:ind w:left="360" w:hanging="360"/>
      </w:pPr>
    </w:p>
    <w:p w:rsidR="00F85329" w:rsidRDefault="00F85329" w:rsidP="00F85329">
      <w:pPr>
        <w:pStyle w:val="ListBullet"/>
        <w:numPr>
          <w:ilvl w:val="0"/>
          <w:numId w:val="0"/>
        </w:numPr>
        <w:ind w:left="360" w:hanging="360"/>
      </w:pPr>
    </w:p>
    <w:p w:rsidR="00F85329" w:rsidRDefault="00F85329" w:rsidP="00F8532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017F9E9" wp14:editId="1E6D3FC8">
            <wp:extent cx="5943600" cy="4088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29" w:rsidRDefault="00F85329" w:rsidP="00F85329">
      <w:pPr>
        <w:pStyle w:val="ListBullet"/>
        <w:numPr>
          <w:ilvl w:val="0"/>
          <w:numId w:val="0"/>
        </w:numPr>
        <w:ind w:left="360" w:hanging="360"/>
      </w:pPr>
    </w:p>
    <w:p w:rsidR="00F85329" w:rsidRDefault="00F85329" w:rsidP="00F8532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51B312E" wp14:editId="7641985C">
            <wp:extent cx="321945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3041" cy="2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B2472">
        <w:rPr>
          <w:noProof/>
        </w:rPr>
        <w:drawing>
          <wp:inline distT="0" distB="0" distL="0" distR="0" wp14:anchorId="2A4A1E73" wp14:editId="787EEA88">
            <wp:extent cx="2407285" cy="346682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443" cy="34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29" w:rsidRDefault="00F85329" w:rsidP="001B2472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F85329"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EE9" w:rsidRDefault="00F74EE9">
      <w:pPr>
        <w:spacing w:after="0" w:line="240" w:lineRule="auto"/>
      </w:pPr>
      <w:r>
        <w:separator/>
      </w:r>
    </w:p>
  </w:endnote>
  <w:endnote w:type="continuationSeparator" w:id="0">
    <w:p w:rsidR="00F74EE9" w:rsidRDefault="00F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749" w:rsidRDefault="00FF5F0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28309B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346A800" id="AutoShape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156D47D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62749" w:rsidRDefault="0086274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8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    <v:textbox inset="0,0,0,0">
                <w:txbxContent>
                  <w:p w:rsidR="00862749" w:rsidRDefault="0086274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EE9" w:rsidRDefault="00F74EE9">
      <w:pPr>
        <w:spacing w:after="0" w:line="240" w:lineRule="auto"/>
      </w:pPr>
      <w:r>
        <w:separator/>
      </w:r>
    </w:p>
  </w:footnote>
  <w:footnote w:type="continuationSeparator" w:id="0">
    <w:p w:rsidR="00F74EE9" w:rsidRDefault="00F7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935" w:rsidRDefault="006F5935" w:rsidP="006F5935">
    <w:pPr>
      <w:pStyle w:val="PersonalName"/>
      <w:spacing w:line="240" w:lineRule="auto"/>
      <w:rPr>
        <w:rFonts w:asciiTheme="minorHAnsi" w:hAnsiTheme="minorHAnsi"/>
        <w:b w:val="0"/>
        <w:color w:val="000000" w:themeColor="text1"/>
        <w:sz w:val="22"/>
      </w:rPr>
    </w:pPr>
  </w:p>
  <w:p w:rsidR="006F5935" w:rsidRDefault="006F5935" w:rsidP="006F5935">
    <w:pPr>
      <w:pStyle w:val="PersonalName"/>
      <w:spacing w:line="240" w:lineRule="auto"/>
      <w:rPr>
        <w:rFonts w:asciiTheme="minorHAnsi" w:hAnsiTheme="minorHAnsi"/>
        <w:b w:val="0"/>
        <w:color w:val="000000" w:themeColor="text1"/>
        <w:sz w:val="22"/>
      </w:rPr>
    </w:pPr>
  </w:p>
  <w:p w:rsidR="00862749" w:rsidRPr="006F5935" w:rsidRDefault="00F74EE9" w:rsidP="006F5935">
    <w:pPr>
      <w:pStyle w:val="PersonalName"/>
      <w:spacing w:line="240" w:lineRule="auto"/>
      <w:rPr>
        <w:rFonts w:asciiTheme="minorHAnsi" w:hAnsiTheme="minorHAnsi"/>
        <w:b w:val="0"/>
        <w:color w:val="000000" w:themeColor="text1"/>
        <w:sz w:val="22"/>
      </w:rPr>
    </w:pPr>
    <w:sdt>
      <w:sdtPr>
        <w:id w:val="26081749"/>
        <w:placeholder>
          <w:docPart w:val="397862FDA5D043B390EA30E38343114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6F5935">
          <w:t>Mohamed Maki Jasim Edhrabooh</w:t>
        </w:r>
      </w:sdtContent>
    </w:sdt>
    <w:r w:rsidR="006F5935">
      <w:rPr>
        <w:noProof/>
        <w:szCs w:val="18"/>
        <w:lang w:eastAsia="en-US"/>
      </w:rPr>
      <w:t xml:space="preserve"> </w:t>
    </w:r>
    <w:r w:rsidR="00FF5F0A">
      <w:rPr>
        <w:noProof/>
        <w:szCs w:val="1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E6AD86" wp14:editId="389BE65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50B82B1" id="AutoShape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3B6E395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352F1834"/>
    <w:multiLevelType w:val="hybridMultilevel"/>
    <w:tmpl w:val="71183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41330"/>
    <w:multiLevelType w:val="hybridMultilevel"/>
    <w:tmpl w:val="220476D8"/>
    <w:lvl w:ilvl="0" w:tplc="432C7440">
      <w:numFmt w:val="bullet"/>
      <w:lvlText w:val="-"/>
      <w:lvlJc w:val="left"/>
      <w:pPr>
        <w:ind w:left="1080" w:hanging="360"/>
      </w:pPr>
      <w:rPr>
        <w:rFonts w:ascii="Perpetua" w:eastAsiaTheme="minorHAnsi" w:hAnsi="Perpet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5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D4E"/>
    <w:rsid w:val="00020E28"/>
    <w:rsid w:val="00140BAB"/>
    <w:rsid w:val="00153672"/>
    <w:rsid w:val="001B2472"/>
    <w:rsid w:val="001F5A96"/>
    <w:rsid w:val="002928F5"/>
    <w:rsid w:val="00366D4E"/>
    <w:rsid w:val="003D466C"/>
    <w:rsid w:val="006F0CEB"/>
    <w:rsid w:val="006F33B6"/>
    <w:rsid w:val="006F5935"/>
    <w:rsid w:val="007A2B67"/>
    <w:rsid w:val="00862749"/>
    <w:rsid w:val="008C2148"/>
    <w:rsid w:val="00984EF7"/>
    <w:rsid w:val="009A1EFD"/>
    <w:rsid w:val="00BD7D3A"/>
    <w:rsid w:val="00E66BAF"/>
    <w:rsid w:val="00F74EE9"/>
    <w:rsid w:val="00F85329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EF308"/>
  <w15:docId w15:val="{8462C6E4-511A-40C8-AFDB-0D4BCA44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DefaultParagraphFont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Subsection">
    <w:name w:val="Sub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NoSpacing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DefaultParagraphFont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bra.Maki\AppData\Roaming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BD1249D2FF4FC3B6105473DC561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0AD91-3DD6-4CDA-AEF2-2FC27FBA3392}"/>
      </w:docPartPr>
      <w:docPartBody>
        <w:p w:rsidR="00F6057E" w:rsidRDefault="00FD6FFA">
          <w:pPr>
            <w:pStyle w:val="A5BD1249D2FF4FC3B6105473DC561A7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397862FDA5D043B390EA30E383431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82E8F-0E81-4A03-BC9A-9E587B6A2470}"/>
      </w:docPartPr>
      <w:docPartBody>
        <w:p w:rsidR="001429CD" w:rsidRDefault="00F6057E" w:rsidP="00F6057E">
          <w:pPr>
            <w:pStyle w:val="397862FDA5D043B390EA30E383431144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FA"/>
    <w:rsid w:val="00067DAB"/>
    <w:rsid w:val="001429CD"/>
    <w:rsid w:val="00D007DE"/>
    <w:rsid w:val="00F12586"/>
    <w:rsid w:val="00F6057E"/>
    <w:rsid w:val="00FD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A5BD1249D2FF4FC3B6105473DC561A7C">
    <w:name w:val="A5BD1249D2FF4FC3B6105473DC561A7C"/>
  </w:style>
  <w:style w:type="paragraph" w:customStyle="1" w:styleId="D6E75A15C4C44381A3A27BB18425BC65">
    <w:name w:val="D6E75A15C4C44381A3A27BB18425BC65"/>
  </w:style>
  <w:style w:type="paragraph" w:customStyle="1" w:styleId="DF2A338105554B92A3C9C9E2C3102BF5">
    <w:name w:val="DF2A338105554B92A3C9C9E2C3102BF5"/>
  </w:style>
  <w:style w:type="paragraph" w:customStyle="1" w:styleId="D19501D3592840EBB78C0F9DE7E1EB54">
    <w:name w:val="D19501D3592840EBB78C0F9DE7E1EB54"/>
  </w:style>
  <w:style w:type="paragraph" w:customStyle="1" w:styleId="E3B4B24754FF427D88F952659408344D">
    <w:name w:val="E3B4B24754FF427D88F952659408344D"/>
  </w:style>
  <w:style w:type="paragraph" w:customStyle="1" w:styleId="4F3B2EB632144D5D81BB0BC47A00C24A">
    <w:name w:val="4F3B2EB632144D5D81BB0BC47A00C24A"/>
  </w:style>
  <w:style w:type="paragraph" w:customStyle="1" w:styleId="307F3BB5FDFF4F62A4EF6B910A9422A1">
    <w:name w:val="307F3BB5FDFF4F62A4EF6B910A9422A1"/>
  </w:style>
  <w:style w:type="paragraph" w:customStyle="1" w:styleId="B1DD25267ED245F4B96587DA2074DF83">
    <w:name w:val="B1DD25267ED245F4B96587DA2074DF83"/>
  </w:style>
  <w:style w:type="paragraph" w:customStyle="1" w:styleId="F781AEB6004647B5BCBA44F623D4702E">
    <w:name w:val="F781AEB6004647B5BCBA44F623D4702E"/>
  </w:style>
  <w:style w:type="paragraph" w:customStyle="1" w:styleId="E6959FD3B99A4F0EA7FCC2A17A024926">
    <w:name w:val="E6959FD3B99A4F0EA7FCC2A17A024926"/>
  </w:style>
  <w:style w:type="paragraph" w:customStyle="1" w:styleId="14CA9D3C0ED74F1D833D73B55EC6AC8F">
    <w:name w:val="14CA9D3C0ED74F1D833D73B55EC6AC8F"/>
  </w:style>
  <w:style w:type="paragraph" w:customStyle="1" w:styleId="2F9233EB1F7148569E9F6EA0CF1781ED">
    <w:name w:val="2F9233EB1F7148569E9F6EA0CF1781ED"/>
  </w:style>
  <w:style w:type="paragraph" w:customStyle="1" w:styleId="A03DBE7FF6F745458219CEBCB6B0E938">
    <w:name w:val="A03DBE7FF6F745458219CEBCB6B0E938"/>
  </w:style>
  <w:style w:type="paragraph" w:customStyle="1" w:styleId="6B132E434B5340D29328EF7811BAF29D">
    <w:name w:val="6B132E434B5340D29328EF7811BAF29D"/>
  </w:style>
  <w:style w:type="paragraph" w:customStyle="1" w:styleId="9CB294F30CAC4622811A3624AC756054">
    <w:name w:val="9CB294F30CAC4622811A3624AC756054"/>
  </w:style>
  <w:style w:type="paragraph" w:customStyle="1" w:styleId="56F3B495EE3E49479E1F5DBB84A0BFEF">
    <w:name w:val="56F3B495EE3E49479E1F5DBB84A0BFEF"/>
  </w:style>
  <w:style w:type="paragraph" w:customStyle="1" w:styleId="1A377787D4404EC0BF2A13CA6E7EFB9C">
    <w:name w:val="1A377787D4404EC0BF2A13CA6E7EFB9C"/>
  </w:style>
  <w:style w:type="paragraph" w:customStyle="1" w:styleId="7D8134FF4EEE46718444E1AF091DF8FA">
    <w:name w:val="7D8134FF4EEE46718444E1AF091DF8FA"/>
    <w:rsid w:val="00F6057E"/>
  </w:style>
  <w:style w:type="paragraph" w:customStyle="1" w:styleId="EFBC518046BF435E90FDCB4B2AC2E0FA">
    <w:name w:val="EFBC518046BF435E90FDCB4B2AC2E0FA"/>
    <w:rsid w:val="00F6057E"/>
  </w:style>
  <w:style w:type="paragraph" w:customStyle="1" w:styleId="7DD3A5ACE660434BAEAA30BA3B79AE1E">
    <w:name w:val="7DD3A5ACE660434BAEAA30BA3B79AE1E"/>
    <w:rsid w:val="00F6057E"/>
  </w:style>
  <w:style w:type="paragraph" w:customStyle="1" w:styleId="397862FDA5D043B390EA30E383431144">
    <w:name w:val="397862FDA5D043B390EA30E383431144"/>
    <w:rsid w:val="00F605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5CE676-7876-4578-8C29-2230BA480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24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Maki Jasim Edhrabooh</dc:creator>
  <cp:lastModifiedBy>Kubra Edhrabooh</cp:lastModifiedBy>
  <cp:revision>9</cp:revision>
  <cp:lastPrinted>2006-03-03T17:08:00Z</cp:lastPrinted>
  <dcterms:created xsi:type="dcterms:W3CDTF">2017-07-21T11:52:00Z</dcterms:created>
  <dcterms:modified xsi:type="dcterms:W3CDTF">2019-05-30T07:34:00Z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