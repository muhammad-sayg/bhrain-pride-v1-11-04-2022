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887A" w14:textId="77777777" w:rsidR="001A068E" w:rsidRDefault="001A068E" w:rsidP="001A068E">
      <w:pPr>
        <w:pStyle w:val="Title"/>
        <w:jc w:val="center"/>
      </w:pPr>
      <w:bookmarkStart w:id="0" w:name="_GoBack"/>
      <w:bookmarkEnd w:id="0"/>
    </w:p>
    <w:p w14:paraId="0C458598" w14:textId="77777777" w:rsidR="006231D0" w:rsidRPr="00025762" w:rsidRDefault="002D3C4D" w:rsidP="001A068E">
      <w:pPr>
        <w:pStyle w:val="Title"/>
        <w:jc w:val="center"/>
      </w:pPr>
      <w:r>
        <w:t xml:space="preserve">Hawra </w:t>
      </w:r>
      <w:r w:rsidR="00EF0F1A">
        <w:t>Al-Basri</w:t>
      </w:r>
    </w:p>
    <w:p w14:paraId="6222C074" w14:textId="77777777" w:rsidR="00EF0F1A" w:rsidRDefault="00EF0F1A" w:rsidP="00902F3A">
      <w:pPr>
        <w:pStyle w:val="Title"/>
        <w:spacing w:after="120"/>
        <w:contextualSpacing w:val="0"/>
        <w:rPr>
          <w:b/>
          <w:bCs/>
          <w:i/>
          <w:iCs/>
          <w:sz w:val="26"/>
          <w:szCs w:val="26"/>
        </w:rPr>
      </w:pPr>
    </w:p>
    <w:p w14:paraId="6A3E10BC" w14:textId="77777777" w:rsidR="005D1DF7" w:rsidRPr="00245C5F" w:rsidRDefault="005D1DF7" w:rsidP="00902F3A">
      <w:pPr>
        <w:pStyle w:val="Title"/>
        <w:spacing w:after="120"/>
        <w:contextualSpacing w:val="0"/>
        <w:rPr>
          <w:b/>
          <w:bCs/>
          <w:i/>
          <w:iCs/>
          <w:sz w:val="26"/>
          <w:szCs w:val="26"/>
        </w:rPr>
      </w:pPr>
      <w:r w:rsidRPr="00245C5F">
        <w:rPr>
          <w:b/>
          <w:bCs/>
          <w:i/>
          <w:iCs/>
          <w:sz w:val="26"/>
          <w:szCs w:val="26"/>
        </w:rPr>
        <w:t>Objective</w:t>
      </w:r>
    </w:p>
    <w:p w14:paraId="6A14DA08" w14:textId="77777777" w:rsidR="008776DC" w:rsidRPr="0061371A" w:rsidRDefault="00FF00B9" w:rsidP="00FF00B9">
      <w:pPr>
        <w:pStyle w:val="ListParagraph"/>
        <w:spacing w:after="0" w:line="276" w:lineRule="auto"/>
        <w:ind w:left="0"/>
        <w:jc w:val="both"/>
        <w:rPr>
          <w:rFonts w:ascii="Cambria" w:eastAsia="Times New Roman" w:hAnsi="Cambria" w:cs="Vrinda"/>
          <w:szCs w:val="24"/>
        </w:rPr>
      </w:pPr>
      <w:r w:rsidRPr="00FF00B9">
        <w:rPr>
          <w:rFonts w:ascii="Cambria" w:eastAsia="Times New Roman" w:hAnsi="Cambria" w:cs="Vrinda"/>
          <w:szCs w:val="24"/>
        </w:rPr>
        <w:t>Recent Accounting graduate. where I can utilize my skills, deliver my potential of accounting  analysis and strategic implementation of the new approach towards the development of the company. I am eager to be part of a team that works dynamically towards the growth and success of the organization, whilst pursuing a challenging career, growing professionally and making a difference.</w:t>
      </w:r>
    </w:p>
    <w:p w14:paraId="3CFD47AA" w14:textId="77777777" w:rsidR="00EF0F1A" w:rsidRPr="00B07169" w:rsidRDefault="00EF0F1A" w:rsidP="00025762">
      <w:pPr>
        <w:pStyle w:val="ListParagraph"/>
        <w:spacing w:after="0" w:line="276" w:lineRule="auto"/>
        <w:ind w:left="0"/>
        <w:rPr>
          <w:rFonts w:ascii="Cambria" w:eastAsia="Times New Roman" w:hAnsi="Cambria" w:cs="Vrinda"/>
          <w:sz w:val="26"/>
          <w:szCs w:val="26"/>
        </w:rPr>
      </w:pPr>
    </w:p>
    <w:p w14:paraId="5BB307AB" w14:textId="77777777" w:rsidR="00B11EFB" w:rsidRPr="006567EB" w:rsidRDefault="009E4833" w:rsidP="006567EB">
      <w:pPr>
        <w:pStyle w:val="Title"/>
        <w:spacing w:after="120"/>
        <w:contextualSpacing w:val="0"/>
        <w:rPr>
          <w:b/>
          <w:bCs/>
          <w:i/>
          <w:iCs/>
          <w:sz w:val="26"/>
          <w:szCs w:val="26"/>
        </w:rPr>
      </w:pPr>
      <w:r w:rsidRPr="00245C5F">
        <w:rPr>
          <w:b/>
          <w:bCs/>
          <w:i/>
          <w:iCs/>
          <w:sz w:val="26"/>
          <w:szCs w:val="26"/>
        </w:rPr>
        <w:t>Education</w:t>
      </w:r>
    </w:p>
    <w:p w14:paraId="7E3A0CD3" w14:textId="77777777" w:rsidR="00B4534C" w:rsidRPr="00D41194" w:rsidRDefault="00B4534C" w:rsidP="002D3C4D">
      <w:pPr>
        <w:pStyle w:val="Default"/>
      </w:pPr>
      <w:r w:rsidRPr="00D41194">
        <w:rPr>
          <w:b/>
          <w:bCs/>
        </w:rPr>
        <w:t xml:space="preserve">Bachelor of Science in </w:t>
      </w:r>
      <w:r w:rsidR="002D3C4D">
        <w:rPr>
          <w:b/>
          <w:bCs/>
        </w:rPr>
        <w:t>Accounting</w:t>
      </w:r>
      <w:r w:rsidRPr="00D41194">
        <w:rPr>
          <w:b/>
          <w:bCs/>
        </w:rPr>
        <w:tab/>
      </w:r>
      <w:r w:rsidRPr="00D41194">
        <w:rPr>
          <w:b/>
          <w:bCs/>
        </w:rPr>
        <w:tab/>
      </w:r>
      <w:r w:rsidRPr="00D41194">
        <w:rPr>
          <w:b/>
          <w:bCs/>
        </w:rPr>
        <w:tab/>
      </w:r>
      <w:r w:rsidRPr="00D41194">
        <w:rPr>
          <w:b/>
          <w:bCs/>
        </w:rPr>
        <w:tab/>
      </w:r>
      <w:r w:rsidRPr="00D41194">
        <w:rPr>
          <w:b/>
          <w:bCs/>
        </w:rPr>
        <w:tab/>
      </w:r>
      <w:r w:rsidRPr="00D41194">
        <w:rPr>
          <w:b/>
          <w:bCs/>
        </w:rPr>
        <w:tab/>
      </w:r>
      <w:r w:rsidR="002D3C4D">
        <w:rPr>
          <w:b/>
          <w:bCs/>
        </w:rPr>
        <w:t xml:space="preserve">              </w:t>
      </w:r>
      <w:r w:rsidRPr="00D41194">
        <w:rPr>
          <w:b/>
          <w:bCs/>
        </w:rPr>
        <w:tab/>
        <w:t>20</w:t>
      </w:r>
      <w:r w:rsidR="006567EB">
        <w:rPr>
          <w:b/>
          <w:bCs/>
        </w:rPr>
        <w:t>12</w:t>
      </w:r>
      <w:r w:rsidRPr="00D41194">
        <w:rPr>
          <w:b/>
          <w:bCs/>
        </w:rPr>
        <w:t xml:space="preserve"> - </w:t>
      </w:r>
      <w:r w:rsidR="003A4F8B">
        <w:rPr>
          <w:b/>
          <w:bCs/>
        </w:rPr>
        <w:t>2019</w:t>
      </w:r>
    </w:p>
    <w:p w14:paraId="140AF576" w14:textId="77777777" w:rsidR="00025762" w:rsidRDefault="000A14C2" w:rsidP="00025762">
      <w:pPr>
        <w:pStyle w:val="NoSpacing"/>
        <w:tabs>
          <w:tab w:val="left" w:pos="2520"/>
        </w:tabs>
        <w:rPr>
          <w:i/>
          <w:iCs/>
          <w:sz w:val="22"/>
        </w:rPr>
      </w:pPr>
      <w:r>
        <w:rPr>
          <w:i/>
          <w:iCs/>
          <w:sz w:val="22"/>
        </w:rPr>
        <w:t>University of Bahrain</w:t>
      </w:r>
    </w:p>
    <w:p w14:paraId="03777E9F" w14:textId="77777777" w:rsidR="00025762" w:rsidRPr="000A14C2" w:rsidRDefault="00025762" w:rsidP="00025762">
      <w:pPr>
        <w:pStyle w:val="NoSpacing"/>
        <w:tabs>
          <w:tab w:val="left" w:pos="2520"/>
        </w:tabs>
        <w:rPr>
          <w:i/>
          <w:iCs/>
          <w:sz w:val="22"/>
        </w:rPr>
      </w:pPr>
    </w:p>
    <w:p w14:paraId="1A414992" w14:textId="77777777" w:rsidR="006567EB" w:rsidRPr="006567EB" w:rsidRDefault="002D3C4D" w:rsidP="006567EB">
      <w:pPr>
        <w:spacing w:after="0" w:line="240" w:lineRule="auto"/>
        <w:jc w:val="both"/>
        <w:rPr>
          <w:rFonts w:ascii="Calibri" w:hAnsi="Calibri" w:cs="Calibri"/>
          <w:b/>
          <w:bCs/>
          <w:color w:val="000000"/>
          <w:szCs w:val="24"/>
        </w:rPr>
      </w:pPr>
      <w:r>
        <w:rPr>
          <w:rFonts w:ascii="Calibri" w:hAnsi="Calibri" w:cs="Calibri"/>
          <w:b/>
          <w:bCs/>
          <w:color w:val="000000"/>
          <w:szCs w:val="24"/>
        </w:rPr>
        <w:t>Hoora</w:t>
      </w:r>
      <w:r w:rsidR="006567EB" w:rsidRPr="006567EB">
        <w:rPr>
          <w:rFonts w:ascii="Calibri" w:hAnsi="Calibri" w:cs="Calibri"/>
          <w:b/>
          <w:bCs/>
          <w:color w:val="000000"/>
          <w:szCs w:val="24"/>
        </w:rPr>
        <w:t xml:space="preserve"> Secondary school                 </w:t>
      </w:r>
      <w:r w:rsidR="006567EB">
        <w:rPr>
          <w:rFonts w:ascii="Calibri" w:hAnsi="Calibri" w:cs="Calibri"/>
          <w:b/>
          <w:bCs/>
          <w:color w:val="000000"/>
          <w:szCs w:val="24"/>
        </w:rPr>
        <w:tab/>
      </w:r>
      <w:r w:rsidR="006567EB">
        <w:rPr>
          <w:rFonts w:ascii="Calibri" w:hAnsi="Calibri" w:cs="Calibri"/>
          <w:b/>
          <w:bCs/>
          <w:color w:val="000000"/>
          <w:szCs w:val="24"/>
        </w:rPr>
        <w:tab/>
      </w:r>
      <w:r w:rsidR="006567EB">
        <w:rPr>
          <w:rFonts w:ascii="Calibri" w:hAnsi="Calibri" w:cs="Calibri"/>
          <w:b/>
          <w:bCs/>
          <w:color w:val="000000"/>
          <w:szCs w:val="24"/>
        </w:rPr>
        <w:tab/>
      </w:r>
      <w:r w:rsidR="006567EB">
        <w:rPr>
          <w:rFonts w:ascii="Calibri" w:hAnsi="Calibri" w:cs="Calibri"/>
          <w:b/>
          <w:bCs/>
          <w:color w:val="000000"/>
          <w:szCs w:val="24"/>
        </w:rPr>
        <w:tab/>
      </w:r>
      <w:r w:rsidR="006567EB">
        <w:rPr>
          <w:rFonts w:ascii="Calibri" w:hAnsi="Calibri" w:cs="Calibri"/>
          <w:b/>
          <w:bCs/>
          <w:color w:val="000000"/>
          <w:szCs w:val="24"/>
        </w:rPr>
        <w:tab/>
      </w:r>
      <w:r w:rsidR="006567EB">
        <w:rPr>
          <w:rFonts w:ascii="Calibri" w:hAnsi="Calibri" w:cs="Calibri"/>
          <w:b/>
          <w:bCs/>
          <w:color w:val="000000"/>
          <w:szCs w:val="24"/>
        </w:rPr>
        <w:tab/>
      </w:r>
      <w:r w:rsidR="006567EB">
        <w:rPr>
          <w:rFonts w:ascii="Calibri" w:hAnsi="Calibri" w:cs="Calibri"/>
          <w:b/>
          <w:bCs/>
          <w:color w:val="000000"/>
          <w:szCs w:val="24"/>
        </w:rPr>
        <w:tab/>
      </w:r>
      <w:r w:rsidR="006567EB">
        <w:rPr>
          <w:rFonts w:ascii="Calibri" w:hAnsi="Calibri" w:cs="Calibri"/>
          <w:b/>
          <w:bCs/>
          <w:color w:val="000000"/>
          <w:szCs w:val="24"/>
        </w:rPr>
        <w:tab/>
        <w:t xml:space="preserve">2009 - </w:t>
      </w:r>
      <w:r w:rsidR="006567EB" w:rsidRPr="006567EB">
        <w:rPr>
          <w:rFonts w:ascii="Calibri" w:hAnsi="Calibri" w:cs="Calibri"/>
          <w:b/>
          <w:bCs/>
          <w:color w:val="000000"/>
          <w:szCs w:val="24"/>
        </w:rPr>
        <w:t>2012</w:t>
      </w:r>
    </w:p>
    <w:p w14:paraId="55B0152B" w14:textId="77777777" w:rsidR="006567EB" w:rsidRPr="002D3C4D" w:rsidRDefault="00B4534C" w:rsidP="002D3C4D">
      <w:pPr>
        <w:pStyle w:val="Default"/>
      </w:pPr>
      <w:r w:rsidRPr="00D41194">
        <w:rPr>
          <w:b/>
          <w:bCs/>
        </w:rPr>
        <w:tab/>
      </w:r>
      <w:r w:rsidRPr="00D41194">
        <w:rPr>
          <w:b/>
          <w:bCs/>
        </w:rPr>
        <w:tab/>
      </w:r>
      <w:r w:rsidRPr="00D41194">
        <w:rPr>
          <w:b/>
          <w:bCs/>
        </w:rPr>
        <w:tab/>
      </w:r>
      <w:r w:rsidRPr="00D41194">
        <w:rPr>
          <w:b/>
          <w:bCs/>
        </w:rPr>
        <w:tab/>
      </w:r>
      <w:r w:rsidRPr="00D41194">
        <w:rPr>
          <w:b/>
          <w:bCs/>
        </w:rPr>
        <w:tab/>
      </w:r>
      <w:r w:rsidRPr="00D41194">
        <w:rPr>
          <w:b/>
          <w:bCs/>
        </w:rPr>
        <w:tab/>
      </w:r>
      <w:r w:rsidRPr="00D41194">
        <w:rPr>
          <w:b/>
          <w:bCs/>
        </w:rPr>
        <w:tab/>
      </w:r>
      <w:r w:rsidRPr="00D41194">
        <w:rPr>
          <w:b/>
          <w:bCs/>
        </w:rPr>
        <w:tab/>
      </w:r>
      <w:r w:rsidRPr="00D41194">
        <w:rPr>
          <w:b/>
          <w:bCs/>
        </w:rPr>
        <w:tab/>
        <w:t xml:space="preserve"> </w:t>
      </w:r>
    </w:p>
    <w:p w14:paraId="5F28F620" w14:textId="77777777" w:rsidR="00B4534C" w:rsidRPr="00D41194" w:rsidRDefault="00FF00B9" w:rsidP="006567EB">
      <w:pPr>
        <w:pStyle w:val="Default"/>
      </w:pPr>
      <w:r>
        <w:rPr>
          <w:rFonts w:ascii="AvantGarde Bk BT" w:hAnsi="AvantGarde Bk BT"/>
          <w:b/>
          <w:bCs/>
          <w:sz w:val="22"/>
        </w:rPr>
        <w:t>D</w:t>
      </w:r>
      <w:r w:rsidR="002D3C4D">
        <w:rPr>
          <w:rFonts w:ascii="AvantGarde Bk BT" w:hAnsi="AvantGarde Bk BT"/>
          <w:b/>
          <w:bCs/>
          <w:sz w:val="22"/>
        </w:rPr>
        <w:t>ar Al Ma</w:t>
      </w:r>
      <w:r>
        <w:rPr>
          <w:rFonts w:ascii="AvantGarde Bk BT" w:hAnsi="AvantGarde Bk BT"/>
          <w:b/>
          <w:bCs/>
          <w:sz w:val="22"/>
        </w:rPr>
        <w:t>’ri</w:t>
      </w:r>
      <w:r w:rsidR="002D3C4D">
        <w:rPr>
          <w:rFonts w:ascii="AvantGarde Bk BT" w:hAnsi="AvantGarde Bk BT"/>
          <w:b/>
          <w:bCs/>
          <w:sz w:val="22"/>
        </w:rPr>
        <w:t>fa</w:t>
      </w:r>
      <w:r w:rsidR="0076690B">
        <w:rPr>
          <w:b/>
          <w:bCs/>
        </w:rPr>
        <w:tab/>
      </w:r>
      <w:r w:rsidR="0076690B">
        <w:rPr>
          <w:b/>
          <w:bCs/>
        </w:rPr>
        <w:tab/>
      </w:r>
      <w:r w:rsidR="002D3C4D">
        <w:rPr>
          <w:b/>
          <w:bCs/>
        </w:rPr>
        <w:t xml:space="preserve">                                                                                             </w:t>
      </w:r>
      <w:r w:rsidR="006567EB">
        <w:rPr>
          <w:b/>
          <w:bCs/>
        </w:rPr>
        <w:tab/>
      </w:r>
      <w:r w:rsidR="00B4534C" w:rsidRPr="00D41194">
        <w:rPr>
          <w:b/>
          <w:bCs/>
        </w:rPr>
        <w:t>20</w:t>
      </w:r>
      <w:r w:rsidR="002D3C4D">
        <w:rPr>
          <w:b/>
          <w:bCs/>
        </w:rPr>
        <w:t>03-2007</w:t>
      </w:r>
    </w:p>
    <w:p w14:paraId="41770BDB" w14:textId="77777777" w:rsidR="00D41194" w:rsidRPr="000A14C2" w:rsidRDefault="002D3C4D" w:rsidP="006567EB">
      <w:pPr>
        <w:jc w:val="both"/>
        <w:rPr>
          <w:i/>
          <w:iCs/>
          <w:sz w:val="22"/>
        </w:rPr>
      </w:pPr>
      <w:r>
        <w:rPr>
          <w:i/>
          <w:iCs/>
          <w:sz w:val="22"/>
        </w:rPr>
        <w:t xml:space="preserve">Public </w:t>
      </w:r>
      <w:r w:rsidR="00C40D5C">
        <w:rPr>
          <w:i/>
          <w:iCs/>
          <w:sz w:val="22"/>
        </w:rPr>
        <w:t>language. (R</w:t>
      </w:r>
      <w:r>
        <w:rPr>
          <w:i/>
          <w:iCs/>
          <w:sz w:val="22"/>
        </w:rPr>
        <w:t>eading, writing, speaking and grammar).</w:t>
      </w:r>
    </w:p>
    <w:p w14:paraId="0F0EAF6C" w14:textId="77777777" w:rsidR="00194E46" w:rsidRPr="00B07169" w:rsidRDefault="00B4534C" w:rsidP="00074CB3">
      <w:pPr>
        <w:pStyle w:val="Title"/>
        <w:rPr>
          <w:b/>
          <w:bCs/>
          <w:i/>
          <w:iCs/>
          <w:sz w:val="28"/>
          <w:szCs w:val="28"/>
        </w:rPr>
      </w:pPr>
      <w:r w:rsidRPr="00B07169">
        <w:rPr>
          <w:b/>
          <w:bCs/>
          <w:i/>
          <w:iCs/>
          <w:sz w:val="28"/>
          <w:szCs w:val="28"/>
        </w:rPr>
        <w:t>Career History</w:t>
      </w:r>
    </w:p>
    <w:p w14:paraId="416C7410" w14:textId="77777777" w:rsidR="00941D93" w:rsidRDefault="00C40D5C" w:rsidP="00C40D5C">
      <w:pPr>
        <w:spacing w:after="0" w:line="240" w:lineRule="auto"/>
        <w:jc w:val="both"/>
        <w:rPr>
          <w:rFonts w:ascii="AvantGarde Bk BT" w:hAnsi="AvantGarde Bk BT" w:cs="Calibri"/>
          <w:b/>
          <w:bCs/>
          <w:color w:val="000000"/>
          <w:sz w:val="22"/>
          <w:szCs w:val="24"/>
        </w:rPr>
      </w:pPr>
      <w:r>
        <w:rPr>
          <w:rFonts w:ascii="AvantGarde Bk BT" w:hAnsi="AvantGarde Bk BT" w:cs="Calibri"/>
          <w:b/>
          <w:bCs/>
          <w:color w:val="000000"/>
          <w:sz w:val="22"/>
          <w:szCs w:val="24"/>
        </w:rPr>
        <w:t>Accountant</w:t>
      </w:r>
      <w:r w:rsidR="00941D93" w:rsidRPr="00941D93">
        <w:rPr>
          <w:rFonts w:ascii="AvantGarde Bk BT" w:hAnsi="AvantGarde Bk BT" w:cs="Calibri"/>
          <w:b/>
          <w:bCs/>
          <w:color w:val="000000"/>
          <w:sz w:val="22"/>
          <w:szCs w:val="24"/>
        </w:rPr>
        <w:t xml:space="preserve"> </w:t>
      </w:r>
      <w:r w:rsidR="00941D93" w:rsidRPr="00D41194">
        <w:rPr>
          <w:b/>
          <w:bCs/>
        </w:rPr>
        <w:t>(Trainee)</w:t>
      </w:r>
      <w:r w:rsidR="00941D93" w:rsidRPr="00941D93">
        <w:rPr>
          <w:rFonts w:ascii="Calibri" w:hAnsi="Calibri" w:cs="Calibri"/>
          <w:b/>
          <w:bCs/>
          <w:color w:val="000000"/>
          <w:szCs w:val="24"/>
        </w:rPr>
        <w:t xml:space="preserve"> </w:t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>
        <w:rPr>
          <w:rFonts w:ascii="Calibri" w:hAnsi="Calibri" w:cs="Calibri"/>
          <w:b/>
          <w:bCs/>
          <w:color w:val="000000"/>
          <w:szCs w:val="24"/>
        </w:rPr>
        <w:t>June</w:t>
      </w:r>
      <w:r w:rsidR="00941D93" w:rsidRPr="00E1748E">
        <w:rPr>
          <w:rFonts w:ascii="Calibri" w:hAnsi="Calibri" w:cs="Calibri"/>
          <w:b/>
          <w:bCs/>
          <w:color w:val="000000"/>
          <w:szCs w:val="24"/>
        </w:rPr>
        <w:t xml:space="preserve"> –</w:t>
      </w:r>
      <w:r>
        <w:rPr>
          <w:rFonts w:ascii="Calibri" w:hAnsi="Calibri" w:cs="Calibri"/>
          <w:b/>
          <w:bCs/>
          <w:color w:val="000000"/>
          <w:szCs w:val="24"/>
        </w:rPr>
        <w:t>Aug 2018</w:t>
      </w:r>
    </w:p>
    <w:p w14:paraId="78AD5BA2" w14:textId="77777777" w:rsidR="00E1748E" w:rsidRPr="00941D93" w:rsidRDefault="00C40D5C" w:rsidP="00941D93">
      <w:pPr>
        <w:spacing w:after="0" w:line="240" w:lineRule="auto"/>
        <w:jc w:val="both"/>
        <w:rPr>
          <w:b/>
          <w:bCs/>
        </w:rPr>
      </w:pPr>
      <w:r>
        <w:rPr>
          <w:i/>
          <w:iCs/>
          <w:sz w:val="22"/>
        </w:rPr>
        <w:t>Elya Auditing &amp; Consulting</w:t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  <w:r w:rsidR="00941D93">
        <w:rPr>
          <w:rFonts w:ascii="Calibri" w:hAnsi="Calibri" w:cs="Calibri"/>
          <w:b/>
          <w:bCs/>
          <w:color w:val="000000"/>
          <w:szCs w:val="24"/>
        </w:rPr>
        <w:tab/>
      </w:r>
    </w:p>
    <w:p w14:paraId="2DA13D2E" w14:textId="77777777" w:rsidR="00EA4BE2" w:rsidRPr="00EA4BE2" w:rsidRDefault="00EA4BE2" w:rsidP="00EA4BE2">
      <w:pPr>
        <w:spacing w:after="0" w:line="240" w:lineRule="auto"/>
        <w:jc w:val="both"/>
        <w:rPr>
          <w:sz w:val="12"/>
          <w:szCs w:val="10"/>
        </w:rPr>
      </w:pPr>
    </w:p>
    <w:p w14:paraId="1DB4D3C5" w14:textId="77777777" w:rsidR="00971AAF" w:rsidRDefault="00971AAF" w:rsidP="00971AAF">
      <w:pPr>
        <w:pStyle w:val="Default"/>
        <w:numPr>
          <w:ilvl w:val="0"/>
          <w:numId w:val="13"/>
        </w:numPr>
        <w:spacing w:after="30"/>
        <w:rPr>
          <w:rFonts w:ascii="Cambria" w:hAnsi="Cambria" w:cs="Arial"/>
          <w:color w:val="auto"/>
          <w:sz w:val="22"/>
          <w:szCs w:val="22"/>
        </w:rPr>
      </w:pPr>
      <w:r w:rsidRPr="00971AAF">
        <w:rPr>
          <w:rFonts w:ascii="Cambria" w:hAnsi="Cambria" w:cs="Arial"/>
          <w:color w:val="auto"/>
          <w:sz w:val="22"/>
          <w:szCs w:val="22"/>
        </w:rPr>
        <w:t>I conduct an auditing and casting.</w:t>
      </w:r>
    </w:p>
    <w:p w14:paraId="3D2D0009" w14:textId="77777777" w:rsidR="00EA4BE2" w:rsidRDefault="00EA4BE2" w:rsidP="00971AAF">
      <w:pPr>
        <w:pStyle w:val="Default"/>
        <w:numPr>
          <w:ilvl w:val="0"/>
          <w:numId w:val="13"/>
        </w:numPr>
        <w:spacing w:after="30"/>
        <w:rPr>
          <w:rFonts w:ascii="Cambria" w:hAnsi="Cambria" w:cs="Arial"/>
          <w:color w:val="auto"/>
          <w:sz w:val="22"/>
          <w:szCs w:val="22"/>
        </w:rPr>
      </w:pPr>
      <w:r w:rsidRPr="00EA4BE2">
        <w:rPr>
          <w:rFonts w:ascii="Cambria" w:hAnsi="Cambria" w:cs="Arial"/>
          <w:color w:val="auto"/>
          <w:sz w:val="22"/>
          <w:szCs w:val="22"/>
        </w:rPr>
        <w:t xml:space="preserve"> </w:t>
      </w:r>
      <w:r w:rsidR="00971AAF" w:rsidRPr="00971AAF">
        <w:rPr>
          <w:rFonts w:ascii="Cambria" w:hAnsi="Cambria" w:cs="Arial"/>
          <w:color w:val="auto"/>
          <w:sz w:val="22"/>
          <w:szCs w:val="22"/>
        </w:rPr>
        <w:t>Updating data records</w:t>
      </w:r>
    </w:p>
    <w:p w14:paraId="02674073" w14:textId="77777777" w:rsidR="00AE55B9" w:rsidRDefault="00AE55B9" w:rsidP="00AE55B9">
      <w:pPr>
        <w:pStyle w:val="Default"/>
        <w:numPr>
          <w:ilvl w:val="0"/>
          <w:numId w:val="13"/>
        </w:numPr>
        <w:spacing w:after="30"/>
        <w:rPr>
          <w:rFonts w:ascii="Cambria" w:hAnsi="Cambria" w:cs="Arial"/>
          <w:color w:val="auto"/>
          <w:sz w:val="22"/>
          <w:szCs w:val="22"/>
        </w:rPr>
      </w:pPr>
      <w:r w:rsidRPr="00AE55B9">
        <w:rPr>
          <w:rFonts w:ascii="Cambria" w:hAnsi="Cambria" w:cs="Arial"/>
          <w:color w:val="auto"/>
          <w:sz w:val="22"/>
          <w:szCs w:val="22"/>
        </w:rPr>
        <w:t>Reviewing order forms</w:t>
      </w:r>
    </w:p>
    <w:p w14:paraId="4E2033D3" w14:textId="77777777" w:rsidR="00AE55B9" w:rsidRDefault="00AE55B9" w:rsidP="00AE55B9">
      <w:pPr>
        <w:pStyle w:val="Default"/>
        <w:numPr>
          <w:ilvl w:val="0"/>
          <w:numId w:val="13"/>
        </w:numPr>
        <w:spacing w:after="30"/>
        <w:rPr>
          <w:rFonts w:ascii="Cambria" w:hAnsi="Cambria" w:cs="Arial"/>
          <w:color w:val="auto"/>
          <w:sz w:val="22"/>
          <w:szCs w:val="22"/>
        </w:rPr>
      </w:pPr>
      <w:r w:rsidRPr="00AE55B9">
        <w:rPr>
          <w:rFonts w:ascii="Cambria" w:hAnsi="Cambria" w:cs="Arial"/>
          <w:color w:val="auto"/>
          <w:sz w:val="22"/>
          <w:szCs w:val="22"/>
        </w:rPr>
        <w:t>Writing routine correspondences</w:t>
      </w:r>
    </w:p>
    <w:p w14:paraId="4470FA66" w14:textId="77777777" w:rsidR="00AE55B9" w:rsidRDefault="00AE55B9" w:rsidP="00AE55B9">
      <w:pPr>
        <w:pStyle w:val="Default"/>
        <w:numPr>
          <w:ilvl w:val="0"/>
          <w:numId w:val="13"/>
        </w:numPr>
        <w:spacing w:after="30"/>
        <w:rPr>
          <w:rFonts w:ascii="Cambria" w:hAnsi="Cambria" w:cs="Arial"/>
          <w:color w:val="auto"/>
          <w:sz w:val="22"/>
          <w:szCs w:val="22"/>
        </w:rPr>
      </w:pPr>
      <w:r w:rsidRPr="00AE55B9">
        <w:rPr>
          <w:rFonts w:ascii="Cambria" w:hAnsi="Cambria" w:cs="Arial"/>
          <w:color w:val="auto"/>
          <w:sz w:val="22"/>
          <w:szCs w:val="22"/>
        </w:rPr>
        <w:t>Problem solving.</w:t>
      </w:r>
    </w:p>
    <w:p w14:paraId="3D42F63E" w14:textId="77777777" w:rsidR="00AE55B9" w:rsidRDefault="00AE55B9" w:rsidP="00AE55B9">
      <w:pPr>
        <w:pStyle w:val="Default"/>
        <w:numPr>
          <w:ilvl w:val="0"/>
          <w:numId w:val="13"/>
        </w:numPr>
        <w:spacing w:after="30"/>
        <w:rPr>
          <w:rFonts w:ascii="Cambria" w:hAnsi="Cambria" w:cs="Arial"/>
          <w:color w:val="auto"/>
          <w:sz w:val="22"/>
          <w:szCs w:val="22"/>
        </w:rPr>
      </w:pPr>
      <w:r w:rsidRPr="00AE55B9">
        <w:rPr>
          <w:rFonts w:ascii="Cambria" w:hAnsi="Cambria" w:cs="Arial"/>
          <w:color w:val="auto"/>
          <w:sz w:val="22"/>
          <w:szCs w:val="22"/>
        </w:rPr>
        <w:t>Following up with merchants</w:t>
      </w:r>
    </w:p>
    <w:p w14:paraId="4CED8489" w14:textId="77777777" w:rsidR="00AE55B9" w:rsidRDefault="00AE55B9" w:rsidP="00AE55B9">
      <w:pPr>
        <w:pStyle w:val="Default"/>
        <w:numPr>
          <w:ilvl w:val="0"/>
          <w:numId w:val="13"/>
        </w:numPr>
        <w:spacing w:after="30"/>
        <w:rPr>
          <w:rFonts w:ascii="Cambria" w:hAnsi="Cambria" w:cs="Arial"/>
          <w:color w:val="auto"/>
          <w:sz w:val="22"/>
          <w:szCs w:val="22"/>
        </w:rPr>
      </w:pPr>
      <w:r w:rsidRPr="00AE55B9">
        <w:rPr>
          <w:rFonts w:ascii="Cambria" w:hAnsi="Cambria" w:cs="Arial"/>
          <w:color w:val="auto"/>
          <w:sz w:val="22"/>
          <w:szCs w:val="22"/>
        </w:rPr>
        <w:t>Complete task within the given time period</w:t>
      </w:r>
    </w:p>
    <w:p w14:paraId="4F0257B5" w14:textId="77777777" w:rsidR="00AE55B9" w:rsidRDefault="00AE55B9" w:rsidP="00AE55B9">
      <w:pPr>
        <w:pStyle w:val="Default"/>
        <w:numPr>
          <w:ilvl w:val="0"/>
          <w:numId w:val="13"/>
        </w:numPr>
        <w:spacing w:after="30"/>
        <w:rPr>
          <w:rFonts w:ascii="Cambria" w:hAnsi="Cambria" w:cs="Arial"/>
          <w:color w:val="auto"/>
          <w:sz w:val="22"/>
          <w:szCs w:val="22"/>
        </w:rPr>
      </w:pPr>
      <w:r w:rsidRPr="00AE55B9">
        <w:rPr>
          <w:rFonts w:ascii="Cambria" w:hAnsi="Cambria" w:cs="Arial"/>
          <w:color w:val="auto"/>
          <w:sz w:val="22"/>
          <w:szCs w:val="22"/>
        </w:rPr>
        <w:t>Efficiently maintained healthy client relationships, corporate and individual clients.</w:t>
      </w:r>
    </w:p>
    <w:p w14:paraId="27EB8FB9" w14:textId="77777777" w:rsidR="00EA4BE2" w:rsidRDefault="00EA4BE2" w:rsidP="00501409">
      <w:pPr>
        <w:pStyle w:val="Default"/>
        <w:rPr>
          <w:b/>
          <w:bCs/>
        </w:rPr>
      </w:pPr>
    </w:p>
    <w:p w14:paraId="12F5854D" w14:textId="77777777" w:rsidR="00453F61" w:rsidRDefault="00453F61" w:rsidP="00453F61">
      <w:pPr>
        <w:pStyle w:val="Default"/>
        <w:spacing w:after="30"/>
        <w:rPr>
          <w:rFonts w:ascii="Cambria" w:hAnsi="Cambria" w:cs="Arial"/>
          <w:color w:val="auto"/>
          <w:sz w:val="21"/>
          <w:szCs w:val="21"/>
        </w:rPr>
      </w:pPr>
    </w:p>
    <w:p w14:paraId="70078D52" w14:textId="77777777" w:rsidR="00AE55B9" w:rsidRDefault="00AE55B9" w:rsidP="00453F61">
      <w:pPr>
        <w:pStyle w:val="Default"/>
        <w:spacing w:after="30"/>
        <w:rPr>
          <w:rFonts w:ascii="Cambria" w:hAnsi="Cambria" w:cs="Arial"/>
          <w:color w:val="auto"/>
          <w:sz w:val="21"/>
          <w:szCs w:val="21"/>
        </w:rPr>
      </w:pPr>
    </w:p>
    <w:p w14:paraId="6CC58563" w14:textId="77777777" w:rsidR="00AE55B9" w:rsidRDefault="00AE55B9" w:rsidP="00453F61">
      <w:pPr>
        <w:pStyle w:val="Default"/>
        <w:spacing w:after="30"/>
        <w:rPr>
          <w:rFonts w:ascii="Cambria" w:hAnsi="Cambria" w:cs="Arial"/>
          <w:color w:val="auto"/>
          <w:sz w:val="21"/>
          <w:szCs w:val="21"/>
        </w:rPr>
      </w:pPr>
    </w:p>
    <w:p w14:paraId="709B17E1" w14:textId="77777777" w:rsidR="00AE55B9" w:rsidRDefault="00AE55B9" w:rsidP="00453F61">
      <w:pPr>
        <w:pStyle w:val="Default"/>
        <w:spacing w:after="30"/>
        <w:rPr>
          <w:rFonts w:ascii="Cambria" w:hAnsi="Cambria" w:cs="Arial"/>
          <w:color w:val="auto"/>
          <w:sz w:val="21"/>
          <w:szCs w:val="21"/>
        </w:rPr>
      </w:pPr>
    </w:p>
    <w:p w14:paraId="08F008C1" w14:textId="77777777" w:rsidR="00711A70" w:rsidRDefault="00711A70" w:rsidP="00453F61">
      <w:pPr>
        <w:pStyle w:val="Default"/>
        <w:spacing w:after="30"/>
        <w:rPr>
          <w:rFonts w:ascii="Cambria" w:hAnsi="Cambria" w:cs="Arial"/>
          <w:color w:val="auto"/>
          <w:sz w:val="21"/>
          <w:szCs w:val="21"/>
        </w:rPr>
      </w:pPr>
    </w:p>
    <w:p w14:paraId="7B8C8AE2" w14:textId="77777777" w:rsidR="009025A1" w:rsidRDefault="009025A1" w:rsidP="00453F61">
      <w:pPr>
        <w:pStyle w:val="Default"/>
        <w:spacing w:after="30"/>
        <w:rPr>
          <w:rFonts w:ascii="Cambria" w:hAnsi="Cambria" w:cs="Arial"/>
          <w:color w:val="auto"/>
          <w:sz w:val="21"/>
          <w:szCs w:val="21"/>
        </w:rPr>
      </w:pPr>
    </w:p>
    <w:p w14:paraId="59B8F7D6" w14:textId="77777777" w:rsidR="009025A1" w:rsidRDefault="009025A1" w:rsidP="00453F61">
      <w:pPr>
        <w:pStyle w:val="Default"/>
        <w:spacing w:after="30"/>
        <w:rPr>
          <w:rFonts w:ascii="Cambria" w:hAnsi="Cambria" w:cs="Arial"/>
          <w:color w:val="auto"/>
          <w:sz w:val="21"/>
          <w:szCs w:val="21"/>
        </w:rPr>
      </w:pPr>
    </w:p>
    <w:p w14:paraId="2808B0C6" w14:textId="77777777" w:rsidR="009025A1" w:rsidRDefault="009025A1" w:rsidP="00453F61">
      <w:pPr>
        <w:pStyle w:val="Default"/>
        <w:spacing w:after="30"/>
        <w:rPr>
          <w:rFonts w:ascii="Cambria" w:hAnsi="Cambria" w:cs="Arial"/>
          <w:color w:val="auto"/>
          <w:sz w:val="21"/>
          <w:szCs w:val="21"/>
        </w:rPr>
      </w:pPr>
    </w:p>
    <w:p w14:paraId="70726236" w14:textId="77777777" w:rsidR="00711A70" w:rsidRDefault="00711A70" w:rsidP="00453F61">
      <w:pPr>
        <w:pStyle w:val="Default"/>
        <w:spacing w:after="30"/>
        <w:rPr>
          <w:rFonts w:ascii="Cambria" w:hAnsi="Cambria" w:cs="Arial"/>
          <w:color w:val="auto"/>
          <w:sz w:val="21"/>
          <w:szCs w:val="21"/>
        </w:rPr>
      </w:pPr>
    </w:p>
    <w:p w14:paraId="6F2E99FD" w14:textId="77777777" w:rsidR="00AE55B9" w:rsidRDefault="00AE55B9" w:rsidP="00453F61">
      <w:pPr>
        <w:pStyle w:val="Default"/>
        <w:spacing w:after="30"/>
        <w:rPr>
          <w:rFonts w:ascii="Cambria" w:hAnsi="Cambria" w:cs="Arial"/>
          <w:color w:val="auto"/>
          <w:sz w:val="21"/>
          <w:szCs w:val="21"/>
        </w:rPr>
      </w:pPr>
    </w:p>
    <w:p w14:paraId="69D68029" w14:textId="77777777" w:rsidR="00453F61" w:rsidRPr="00245C5F" w:rsidRDefault="00453F61" w:rsidP="00453F61">
      <w:pPr>
        <w:pStyle w:val="Title"/>
        <w:spacing w:after="120"/>
        <w:rPr>
          <w:b/>
          <w:bCs/>
          <w:i/>
          <w:iCs/>
          <w:sz w:val="26"/>
          <w:szCs w:val="26"/>
        </w:rPr>
        <w:sectPr w:rsidR="00453F61" w:rsidRPr="00245C5F" w:rsidSect="0019305C">
          <w:footerReference w:type="default" r:id="rId8"/>
          <w:type w:val="continuous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  <w:r w:rsidRPr="00245C5F">
        <w:rPr>
          <w:b/>
          <w:bCs/>
          <w:i/>
          <w:iCs/>
          <w:sz w:val="26"/>
          <w:szCs w:val="26"/>
        </w:rPr>
        <w:lastRenderedPageBreak/>
        <w:t>Language</w:t>
      </w:r>
      <w:r w:rsidR="00245C5F" w:rsidRPr="00245C5F">
        <w:rPr>
          <w:b/>
          <w:bCs/>
          <w:i/>
          <w:iCs/>
          <w:sz w:val="26"/>
          <w:szCs w:val="26"/>
        </w:rPr>
        <w:t>s</w:t>
      </w:r>
    </w:p>
    <w:p w14:paraId="64FF8B78" w14:textId="77777777" w:rsidR="00453F61" w:rsidRDefault="00401D67" w:rsidP="00453F61">
      <w:pPr>
        <w:pStyle w:val="ListParagraph"/>
        <w:numPr>
          <w:ilvl w:val="0"/>
          <w:numId w:val="14"/>
        </w:numPr>
        <w:tabs>
          <w:tab w:val="left" w:pos="360"/>
          <w:tab w:val="left" w:pos="900"/>
          <w:tab w:val="left" w:pos="7920"/>
        </w:tabs>
        <w:spacing w:after="0" w:line="240" w:lineRule="auto"/>
        <w:rPr>
          <w:rFonts w:ascii="Cambria" w:hAnsi="Cambria" w:cs="Vrinda"/>
          <w:sz w:val="22"/>
        </w:rPr>
      </w:pPr>
      <w:r>
        <w:rPr>
          <w:rFonts w:ascii="Cambria" w:hAnsi="Cambria" w:cs="Vrinda"/>
          <w:sz w:val="22"/>
        </w:rPr>
        <w:t>Arabic: Read, Write and Speak. (Mother Tune)</w:t>
      </w:r>
    </w:p>
    <w:p w14:paraId="3A966DFC" w14:textId="77777777" w:rsidR="00401D67" w:rsidRPr="00245C5F" w:rsidRDefault="00401D67" w:rsidP="00453F61">
      <w:pPr>
        <w:pStyle w:val="ListParagraph"/>
        <w:numPr>
          <w:ilvl w:val="0"/>
          <w:numId w:val="14"/>
        </w:numPr>
        <w:tabs>
          <w:tab w:val="left" w:pos="360"/>
          <w:tab w:val="left" w:pos="900"/>
          <w:tab w:val="left" w:pos="7920"/>
        </w:tabs>
        <w:spacing w:after="0" w:line="240" w:lineRule="auto"/>
        <w:rPr>
          <w:rFonts w:ascii="Cambria" w:hAnsi="Cambria" w:cs="Vrinda"/>
          <w:sz w:val="22"/>
        </w:rPr>
      </w:pPr>
      <w:r>
        <w:rPr>
          <w:rFonts w:ascii="Cambria" w:hAnsi="Cambria" w:cs="Vrinda"/>
          <w:sz w:val="22"/>
        </w:rPr>
        <w:t>English: Read, Write and Speak. Very Good.</w:t>
      </w:r>
    </w:p>
    <w:p w14:paraId="38062BE6" w14:textId="77777777" w:rsidR="00957C27" w:rsidRPr="00957C27" w:rsidRDefault="00957C27" w:rsidP="00957C27">
      <w:pPr>
        <w:pStyle w:val="ListParagraph"/>
        <w:tabs>
          <w:tab w:val="left" w:pos="360"/>
          <w:tab w:val="left" w:pos="900"/>
          <w:tab w:val="left" w:pos="7920"/>
        </w:tabs>
        <w:spacing w:after="0" w:line="240" w:lineRule="auto"/>
        <w:rPr>
          <w:rFonts w:ascii="Cambria" w:hAnsi="Cambria" w:cs="Vrinda"/>
          <w:szCs w:val="24"/>
        </w:rPr>
      </w:pPr>
    </w:p>
    <w:p w14:paraId="5FCED7BE" w14:textId="77777777" w:rsidR="009E4833" w:rsidRPr="00245C5F" w:rsidRDefault="00BD0C8C" w:rsidP="00902F3A">
      <w:pPr>
        <w:pStyle w:val="Title"/>
        <w:spacing w:after="120"/>
        <w:rPr>
          <w:b/>
          <w:bCs/>
          <w:i/>
          <w:iCs/>
          <w:sz w:val="26"/>
          <w:szCs w:val="26"/>
        </w:rPr>
        <w:sectPr w:rsidR="009E4833" w:rsidRPr="00245C5F" w:rsidSect="00F03077">
          <w:footerReference w:type="default" r:id="rId9"/>
          <w:type w:val="continuous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  <w:r w:rsidRPr="00245C5F">
        <w:rPr>
          <w:b/>
          <w:bCs/>
          <w:i/>
          <w:iCs/>
          <w:sz w:val="26"/>
          <w:szCs w:val="26"/>
        </w:rPr>
        <w:t>S</w:t>
      </w:r>
      <w:r w:rsidR="00C6736B" w:rsidRPr="00245C5F">
        <w:rPr>
          <w:b/>
          <w:bCs/>
          <w:i/>
          <w:iCs/>
          <w:sz w:val="26"/>
          <w:szCs w:val="26"/>
        </w:rPr>
        <w:t>kill</w:t>
      </w:r>
      <w:r w:rsidRPr="00245C5F">
        <w:rPr>
          <w:b/>
          <w:bCs/>
          <w:i/>
          <w:iCs/>
          <w:sz w:val="26"/>
          <w:szCs w:val="26"/>
        </w:rPr>
        <w:t>s</w:t>
      </w:r>
      <w:r w:rsidR="00430227" w:rsidRPr="00245C5F">
        <w:rPr>
          <w:b/>
          <w:bCs/>
          <w:i/>
          <w:iCs/>
          <w:sz w:val="26"/>
          <w:szCs w:val="26"/>
        </w:rPr>
        <w:t xml:space="preserve"> </w:t>
      </w:r>
    </w:p>
    <w:p w14:paraId="1D376EEA" w14:textId="77777777" w:rsidR="00EA4BE2" w:rsidRPr="00401D67" w:rsidRDefault="00C516E1" w:rsidP="00401D67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 w:cs="Vrinda"/>
          <w:color w:val="000000"/>
          <w:sz w:val="22"/>
        </w:rPr>
      </w:pPr>
      <w:r w:rsidRPr="00EA4BE2">
        <w:rPr>
          <w:rFonts w:ascii="Cambria" w:hAnsi="Cambria" w:cs="Vrinda"/>
          <w:color w:val="000000"/>
          <w:sz w:val="22"/>
        </w:rPr>
        <w:t>C</w:t>
      </w:r>
      <w:r w:rsidR="0057348F" w:rsidRPr="00EA4BE2">
        <w:rPr>
          <w:rFonts w:ascii="Cambria" w:hAnsi="Cambria" w:cs="Vrinda"/>
          <w:color w:val="000000"/>
          <w:sz w:val="22"/>
        </w:rPr>
        <w:t>omputer skills</w:t>
      </w:r>
      <w:r w:rsidR="008D7FB5" w:rsidRPr="00EA4BE2">
        <w:rPr>
          <w:rFonts w:ascii="Cambria" w:hAnsi="Cambria" w:cs="Vrinda"/>
          <w:color w:val="000000"/>
          <w:sz w:val="22"/>
        </w:rPr>
        <w:t xml:space="preserve"> with proficiency in </w:t>
      </w:r>
      <w:r w:rsidR="0057348F" w:rsidRPr="00EA4BE2">
        <w:rPr>
          <w:rFonts w:ascii="Cambria" w:hAnsi="Cambria" w:cs="Vrinda"/>
          <w:color w:val="000000"/>
          <w:sz w:val="22"/>
        </w:rPr>
        <w:t>M</w:t>
      </w:r>
      <w:r w:rsidR="008D7FB5" w:rsidRPr="00EA4BE2">
        <w:rPr>
          <w:rFonts w:ascii="Cambria" w:hAnsi="Cambria" w:cs="Vrinda"/>
          <w:color w:val="000000"/>
          <w:sz w:val="22"/>
        </w:rPr>
        <w:t>S</w:t>
      </w:r>
      <w:r w:rsidR="0057348F" w:rsidRPr="00EA4BE2">
        <w:rPr>
          <w:rFonts w:ascii="Cambria" w:hAnsi="Cambria" w:cs="Vrinda"/>
          <w:color w:val="000000"/>
          <w:sz w:val="22"/>
        </w:rPr>
        <w:t xml:space="preserve"> </w:t>
      </w:r>
      <w:r w:rsidR="008D7FB5" w:rsidRPr="00EA4BE2">
        <w:rPr>
          <w:rFonts w:ascii="Cambria" w:hAnsi="Cambria" w:cs="Vrinda"/>
          <w:color w:val="000000"/>
          <w:sz w:val="22"/>
        </w:rPr>
        <w:t>O</w:t>
      </w:r>
      <w:r w:rsidR="0057348F" w:rsidRPr="00EA4BE2">
        <w:rPr>
          <w:rFonts w:ascii="Cambria" w:hAnsi="Cambria" w:cs="Vrinda"/>
          <w:color w:val="000000"/>
          <w:sz w:val="22"/>
        </w:rPr>
        <w:t xml:space="preserve">ffice </w:t>
      </w:r>
      <w:r w:rsidR="008D7FB5" w:rsidRPr="00EA4BE2">
        <w:rPr>
          <w:rFonts w:ascii="Cambria" w:hAnsi="Cambria" w:cs="Vrinda"/>
          <w:color w:val="000000"/>
          <w:sz w:val="22"/>
        </w:rPr>
        <w:t>(</w:t>
      </w:r>
      <w:r w:rsidR="0057348F" w:rsidRPr="00EA4BE2">
        <w:rPr>
          <w:rFonts w:ascii="Cambria" w:hAnsi="Cambria" w:cs="Vrinda"/>
          <w:color w:val="000000"/>
          <w:sz w:val="22"/>
        </w:rPr>
        <w:t xml:space="preserve">Excel, </w:t>
      </w:r>
      <w:r w:rsidR="008D7FB5" w:rsidRPr="00EA4BE2">
        <w:rPr>
          <w:rFonts w:ascii="Cambria" w:hAnsi="Cambria" w:cs="Vrinda"/>
          <w:color w:val="000000"/>
          <w:sz w:val="22"/>
        </w:rPr>
        <w:t>W</w:t>
      </w:r>
      <w:r w:rsidR="0057348F" w:rsidRPr="00EA4BE2">
        <w:rPr>
          <w:rFonts w:ascii="Cambria" w:hAnsi="Cambria" w:cs="Vrinda"/>
          <w:color w:val="000000"/>
          <w:sz w:val="22"/>
        </w:rPr>
        <w:t>ord</w:t>
      </w:r>
      <w:r w:rsidR="0019761B" w:rsidRPr="00EA4BE2">
        <w:rPr>
          <w:rFonts w:ascii="Cambria" w:hAnsi="Cambria" w:cs="Vrinda"/>
          <w:color w:val="000000"/>
          <w:sz w:val="22"/>
        </w:rPr>
        <w:t>, Access</w:t>
      </w:r>
      <w:r w:rsidR="0057348F" w:rsidRPr="00EA4BE2">
        <w:rPr>
          <w:rFonts w:ascii="Cambria" w:hAnsi="Cambria" w:cs="Vrinda"/>
          <w:color w:val="000000"/>
          <w:sz w:val="22"/>
        </w:rPr>
        <w:t xml:space="preserve"> and </w:t>
      </w:r>
      <w:r w:rsidR="008D7FB5" w:rsidRPr="00EA4BE2">
        <w:rPr>
          <w:rFonts w:ascii="Cambria" w:hAnsi="Cambria" w:cs="Vrinda"/>
          <w:color w:val="000000"/>
          <w:sz w:val="22"/>
        </w:rPr>
        <w:t>P</w:t>
      </w:r>
      <w:r w:rsidR="0057348F" w:rsidRPr="00EA4BE2">
        <w:rPr>
          <w:rFonts w:ascii="Cambria" w:hAnsi="Cambria" w:cs="Vrinda"/>
          <w:color w:val="000000"/>
          <w:sz w:val="22"/>
        </w:rPr>
        <w:t>ower</w:t>
      </w:r>
      <w:r w:rsidR="008D7FB5" w:rsidRPr="00EA4BE2">
        <w:rPr>
          <w:rFonts w:ascii="Cambria" w:hAnsi="Cambria" w:cs="Vrinda"/>
          <w:color w:val="000000"/>
          <w:sz w:val="22"/>
        </w:rPr>
        <w:t>P</w:t>
      </w:r>
      <w:r w:rsidR="0057348F" w:rsidRPr="00EA4BE2">
        <w:rPr>
          <w:rFonts w:ascii="Cambria" w:hAnsi="Cambria" w:cs="Vrinda"/>
          <w:color w:val="000000"/>
          <w:sz w:val="22"/>
        </w:rPr>
        <w:t>oint</w:t>
      </w:r>
      <w:r w:rsidR="008D7FB5" w:rsidRPr="00EA4BE2">
        <w:rPr>
          <w:rFonts w:ascii="Cambria" w:hAnsi="Cambria" w:cs="Vrinda"/>
          <w:color w:val="000000"/>
          <w:sz w:val="22"/>
        </w:rPr>
        <w:t>)</w:t>
      </w:r>
      <w:r w:rsidR="0057348F" w:rsidRPr="00EA4BE2">
        <w:rPr>
          <w:rFonts w:ascii="Cambria" w:hAnsi="Cambria" w:cs="Vrinda"/>
          <w:color w:val="000000"/>
          <w:sz w:val="22"/>
        </w:rPr>
        <w:t>.</w:t>
      </w:r>
    </w:p>
    <w:p w14:paraId="72A6C725" w14:textId="77777777" w:rsidR="00A03795" w:rsidRPr="00FD4C60" w:rsidRDefault="00A03795" w:rsidP="00FD4C60">
      <w:pPr>
        <w:pStyle w:val="ListParagraph"/>
        <w:numPr>
          <w:ilvl w:val="0"/>
          <w:numId w:val="11"/>
        </w:numPr>
        <w:tabs>
          <w:tab w:val="left" w:pos="360"/>
          <w:tab w:val="left" w:pos="900"/>
          <w:tab w:val="left" w:pos="7920"/>
        </w:tabs>
        <w:spacing w:after="0" w:line="240" w:lineRule="auto"/>
        <w:rPr>
          <w:rFonts w:ascii="Cambria" w:hAnsi="Cambria" w:cs="Vrinda"/>
          <w:sz w:val="22"/>
        </w:rPr>
      </w:pPr>
      <w:r w:rsidRPr="00FD4C60">
        <w:rPr>
          <w:rFonts w:ascii="Cambria" w:hAnsi="Cambria" w:cs="Vrinda"/>
          <w:color w:val="000000"/>
          <w:sz w:val="22"/>
        </w:rPr>
        <w:t>Capable of achieving target</w:t>
      </w:r>
      <w:r w:rsidR="002A39B7" w:rsidRPr="00FD4C60">
        <w:rPr>
          <w:rFonts w:ascii="Cambria" w:hAnsi="Cambria" w:cs="Vrinda"/>
          <w:color w:val="000000"/>
          <w:sz w:val="22"/>
        </w:rPr>
        <w:t>s</w:t>
      </w:r>
      <w:r w:rsidR="00F923E8" w:rsidRPr="00FD4C60">
        <w:rPr>
          <w:rFonts w:ascii="Cambria" w:hAnsi="Cambria" w:cs="Vrinda"/>
          <w:color w:val="000000"/>
          <w:sz w:val="22"/>
        </w:rPr>
        <w:t xml:space="preserve"> and meeting deadlines</w:t>
      </w:r>
      <w:r w:rsidRPr="00FD4C60">
        <w:rPr>
          <w:rFonts w:ascii="Cambria" w:hAnsi="Cambria" w:cs="Vrinda"/>
          <w:color w:val="000000"/>
          <w:sz w:val="22"/>
        </w:rPr>
        <w:t>.</w:t>
      </w:r>
    </w:p>
    <w:p w14:paraId="0332C2DE" w14:textId="77777777" w:rsidR="00A03795" w:rsidRPr="00245C5F" w:rsidRDefault="00A03795" w:rsidP="00EA4BE2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 w:cs="Vrinda"/>
          <w:color w:val="000000"/>
          <w:sz w:val="22"/>
        </w:rPr>
      </w:pPr>
      <w:r w:rsidRPr="00245C5F">
        <w:rPr>
          <w:rFonts w:ascii="Cambria" w:hAnsi="Cambria" w:cs="Vrinda"/>
          <w:color w:val="000000"/>
          <w:sz w:val="22"/>
        </w:rPr>
        <w:t xml:space="preserve">Fast </w:t>
      </w:r>
      <w:r w:rsidR="00F923E8" w:rsidRPr="00245C5F">
        <w:rPr>
          <w:rFonts w:ascii="Cambria" w:hAnsi="Cambria" w:cs="Vrinda"/>
          <w:color w:val="000000"/>
          <w:sz w:val="22"/>
        </w:rPr>
        <w:t xml:space="preserve">and keen </w:t>
      </w:r>
      <w:r w:rsidRPr="00245C5F">
        <w:rPr>
          <w:rFonts w:ascii="Cambria" w:hAnsi="Cambria" w:cs="Vrinda"/>
          <w:color w:val="000000"/>
          <w:sz w:val="22"/>
        </w:rPr>
        <w:t>learner.</w:t>
      </w:r>
    </w:p>
    <w:p w14:paraId="4D6A6BD4" w14:textId="77777777" w:rsidR="00F923E8" w:rsidRPr="00245C5F" w:rsidRDefault="00F923E8" w:rsidP="004677E4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 w:cs="Vrinda"/>
          <w:color w:val="000000"/>
          <w:sz w:val="22"/>
        </w:rPr>
      </w:pPr>
      <w:r w:rsidRPr="00245C5F">
        <w:rPr>
          <w:rFonts w:ascii="Cambria" w:hAnsi="Cambria" w:cs="Vrinda"/>
          <w:color w:val="000000"/>
          <w:sz w:val="22"/>
        </w:rPr>
        <w:t>Precise and attentive to detail.</w:t>
      </w:r>
    </w:p>
    <w:p w14:paraId="06B7922B" w14:textId="77777777" w:rsidR="00A03795" w:rsidRPr="00245C5F" w:rsidRDefault="00A03795" w:rsidP="002A39B7">
      <w:pPr>
        <w:pStyle w:val="ListParagraph"/>
        <w:numPr>
          <w:ilvl w:val="0"/>
          <w:numId w:val="11"/>
        </w:numPr>
        <w:tabs>
          <w:tab w:val="left" w:pos="900"/>
          <w:tab w:val="left" w:pos="6285"/>
        </w:tabs>
        <w:spacing w:after="0" w:line="240" w:lineRule="auto"/>
        <w:rPr>
          <w:rFonts w:ascii="Cambria" w:hAnsi="Cambria" w:cs="Vrinda"/>
          <w:sz w:val="22"/>
        </w:rPr>
      </w:pPr>
      <w:r w:rsidRPr="00245C5F">
        <w:rPr>
          <w:rFonts w:ascii="Cambria" w:hAnsi="Cambria" w:cs="Vrinda"/>
          <w:sz w:val="22"/>
        </w:rPr>
        <w:t xml:space="preserve">Excellent </w:t>
      </w:r>
      <w:r w:rsidR="002A39B7" w:rsidRPr="00245C5F">
        <w:rPr>
          <w:rFonts w:ascii="Cambria" w:hAnsi="Cambria" w:cs="Vrinda"/>
          <w:sz w:val="22"/>
        </w:rPr>
        <w:t>c</w:t>
      </w:r>
      <w:r w:rsidRPr="00245C5F">
        <w:rPr>
          <w:rFonts w:ascii="Cambria" w:hAnsi="Cambria" w:cs="Vrinda"/>
          <w:sz w:val="22"/>
        </w:rPr>
        <w:t>ommunication skills</w:t>
      </w:r>
      <w:r w:rsidR="002A39B7" w:rsidRPr="00245C5F">
        <w:rPr>
          <w:rFonts w:ascii="Cambria" w:hAnsi="Cambria" w:cs="Vrinda"/>
          <w:sz w:val="22"/>
        </w:rPr>
        <w:t xml:space="preserve"> and the ability to </w:t>
      </w:r>
      <w:r w:rsidRPr="00245C5F">
        <w:rPr>
          <w:rFonts w:ascii="Cambria" w:hAnsi="Cambria" w:cs="Vrinda"/>
          <w:sz w:val="22"/>
        </w:rPr>
        <w:t>deal with customers.</w:t>
      </w:r>
    </w:p>
    <w:p w14:paraId="4B6F2030" w14:textId="77777777" w:rsidR="00902F3A" w:rsidRPr="00245C5F" w:rsidRDefault="00A03795" w:rsidP="0045469E">
      <w:pPr>
        <w:pStyle w:val="ListParagraph"/>
        <w:numPr>
          <w:ilvl w:val="0"/>
          <w:numId w:val="11"/>
        </w:numPr>
        <w:tabs>
          <w:tab w:val="left" w:pos="900"/>
          <w:tab w:val="left" w:pos="6285"/>
        </w:tabs>
        <w:spacing w:after="0" w:line="240" w:lineRule="auto"/>
        <w:rPr>
          <w:rFonts w:ascii="Cambria" w:hAnsi="Cambria" w:cs="Vrinda"/>
          <w:sz w:val="22"/>
        </w:rPr>
      </w:pPr>
      <w:r w:rsidRPr="00245C5F">
        <w:rPr>
          <w:rFonts w:ascii="Cambria" w:hAnsi="Cambria" w:cs="Vrinda"/>
          <w:sz w:val="22"/>
        </w:rPr>
        <w:t>H</w:t>
      </w:r>
      <w:r w:rsidR="002A39B7" w:rsidRPr="00245C5F">
        <w:rPr>
          <w:rFonts w:ascii="Cambria" w:hAnsi="Cambria" w:cs="Vrinda"/>
          <w:sz w:val="22"/>
        </w:rPr>
        <w:t>ighly motivated and independent</w:t>
      </w:r>
      <w:r w:rsidR="0057348F" w:rsidRPr="00245C5F">
        <w:rPr>
          <w:rFonts w:ascii="Cambria" w:hAnsi="Cambria" w:cs="Vrinda"/>
          <w:sz w:val="22"/>
        </w:rPr>
        <w:t>.</w:t>
      </w:r>
    </w:p>
    <w:p w14:paraId="01329D7E" w14:textId="77777777" w:rsidR="0045469E" w:rsidRPr="00B07169" w:rsidRDefault="0045469E" w:rsidP="00281D23">
      <w:pPr>
        <w:tabs>
          <w:tab w:val="left" w:pos="900"/>
          <w:tab w:val="left" w:pos="6285"/>
        </w:tabs>
        <w:spacing w:after="0" w:line="240" w:lineRule="auto"/>
        <w:ind w:left="360"/>
        <w:rPr>
          <w:rFonts w:ascii="Cambria" w:hAnsi="Cambria" w:cs="Vrinda"/>
          <w:sz w:val="26"/>
          <w:szCs w:val="26"/>
        </w:rPr>
      </w:pPr>
    </w:p>
    <w:p w14:paraId="0DD0AC44" w14:textId="77777777" w:rsidR="00292A1A" w:rsidRPr="00245C5F" w:rsidRDefault="007B0895" w:rsidP="00902F3A">
      <w:pPr>
        <w:pStyle w:val="Title"/>
        <w:tabs>
          <w:tab w:val="left" w:pos="0"/>
        </w:tabs>
        <w:spacing w:after="120"/>
        <w:rPr>
          <w:b/>
          <w:bCs/>
          <w:i/>
          <w:iCs/>
          <w:sz w:val="26"/>
          <w:szCs w:val="26"/>
        </w:rPr>
      </w:pPr>
      <w:r w:rsidRPr="00245C5F">
        <w:rPr>
          <w:b/>
          <w:bCs/>
          <w:i/>
          <w:iCs/>
          <w:sz w:val="26"/>
          <w:szCs w:val="26"/>
        </w:rPr>
        <w:t>Interests</w:t>
      </w:r>
      <w:r w:rsidR="007C5AA9" w:rsidRPr="00245C5F">
        <w:rPr>
          <w:b/>
          <w:bCs/>
          <w:i/>
          <w:iCs/>
          <w:sz w:val="26"/>
          <w:szCs w:val="26"/>
        </w:rPr>
        <w:t xml:space="preserve"> </w:t>
      </w:r>
      <w:r w:rsidR="00833A22" w:rsidRPr="00245C5F">
        <w:rPr>
          <w:b/>
          <w:bCs/>
          <w:i/>
          <w:iCs/>
          <w:sz w:val="26"/>
          <w:szCs w:val="26"/>
        </w:rPr>
        <w:t>and Hobbies</w:t>
      </w:r>
    </w:p>
    <w:p w14:paraId="196D56BE" w14:textId="77777777" w:rsidR="00EA4BE2" w:rsidRPr="00245C5F" w:rsidRDefault="00292A1A" w:rsidP="00401D67">
      <w:pPr>
        <w:pStyle w:val="NoSpacing"/>
        <w:rPr>
          <w:rFonts w:ascii="Cambria" w:hAnsi="Cambria" w:cs="Vrinda"/>
          <w:sz w:val="22"/>
        </w:rPr>
      </w:pPr>
      <w:r w:rsidRPr="00245C5F">
        <w:rPr>
          <w:rFonts w:ascii="Cambria" w:hAnsi="Cambria" w:cs="Vrinda"/>
          <w:sz w:val="22"/>
        </w:rPr>
        <w:t xml:space="preserve">Reading, </w:t>
      </w:r>
      <w:r w:rsidR="00FE400A" w:rsidRPr="00245C5F">
        <w:rPr>
          <w:rFonts w:ascii="Cambria" w:hAnsi="Cambria" w:cs="Vrinda"/>
          <w:sz w:val="22"/>
        </w:rPr>
        <w:t>sport</w:t>
      </w:r>
      <w:r w:rsidR="002A39B7" w:rsidRPr="00245C5F">
        <w:rPr>
          <w:rFonts w:ascii="Cambria" w:hAnsi="Cambria" w:cs="Vrinda"/>
          <w:sz w:val="22"/>
        </w:rPr>
        <w:t>s</w:t>
      </w:r>
      <w:r w:rsidR="00FE400A" w:rsidRPr="00245C5F">
        <w:rPr>
          <w:rFonts w:ascii="Cambria" w:hAnsi="Cambria" w:cs="Vrinda"/>
          <w:sz w:val="22"/>
        </w:rPr>
        <w:t xml:space="preserve">, </w:t>
      </w:r>
      <w:r w:rsidR="00C40D5C">
        <w:rPr>
          <w:rFonts w:ascii="Cambria" w:hAnsi="Cambria" w:cs="Vrinda"/>
          <w:sz w:val="22"/>
        </w:rPr>
        <w:t>marketing.</w:t>
      </w:r>
    </w:p>
    <w:p w14:paraId="12A5722F" w14:textId="77777777" w:rsidR="00074CB3" w:rsidRDefault="00074CB3" w:rsidP="00292A1A">
      <w:pPr>
        <w:pStyle w:val="NoSpacing"/>
        <w:rPr>
          <w:rFonts w:ascii="Cambria" w:hAnsi="Cambria" w:cs="Vrinda"/>
          <w:szCs w:val="24"/>
        </w:rPr>
      </w:pPr>
    </w:p>
    <w:p w14:paraId="701A24EA" w14:textId="77777777" w:rsidR="00EA4BE2" w:rsidRPr="00B07169" w:rsidRDefault="00EA4BE2" w:rsidP="00292A1A">
      <w:pPr>
        <w:pStyle w:val="NoSpacing"/>
        <w:rPr>
          <w:rFonts w:ascii="Cambria" w:hAnsi="Cambria" w:cs="Vrinda"/>
          <w:szCs w:val="24"/>
        </w:rPr>
      </w:pPr>
    </w:p>
    <w:p w14:paraId="3607112B" w14:textId="77777777" w:rsidR="0019305C" w:rsidRPr="009025A1" w:rsidRDefault="00AE4BEF" w:rsidP="009025A1">
      <w:pPr>
        <w:pStyle w:val="Title"/>
        <w:spacing w:after="0"/>
        <w:rPr>
          <w:b/>
          <w:bCs/>
          <w:i/>
          <w:iCs/>
          <w:sz w:val="26"/>
          <w:szCs w:val="26"/>
        </w:rPr>
      </w:pPr>
      <w:r w:rsidRPr="00245C5F">
        <w:rPr>
          <w:b/>
          <w:bCs/>
          <w:i/>
          <w:iCs/>
          <w:sz w:val="26"/>
          <w:szCs w:val="26"/>
        </w:rPr>
        <w:t>References</w:t>
      </w:r>
      <w:r w:rsidR="005E7122" w:rsidRPr="00245C5F">
        <w:rPr>
          <w:b/>
          <w:bCs/>
          <w:i/>
          <w:iCs/>
          <w:sz w:val="26"/>
          <w:szCs w:val="26"/>
        </w:rPr>
        <w:t xml:space="preserve"> on Request</w:t>
      </w:r>
    </w:p>
    <w:sectPr w:rsidR="0019305C" w:rsidRPr="009025A1" w:rsidSect="007C0C2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5D5C5" w14:textId="77777777" w:rsidR="0041446F" w:rsidRDefault="0041446F" w:rsidP="00D10FCA">
      <w:pPr>
        <w:spacing w:after="0" w:line="240" w:lineRule="auto"/>
      </w:pPr>
      <w:r>
        <w:separator/>
      </w:r>
    </w:p>
  </w:endnote>
  <w:endnote w:type="continuationSeparator" w:id="0">
    <w:p w14:paraId="79406383" w14:textId="77777777" w:rsidR="0041446F" w:rsidRDefault="0041446F" w:rsidP="00D1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7D9C5" w14:textId="77777777" w:rsidR="009025A1" w:rsidRPr="00B07169" w:rsidRDefault="009025A1" w:rsidP="009A35E7">
    <w:pPr>
      <w:pStyle w:val="Footer"/>
      <w:rPr>
        <w:rFonts w:ascii="Cambria" w:hAnsi="Cambria" w:cs="Vrinda"/>
        <w:sz w:val="22"/>
      </w:rPr>
    </w:pPr>
    <w:r w:rsidRPr="00B07169">
      <w:rPr>
        <w:rFonts w:ascii="Cambria" w:hAnsi="Cambria" w:cs="Vrinda"/>
        <w:b/>
        <w:sz w:val="22"/>
      </w:rPr>
      <w:t>Nationality</w:t>
    </w:r>
    <w:r w:rsidRPr="00B07169">
      <w:rPr>
        <w:rFonts w:ascii="Cambria" w:hAnsi="Cambria" w:cs="Vrinda"/>
        <w:sz w:val="22"/>
      </w:rPr>
      <w:t xml:space="preserve">: Bahraini  </w:t>
    </w:r>
    <w:r w:rsidRPr="00B07169">
      <w:rPr>
        <w:rFonts w:ascii="Cambria" w:hAnsi="Cambria" w:cs="Vrinda"/>
        <w:sz w:val="22"/>
      </w:rPr>
      <w:tab/>
      <w:t xml:space="preserve">                                                  </w:t>
    </w:r>
    <w:r w:rsidRPr="00B07169">
      <w:rPr>
        <w:rFonts w:ascii="Cambria" w:hAnsi="Cambria" w:cs="Vrinda"/>
        <w:b/>
        <w:bCs/>
        <w:sz w:val="22"/>
      </w:rPr>
      <w:t>Marital Status</w:t>
    </w:r>
    <w:r>
      <w:rPr>
        <w:rFonts w:ascii="Cambria" w:hAnsi="Cambria" w:cs="Vrinda"/>
        <w:sz w:val="22"/>
      </w:rPr>
      <w:t>: married</w:t>
    </w:r>
    <w:r w:rsidRPr="00B07169">
      <w:rPr>
        <w:rFonts w:ascii="Cambria" w:hAnsi="Cambria" w:cs="Vrinda"/>
        <w:sz w:val="22"/>
      </w:rPr>
      <w:tab/>
    </w:r>
    <w:r w:rsidRPr="00B07169">
      <w:rPr>
        <w:rFonts w:ascii="Cambria" w:hAnsi="Cambria" w:cs="Vrinda"/>
        <w:sz w:val="22"/>
      </w:rPr>
      <w:tab/>
      <w:t xml:space="preserve">     </w:t>
    </w:r>
  </w:p>
  <w:p w14:paraId="5BBA3514" w14:textId="77777777" w:rsidR="00A20013" w:rsidRPr="00A20013" w:rsidRDefault="009025A1">
    <w:pPr>
      <w:pStyle w:val="Footer"/>
      <w:rPr>
        <w:rFonts w:ascii="Cambria" w:hAnsi="Cambria" w:cs="Vrinda"/>
        <w:sz w:val="22"/>
      </w:rPr>
    </w:pPr>
    <w:r w:rsidRPr="00B07169">
      <w:rPr>
        <w:rFonts w:ascii="Cambria" w:hAnsi="Cambria" w:cs="Vrinda"/>
        <w:b/>
        <w:sz w:val="22"/>
      </w:rPr>
      <w:t>Date of Birth</w:t>
    </w:r>
    <w:r w:rsidRPr="00B07169">
      <w:rPr>
        <w:rFonts w:ascii="Cambria" w:hAnsi="Cambria" w:cs="Vrinda"/>
        <w:sz w:val="22"/>
      </w:rPr>
      <w:t xml:space="preserve">: </w:t>
    </w:r>
    <w:r>
      <w:t>9</w:t>
    </w:r>
    <w:r w:rsidRPr="00EF0F1A">
      <w:rPr>
        <w:vertAlign w:val="superscript"/>
      </w:rPr>
      <w:t>th</w:t>
    </w:r>
    <w:r>
      <w:t xml:space="preserve"> January 1995</w:t>
    </w:r>
    <w:r>
      <w:rPr>
        <w:rFonts w:ascii="Cambria" w:hAnsi="Cambria" w:cs="Vrinda"/>
        <w:sz w:val="22"/>
      </w:rPr>
      <w:tab/>
    </w:r>
    <w:r>
      <w:rPr>
        <w:rFonts w:ascii="Cambria" w:hAnsi="Cambria" w:cs="Vrinda"/>
        <w:sz w:val="22"/>
      </w:rPr>
      <w:tab/>
      <w:t xml:space="preserve">   </w:t>
    </w:r>
    <w:r w:rsidRPr="00B07169">
      <w:rPr>
        <w:rFonts w:ascii="Cambria" w:hAnsi="Cambria" w:cs="Vrinda"/>
        <w:sz w:val="22"/>
      </w:rPr>
      <w:t xml:space="preserve"> </w:t>
    </w:r>
    <w:r w:rsidRPr="00B07169">
      <w:rPr>
        <w:rFonts w:ascii="Cambria" w:hAnsi="Cambria" w:cs="Vrinda"/>
        <w:b/>
        <w:sz w:val="22"/>
      </w:rPr>
      <w:t>Mobile</w:t>
    </w:r>
    <w:r w:rsidRPr="00B07169">
      <w:rPr>
        <w:rFonts w:ascii="Cambria" w:hAnsi="Cambria" w:cs="Vrinda"/>
        <w:sz w:val="22"/>
      </w:rPr>
      <w:t>: +</w:t>
    </w:r>
    <w:r w:rsidRPr="00EF0F1A">
      <w:rPr>
        <w:rFonts w:ascii="Cambria" w:hAnsi="Cambria" w:cs="Vrinda"/>
        <w:sz w:val="22"/>
      </w:rPr>
      <w:t xml:space="preserve">973 </w:t>
    </w:r>
    <w:r>
      <w:rPr>
        <w:rFonts w:ascii="Cambria" w:hAnsi="Cambria" w:cs="Vrinda"/>
        <w:sz w:val="22"/>
      </w:rPr>
      <w:t>32203199</w:t>
    </w:r>
    <w:r>
      <w:rPr>
        <w:rFonts w:ascii="Cambria" w:hAnsi="Cambria" w:cs="Vrinda"/>
        <w:b/>
        <w:sz w:val="22"/>
      </w:rPr>
      <w:t xml:space="preserve">           </w:t>
    </w:r>
    <w:r w:rsidRPr="00B07169">
      <w:rPr>
        <w:rFonts w:ascii="Cambria" w:hAnsi="Cambria" w:cs="Vrinda"/>
        <w:b/>
        <w:sz w:val="22"/>
      </w:rPr>
      <w:t xml:space="preserve">   Email</w:t>
    </w:r>
    <w:r w:rsidRPr="00B07169">
      <w:rPr>
        <w:rFonts w:ascii="Cambria" w:hAnsi="Cambria" w:cs="Vrinda"/>
        <w:sz w:val="22"/>
      </w:rPr>
      <w:t xml:space="preserve">: </w:t>
    </w:r>
    <w:r>
      <w:rPr>
        <w:rFonts w:ascii="Cambria" w:hAnsi="Cambria" w:cs="Vrinda"/>
        <w:sz w:val="22"/>
      </w:rPr>
      <w:t>h.albasri95@gmail.com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A338C" w14:textId="77777777" w:rsidR="00A452F4" w:rsidRPr="00B07169" w:rsidRDefault="00A452F4" w:rsidP="009A35E7">
    <w:pPr>
      <w:pStyle w:val="Footer"/>
      <w:rPr>
        <w:rFonts w:ascii="Cambria" w:hAnsi="Cambria" w:cs="Vrinda"/>
        <w:sz w:val="22"/>
      </w:rPr>
    </w:pPr>
    <w:r w:rsidRPr="00B07169">
      <w:rPr>
        <w:rFonts w:ascii="Cambria" w:hAnsi="Cambria" w:cs="Vrinda"/>
        <w:b/>
        <w:sz w:val="22"/>
      </w:rPr>
      <w:t>Nationality</w:t>
    </w:r>
    <w:r w:rsidRPr="00B07169">
      <w:rPr>
        <w:rFonts w:ascii="Cambria" w:hAnsi="Cambria" w:cs="Vrinda"/>
        <w:sz w:val="22"/>
      </w:rPr>
      <w:t xml:space="preserve">: Bahraini  </w:t>
    </w:r>
    <w:r w:rsidRPr="00B07169">
      <w:rPr>
        <w:rFonts w:ascii="Cambria" w:hAnsi="Cambria" w:cs="Vrinda"/>
        <w:sz w:val="22"/>
      </w:rPr>
      <w:tab/>
      <w:t xml:space="preserve">                                                  </w:t>
    </w:r>
    <w:r w:rsidRPr="00B07169">
      <w:rPr>
        <w:rFonts w:ascii="Cambria" w:hAnsi="Cambria" w:cs="Vrinda"/>
        <w:b/>
        <w:bCs/>
        <w:sz w:val="22"/>
      </w:rPr>
      <w:t>Marital Status</w:t>
    </w:r>
    <w:r>
      <w:rPr>
        <w:rFonts w:ascii="Cambria" w:hAnsi="Cambria" w:cs="Vrinda"/>
        <w:sz w:val="22"/>
      </w:rPr>
      <w:t>: married</w:t>
    </w:r>
    <w:r w:rsidRPr="00B07169">
      <w:rPr>
        <w:rFonts w:ascii="Cambria" w:hAnsi="Cambria" w:cs="Vrinda"/>
        <w:sz w:val="22"/>
      </w:rPr>
      <w:tab/>
    </w:r>
    <w:r w:rsidRPr="00B07169">
      <w:rPr>
        <w:rFonts w:ascii="Cambria" w:hAnsi="Cambria" w:cs="Vrinda"/>
        <w:sz w:val="22"/>
      </w:rPr>
      <w:tab/>
      <w:t xml:space="preserve">     </w:t>
    </w:r>
  </w:p>
  <w:p w14:paraId="49285375" w14:textId="77777777" w:rsidR="00A452F4" w:rsidRPr="00B07169" w:rsidRDefault="00A452F4" w:rsidP="009A35E7">
    <w:pPr>
      <w:pStyle w:val="Footer"/>
      <w:rPr>
        <w:rFonts w:ascii="Cambria" w:hAnsi="Cambria" w:cs="Vrinda"/>
        <w:sz w:val="22"/>
      </w:rPr>
    </w:pPr>
    <w:r w:rsidRPr="00B07169">
      <w:rPr>
        <w:rFonts w:ascii="Cambria" w:hAnsi="Cambria" w:cs="Vrinda"/>
        <w:b/>
        <w:sz w:val="22"/>
      </w:rPr>
      <w:t>Date of Birth</w:t>
    </w:r>
    <w:r w:rsidRPr="00B07169">
      <w:rPr>
        <w:rFonts w:ascii="Cambria" w:hAnsi="Cambria" w:cs="Vrinda"/>
        <w:sz w:val="22"/>
      </w:rPr>
      <w:t xml:space="preserve">: </w:t>
    </w:r>
    <w:r>
      <w:t>9</w:t>
    </w:r>
    <w:r w:rsidRPr="00EF0F1A">
      <w:rPr>
        <w:vertAlign w:val="superscript"/>
      </w:rPr>
      <w:t>th</w:t>
    </w:r>
    <w:r>
      <w:t xml:space="preserve"> January 1995</w:t>
    </w:r>
    <w:r>
      <w:rPr>
        <w:rFonts w:ascii="Cambria" w:hAnsi="Cambria" w:cs="Vrinda"/>
        <w:sz w:val="22"/>
      </w:rPr>
      <w:tab/>
    </w:r>
    <w:r>
      <w:rPr>
        <w:rFonts w:ascii="Cambria" w:hAnsi="Cambria" w:cs="Vrinda"/>
        <w:sz w:val="22"/>
      </w:rPr>
      <w:tab/>
      <w:t xml:space="preserve">   </w:t>
    </w:r>
    <w:r w:rsidRPr="00B07169">
      <w:rPr>
        <w:rFonts w:ascii="Cambria" w:hAnsi="Cambria" w:cs="Vrinda"/>
        <w:sz w:val="22"/>
      </w:rPr>
      <w:t xml:space="preserve"> </w:t>
    </w:r>
    <w:r w:rsidRPr="00B07169">
      <w:rPr>
        <w:rFonts w:ascii="Cambria" w:hAnsi="Cambria" w:cs="Vrinda"/>
        <w:b/>
        <w:sz w:val="22"/>
      </w:rPr>
      <w:t>Mobile</w:t>
    </w:r>
    <w:r w:rsidRPr="00B07169">
      <w:rPr>
        <w:rFonts w:ascii="Cambria" w:hAnsi="Cambria" w:cs="Vrinda"/>
        <w:sz w:val="22"/>
      </w:rPr>
      <w:t>: +</w:t>
    </w:r>
    <w:r w:rsidRPr="00EF0F1A">
      <w:rPr>
        <w:rFonts w:ascii="Cambria" w:hAnsi="Cambria" w:cs="Vrinda"/>
        <w:sz w:val="22"/>
      </w:rPr>
      <w:t xml:space="preserve">973 </w:t>
    </w:r>
    <w:r>
      <w:rPr>
        <w:rFonts w:ascii="Cambria" w:hAnsi="Cambria" w:cs="Vrinda"/>
        <w:sz w:val="22"/>
      </w:rPr>
      <w:t>32203199</w:t>
    </w:r>
    <w:r>
      <w:rPr>
        <w:rFonts w:ascii="Cambria" w:hAnsi="Cambria" w:cs="Vrinda"/>
        <w:b/>
        <w:sz w:val="22"/>
      </w:rPr>
      <w:t xml:space="preserve">           </w:t>
    </w:r>
    <w:r w:rsidRPr="00B07169">
      <w:rPr>
        <w:rFonts w:ascii="Cambria" w:hAnsi="Cambria" w:cs="Vrinda"/>
        <w:b/>
        <w:sz w:val="22"/>
      </w:rPr>
      <w:t xml:space="preserve">   Email</w:t>
    </w:r>
    <w:r w:rsidRPr="00B07169">
      <w:rPr>
        <w:rFonts w:ascii="Cambria" w:hAnsi="Cambria" w:cs="Vrinda"/>
        <w:sz w:val="22"/>
      </w:rPr>
      <w:t xml:space="preserve">: </w:t>
    </w:r>
    <w:r>
      <w:rPr>
        <w:rFonts w:ascii="Cambria" w:hAnsi="Cambria" w:cs="Vrinda"/>
        <w:sz w:val="22"/>
      </w:rPr>
      <w:t>h.albasri95@gmail.com</w:t>
    </w:r>
  </w:p>
  <w:p w14:paraId="2B1681ED" w14:textId="77777777" w:rsidR="00634653" w:rsidRPr="00B07169" w:rsidRDefault="00634653" w:rsidP="00FD716D">
    <w:pPr>
      <w:pStyle w:val="Footer"/>
      <w:rPr>
        <w:rFonts w:ascii="Cambria" w:hAnsi="Cambria" w:cs="Vrinda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D575F" w14:textId="77777777" w:rsidR="0041446F" w:rsidRDefault="0041446F" w:rsidP="00D10FCA">
      <w:pPr>
        <w:spacing w:after="0" w:line="240" w:lineRule="auto"/>
      </w:pPr>
      <w:r>
        <w:separator/>
      </w:r>
    </w:p>
  </w:footnote>
  <w:footnote w:type="continuationSeparator" w:id="0">
    <w:p w14:paraId="08E44D9B" w14:textId="77777777" w:rsidR="0041446F" w:rsidRDefault="0041446F" w:rsidP="00D1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4CC"/>
    <w:multiLevelType w:val="multilevel"/>
    <w:tmpl w:val="5BF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53D8"/>
    <w:multiLevelType w:val="hybridMultilevel"/>
    <w:tmpl w:val="975C3C70"/>
    <w:lvl w:ilvl="0" w:tplc="F9F27B0C">
      <w:start w:val="3"/>
      <w:numFmt w:val="bullet"/>
      <w:lvlText w:val="-"/>
      <w:lvlJc w:val="left"/>
      <w:pPr>
        <w:tabs>
          <w:tab w:val="num" w:pos="2085"/>
        </w:tabs>
        <w:ind w:left="2085" w:hanging="37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</w:abstractNum>
  <w:abstractNum w:abstractNumId="2" w15:restartNumberingAfterBreak="0">
    <w:nsid w:val="083935F2"/>
    <w:multiLevelType w:val="hybridMultilevel"/>
    <w:tmpl w:val="A7B4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0912"/>
    <w:multiLevelType w:val="multilevel"/>
    <w:tmpl w:val="2B5A82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43F58"/>
    <w:multiLevelType w:val="hybridMultilevel"/>
    <w:tmpl w:val="84948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7516F"/>
    <w:multiLevelType w:val="hybridMultilevel"/>
    <w:tmpl w:val="B3EA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226D4E"/>
    <w:multiLevelType w:val="hybridMultilevel"/>
    <w:tmpl w:val="B718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A1476"/>
    <w:multiLevelType w:val="hybridMultilevel"/>
    <w:tmpl w:val="44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5128B"/>
    <w:multiLevelType w:val="hybridMultilevel"/>
    <w:tmpl w:val="28E4F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C047B"/>
    <w:multiLevelType w:val="multilevel"/>
    <w:tmpl w:val="1BC48E0A"/>
    <w:lvl w:ilvl="0">
      <w:start w:val="200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49C7FDF"/>
    <w:multiLevelType w:val="multilevel"/>
    <w:tmpl w:val="A020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B1592D"/>
    <w:multiLevelType w:val="hybridMultilevel"/>
    <w:tmpl w:val="182487E8"/>
    <w:lvl w:ilvl="0" w:tplc="E9783942">
      <w:start w:val="1"/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5272D90"/>
    <w:multiLevelType w:val="hybridMultilevel"/>
    <w:tmpl w:val="6BD89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21D44"/>
    <w:multiLevelType w:val="hybridMultilevel"/>
    <w:tmpl w:val="16E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1580"/>
    <w:multiLevelType w:val="multilevel"/>
    <w:tmpl w:val="2220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47D56"/>
    <w:multiLevelType w:val="multilevel"/>
    <w:tmpl w:val="4BC8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41556"/>
    <w:multiLevelType w:val="hybridMultilevel"/>
    <w:tmpl w:val="6EFC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E92EA1"/>
    <w:multiLevelType w:val="hybridMultilevel"/>
    <w:tmpl w:val="16CA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24674"/>
    <w:multiLevelType w:val="multilevel"/>
    <w:tmpl w:val="3DA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C74BE"/>
    <w:multiLevelType w:val="multilevel"/>
    <w:tmpl w:val="E7A2C5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A40DF4"/>
    <w:multiLevelType w:val="multilevel"/>
    <w:tmpl w:val="E9F61C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A0670"/>
    <w:multiLevelType w:val="multilevel"/>
    <w:tmpl w:val="3B00F2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B09A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7A1969EB"/>
    <w:multiLevelType w:val="hybridMultilevel"/>
    <w:tmpl w:val="42284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25BE3"/>
    <w:multiLevelType w:val="multilevel"/>
    <w:tmpl w:val="97B4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12692"/>
    <w:multiLevelType w:val="hybridMultilevel"/>
    <w:tmpl w:val="2870BAB8"/>
    <w:lvl w:ilvl="0" w:tplc="E29AB2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4E65B4"/>
    <w:multiLevelType w:val="multilevel"/>
    <w:tmpl w:val="D74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02849"/>
    <w:multiLevelType w:val="multilevel"/>
    <w:tmpl w:val="888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7"/>
  </w:num>
  <w:num w:numId="7">
    <w:abstractNumId w:val="8"/>
  </w:num>
  <w:num w:numId="8">
    <w:abstractNumId w:val="9"/>
  </w:num>
  <w:num w:numId="9">
    <w:abstractNumId w:val="23"/>
  </w:num>
  <w:num w:numId="10">
    <w:abstractNumId w:val="12"/>
  </w:num>
  <w:num w:numId="11">
    <w:abstractNumId w:val="2"/>
  </w:num>
  <w:num w:numId="12">
    <w:abstractNumId w:val="11"/>
  </w:num>
  <w:num w:numId="13">
    <w:abstractNumId w:val="13"/>
  </w:num>
  <w:num w:numId="14">
    <w:abstractNumId w:val="17"/>
  </w:num>
  <w:num w:numId="15">
    <w:abstractNumId w:val="19"/>
  </w:num>
  <w:num w:numId="16">
    <w:abstractNumId w:val="3"/>
  </w:num>
  <w:num w:numId="17">
    <w:abstractNumId w:val="21"/>
  </w:num>
  <w:num w:numId="18">
    <w:abstractNumId w:val="6"/>
  </w:num>
  <w:num w:numId="19">
    <w:abstractNumId w:val="25"/>
  </w:num>
  <w:num w:numId="20">
    <w:abstractNumId w:val="22"/>
  </w:num>
  <w:num w:numId="21">
    <w:abstractNumId w:val="1"/>
  </w:num>
  <w:num w:numId="22">
    <w:abstractNumId w:val="15"/>
  </w:num>
  <w:num w:numId="23">
    <w:abstractNumId w:val="18"/>
  </w:num>
  <w:num w:numId="24">
    <w:abstractNumId w:val="10"/>
  </w:num>
  <w:num w:numId="25">
    <w:abstractNumId w:val="27"/>
  </w:num>
  <w:num w:numId="26">
    <w:abstractNumId w:val="14"/>
  </w:num>
  <w:num w:numId="27">
    <w:abstractNumId w:val="26"/>
  </w:num>
  <w:num w:numId="28">
    <w:abstractNumId w:val="0"/>
  </w:num>
  <w:num w:numId="29">
    <w:abstractNumId w:val="2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C3"/>
    <w:rsid w:val="000002B0"/>
    <w:rsid w:val="00025762"/>
    <w:rsid w:val="000358F5"/>
    <w:rsid w:val="000459CA"/>
    <w:rsid w:val="00051CF8"/>
    <w:rsid w:val="00054715"/>
    <w:rsid w:val="00054C0B"/>
    <w:rsid w:val="00060E05"/>
    <w:rsid w:val="000661A3"/>
    <w:rsid w:val="00074CB3"/>
    <w:rsid w:val="000863E7"/>
    <w:rsid w:val="000A0FD5"/>
    <w:rsid w:val="000A14C2"/>
    <w:rsid w:val="000B48D2"/>
    <w:rsid w:val="000C1202"/>
    <w:rsid w:val="000D5F24"/>
    <w:rsid w:val="000E15D3"/>
    <w:rsid w:val="000E53FA"/>
    <w:rsid w:val="000E5605"/>
    <w:rsid w:val="000E6487"/>
    <w:rsid w:val="000E7D85"/>
    <w:rsid w:val="000F1408"/>
    <w:rsid w:val="000F2D78"/>
    <w:rsid w:val="000F7A3F"/>
    <w:rsid w:val="001165FB"/>
    <w:rsid w:val="00144C33"/>
    <w:rsid w:val="00152852"/>
    <w:rsid w:val="0016106D"/>
    <w:rsid w:val="00166E3B"/>
    <w:rsid w:val="001771D7"/>
    <w:rsid w:val="00186E90"/>
    <w:rsid w:val="0019305C"/>
    <w:rsid w:val="00194E46"/>
    <w:rsid w:val="0019761B"/>
    <w:rsid w:val="001A068E"/>
    <w:rsid w:val="001D1AF7"/>
    <w:rsid w:val="002012EC"/>
    <w:rsid w:val="002123A0"/>
    <w:rsid w:val="00220409"/>
    <w:rsid w:val="00230C78"/>
    <w:rsid w:val="00245C5F"/>
    <w:rsid w:val="002466B7"/>
    <w:rsid w:val="00247793"/>
    <w:rsid w:val="00251BD1"/>
    <w:rsid w:val="0025356A"/>
    <w:rsid w:val="00281D23"/>
    <w:rsid w:val="00292A1A"/>
    <w:rsid w:val="002A020F"/>
    <w:rsid w:val="002A39B7"/>
    <w:rsid w:val="002B02F7"/>
    <w:rsid w:val="002B28F9"/>
    <w:rsid w:val="002B41B4"/>
    <w:rsid w:val="002B4634"/>
    <w:rsid w:val="002C6ADE"/>
    <w:rsid w:val="002D3C4D"/>
    <w:rsid w:val="002D6358"/>
    <w:rsid w:val="002D741F"/>
    <w:rsid w:val="002E3211"/>
    <w:rsid w:val="002F1809"/>
    <w:rsid w:val="003105C1"/>
    <w:rsid w:val="00312A23"/>
    <w:rsid w:val="003252E4"/>
    <w:rsid w:val="003264AF"/>
    <w:rsid w:val="003313B4"/>
    <w:rsid w:val="00334316"/>
    <w:rsid w:val="003364E7"/>
    <w:rsid w:val="00336911"/>
    <w:rsid w:val="0034120D"/>
    <w:rsid w:val="00355A02"/>
    <w:rsid w:val="00357798"/>
    <w:rsid w:val="00357934"/>
    <w:rsid w:val="0036159D"/>
    <w:rsid w:val="00364B11"/>
    <w:rsid w:val="00373949"/>
    <w:rsid w:val="00375CD3"/>
    <w:rsid w:val="003807C5"/>
    <w:rsid w:val="00382EA5"/>
    <w:rsid w:val="0038344A"/>
    <w:rsid w:val="003960B8"/>
    <w:rsid w:val="003A4F8B"/>
    <w:rsid w:val="003B0576"/>
    <w:rsid w:val="003B0BB1"/>
    <w:rsid w:val="003C37ED"/>
    <w:rsid w:val="003C6D1D"/>
    <w:rsid w:val="003E2CC7"/>
    <w:rsid w:val="003F2516"/>
    <w:rsid w:val="00401D67"/>
    <w:rsid w:val="00412D65"/>
    <w:rsid w:val="00413E01"/>
    <w:rsid w:val="0041446F"/>
    <w:rsid w:val="00414C00"/>
    <w:rsid w:val="00430227"/>
    <w:rsid w:val="004443EA"/>
    <w:rsid w:val="004454F9"/>
    <w:rsid w:val="00446648"/>
    <w:rsid w:val="00453F61"/>
    <w:rsid w:val="0045469E"/>
    <w:rsid w:val="00464BF8"/>
    <w:rsid w:val="004677E4"/>
    <w:rsid w:val="00476369"/>
    <w:rsid w:val="004773AD"/>
    <w:rsid w:val="00481892"/>
    <w:rsid w:val="004829BB"/>
    <w:rsid w:val="00496DFA"/>
    <w:rsid w:val="004A00E0"/>
    <w:rsid w:val="004C123B"/>
    <w:rsid w:val="004C2CBB"/>
    <w:rsid w:val="004C42CE"/>
    <w:rsid w:val="004C68DA"/>
    <w:rsid w:val="004D04B4"/>
    <w:rsid w:val="004D5370"/>
    <w:rsid w:val="004D5C99"/>
    <w:rsid w:val="004F67A5"/>
    <w:rsid w:val="0050133C"/>
    <w:rsid w:val="00501409"/>
    <w:rsid w:val="00507E88"/>
    <w:rsid w:val="00512532"/>
    <w:rsid w:val="00530838"/>
    <w:rsid w:val="0054695B"/>
    <w:rsid w:val="00554FC1"/>
    <w:rsid w:val="0056179B"/>
    <w:rsid w:val="00561B9F"/>
    <w:rsid w:val="0057348F"/>
    <w:rsid w:val="005819E7"/>
    <w:rsid w:val="005B5956"/>
    <w:rsid w:val="005D1DF7"/>
    <w:rsid w:val="005E4F04"/>
    <w:rsid w:val="005E7122"/>
    <w:rsid w:val="005F018A"/>
    <w:rsid w:val="005F6024"/>
    <w:rsid w:val="005F7BD9"/>
    <w:rsid w:val="006021B3"/>
    <w:rsid w:val="0061371A"/>
    <w:rsid w:val="00620A2A"/>
    <w:rsid w:val="00621383"/>
    <w:rsid w:val="006231D0"/>
    <w:rsid w:val="006234ED"/>
    <w:rsid w:val="00627863"/>
    <w:rsid w:val="0063311B"/>
    <w:rsid w:val="00634653"/>
    <w:rsid w:val="00647E42"/>
    <w:rsid w:val="006567EB"/>
    <w:rsid w:val="0065730F"/>
    <w:rsid w:val="00675CBB"/>
    <w:rsid w:val="0069020A"/>
    <w:rsid w:val="006A2ACC"/>
    <w:rsid w:val="006D670A"/>
    <w:rsid w:val="006E0EF7"/>
    <w:rsid w:val="006F0B0B"/>
    <w:rsid w:val="006F231F"/>
    <w:rsid w:val="00711A70"/>
    <w:rsid w:val="0073201E"/>
    <w:rsid w:val="007451F3"/>
    <w:rsid w:val="00764090"/>
    <w:rsid w:val="0076690B"/>
    <w:rsid w:val="0079413D"/>
    <w:rsid w:val="00794F0C"/>
    <w:rsid w:val="00795330"/>
    <w:rsid w:val="007A74C3"/>
    <w:rsid w:val="007B0895"/>
    <w:rsid w:val="007B0E33"/>
    <w:rsid w:val="007B5AA5"/>
    <w:rsid w:val="007C0C27"/>
    <w:rsid w:val="007C5AA9"/>
    <w:rsid w:val="007C6E75"/>
    <w:rsid w:val="007D574A"/>
    <w:rsid w:val="007E2A1F"/>
    <w:rsid w:val="007F66A8"/>
    <w:rsid w:val="008224A5"/>
    <w:rsid w:val="00823E30"/>
    <w:rsid w:val="00831074"/>
    <w:rsid w:val="00833A22"/>
    <w:rsid w:val="00835D1A"/>
    <w:rsid w:val="00857DAD"/>
    <w:rsid w:val="008717BA"/>
    <w:rsid w:val="008725E3"/>
    <w:rsid w:val="00872D97"/>
    <w:rsid w:val="00872E03"/>
    <w:rsid w:val="008741B2"/>
    <w:rsid w:val="00874871"/>
    <w:rsid w:val="008776DC"/>
    <w:rsid w:val="008852F8"/>
    <w:rsid w:val="008955B2"/>
    <w:rsid w:val="008B565F"/>
    <w:rsid w:val="008D2262"/>
    <w:rsid w:val="008D34BA"/>
    <w:rsid w:val="008D5C1C"/>
    <w:rsid w:val="008D7FB5"/>
    <w:rsid w:val="008E3EF0"/>
    <w:rsid w:val="009025A1"/>
    <w:rsid w:val="00902B8F"/>
    <w:rsid w:val="00902F3A"/>
    <w:rsid w:val="0091113F"/>
    <w:rsid w:val="00911674"/>
    <w:rsid w:val="00926009"/>
    <w:rsid w:val="00926B90"/>
    <w:rsid w:val="009414FF"/>
    <w:rsid w:val="00941D93"/>
    <w:rsid w:val="00946D22"/>
    <w:rsid w:val="00950FE4"/>
    <w:rsid w:val="00956352"/>
    <w:rsid w:val="00957C27"/>
    <w:rsid w:val="009674F2"/>
    <w:rsid w:val="00971AAF"/>
    <w:rsid w:val="009B11FB"/>
    <w:rsid w:val="009B5D4A"/>
    <w:rsid w:val="009C714C"/>
    <w:rsid w:val="009D293F"/>
    <w:rsid w:val="009E4833"/>
    <w:rsid w:val="009E6532"/>
    <w:rsid w:val="009F3C4C"/>
    <w:rsid w:val="00A0046F"/>
    <w:rsid w:val="00A00C06"/>
    <w:rsid w:val="00A03795"/>
    <w:rsid w:val="00A20013"/>
    <w:rsid w:val="00A207C6"/>
    <w:rsid w:val="00A4164E"/>
    <w:rsid w:val="00A452F4"/>
    <w:rsid w:val="00A70084"/>
    <w:rsid w:val="00A81839"/>
    <w:rsid w:val="00AA0123"/>
    <w:rsid w:val="00AA65A9"/>
    <w:rsid w:val="00AB2D36"/>
    <w:rsid w:val="00AC7A23"/>
    <w:rsid w:val="00AE4BEF"/>
    <w:rsid w:val="00AE55B9"/>
    <w:rsid w:val="00AE5E35"/>
    <w:rsid w:val="00AF67A4"/>
    <w:rsid w:val="00B069A6"/>
    <w:rsid w:val="00B07169"/>
    <w:rsid w:val="00B07809"/>
    <w:rsid w:val="00B11EFB"/>
    <w:rsid w:val="00B1237B"/>
    <w:rsid w:val="00B1314A"/>
    <w:rsid w:val="00B1356D"/>
    <w:rsid w:val="00B225FD"/>
    <w:rsid w:val="00B26D49"/>
    <w:rsid w:val="00B42159"/>
    <w:rsid w:val="00B44D49"/>
    <w:rsid w:val="00B4534C"/>
    <w:rsid w:val="00B464C3"/>
    <w:rsid w:val="00B523E2"/>
    <w:rsid w:val="00B56186"/>
    <w:rsid w:val="00B604EE"/>
    <w:rsid w:val="00B7704B"/>
    <w:rsid w:val="00B80AEA"/>
    <w:rsid w:val="00B911CC"/>
    <w:rsid w:val="00BB7439"/>
    <w:rsid w:val="00BC1A2B"/>
    <w:rsid w:val="00BC35C7"/>
    <w:rsid w:val="00BD0C8C"/>
    <w:rsid w:val="00BD20EF"/>
    <w:rsid w:val="00BE0CE4"/>
    <w:rsid w:val="00BE2B29"/>
    <w:rsid w:val="00BE2CF9"/>
    <w:rsid w:val="00BE60A0"/>
    <w:rsid w:val="00BF6D6E"/>
    <w:rsid w:val="00C02398"/>
    <w:rsid w:val="00C03455"/>
    <w:rsid w:val="00C11B4C"/>
    <w:rsid w:val="00C20F48"/>
    <w:rsid w:val="00C33AFF"/>
    <w:rsid w:val="00C40D5C"/>
    <w:rsid w:val="00C516E1"/>
    <w:rsid w:val="00C6736B"/>
    <w:rsid w:val="00C70E0E"/>
    <w:rsid w:val="00C9453D"/>
    <w:rsid w:val="00C96158"/>
    <w:rsid w:val="00CB668C"/>
    <w:rsid w:val="00CC14E8"/>
    <w:rsid w:val="00CD1030"/>
    <w:rsid w:val="00CE173A"/>
    <w:rsid w:val="00CF1D43"/>
    <w:rsid w:val="00D10FCA"/>
    <w:rsid w:val="00D120F2"/>
    <w:rsid w:val="00D1365E"/>
    <w:rsid w:val="00D141A5"/>
    <w:rsid w:val="00D21DD3"/>
    <w:rsid w:val="00D27977"/>
    <w:rsid w:val="00D310D4"/>
    <w:rsid w:val="00D3485A"/>
    <w:rsid w:val="00D41194"/>
    <w:rsid w:val="00D45180"/>
    <w:rsid w:val="00D52A2C"/>
    <w:rsid w:val="00D57EBC"/>
    <w:rsid w:val="00D71358"/>
    <w:rsid w:val="00D8147E"/>
    <w:rsid w:val="00D84AE1"/>
    <w:rsid w:val="00D86082"/>
    <w:rsid w:val="00D877EA"/>
    <w:rsid w:val="00D94E63"/>
    <w:rsid w:val="00DA5ADF"/>
    <w:rsid w:val="00DA737D"/>
    <w:rsid w:val="00DC137B"/>
    <w:rsid w:val="00DC1F34"/>
    <w:rsid w:val="00DC2E8A"/>
    <w:rsid w:val="00DF3CFD"/>
    <w:rsid w:val="00DF5FAE"/>
    <w:rsid w:val="00E033E3"/>
    <w:rsid w:val="00E11737"/>
    <w:rsid w:val="00E11FE0"/>
    <w:rsid w:val="00E1748E"/>
    <w:rsid w:val="00E21535"/>
    <w:rsid w:val="00E34AA6"/>
    <w:rsid w:val="00E431F8"/>
    <w:rsid w:val="00E554F3"/>
    <w:rsid w:val="00E5610C"/>
    <w:rsid w:val="00E65FB9"/>
    <w:rsid w:val="00E7765C"/>
    <w:rsid w:val="00E91436"/>
    <w:rsid w:val="00EA0FFC"/>
    <w:rsid w:val="00EA47CE"/>
    <w:rsid w:val="00EA49D3"/>
    <w:rsid w:val="00EA4BE2"/>
    <w:rsid w:val="00EA7794"/>
    <w:rsid w:val="00EE6118"/>
    <w:rsid w:val="00EF0F1A"/>
    <w:rsid w:val="00F020C3"/>
    <w:rsid w:val="00F03077"/>
    <w:rsid w:val="00F14F92"/>
    <w:rsid w:val="00F162E5"/>
    <w:rsid w:val="00F17C11"/>
    <w:rsid w:val="00F26A14"/>
    <w:rsid w:val="00F31578"/>
    <w:rsid w:val="00F52A52"/>
    <w:rsid w:val="00F66E98"/>
    <w:rsid w:val="00F87D55"/>
    <w:rsid w:val="00F923E8"/>
    <w:rsid w:val="00FA4E83"/>
    <w:rsid w:val="00FA7C8F"/>
    <w:rsid w:val="00FB205E"/>
    <w:rsid w:val="00FD017E"/>
    <w:rsid w:val="00FD2D35"/>
    <w:rsid w:val="00FD4C60"/>
    <w:rsid w:val="00FD716D"/>
    <w:rsid w:val="00FE400A"/>
    <w:rsid w:val="00FF00B9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98E02"/>
  <w15:docId w15:val="{1432CD05-7175-CB44-B470-08F6254F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Kaplan formatting"/>
    <w:qFormat/>
    <w:rsid w:val="009674F2"/>
    <w:pPr>
      <w:spacing w:after="200" w:line="480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4F2"/>
    <w:pPr>
      <w:keepNext/>
      <w:keepLines/>
      <w:spacing w:before="480" w:after="0"/>
      <w:outlineLvl w:val="0"/>
    </w:pPr>
    <w:rPr>
      <w:rFonts w:eastAsia="Times New Roman" w:cs="Times New Roman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E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41F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A03795"/>
    <w:p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4F2"/>
    <w:rPr>
      <w:rFonts w:ascii="Times New Roman" w:hAnsi="Times New Roman"/>
      <w:sz w:val="24"/>
      <w:szCs w:val="22"/>
    </w:rPr>
  </w:style>
  <w:style w:type="character" w:customStyle="1" w:styleId="Heading1Char">
    <w:name w:val="Heading 1 Char"/>
    <w:link w:val="Heading1"/>
    <w:uiPriority w:val="9"/>
    <w:rsid w:val="009674F2"/>
    <w:rPr>
      <w:rFonts w:ascii="Times New Roman" w:eastAsia="Times New Roman" w:hAnsi="Times New Roman" w:cs="Times New Roman"/>
      <w:b/>
      <w:bCs/>
      <w:color w:val="365F91"/>
      <w:sz w:val="24"/>
      <w:szCs w:val="28"/>
    </w:rPr>
  </w:style>
  <w:style w:type="character" w:styleId="PlaceholderText">
    <w:name w:val="Placeholder Text"/>
    <w:uiPriority w:val="99"/>
    <w:semiHidden/>
    <w:rsid w:val="00D348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4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46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E4BEF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AE4BE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E4BE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E4BE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AE4B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Strong">
    <w:name w:val="Strong"/>
    <w:uiPriority w:val="22"/>
    <w:qFormat/>
    <w:rsid w:val="00DC2E8A"/>
    <w:rPr>
      <w:b/>
      <w:bCs/>
    </w:rPr>
  </w:style>
  <w:style w:type="character" w:styleId="CommentReference">
    <w:name w:val="annotation reference"/>
    <w:uiPriority w:val="99"/>
    <w:semiHidden/>
    <w:unhideWhenUsed/>
    <w:rsid w:val="00B22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225F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5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225FD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0895"/>
    <w:rPr>
      <w:rFonts w:ascii="Times New Roman" w:hAnsi="Times New Roman"/>
      <w:sz w:val="24"/>
      <w:szCs w:val="22"/>
    </w:rPr>
  </w:style>
  <w:style w:type="character" w:customStyle="1" w:styleId="Heading5Char">
    <w:name w:val="Heading 5 Char"/>
    <w:link w:val="Heading5"/>
    <w:rsid w:val="00A0379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3Char">
    <w:name w:val="Heading 3 Char"/>
    <w:link w:val="Heading3"/>
    <w:uiPriority w:val="9"/>
    <w:rsid w:val="002D741F"/>
    <w:rPr>
      <w:rFonts w:ascii="Cambria" w:eastAsia="Times New Roman" w:hAnsi="Cambria" w:cs="Times New Roman"/>
      <w:b/>
      <w:bCs/>
      <w:color w:val="4F81BD"/>
      <w:sz w:val="24"/>
    </w:rPr>
  </w:style>
  <w:style w:type="character" w:styleId="Hyperlink">
    <w:name w:val="Hyperlink"/>
    <w:uiPriority w:val="99"/>
    <w:unhideWhenUsed/>
    <w:rsid w:val="002D741F"/>
    <w:rPr>
      <w:color w:val="0000FF"/>
      <w:u w:val="single"/>
    </w:rPr>
  </w:style>
  <w:style w:type="character" w:styleId="Emphasis">
    <w:name w:val="Emphasis"/>
    <w:uiPriority w:val="20"/>
    <w:qFormat/>
    <w:rsid w:val="002D741F"/>
    <w:rPr>
      <w:i/>
      <w:iCs/>
    </w:rPr>
  </w:style>
  <w:style w:type="character" w:customStyle="1" w:styleId="apple-converted-space">
    <w:name w:val="apple-converted-space"/>
    <w:basedOn w:val="DefaultParagraphFont"/>
    <w:rsid w:val="002D741F"/>
  </w:style>
  <w:style w:type="character" w:customStyle="1" w:styleId="std">
    <w:name w:val="std"/>
    <w:basedOn w:val="DefaultParagraphFont"/>
    <w:rsid w:val="002D741F"/>
  </w:style>
  <w:style w:type="paragraph" w:styleId="Header">
    <w:name w:val="header"/>
    <w:basedOn w:val="Normal"/>
    <w:link w:val="HeaderChar"/>
    <w:uiPriority w:val="99"/>
    <w:unhideWhenUsed/>
    <w:rsid w:val="00D10F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D10F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0F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D10FCA"/>
    <w:rPr>
      <w:rFonts w:ascii="Times New Roman" w:hAnsi="Times New Roman"/>
      <w:sz w:val="24"/>
    </w:rPr>
  </w:style>
  <w:style w:type="paragraph" w:customStyle="1" w:styleId="Default">
    <w:name w:val="Default"/>
    <w:rsid w:val="00B4534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6D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Temp\Rar$DI00.134\3000198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3AAD2-FB8D-4843-A909-F37206E4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30001984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1629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mailto:manahel@live.com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Hawra AlBasri</cp:lastModifiedBy>
  <cp:revision>2</cp:revision>
  <cp:lastPrinted>2014-04-06T12:14:00Z</cp:lastPrinted>
  <dcterms:created xsi:type="dcterms:W3CDTF">2019-07-08T06:45:00Z</dcterms:created>
  <dcterms:modified xsi:type="dcterms:W3CDTF">2019-07-08T06:45:00Z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TC300019841033</vt:lpwstr>
  </property>
</Properties>
</file>