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23ECEEC1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4BCB516F" w14:textId="3124A177" w:rsidR="001B2ABD" w:rsidRDefault="00594838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5530F5F" wp14:editId="34E17351">
                  <wp:extent cx="1258824" cy="1618488"/>
                  <wp:effectExtent l="152400" t="171450" r="170180" b="1917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8824" cy="161848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1FFFC6B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48380B1" w14:textId="77777777" w:rsidR="001B2ABD" w:rsidRPr="004B07C7" w:rsidRDefault="004B07C7" w:rsidP="004B07C7">
            <w:pPr>
              <w:pStyle w:val="Title"/>
              <w:rPr>
                <w:sz w:val="56"/>
                <w:szCs w:val="56"/>
              </w:rPr>
            </w:pPr>
            <w:r w:rsidRPr="004B07C7">
              <w:rPr>
                <w:sz w:val="56"/>
                <w:szCs w:val="56"/>
              </w:rPr>
              <w:t>Iqra Mohamma</w:t>
            </w:r>
            <w:bookmarkStart w:id="0" w:name="_GoBack"/>
            <w:bookmarkEnd w:id="0"/>
            <w:r w:rsidRPr="004B07C7">
              <w:rPr>
                <w:sz w:val="56"/>
                <w:szCs w:val="56"/>
              </w:rPr>
              <w:t>d</w:t>
            </w:r>
          </w:p>
        </w:tc>
      </w:tr>
      <w:tr w:rsidR="001B2ABD" w14:paraId="4DA2175B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61C31F5A429A482AA31A8BF1E00B88F3"/>
              </w:placeholder>
              <w:temporary/>
              <w:showingPlcHdr/>
              <w15:appearance w15:val="hidden"/>
            </w:sdtPr>
            <w:sdtEndPr/>
            <w:sdtContent>
              <w:p w14:paraId="53901D88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45E9D50B" w14:textId="2E2E53B0" w:rsidR="00036450" w:rsidRDefault="002B2589" w:rsidP="002B2589">
            <w:r>
              <w:t>I am a fresh graduate who is passionate to start a career</w:t>
            </w:r>
            <w:r w:rsidR="0070603B">
              <w:t xml:space="preserve">. </w:t>
            </w:r>
            <w:r w:rsidR="00BC753A">
              <w:t>I am a punctual and hardworking individual who is dedicated towards the work assigned. I am looking for a good opportunity to proof myself as one.</w:t>
            </w:r>
          </w:p>
          <w:p w14:paraId="369EDD17" w14:textId="77777777" w:rsidR="00036450" w:rsidRDefault="00036450" w:rsidP="00036450"/>
          <w:sdt>
            <w:sdtPr>
              <w:id w:val="-1954003311"/>
              <w:placeholder>
                <w:docPart w:val="7C7C38819D854548A3E12037A344A6F6"/>
              </w:placeholder>
              <w:temporary/>
              <w:showingPlcHdr/>
              <w15:appearance w15:val="hidden"/>
            </w:sdtPr>
            <w:sdtEndPr/>
            <w:sdtContent>
              <w:p w14:paraId="079489E2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43C5A090F4BC484BB683F57E6C8CFC0F"/>
              </w:placeholder>
              <w:temporary/>
              <w:showingPlcHdr/>
              <w15:appearance w15:val="hidden"/>
            </w:sdtPr>
            <w:sdtEndPr/>
            <w:sdtContent>
              <w:p w14:paraId="687A645D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3A6925A4" w14:textId="77777777" w:rsidR="004D3011" w:rsidRDefault="004B07C7" w:rsidP="004D3011">
            <w:r>
              <w:t>973-33556920</w:t>
            </w:r>
          </w:p>
          <w:p w14:paraId="6ED5E6F5" w14:textId="77777777" w:rsidR="004D3011" w:rsidRDefault="004D3011" w:rsidP="004B07C7"/>
          <w:p w14:paraId="1F0A31CD" w14:textId="77777777" w:rsidR="004D3011" w:rsidRDefault="004D3011" w:rsidP="004D3011"/>
          <w:sdt>
            <w:sdtPr>
              <w:id w:val="-240260293"/>
              <w:placeholder>
                <w:docPart w:val="E6491D07A65E4622921D3CB2CF5C0AA3"/>
              </w:placeholder>
              <w:temporary/>
              <w:showingPlcHdr/>
              <w15:appearance w15:val="hidden"/>
            </w:sdtPr>
            <w:sdtEndPr/>
            <w:sdtContent>
              <w:p w14:paraId="6525556B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644AE2CE" w14:textId="77777777" w:rsidR="00036450" w:rsidRPr="00E4381A" w:rsidRDefault="004B07C7" w:rsidP="004D3011">
            <w:pPr>
              <w:rPr>
                <w:rStyle w:val="Hyperlink"/>
              </w:rPr>
            </w:pPr>
            <w:r>
              <w:t>Iqraamalik.im@gmail.com</w:t>
            </w:r>
          </w:p>
          <w:sdt>
            <w:sdtPr>
              <w:id w:val="-1444214663"/>
              <w:placeholder>
                <w:docPart w:val="4565659B46BE49D5A1AC11AC73E2649A"/>
              </w:placeholder>
              <w:temporary/>
              <w:showingPlcHdr/>
              <w15:appearance w15:val="hidden"/>
            </w:sdtPr>
            <w:sdtEndPr/>
            <w:sdtContent>
              <w:p w14:paraId="27EBD91F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1DF53D66" w14:textId="56B52A45" w:rsidR="004D3011" w:rsidRDefault="0019170C" w:rsidP="004D3011">
            <w:r>
              <w:t>Interested in local and global news</w:t>
            </w:r>
          </w:p>
          <w:p w14:paraId="6441424D" w14:textId="3D6FDD38" w:rsidR="004D3011" w:rsidRDefault="0019170C" w:rsidP="004D3011">
            <w:r>
              <w:t>Reading books</w:t>
            </w:r>
          </w:p>
          <w:p w14:paraId="3699726B" w14:textId="282A10D6" w:rsidR="004D3011" w:rsidRDefault="0019170C" w:rsidP="004D3011">
            <w:r>
              <w:t>Photography</w:t>
            </w:r>
          </w:p>
          <w:p w14:paraId="011D3D5C" w14:textId="77777777" w:rsidR="004D3011" w:rsidRDefault="0019170C" w:rsidP="004D3011">
            <w:r>
              <w:t>Cooking</w:t>
            </w:r>
            <w:r w:rsidR="00330328">
              <w:t xml:space="preserve"> </w:t>
            </w:r>
          </w:p>
          <w:p w14:paraId="580F5E70" w14:textId="77777777" w:rsidR="00F35FD3" w:rsidRDefault="00F35FD3" w:rsidP="004D3011"/>
          <w:p w14:paraId="654BED16" w14:textId="77777777" w:rsidR="00F35FD3" w:rsidRDefault="009F194C" w:rsidP="009F194C">
            <w:pPr>
              <w:pStyle w:val="Heading3"/>
            </w:pPr>
            <w:r>
              <w:t>LANGUAGES</w:t>
            </w:r>
          </w:p>
          <w:p w14:paraId="37C742AC" w14:textId="34CB300A" w:rsidR="009F194C" w:rsidRPr="009F194C" w:rsidRDefault="009F194C" w:rsidP="009F194C">
            <w:r>
              <w:t>English and Urdu</w:t>
            </w:r>
            <w:r w:rsidR="00FA1C19">
              <w:t xml:space="preserve"> (spoken and written)</w:t>
            </w:r>
          </w:p>
        </w:tc>
        <w:tc>
          <w:tcPr>
            <w:tcW w:w="720" w:type="dxa"/>
          </w:tcPr>
          <w:p w14:paraId="7255851E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6919B159ABCD450EA46C3A17AE0960B5"/>
              </w:placeholder>
              <w:temporary/>
              <w:showingPlcHdr/>
              <w15:appearance w15:val="hidden"/>
            </w:sdtPr>
            <w:sdtEndPr/>
            <w:sdtContent>
              <w:p w14:paraId="55E0B86C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290FF010" w14:textId="29E6E74E" w:rsidR="00036450" w:rsidRPr="00036450" w:rsidRDefault="008E3652" w:rsidP="00B359E4">
            <w:pPr>
              <w:pStyle w:val="Heading4"/>
            </w:pPr>
            <w:r>
              <w:t>Bachelor’s in business administration from University of Bahrain</w:t>
            </w:r>
          </w:p>
          <w:p w14:paraId="63794DB5" w14:textId="0D94DB10" w:rsidR="00036450" w:rsidRPr="00B359E4" w:rsidRDefault="008E3652" w:rsidP="00B359E4">
            <w:pPr>
              <w:pStyle w:val="Date"/>
            </w:pPr>
            <w:r>
              <w:t>2015</w:t>
            </w:r>
            <w:r w:rsidR="00036450" w:rsidRPr="00B359E4">
              <w:t xml:space="preserve"> - </w:t>
            </w:r>
            <w:r>
              <w:t>2019</w:t>
            </w:r>
          </w:p>
          <w:p w14:paraId="3FA705ED" w14:textId="48B8621D" w:rsidR="004D3011" w:rsidRDefault="008E3652" w:rsidP="0070603B">
            <w:r>
              <w:t xml:space="preserve">My education helped me gain confidence in me and equipped me with new experiences, group work and </w:t>
            </w:r>
            <w:r w:rsidR="0070603B">
              <w:t xml:space="preserve">have helped </w:t>
            </w:r>
            <w:r>
              <w:t>me to</w:t>
            </w:r>
            <w:r w:rsidR="0070603B">
              <w:t xml:space="preserve"> be able to work in a multi-cultural and diverse environment.</w:t>
            </w:r>
          </w:p>
          <w:p w14:paraId="059B2187" w14:textId="77777777" w:rsidR="00036450" w:rsidRDefault="00036450" w:rsidP="00036450"/>
          <w:p w14:paraId="2B61F603" w14:textId="04C7DDF2" w:rsidR="00036450" w:rsidRPr="00B359E4" w:rsidRDefault="008E3652" w:rsidP="00B359E4">
            <w:pPr>
              <w:pStyle w:val="Heading4"/>
            </w:pPr>
            <w:r>
              <w:t>High School graduate from Pakistan Urdu School, Isa town</w:t>
            </w:r>
          </w:p>
          <w:p w14:paraId="68278CE1" w14:textId="5F567A74" w:rsidR="00036450" w:rsidRPr="00B359E4" w:rsidRDefault="008E3652" w:rsidP="00B359E4">
            <w:pPr>
              <w:pStyle w:val="Date"/>
            </w:pPr>
            <w:r>
              <w:t>2012</w:t>
            </w:r>
            <w:r w:rsidR="00036450" w:rsidRPr="00B359E4">
              <w:t xml:space="preserve"> - </w:t>
            </w:r>
            <w:r>
              <w:t>2014</w:t>
            </w:r>
          </w:p>
          <w:p w14:paraId="505491FE" w14:textId="7E7B7ACC" w:rsidR="00036450" w:rsidRDefault="00036450" w:rsidP="00036450"/>
          <w:sdt>
            <w:sdtPr>
              <w:id w:val="1001553383"/>
              <w:placeholder>
                <w:docPart w:val="B516A51A94C64B42BFBA78F96BC03263"/>
              </w:placeholder>
              <w:temporary/>
              <w:showingPlcHdr/>
              <w15:appearance w15:val="hidden"/>
            </w:sdtPr>
            <w:sdtEndPr/>
            <w:sdtContent>
              <w:p w14:paraId="57719996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3C1DE0F1" w14:textId="78654050" w:rsidR="00036450" w:rsidRDefault="00036450" w:rsidP="00B359E4">
            <w:pPr>
              <w:pStyle w:val="Heading4"/>
              <w:rPr>
                <w:bCs/>
              </w:rPr>
            </w:pPr>
            <w:r>
              <w:t xml:space="preserve"> </w:t>
            </w:r>
            <w:r w:rsidR="00B4129D">
              <w:t>Worked as a trainee in University of Bahrain, Purchasing Dept.</w:t>
            </w:r>
          </w:p>
          <w:p w14:paraId="614B4209" w14:textId="01D56F81" w:rsidR="00036450" w:rsidRPr="00036450" w:rsidRDefault="00DE1728" w:rsidP="00B359E4">
            <w:pPr>
              <w:pStyle w:val="Date"/>
            </w:pPr>
            <w:r>
              <w:t xml:space="preserve">1 </w:t>
            </w:r>
            <w:r w:rsidR="00B4129D">
              <w:t>July</w:t>
            </w:r>
            <w:r>
              <w:t xml:space="preserve"> </w:t>
            </w:r>
            <w:r w:rsidR="00B4129D">
              <w:t>2019</w:t>
            </w:r>
            <w:r>
              <w:t xml:space="preserve"> </w:t>
            </w:r>
            <w:r w:rsidR="00036450" w:rsidRPr="00036450">
              <w:t>–</w:t>
            </w:r>
            <w:r>
              <w:t xml:space="preserve"> 31 August 2019</w:t>
            </w:r>
          </w:p>
          <w:p w14:paraId="1F312DDC" w14:textId="0FD00B1E" w:rsidR="00036450" w:rsidRDefault="00DE1728" w:rsidP="00036450">
            <w:r>
              <w:t>Scanning and faxing of LPO’s, making calls to suppliers and completing miscellaneous tasks.</w:t>
            </w:r>
          </w:p>
          <w:p w14:paraId="3CB91B8D" w14:textId="77777777" w:rsidR="004D3011" w:rsidRDefault="004D3011" w:rsidP="00036450"/>
          <w:p w14:paraId="2462C6C4" w14:textId="6A65072A" w:rsidR="004D3011" w:rsidRPr="004D3011" w:rsidRDefault="00521252" w:rsidP="00B359E4">
            <w:pPr>
              <w:pStyle w:val="Heading4"/>
              <w:rPr>
                <w:bCs/>
              </w:rPr>
            </w:pPr>
            <w:r>
              <w:t xml:space="preserve">Worked as an event volunteer for Bahrain Food Festival. </w:t>
            </w:r>
            <w:r w:rsidR="004D3011" w:rsidRPr="004D3011">
              <w:t xml:space="preserve">  </w:t>
            </w:r>
          </w:p>
          <w:p w14:paraId="7C701F2C" w14:textId="21096EBD" w:rsidR="004D3011" w:rsidRPr="004D3011" w:rsidRDefault="004D3011" w:rsidP="00B359E4">
            <w:pPr>
              <w:pStyle w:val="Date"/>
            </w:pPr>
            <w:r w:rsidRPr="004D3011">
              <w:t>–</w:t>
            </w:r>
            <w:r w:rsidR="00521252">
              <w:t>2019</w:t>
            </w:r>
          </w:p>
          <w:p w14:paraId="44B5934C" w14:textId="6C7B5C24" w:rsidR="00521252" w:rsidRDefault="00486EB3" w:rsidP="00521252">
            <w:r>
              <w:t xml:space="preserve">Guided visitors and informed them about the festival and help them with any issue. </w:t>
            </w:r>
          </w:p>
          <w:p w14:paraId="538ABA17" w14:textId="77777777" w:rsidR="00486EB3" w:rsidRDefault="00486EB3" w:rsidP="00521252"/>
          <w:p w14:paraId="274B2C06" w14:textId="46E5ADB3" w:rsidR="00521252" w:rsidRPr="00521252" w:rsidRDefault="00521252" w:rsidP="00521252">
            <w:pPr>
              <w:rPr>
                <w:b/>
                <w:bCs/>
              </w:rPr>
            </w:pPr>
            <w:r>
              <w:rPr>
                <w:b/>
                <w:bCs/>
              </w:rPr>
              <w:t>Volunteered for a community service project in collaboration with Bahrain Trust Organization</w:t>
            </w:r>
          </w:p>
          <w:p w14:paraId="7CCA8FC4" w14:textId="6F60BFEE" w:rsidR="004D3011" w:rsidRPr="004D3011" w:rsidRDefault="004D3011" w:rsidP="00B359E4">
            <w:pPr>
              <w:pStyle w:val="Date"/>
            </w:pPr>
            <w:r w:rsidRPr="004D3011">
              <w:t>–</w:t>
            </w:r>
            <w:r w:rsidR="00521252">
              <w:t>2019</w:t>
            </w:r>
          </w:p>
          <w:p w14:paraId="01FA56FB" w14:textId="4180E313" w:rsidR="004D3011" w:rsidRPr="004D3011" w:rsidRDefault="00521252" w:rsidP="004D3011">
            <w:r>
              <w:t>Promoting their project of helping children in need and spread awareness about their e-shop.</w:t>
            </w:r>
            <w:r w:rsidR="00036450" w:rsidRPr="004D3011">
              <w:t xml:space="preserve"> </w:t>
            </w:r>
          </w:p>
          <w:p w14:paraId="7BE78990" w14:textId="77777777" w:rsidR="004D3011" w:rsidRDefault="004D3011" w:rsidP="00036450"/>
          <w:sdt>
            <w:sdtPr>
              <w:id w:val="1669594239"/>
              <w:placeholder>
                <w:docPart w:val="6D617A15736E4A4CA9409EF6E52B8655"/>
              </w:placeholder>
              <w:temporary/>
              <w:showingPlcHdr/>
              <w15:appearance w15:val="hidden"/>
            </w:sdtPr>
            <w:sdtEndPr/>
            <w:sdtContent>
              <w:p w14:paraId="7C9543DC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73C36CB3" w14:textId="77777777" w:rsidR="00036450" w:rsidRPr="00F35FD3" w:rsidRDefault="00F35FD3" w:rsidP="00F35FD3">
            <w:pPr>
              <w:pStyle w:val="ListParagraph"/>
              <w:numPr>
                <w:ilvl w:val="0"/>
                <w:numId w:val="1"/>
              </w:numPr>
              <w:rPr>
                <w:noProof/>
                <w:color w:val="000000" w:themeColor="text1"/>
              </w:rPr>
            </w:pPr>
            <w:r w:rsidRPr="00F35FD3">
              <w:rPr>
                <w:noProof/>
                <w:color w:val="000000" w:themeColor="text1"/>
              </w:rPr>
              <w:t xml:space="preserve">Quick learner </w:t>
            </w:r>
          </w:p>
          <w:p w14:paraId="7D22453D" w14:textId="12064DAF" w:rsidR="00F35FD3" w:rsidRDefault="00F35FD3" w:rsidP="00F35FD3">
            <w:pPr>
              <w:pStyle w:val="ListParagraph"/>
              <w:numPr>
                <w:ilvl w:val="0"/>
                <w:numId w:val="1"/>
              </w:numPr>
              <w:rPr>
                <w:noProof/>
                <w:color w:val="000000" w:themeColor="text1"/>
              </w:rPr>
            </w:pPr>
            <w:r w:rsidRPr="00F35FD3">
              <w:rPr>
                <w:noProof/>
                <w:color w:val="000000" w:themeColor="text1"/>
              </w:rPr>
              <w:t>Positive attitude and high patience level</w:t>
            </w:r>
          </w:p>
          <w:p w14:paraId="16DEE83A" w14:textId="5FDC0A41" w:rsidR="00F35FD3" w:rsidRDefault="00F35FD3" w:rsidP="00F35FD3">
            <w:pPr>
              <w:pStyle w:val="ListParagraph"/>
              <w:numPr>
                <w:ilvl w:val="0"/>
                <w:numId w:val="1"/>
              </w:num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Good communication skills</w:t>
            </w:r>
          </w:p>
          <w:p w14:paraId="17824E23" w14:textId="5BE8D6AA" w:rsidR="00F35FD3" w:rsidRPr="00F35FD3" w:rsidRDefault="00F35FD3" w:rsidP="00F35FD3">
            <w:pPr>
              <w:pStyle w:val="ListParagraph"/>
              <w:numPr>
                <w:ilvl w:val="0"/>
                <w:numId w:val="1"/>
              </w:num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Ability to </w:t>
            </w:r>
            <w:r w:rsidR="001F567A">
              <w:rPr>
                <w:noProof/>
                <w:color w:val="000000" w:themeColor="text1"/>
              </w:rPr>
              <w:t>work in a multi-cultural environment.</w:t>
            </w:r>
          </w:p>
          <w:p w14:paraId="05594B15" w14:textId="49D14A75" w:rsidR="00F35FD3" w:rsidRPr="004D3011" w:rsidRDefault="00F35FD3" w:rsidP="004D3011">
            <w:pPr>
              <w:rPr>
                <w:color w:val="FFFFFF" w:themeColor="background1"/>
              </w:rPr>
            </w:pPr>
          </w:p>
        </w:tc>
      </w:tr>
    </w:tbl>
    <w:p w14:paraId="5E66D6C6" w14:textId="77777777" w:rsidR="0043117B" w:rsidRDefault="00402CAC" w:rsidP="000C45FF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4B736" w14:textId="77777777" w:rsidR="00402CAC" w:rsidRDefault="00402CAC" w:rsidP="000C45FF">
      <w:r>
        <w:separator/>
      </w:r>
    </w:p>
  </w:endnote>
  <w:endnote w:type="continuationSeparator" w:id="0">
    <w:p w14:paraId="62C78CCE" w14:textId="77777777" w:rsidR="00402CAC" w:rsidRDefault="00402CA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993B9" w14:textId="77777777" w:rsidR="00402CAC" w:rsidRDefault="00402CAC" w:rsidP="000C45FF">
      <w:r>
        <w:separator/>
      </w:r>
    </w:p>
  </w:footnote>
  <w:footnote w:type="continuationSeparator" w:id="0">
    <w:p w14:paraId="3B303D69" w14:textId="77777777" w:rsidR="00402CAC" w:rsidRDefault="00402CA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FBBAD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E32903E" wp14:editId="44D4591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E35E4"/>
    <w:multiLevelType w:val="hybridMultilevel"/>
    <w:tmpl w:val="1F765E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C7"/>
    <w:rsid w:val="00036450"/>
    <w:rsid w:val="00094499"/>
    <w:rsid w:val="000C45FF"/>
    <w:rsid w:val="000E3FD1"/>
    <w:rsid w:val="00112054"/>
    <w:rsid w:val="001525E1"/>
    <w:rsid w:val="00180329"/>
    <w:rsid w:val="0019001F"/>
    <w:rsid w:val="0019170C"/>
    <w:rsid w:val="001A74A5"/>
    <w:rsid w:val="001B2ABD"/>
    <w:rsid w:val="001E0391"/>
    <w:rsid w:val="001E1759"/>
    <w:rsid w:val="001F1ECC"/>
    <w:rsid w:val="001F567A"/>
    <w:rsid w:val="002400EB"/>
    <w:rsid w:val="00256CF7"/>
    <w:rsid w:val="00281FD5"/>
    <w:rsid w:val="002B2589"/>
    <w:rsid w:val="0030481B"/>
    <w:rsid w:val="003156FC"/>
    <w:rsid w:val="003254B5"/>
    <w:rsid w:val="00330328"/>
    <w:rsid w:val="0037121F"/>
    <w:rsid w:val="003A6B7D"/>
    <w:rsid w:val="003B06CA"/>
    <w:rsid w:val="00402CAC"/>
    <w:rsid w:val="004071FC"/>
    <w:rsid w:val="00445947"/>
    <w:rsid w:val="004813B3"/>
    <w:rsid w:val="00486EB3"/>
    <w:rsid w:val="00496591"/>
    <w:rsid w:val="004B07C7"/>
    <w:rsid w:val="004B2E18"/>
    <w:rsid w:val="004C63E4"/>
    <w:rsid w:val="004D3011"/>
    <w:rsid w:val="00521252"/>
    <w:rsid w:val="005262AC"/>
    <w:rsid w:val="00594838"/>
    <w:rsid w:val="005E39D5"/>
    <w:rsid w:val="00600670"/>
    <w:rsid w:val="0062123A"/>
    <w:rsid w:val="00646E75"/>
    <w:rsid w:val="006771D0"/>
    <w:rsid w:val="0070603B"/>
    <w:rsid w:val="00715FCB"/>
    <w:rsid w:val="00743101"/>
    <w:rsid w:val="007775E1"/>
    <w:rsid w:val="00780141"/>
    <w:rsid w:val="007867A0"/>
    <w:rsid w:val="007927F5"/>
    <w:rsid w:val="00794BDD"/>
    <w:rsid w:val="00802CA0"/>
    <w:rsid w:val="008E3652"/>
    <w:rsid w:val="009260CD"/>
    <w:rsid w:val="00952C25"/>
    <w:rsid w:val="009F194C"/>
    <w:rsid w:val="00A2118D"/>
    <w:rsid w:val="00AD76E2"/>
    <w:rsid w:val="00B20152"/>
    <w:rsid w:val="00B359E4"/>
    <w:rsid w:val="00B4129D"/>
    <w:rsid w:val="00B57D98"/>
    <w:rsid w:val="00B70850"/>
    <w:rsid w:val="00BC753A"/>
    <w:rsid w:val="00C066B6"/>
    <w:rsid w:val="00C37BA1"/>
    <w:rsid w:val="00C4674C"/>
    <w:rsid w:val="00C506CF"/>
    <w:rsid w:val="00C72BED"/>
    <w:rsid w:val="00C9578B"/>
    <w:rsid w:val="00CB0055"/>
    <w:rsid w:val="00D10977"/>
    <w:rsid w:val="00D2522B"/>
    <w:rsid w:val="00D422DE"/>
    <w:rsid w:val="00D5459D"/>
    <w:rsid w:val="00DA1F4D"/>
    <w:rsid w:val="00DB5536"/>
    <w:rsid w:val="00DD172A"/>
    <w:rsid w:val="00DE1728"/>
    <w:rsid w:val="00E25A26"/>
    <w:rsid w:val="00E4381A"/>
    <w:rsid w:val="00E55D74"/>
    <w:rsid w:val="00F35FD3"/>
    <w:rsid w:val="00F60274"/>
    <w:rsid w:val="00F77FB9"/>
    <w:rsid w:val="00FA1C1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102B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F35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1C31F5A429A482AA31A8BF1E00B8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54D49-C25B-47B0-8CCF-EEFFD3F75FC9}"/>
      </w:docPartPr>
      <w:docPartBody>
        <w:p w:rsidR="00FF768E" w:rsidRDefault="00842490">
          <w:pPr>
            <w:pStyle w:val="61C31F5A429A482AA31A8BF1E00B88F3"/>
          </w:pPr>
          <w:r w:rsidRPr="00D5459D">
            <w:t>Profile</w:t>
          </w:r>
        </w:p>
      </w:docPartBody>
    </w:docPart>
    <w:docPart>
      <w:docPartPr>
        <w:name w:val="7C7C38819D854548A3E12037A344A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76404-DE53-4236-8665-A9D299355B79}"/>
      </w:docPartPr>
      <w:docPartBody>
        <w:p w:rsidR="00FF768E" w:rsidRDefault="00842490">
          <w:pPr>
            <w:pStyle w:val="7C7C38819D854548A3E12037A344A6F6"/>
          </w:pPr>
          <w:r w:rsidRPr="00CB0055">
            <w:t>Contact</w:t>
          </w:r>
        </w:p>
      </w:docPartBody>
    </w:docPart>
    <w:docPart>
      <w:docPartPr>
        <w:name w:val="43C5A090F4BC484BB683F57E6C8CFC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9B097-06C1-450B-AEBB-427443C06AA6}"/>
      </w:docPartPr>
      <w:docPartBody>
        <w:p w:rsidR="00FF768E" w:rsidRDefault="00842490">
          <w:pPr>
            <w:pStyle w:val="43C5A090F4BC484BB683F57E6C8CFC0F"/>
          </w:pPr>
          <w:r w:rsidRPr="004D3011">
            <w:t>PHONE:</w:t>
          </w:r>
        </w:p>
      </w:docPartBody>
    </w:docPart>
    <w:docPart>
      <w:docPartPr>
        <w:name w:val="E6491D07A65E4622921D3CB2CF5C0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3EE7A-A60E-40AD-B543-176BC2131A0F}"/>
      </w:docPartPr>
      <w:docPartBody>
        <w:p w:rsidR="00FF768E" w:rsidRDefault="00842490">
          <w:pPr>
            <w:pStyle w:val="E6491D07A65E4622921D3CB2CF5C0AA3"/>
          </w:pPr>
          <w:r w:rsidRPr="004D3011">
            <w:t>EMAIL:</w:t>
          </w:r>
        </w:p>
      </w:docPartBody>
    </w:docPart>
    <w:docPart>
      <w:docPartPr>
        <w:name w:val="4565659B46BE49D5A1AC11AC73E26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AF0926-16FD-4327-B5B9-54BB5568E798}"/>
      </w:docPartPr>
      <w:docPartBody>
        <w:p w:rsidR="00FF768E" w:rsidRDefault="00842490">
          <w:pPr>
            <w:pStyle w:val="4565659B46BE49D5A1AC11AC73E2649A"/>
          </w:pPr>
          <w:r w:rsidRPr="00CB0055">
            <w:t>Hobbies</w:t>
          </w:r>
        </w:p>
      </w:docPartBody>
    </w:docPart>
    <w:docPart>
      <w:docPartPr>
        <w:name w:val="6919B159ABCD450EA46C3A17AE096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D42A6-EC0A-414D-8F2A-6770EDEB8899}"/>
      </w:docPartPr>
      <w:docPartBody>
        <w:p w:rsidR="00FF768E" w:rsidRDefault="00842490">
          <w:pPr>
            <w:pStyle w:val="6919B159ABCD450EA46C3A17AE0960B5"/>
          </w:pPr>
          <w:r w:rsidRPr="00036450">
            <w:t>EDUCATION</w:t>
          </w:r>
        </w:p>
      </w:docPartBody>
    </w:docPart>
    <w:docPart>
      <w:docPartPr>
        <w:name w:val="B516A51A94C64B42BFBA78F96BC03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04038-6F96-4A83-842F-7393FE37D4A1}"/>
      </w:docPartPr>
      <w:docPartBody>
        <w:p w:rsidR="00FF768E" w:rsidRDefault="00842490">
          <w:pPr>
            <w:pStyle w:val="B516A51A94C64B42BFBA78F96BC03263"/>
          </w:pPr>
          <w:r w:rsidRPr="00036450">
            <w:t>WORK EXPERIENCE</w:t>
          </w:r>
        </w:p>
      </w:docPartBody>
    </w:docPart>
    <w:docPart>
      <w:docPartPr>
        <w:name w:val="6D617A15736E4A4CA9409EF6E52B8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EDEE9-706D-4BD1-A923-F0A657354F65}"/>
      </w:docPartPr>
      <w:docPartBody>
        <w:p w:rsidR="00FF768E" w:rsidRDefault="00842490">
          <w:pPr>
            <w:pStyle w:val="6D617A15736E4A4CA9409EF6E52B8655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490"/>
    <w:rsid w:val="007150E7"/>
    <w:rsid w:val="00842490"/>
    <w:rsid w:val="00ED5A73"/>
    <w:rsid w:val="00FF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5946AE5E3A4810975EDDD976533B29">
    <w:name w:val="FD5946AE5E3A4810975EDDD976533B29"/>
  </w:style>
  <w:style w:type="paragraph" w:customStyle="1" w:styleId="06C46875FE87484883AB0FE031EDC42D">
    <w:name w:val="06C46875FE87484883AB0FE031EDC42D"/>
  </w:style>
  <w:style w:type="paragraph" w:customStyle="1" w:styleId="61C31F5A429A482AA31A8BF1E00B88F3">
    <w:name w:val="61C31F5A429A482AA31A8BF1E00B88F3"/>
  </w:style>
  <w:style w:type="paragraph" w:customStyle="1" w:styleId="9A42646B5C2A41ACA1AA14974DA6618F">
    <w:name w:val="9A42646B5C2A41ACA1AA14974DA6618F"/>
  </w:style>
  <w:style w:type="paragraph" w:customStyle="1" w:styleId="7C7C38819D854548A3E12037A344A6F6">
    <w:name w:val="7C7C38819D854548A3E12037A344A6F6"/>
  </w:style>
  <w:style w:type="paragraph" w:customStyle="1" w:styleId="43C5A090F4BC484BB683F57E6C8CFC0F">
    <w:name w:val="43C5A090F4BC484BB683F57E6C8CFC0F"/>
  </w:style>
  <w:style w:type="paragraph" w:customStyle="1" w:styleId="38DE65B81F1D4E59AB91D6FADF149C27">
    <w:name w:val="38DE65B81F1D4E59AB91D6FADF149C27"/>
  </w:style>
  <w:style w:type="paragraph" w:customStyle="1" w:styleId="5B37E92B62B1468F91FD799E3BBE0848">
    <w:name w:val="5B37E92B62B1468F91FD799E3BBE0848"/>
  </w:style>
  <w:style w:type="paragraph" w:customStyle="1" w:styleId="87E67B679D6C429181535CBEDA8B7E04">
    <w:name w:val="87E67B679D6C429181535CBEDA8B7E04"/>
  </w:style>
  <w:style w:type="paragraph" w:customStyle="1" w:styleId="E6491D07A65E4622921D3CB2CF5C0AA3">
    <w:name w:val="E6491D07A65E4622921D3CB2CF5C0AA3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F4F51F89C7834104899E5AFE28C20815">
    <w:name w:val="F4F51F89C7834104899E5AFE28C20815"/>
  </w:style>
  <w:style w:type="paragraph" w:customStyle="1" w:styleId="4565659B46BE49D5A1AC11AC73E2649A">
    <w:name w:val="4565659B46BE49D5A1AC11AC73E2649A"/>
  </w:style>
  <w:style w:type="paragraph" w:customStyle="1" w:styleId="518A720294E94EC480C955CFC71B2B98">
    <w:name w:val="518A720294E94EC480C955CFC71B2B98"/>
  </w:style>
  <w:style w:type="paragraph" w:customStyle="1" w:styleId="11CD09BC57464697980BF638F4AEA823">
    <w:name w:val="11CD09BC57464697980BF638F4AEA823"/>
  </w:style>
  <w:style w:type="paragraph" w:customStyle="1" w:styleId="4AD8CDF90ECA44A19B1864720441DD9F">
    <w:name w:val="4AD8CDF90ECA44A19B1864720441DD9F"/>
  </w:style>
  <w:style w:type="paragraph" w:customStyle="1" w:styleId="F530488895A146B2A3FB32E7AD332B23">
    <w:name w:val="F530488895A146B2A3FB32E7AD332B23"/>
  </w:style>
  <w:style w:type="paragraph" w:customStyle="1" w:styleId="6919B159ABCD450EA46C3A17AE0960B5">
    <w:name w:val="6919B159ABCD450EA46C3A17AE0960B5"/>
  </w:style>
  <w:style w:type="paragraph" w:customStyle="1" w:styleId="43888C9BA45743C98863167662E317C8">
    <w:name w:val="43888C9BA45743C98863167662E317C8"/>
  </w:style>
  <w:style w:type="paragraph" w:customStyle="1" w:styleId="589C8A6CC70C4C96AD02D623A22B87F1">
    <w:name w:val="589C8A6CC70C4C96AD02D623A22B87F1"/>
  </w:style>
  <w:style w:type="paragraph" w:customStyle="1" w:styleId="A8676DF72E59463BBF4F7BB4B8975B87">
    <w:name w:val="A8676DF72E59463BBF4F7BB4B8975B87"/>
  </w:style>
  <w:style w:type="paragraph" w:customStyle="1" w:styleId="F6B90E2B2321469189A9F748C4929799">
    <w:name w:val="F6B90E2B2321469189A9F748C4929799"/>
  </w:style>
  <w:style w:type="paragraph" w:customStyle="1" w:styleId="04F5B6E5AD904407906529925BAF4FFA">
    <w:name w:val="04F5B6E5AD904407906529925BAF4FFA"/>
  </w:style>
  <w:style w:type="paragraph" w:customStyle="1" w:styleId="C5E150D04EC0418DA37D4A718AF0B62D">
    <w:name w:val="C5E150D04EC0418DA37D4A718AF0B62D"/>
  </w:style>
  <w:style w:type="paragraph" w:customStyle="1" w:styleId="29F5626DDBDC41458A131BF3D9696596">
    <w:name w:val="29F5626DDBDC41458A131BF3D9696596"/>
  </w:style>
  <w:style w:type="paragraph" w:customStyle="1" w:styleId="B516A51A94C64B42BFBA78F96BC03263">
    <w:name w:val="B516A51A94C64B42BFBA78F96BC03263"/>
  </w:style>
  <w:style w:type="paragraph" w:customStyle="1" w:styleId="61FBB2AF23654BE2B4EAF6585C5B6086">
    <w:name w:val="61FBB2AF23654BE2B4EAF6585C5B6086"/>
  </w:style>
  <w:style w:type="paragraph" w:customStyle="1" w:styleId="6A2E6AB175CB48D8967D9283EE8A618F">
    <w:name w:val="6A2E6AB175CB48D8967D9283EE8A618F"/>
  </w:style>
  <w:style w:type="paragraph" w:customStyle="1" w:styleId="0ECDB4969F7A437F895DF07E55FCA029">
    <w:name w:val="0ECDB4969F7A437F895DF07E55FCA029"/>
  </w:style>
  <w:style w:type="paragraph" w:customStyle="1" w:styleId="BE33362FB516405795A2BF2B629EA7D3">
    <w:name w:val="BE33362FB516405795A2BF2B629EA7D3"/>
  </w:style>
  <w:style w:type="paragraph" w:customStyle="1" w:styleId="6E48144D62CA48BF9FB0C2C7926E95F9">
    <w:name w:val="6E48144D62CA48BF9FB0C2C7926E95F9"/>
  </w:style>
  <w:style w:type="paragraph" w:customStyle="1" w:styleId="1A6B812E3569439482C722A6F8AD0C58">
    <w:name w:val="1A6B812E3569439482C722A6F8AD0C58"/>
  </w:style>
  <w:style w:type="paragraph" w:customStyle="1" w:styleId="EB33A1D4C9C046BC8F7EB62E67A1825A">
    <w:name w:val="EB33A1D4C9C046BC8F7EB62E67A1825A"/>
  </w:style>
  <w:style w:type="paragraph" w:customStyle="1" w:styleId="20F0C814D13F42009F4DA89D8C1C9443">
    <w:name w:val="20F0C814D13F42009F4DA89D8C1C9443"/>
  </w:style>
  <w:style w:type="paragraph" w:customStyle="1" w:styleId="99B05A1316B44ACFB372F07B172B8F47">
    <w:name w:val="99B05A1316B44ACFB372F07B172B8F47"/>
  </w:style>
  <w:style w:type="paragraph" w:customStyle="1" w:styleId="E1753F6D8D33425FAB7E71DC6C9ED5E8">
    <w:name w:val="E1753F6D8D33425FAB7E71DC6C9ED5E8"/>
  </w:style>
  <w:style w:type="paragraph" w:customStyle="1" w:styleId="9C25AA4099C4485D8B548F6B29366826">
    <w:name w:val="9C25AA4099C4485D8B548F6B29366826"/>
  </w:style>
  <w:style w:type="paragraph" w:customStyle="1" w:styleId="9175F54E78DA455DB4272680BCE9332C">
    <w:name w:val="9175F54E78DA455DB4272680BCE9332C"/>
  </w:style>
  <w:style w:type="paragraph" w:customStyle="1" w:styleId="D97A5D5132B24E55B106C47E9A57BB12">
    <w:name w:val="D97A5D5132B24E55B106C47E9A57BB12"/>
  </w:style>
  <w:style w:type="paragraph" w:customStyle="1" w:styleId="F800209B7F3C477DBD413E798AE5CF5B">
    <w:name w:val="F800209B7F3C477DBD413E798AE5CF5B"/>
  </w:style>
  <w:style w:type="paragraph" w:customStyle="1" w:styleId="F4788B8D0D9A4E0982219B1A7238DC15">
    <w:name w:val="F4788B8D0D9A4E0982219B1A7238DC15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6D617A15736E4A4CA9409EF6E52B8655">
    <w:name w:val="6D617A15736E4A4CA9409EF6E52B86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2019-10-03T15:21:00Z</dcterms:created>
  <dcterms:modified xsi:type="dcterms:W3CDTF">2019-10-05T20:07:00Z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