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DAC3B" w14:textId="77777777" w:rsidR="007934F9" w:rsidRDefault="00E14370" w:rsidP="00353A7A">
      <w:pPr>
        <w:pStyle w:val="Title"/>
        <w:rPr>
          <w:rFonts w:ascii="Arial" w:hAnsi="Arial" w:cs="Arial"/>
          <w:b/>
          <w:bCs/>
          <w:color w:val="000000"/>
          <w:sz w:val="48"/>
          <w:szCs w:val="48"/>
        </w:rPr>
      </w:pPr>
      <w:r w:rsidRPr="000C6AAC">
        <w:rPr>
          <w:rFonts w:ascii="Arial" w:hAnsi="Arial" w:cs="Arial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6A66CE96" wp14:editId="05102DB5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2297430" cy="238760"/>
                <wp:effectExtent l="0" t="0" r="0" b="0"/>
                <wp:wrapNone/>
                <wp:docPr id="1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97430" cy="238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99CC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651F4" w14:textId="77777777" w:rsidR="00254BB0" w:rsidRDefault="00254BB0" w:rsidP="007934F9">
                            <w:pPr>
                              <w:pStyle w:val="Heading2"/>
                              <w:rPr>
                                <w:rFonts w:ascii="Arial" w:hAnsi="Arial" w:cs="Arial"/>
                                <w:cap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000000"/>
                                <w:szCs w:val="24"/>
                              </w:rPr>
                              <w:t>Personal Details</w:t>
                            </w:r>
                          </w:p>
                          <w:p w14:paraId="70F2D35B" w14:textId="77777777" w:rsidR="00254BB0" w:rsidRDefault="00254BB0" w:rsidP="007934F9">
                            <w:pPr>
                              <w:rPr>
                                <w:cap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6CE96"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0;margin-top:27pt;width:180.9pt;height:18.8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" o:allowincell="f" fillcolor="#f9c" stroked="f">
                <v:fill angle="90" focus="100%" type="gradient"/>
                <v:path arrowok="t"/>
                <v:textbox>
                  <w:txbxContent>
                    <w:p w14:paraId="5A3651F4" w14:textId="77777777" w:rsidR="00254BB0" w:rsidRDefault="00254BB0" w:rsidP="007934F9">
                      <w:pPr>
                        <w:pStyle w:val="Heading2"/>
                        <w:rPr>
                          <w:rFonts w:ascii="Arial" w:hAnsi="Arial" w:cs="Arial"/>
                          <w:caps/>
                          <w:color w:val="00000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000000"/>
                          <w:szCs w:val="24"/>
                        </w:rPr>
                        <w:t>Personal Details</w:t>
                      </w:r>
                    </w:p>
                    <w:p w14:paraId="70F2D35B" w14:textId="77777777" w:rsidR="00254BB0" w:rsidRDefault="00254BB0" w:rsidP="007934F9">
                      <w:pPr>
                        <w:rPr>
                          <w:caps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6AAC">
        <w:rPr>
          <w:rFonts w:ascii="Arial" w:hAnsi="Arial" w:cs="Arial"/>
          <w:caps/>
          <w:noProof/>
          <w:color w:val="000000"/>
          <w:sz w:val="2"/>
          <w:szCs w:val="2"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 wp14:anchorId="58B62ABB" wp14:editId="5F9227B1">
                <wp:simplePos x="0" y="0"/>
                <wp:positionH relativeFrom="column">
                  <wp:posOffset>-262890</wp:posOffset>
                </wp:positionH>
                <wp:positionV relativeFrom="paragraph">
                  <wp:posOffset>342900</wp:posOffset>
                </wp:positionV>
                <wp:extent cx="6675120" cy="0"/>
                <wp:effectExtent l="0" t="0" r="0" b="0"/>
                <wp:wrapNone/>
                <wp:docPr id="14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F11FB" id=" 10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7pt,27pt" to="504.9pt,2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" o:allowincell="f" strokeweight="1.5pt">
                <o:lock v:ext="edit" shapetype="f"/>
              </v:line>
            </w:pict>
          </mc:Fallback>
        </mc:AlternateContent>
      </w:r>
      <w:r w:rsidRPr="000C6AAC">
        <w:rPr>
          <w:rFonts w:ascii="Arial" w:hAnsi="Arial" w:cs="Arial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05099064" wp14:editId="5AF4ECB2">
                <wp:simplePos x="0" y="0"/>
                <wp:positionH relativeFrom="column">
                  <wp:posOffset>-262890</wp:posOffset>
                </wp:positionH>
                <wp:positionV relativeFrom="paragraph">
                  <wp:posOffset>8255</wp:posOffset>
                </wp:positionV>
                <wp:extent cx="6675120" cy="0"/>
                <wp:effectExtent l="0" t="0" r="0" b="0"/>
                <wp:wrapNone/>
                <wp:docPr id="1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D1883" id=" 11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7pt,.65pt" to="504.9pt,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" o:allowincell="f" strokeweight="1.5pt">
                <o:lock v:ext="edit" shapetype="f"/>
              </v:line>
            </w:pict>
          </mc:Fallback>
        </mc:AlternateContent>
      </w:r>
      <w:r w:rsidR="00353A7A">
        <w:rPr>
          <w:rFonts w:ascii="Arial" w:hAnsi="Arial" w:cs="Arial"/>
          <w:b/>
          <w:bCs/>
          <w:color w:val="000000"/>
          <w:sz w:val="48"/>
          <w:szCs w:val="48"/>
        </w:rPr>
        <w:t xml:space="preserve"> </w:t>
      </w:r>
      <w:r w:rsidR="007934F9">
        <w:rPr>
          <w:rFonts w:ascii="Arial" w:hAnsi="Arial" w:cs="Arial"/>
          <w:b/>
          <w:bCs/>
          <w:color w:val="000000"/>
          <w:sz w:val="48"/>
          <w:szCs w:val="48"/>
        </w:rPr>
        <w:t>Curriculum Vitae</w:t>
      </w:r>
    </w:p>
    <w:p w14:paraId="3EB533DE" w14:textId="77777777" w:rsidR="007934F9" w:rsidRDefault="007934F9" w:rsidP="007934F9">
      <w:pPr>
        <w:pStyle w:val="Heading2"/>
        <w:rPr>
          <w:rFonts w:ascii="Arial" w:hAnsi="Arial" w:cs="Arial"/>
          <w:caps/>
          <w:color w:val="000000"/>
          <w:sz w:val="2"/>
          <w:szCs w:val="2"/>
        </w:rPr>
      </w:pPr>
    </w:p>
    <w:p w14:paraId="48939CB8" w14:textId="77777777" w:rsidR="006E47DD" w:rsidRDefault="00DE478B" w:rsidP="006E47DD">
      <w:pPr>
        <w:pStyle w:val="Heading2"/>
        <w:rPr>
          <w:caps/>
        </w:rPr>
      </w:pPr>
      <w:r>
        <w:rPr>
          <w:rFonts w:ascii="Arial" w:hAnsi="Arial" w:cs="Arial"/>
          <w:b w:val="0"/>
          <w:bCs w:val="0"/>
          <w:noProof/>
          <w:color w:val="000000"/>
          <w:szCs w:val="24"/>
          <w:lang w:val="pt-BR"/>
        </w:rPr>
        <w:drawing>
          <wp:anchor distT="0" distB="0" distL="114300" distR="114300" simplePos="0" relativeHeight="251659264" behindDoc="0" locked="0" layoutInCell="1" allowOverlap="1" wp14:anchorId="0129547D" wp14:editId="299B0180">
            <wp:simplePos x="0" y="0"/>
            <wp:positionH relativeFrom="column">
              <wp:posOffset>5210337</wp:posOffset>
            </wp:positionH>
            <wp:positionV relativeFrom="paragraph">
              <wp:posOffset>85695</wp:posOffset>
            </wp:positionV>
            <wp:extent cx="867159" cy="1099685"/>
            <wp:effectExtent l="0" t="0" r="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159" cy="109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02D36" w14:textId="77777777" w:rsidR="007934F9" w:rsidRPr="00C059F0" w:rsidRDefault="007934F9" w:rsidP="006E47DD">
      <w:pPr>
        <w:pStyle w:val="Heading2"/>
        <w:rPr>
          <w:sz w:val="22"/>
          <w:szCs w:val="22"/>
        </w:rPr>
      </w:pPr>
    </w:p>
    <w:p w14:paraId="56035FCF" w14:textId="77777777" w:rsidR="00725C0B" w:rsidRPr="00776B4D" w:rsidRDefault="007934F9" w:rsidP="00931468">
      <w:pPr>
        <w:numPr>
          <w:ilvl w:val="0"/>
          <w:numId w:val="2"/>
        </w:numPr>
        <w:rPr>
          <w:rFonts w:ascii="Arial" w:hAnsi="Arial" w:cs="Arial"/>
          <w:color w:val="000000"/>
          <w:szCs w:val="24"/>
        </w:rPr>
      </w:pPr>
      <w:r w:rsidRPr="00776B4D">
        <w:rPr>
          <w:rFonts w:ascii="Arial" w:hAnsi="Arial" w:cs="Arial"/>
          <w:b/>
          <w:bCs/>
          <w:color w:val="000000"/>
          <w:szCs w:val="24"/>
        </w:rPr>
        <w:t>Name</w:t>
      </w:r>
      <w:r w:rsidR="00E265A8" w:rsidRPr="00776B4D">
        <w:rPr>
          <w:rFonts w:ascii="Arial" w:hAnsi="Arial" w:cs="Arial"/>
          <w:color w:val="000000"/>
          <w:szCs w:val="24"/>
        </w:rPr>
        <w:tab/>
      </w:r>
      <w:r w:rsidR="00E265A8" w:rsidRPr="00776B4D">
        <w:rPr>
          <w:rFonts w:ascii="Arial" w:hAnsi="Arial" w:cs="Arial"/>
          <w:color w:val="000000"/>
          <w:szCs w:val="24"/>
        </w:rPr>
        <w:tab/>
      </w:r>
      <w:r w:rsidR="00E265A8" w:rsidRPr="00776B4D">
        <w:rPr>
          <w:rFonts w:ascii="Arial" w:hAnsi="Arial" w:cs="Arial"/>
          <w:color w:val="000000"/>
          <w:szCs w:val="24"/>
        </w:rPr>
        <w:tab/>
      </w:r>
      <w:r w:rsidR="00725C0B" w:rsidRPr="00776B4D">
        <w:rPr>
          <w:rFonts w:ascii="Arial" w:hAnsi="Arial" w:cs="Arial"/>
          <w:color w:val="000000"/>
          <w:szCs w:val="24"/>
        </w:rPr>
        <w:t xml:space="preserve">: </w:t>
      </w:r>
      <w:r w:rsidR="00931468">
        <w:rPr>
          <w:rFonts w:ascii="Arial" w:hAnsi="Arial" w:cs="Arial"/>
          <w:szCs w:val="24"/>
        </w:rPr>
        <w:t xml:space="preserve">Fatima Isa </w:t>
      </w:r>
      <w:proofErr w:type="spellStart"/>
      <w:r w:rsidR="00931468">
        <w:rPr>
          <w:rFonts w:ascii="Arial" w:hAnsi="Arial" w:cs="Arial"/>
          <w:szCs w:val="24"/>
        </w:rPr>
        <w:t>Ebrahim</w:t>
      </w:r>
      <w:proofErr w:type="spellEnd"/>
    </w:p>
    <w:p w14:paraId="5A7F7751" w14:textId="77777777" w:rsidR="007934F9" w:rsidRPr="00776B4D" w:rsidRDefault="00725C0B" w:rsidP="00E265A8">
      <w:pPr>
        <w:numPr>
          <w:ilvl w:val="0"/>
          <w:numId w:val="2"/>
        </w:numPr>
        <w:rPr>
          <w:rFonts w:ascii="Arial" w:hAnsi="Arial" w:cs="Arial"/>
          <w:color w:val="000000"/>
          <w:szCs w:val="24"/>
        </w:rPr>
      </w:pPr>
      <w:r w:rsidRPr="00776B4D">
        <w:rPr>
          <w:rFonts w:ascii="Arial" w:hAnsi="Arial" w:cs="Arial"/>
          <w:b/>
          <w:bCs/>
          <w:color w:val="000000"/>
          <w:szCs w:val="24"/>
        </w:rPr>
        <w:t>Nationality</w:t>
      </w:r>
      <w:r w:rsidR="00E265A8" w:rsidRPr="00776B4D">
        <w:rPr>
          <w:rFonts w:ascii="Arial" w:hAnsi="Arial" w:cs="Arial"/>
          <w:color w:val="000000"/>
          <w:szCs w:val="24"/>
        </w:rPr>
        <w:tab/>
      </w:r>
      <w:r w:rsidR="00E265A8" w:rsidRPr="00776B4D">
        <w:rPr>
          <w:rFonts w:ascii="Arial" w:hAnsi="Arial" w:cs="Arial"/>
          <w:color w:val="000000"/>
          <w:szCs w:val="24"/>
        </w:rPr>
        <w:tab/>
      </w:r>
      <w:r w:rsidRPr="00776B4D">
        <w:rPr>
          <w:rFonts w:ascii="Arial" w:hAnsi="Arial" w:cs="Arial"/>
          <w:color w:val="000000"/>
          <w:szCs w:val="24"/>
        </w:rPr>
        <w:t xml:space="preserve">: </w:t>
      </w:r>
      <w:r w:rsidRPr="00776B4D">
        <w:rPr>
          <w:rFonts w:ascii="Arial" w:hAnsi="Arial" w:cs="Arial"/>
          <w:szCs w:val="24"/>
        </w:rPr>
        <w:t>Bahraini</w:t>
      </w:r>
    </w:p>
    <w:p w14:paraId="67114693" w14:textId="77777777" w:rsidR="007934F9" w:rsidRPr="00776B4D" w:rsidRDefault="00D24291" w:rsidP="00931468">
      <w:pPr>
        <w:numPr>
          <w:ilvl w:val="0"/>
          <w:numId w:val="2"/>
        </w:numPr>
        <w:rPr>
          <w:rFonts w:ascii="Arial" w:hAnsi="Arial" w:cs="Arial"/>
          <w:color w:val="000000"/>
          <w:szCs w:val="24"/>
        </w:rPr>
      </w:pPr>
      <w:r>
        <w:rPr>
          <w:rFonts w:ascii="Arial" w:hAnsi="Arial" w:cs="Arial" w:hint="cs"/>
          <w:b/>
          <w:bCs/>
          <w:color w:val="000000"/>
          <w:szCs w:val="24"/>
        </w:rPr>
        <w:t xml:space="preserve">Birthday </w:t>
      </w:r>
      <w:r w:rsidR="00F66428">
        <w:rPr>
          <w:rFonts w:ascii="Arial" w:hAnsi="Arial" w:cs="Arial" w:hint="cs"/>
          <w:b/>
          <w:bCs/>
          <w:color w:val="000000"/>
          <w:szCs w:val="24"/>
        </w:rPr>
        <w:t xml:space="preserve">              </w:t>
      </w:r>
      <w:r w:rsidR="007934F9" w:rsidRPr="00776B4D">
        <w:rPr>
          <w:rFonts w:ascii="Arial" w:hAnsi="Arial" w:cs="Arial" w:hint="cs"/>
          <w:color w:val="000000"/>
          <w:szCs w:val="24"/>
        </w:rPr>
        <w:t xml:space="preserve"> </w:t>
      </w:r>
      <w:r w:rsidR="00E265A8" w:rsidRPr="00776B4D">
        <w:rPr>
          <w:rFonts w:ascii="Arial" w:hAnsi="Arial" w:cs="Arial"/>
          <w:color w:val="000000"/>
          <w:szCs w:val="24"/>
        </w:rPr>
        <w:tab/>
      </w:r>
      <w:r w:rsidR="00725C0B" w:rsidRPr="00776B4D">
        <w:rPr>
          <w:rFonts w:ascii="Symbol" w:hAnsi="Symbol" w:cs="Arial"/>
          <w:color w:val="000000"/>
          <w:szCs w:val="24"/>
        </w:rPr>
        <w:t></w:t>
      </w:r>
      <w:r w:rsidR="00725C0B" w:rsidRPr="00776B4D">
        <w:rPr>
          <w:rFonts w:ascii="Symbol" w:hAnsi="Symbol" w:cs="Arial"/>
          <w:color w:val="000000"/>
          <w:szCs w:val="24"/>
        </w:rPr>
        <w:t></w:t>
      </w:r>
      <w:r w:rsidR="0035759F" w:rsidRPr="00776B4D">
        <w:rPr>
          <w:rFonts w:ascii="Arial" w:hAnsi="Arial" w:cs="Arial"/>
          <w:color w:val="000000"/>
          <w:szCs w:val="24"/>
        </w:rPr>
        <w:t>1</w:t>
      </w:r>
      <w:r w:rsidR="00931468">
        <w:rPr>
          <w:rFonts w:ascii="Arial" w:hAnsi="Arial" w:cs="Arial"/>
          <w:color w:val="000000"/>
          <w:szCs w:val="24"/>
        </w:rPr>
        <w:t>2</w:t>
      </w:r>
      <w:r w:rsidR="0035759F" w:rsidRPr="00776B4D">
        <w:rPr>
          <w:rFonts w:ascii="Arial" w:hAnsi="Arial" w:cs="Arial"/>
          <w:color w:val="000000"/>
          <w:szCs w:val="24"/>
        </w:rPr>
        <w:t>-</w:t>
      </w:r>
      <w:r w:rsidR="00931468">
        <w:rPr>
          <w:rFonts w:ascii="Arial" w:hAnsi="Arial" w:cs="Arial"/>
          <w:color w:val="000000"/>
          <w:szCs w:val="24"/>
        </w:rPr>
        <w:t>05</w:t>
      </w:r>
      <w:r w:rsidR="0035759F" w:rsidRPr="00776B4D">
        <w:rPr>
          <w:rFonts w:ascii="Arial" w:hAnsi="Arial" w:cs="Arial"/>
          <w:color w:val="000000"/>
          <w:szCs w:val="24"/>
        </w:rPr>
        <w:t>-19</w:t>
      </w:r>
      <w:r w:rsidR="00931468">
        <w:rPr>
          <w:rFonts w:ascii="Arial" w:hAnsi="Arial" w:cs="Arial"/>
          <w:color w:val="000000"/>
          <w:szCs w:val="24"/>
        </w:rPr>
        <w:t>91</w:t>
      </w:r>
    </w:p>
    <w:p w14:paraId="1CCD61AD" w14:textId="77777777" w:rsidR="00725C0B" w:rsidRPr="00776B4D" w:rsidRDefault="00725C0B" w:rsidP="00931468">
      <w:pPr>
        <w:numPr>
          <w:ilvl w:val="0"/>
          <w:numId w:val="2"/>
        </w:numPr>
        <w:rPr>
          <w:rFonts w:ascii="Symbol" w:hAnsi="Symbol" w:cs="Times New Roman"/>
          <w:color w:val="000000"/>
          <w:szCs w:val="24"/>
        </w:rPr>
      </w:pPr>
      <w:r w:rsidRPr="00776B4D">
        <w:rPr>
          <w:rFonts w:ascii="Arial" w:hAnsi="Arial" w:cs="Arial"/>
          <w:b/>
          <w:bCs/>
          <w:color w:val="000000"/>
          <w:szCs w:val="24"/>
        </w:rPr>
        <w:t>Address</w:t>
      </w:r>
      <w:r w:rsidR="00E265A8" w:rsidRPr="00776B4D">
        <w:rPr>
          <w:rFonts w:ascii="Arial" w:hAnsi="Arial" w:cs="Arial"/>
          <w:b/>
          <w:bCs/>
          <w:color w:val="000000"/>
          <w:szCs w:val="24"/>
        </w:rPr>
        <w:tab/>
      </w:r>
      <w:r w:rsidR="00E265A8" w:rsidRPr="00776B4D">
        <w:rPr>
          <w:rFonts w:ascii="Arial" w:hAnsi="Arial" w:cs="Arial"/>
          <w:b/>
          <w:bCs/>
          <w:color w:val="000000"/>
          <w:szCs w:val="24"/>
        </w:rPr>
        <w:tab/>
      </w:r>
      <w:r w:rsidRPr="00776B4D">
        <w:rPr>
          <w:rFonts w:ascii="Arial" w:hAnsi="Arial" w:cs="Arial"/>
          <w:color w:val="000000"/>
          <w:szCs w:val="24"/>
        </w:rPr>
        <w:t xml:space="preserve">: </w:t>
      </w:r>
      <w:r w:rsidR="0035759F" w:rsidRPr="00776B4D">
        <w:rPr>
          <w:rFonts w:ascii="Arial" w:hAnsi="Arial" w:cs="Arial"/>
          <w:szCs w:val="24"/>
        </w:rPr>
        <w:t>H:</w:t>
      </w:r>
      <w:r w:rsidR="007438A3">
        <w:rPr>
          <w:rFonts w:ascii="Arial" w:hAnsi="Arial" w:cs="Arial" w:hint="cs"/>
          <w:szCs w:val="24"/>
        </w:rPr>
        <w:t>1561</w:t>
      </w:r>
      <w:r w:rsidR="00931468">
        <w:rPr>
          <w:rFonts w:ascii="Arial" w:hAnsi="Arial" w:cs="Arial"/>
          <w:szCs w:val="24"/>
        </w:rPr>
        <w:t xml:space="preserve">  R:</w:t>
      </w:r>
      <w:r w:rsidR="00812159">
        <w:rPr>
          <w:rFonts w:ascii="Arial" w:hAnsi="Arial" w:cs="Arial" w:hint="cs"/>
          <w:szCs w:val="24"/>
        </w:rPr>
        <w:t>2543</w:t>
      </w:r>
      <w:r w:rsidR="00931468">
        <w:rPr>
          <w:rFonts w:ascii="Arial" w:hAnsi="Arial" w:cs="Arial"/>
          <w:szCs w:val="24"/>
        </w:rPr>
        <w:t xml:space="preserve">  B:</w:t>
      </w:r>
      <w:r w:rsidR="00496264">
        <w:rPr>
          <w:rFonts w:ascii="Arial" w:hAnsi="Arial" w:cs="Arial" w:hint="cs"/>
          <w:szCs w:val="24"/>
        </w:rPr>
        <w:t>425</w:t>
      </w:r>
      <w:r w:rsidR="0035759F" w:rsidRPr="00776B4D">
        <w:rPr>
          <w:rFonts w:ascii="Arial" w:hAnsi="Arial" w:cs="Arial"/>
          <w:szCs w:val="24"/>
        </w:rPr>
        <w:t xml:space="preserve"> </w:t>
      </w:r>
      <w:proofErr w:type="spellStart"/>
      <w:r w:rsidR="00496264">
        <w:rPr>
          <w:rFonts w:ascii="Arial" w:hAnsi="Arial" w:cs="Arial" w:hint="cs"/>
          <w:szCs w:val="24"/>
        </w:rPr>
        <w:t>Jidjafs</w:t>
      </w:r>
      <w:proofErr w:type="spellEnd"/>
    </w:p>
    <w:p w14:paraId="0E28EF62" w14:textId="77777777" w:rsidR="007934F9" w:rsidRPr="00D21EC4" w:rsidRDefault="00725C0B" w:rsidP="00D21EC4">
      <w:pPr>
        <w:numPr>
          <w:ilvl w:val="0"/>
          <w:numId w:val="2"/>
        </w:numPr>
        <w:rPr>
          <w:rFonts w:ascii="Arial" w:hAnsi="Arial" w:cs="Arial"/>
          <w:color w:val="000000"/>
          <w:szCs w:val="24"/>
        </w:rPr>
      </w:pPr>
      <w:r w:rsidRPr="00776B4D">
        <w:rPr>
          <w:rFonts w:ascii="Arial" w:hAnsi="Arial" w:cs="Arial"/>
          <w:b/>
          <w:bCs/>
          <w:color w:val="000000"/>
          <w:szCs w:val="24"/>
        </w:rPr>
        <w:t>Contact No.</w:t>
      </w:r>
      <w:r w:rsidR="00E265A8" w:rsidRPr="00776B4D">
        <w:rPr>
          <w:rFonts w:ascii="Arial" w:hAnsi="Arial" w:cs="Arial"/>
          <w:b/>
          <w:bCs/>
          <w:color w:val="000000"/>
          <w:szCs w:val="24"/>
        </w:rPr>
        <w:tab/>
      </w:r>
      <w:r w:rsidR="00B31DAE">
        <w:rPr>
          <w:rFonts w:ascii="Arial" w:hAnsi="Arial" w:cs="Arial" w:hint="cs"/>
          <w:b/>
          <w:bCs/>
          <w:color w:val="000000"/>
          <w:szCs w:val="24"/>
        </w:rPr>
        <w:t xml:space="preserve">          </w:t>
      </w:r>
      <w:r w:rsidR="007C0BB6" w:rsidRPr="00776B4D">
        <w:rPr>
          <w:rFonts w:ascii="Arial" w:hAnsi="Arial" w:cs="Arial" w:hint="cs"/>
          <w:b/>
          <w:bCs/>
          <w:color w:val="000000"/>
          <w:szCs w:val="24"/>
        </w:rPr>
        <w:t xml:space="preserve"> </w:t>
      </w:r>
      <w:r w:rsidR="007C0BB6" w:rsidRPr="00776B4D">
        <w:rPr>
          <w:rFonts w:ascii="Arial" w:hAnsi="Arial" w:cs="Arial"/>
          <w:b/>
          <w:bCs/>
          <w:color w:val="000000"/>
          <w:szCs w:val="24"/>
        </w:rPr>
        <w:t>:</w:t>
      </w:r>
      <w:r w:rsidR="00B31DAE">
        <w:rPr>
          <w:rFonts w:ascii="Arial" w:hAnsi="Arial" w:cs="Arial" w:hint="cs"/>
          <w:b/>
          <w:bCs/>
          <w:color w:val="000000"/>
          <w:szCs w:val="24"/>
        </w:rPr>
        <w:t xml:space="preserve"> </w:t>
      </w:r>
      <w:r w:rsidR="00B31DAE" w:rsidRPr="00B37AE2">
        <w:rPr>
          <w:rFonts w:ascii="Arial" w:hAnsi="Arial" w:cs="Arial" w:hint="cs"/>
          <w:color w:val="000000"/>
          <w:szCs w:val="24"/>
        </w:rPr>
        <w:t>33971852</w:t>
      </w:r>
    </w:p>
    <w:p w14:paraId="53744BA8" w14:textId="77777777" w:rsidR="007A6107" w:rsidRPr="00E35467" w:rsidRDefault="007934F9" w:rsidP="00E35467">
      <w:pPr>
        <w:numPr>
          <w:ilvl w:val="0"/>
          <w:numId w:val="2"/>
        </w:numPr>
        <w:rPr>
          <w:rFonts w:ascii="Arial" w:hAnsi="Arial" w:cs="Arial"/>
          <w:color w:val="000000"/>
          <w:szCs w:val="24"/>
          <w:lang w:val="pt-BR"/>
        </w:rPr>
      </w:pPr>
      <w:r w:rsidRPr="00776B4D">
        <w:rPr>
          <w:rFonts w:ascii="Arial" w:hAnsi="Arial" w:cs="Arial"/>
          <w:b/>
          <w:bCs/>
          <w:color w:val="000000"/>
          <w:szCs w:val="24"/>
          <w:lang w:val="pt-BR"/>
        </w:rPr>
        <w:t>E-mail</w:t>
      </w:r>
      <w:r w:rsidR="00E265A8" w:rsidRPr="00776B4D">
        <w:rPr>
          <w:rFonts w:ascii="Arial" w:hAnsi="Arial" w:cs="Arial"/>
          <w:color w:val="000000"/>
          <w:szCs w:val="24"/>
          <w:lang w:val="pt-BR"/>
        </w:rPr>
        <w:tab/>
      </w:r>
      <w:r w:rsidR="00E265A8" w:rsidRPr="00776B4D">
        <w:rPr>
          <w:rFonts w:ascii="Arial" w:hAnsi="Arial" w:cs="Arial"/>
          <w:color w:val="000000"/>
          <w:szCs w:val="24"/>
          <w:lang w:val="pt-BR"/>
        </w:rPr>
        <w:tab/>
      </w:r>
      <w:r w:rsidR="00725C0B" w:rsidRPr="00776B4D">
        <w:rPr>
          <w:rFonts w:ascii="Arial" w:hAnsi="Arial" w:cs="Arial"/>
          <w:color w:val="000000"/>
          <w:szCs w:val="24"/>
          <w:lang w:val="pt-BR"/>
        </w:rPr>
        <w:t>:</w:t>
      </w:r>
      <w:r w:rsidR="00725C0B" w:rsidRPr="00776B4D">
        <w:rPr>
          <w:rFonts w:ascii="Arial" w:hAnsi="Arial" w:cs="Arial"/>
          <w:b/>
          <w:bCs/>
          <w:color w:val="000000"/>
          <w:szCs w:val="24"/>
          <w:lang w:val="pt-BR"/>
        </w:rPr>
        <w:t xml:space="preserve"> </w:t>
      </w:r>
      <w:hyperlink r:id="rId8" w:history="1">
        <w:r w:rsidR="00B31DAE" w:rsidRPr="00D25222">
          <w:rPr>
            <w:rStyle w:val="Hyperlink"/>
            <w:rFonts w:ascii="Arial" w:hAnsi="Arial" w:cs="Arial"/>
            <w:szCs w:val="24"/>
            <w:lang w:val="pt-BR"/>
          </w:rPr>
          <w:t>fatimaisa91@outlook.com</w:t>
        </w:r>
      </w:hyperlink>
      <w:r w:rsidR="00B31DAE">
        <w:rPr>
          <w:rFonts w:ascii="Arial" w:hAnsi="Arial" w:cs="Arial" w:hint="cs"/>
          <w:color w:val="000000"/>
          <w:szCs w:val="24"/>
          <w:lang w:val="pt-BR"/>
        </w:rPr>
        <w:t xml:space="preserve"> </w:t>
      </w:r>
    </w:p>
    <w:p w14:paraId="2F8749B1" w14:textId="77777777" w:rsidR="007C1E9A" w:rsidRPr="00497460" w:rsidRDefault="00E14370" w:rsidP="00497460">
      <w:pPr>
        <w:tabs>
          <w:tab w:val="left" w:pos="1080"/>
        </w:tabs>
        <w:rPr>
          <w:rFonts w:ascii="Arial" w:hAnsi="Arial" w:cs="Arial"/>
        </w:rPr>
      </w:pPr>
      <w:r w:rsidRPr="000C6AAC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3A9546EC" wp14:editId="0BCE8C4A">
                <wp:simplePos x="0" y="0"/>
                <wp:positionH relativeFrom="column">
                  <wp:posOffset>-262890</wp:posOffset>
                </wp:positionH>
                <wp:positionV relativeFrom="paragraph">
                  <wp:posOffset>12700</wp:posOffset>
                </wp:positionV>
                <wp:extent cx="6675120" cy="0"/>
                <wp:effectExtent l="0" t="0" r="0" b="0"/>
                <wp:wrapNone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C81CB" id=" 1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7pt,1pt" to="504.9pt,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" o:allowincell="f" strokeweight="1pt">
                <o:lock v:ext="edit" shapetype="f"/>
              </v:line>
            </w:pict>
          </mc:Fallback>
        </mc:AlternateContent>
      </w:r>
    </w:p>
    <w:p w14:paraId="7422E716" w14:textId="77777777" w:rsidR="007C1E9A" w:rsidRPr="00776B4D" w:rsidRDefault="007C1E9A" w:rsidP="00715615">
      <w:pPr>
        <w:tabs>
          <w:tab w:val="left" w:pos="720"/>
        </w:tabs>
        <w:autoSpaceDE w:val="0"/>
        <w:autoSpaceDN w:val="0"/>
        <w:bidi/>
        <w:adjustRightInd w:val="0"/>
        <w:ind w:right="18"/>
        <w:jc w:val="right"/>
        <w:rPr>
          <w:rFonts w:ascii="MS Shell Dlg" w:hAnsi="MS Shell Dlg" w:cs="MS Shell Dlg"/>
          <w:szCs w:val="24"/>
          <w:rtl/>
          <w:lang w:bidi="ar-BH"/>
        </w:rPr>
      </w:pPr>
      <w:r w:rsidRPr="00776B4D">
        <w:rPr>
          <w:rFonts w:ascii="Arial" w:hAnsi="Arial" w:cs="Arial"/>
          <w:szCs w:val="24"/>
        </w:rPr>
        <w:t>Seeking a challeng</w:t>
      </w:r>
      <w:r w:rsidR="0040719F" w:rsidRPr="00776B4D">
        <w:rPr>
          <w:rFonts w:ascii="Arial" w:hAnsi="Arial" w:cs="Arial"/>
          <w:szCs w:val="24"/>
        </w:rPr>
        <w:t xml:space="preserve">ing </w:t>
      </w:r>
      <w:r w:rsidRPr="00776B4D">
        <w:rPr>
          <w:rFonts w:ascii="Arial" w:hAnsi="Arial" w:cs="Arial"/>
          <w:szCs w:val="24"/>
        </w:rPr>
        <w:t>position, that m</w:t>
      </w:r>
      <w:r w:rsidR="0040719F" w:rsidRPr="00776B4D">
        <w:rPr>
          <w:rFonts w:ascii="Arial" w:hAnsi="Arial" w:cs="Arial"/>
          <w:szCs w:val="24"/>
        </w:rPr>
        <w:t>a</w:t>
      </w:r>
      <w:r w:rsidRPr="00776B4D">
        <w:rPr>
          <w:rFonts w:ascii="Arial" w:hAnsi="Arial" w:cs="Arial"/>
          <w:szCs w:val="24"/>
        </w:rPr>
        <w:t>y</w:t>
      </w:r>
      <w:r w:rsidR="0040719F" w:rsidRPr="00776B4D">
        <w:rPr>
          <w:rFonts w:ascii="Arial" w:hAnsi="Arial" w:cs="Arial"/>
          <w:szCs w:val="24"/>
        </w:rPr>
        <w:t xml:space="preserve"> suite</w:t>
      </w:r>
      <w:r w:rsidR="00715615" w:rsidRPr="00776B4D">
        <w:rPr>
          <w:rFonts w:ascii="Arial" w:hAnsi="Arial" w:cs="Arial"/>
          <w:szCs w:val="24"/>
        </w:rPr>
        <w:t xml:space="preserve"> my</w:t>
      </w:r>
      <w:r w:rsidRPr="00776B4D">
        <w:rPr>
          <w:rFonts w:ascii="Arial" w:hAnsi="Arial" w:cs="Arial"/>
          <w:szCs w:val="24"/>
        </w:rPr>
        <w:t xml:space="preserve"> skills and know</w:t>
      </w:r>
      <w:r w:rsidR="00715615" w:rsidRPr="00776B4D">
        <w:rPr>
          <w:rFonts w:ascii="Arial" w:hAnsi="Arial" w:cs="Arial"/>
          <w:szCs w:val="24"/>
        </w:rPr>
        <w:t>ledge.</w:t>
      </w:r>
      <w:r w:rsidRPr="00776B4D">
        <w:rPr>
          <w:rFonts w:ascii="Arial" w:hAnsi="Arial" w:cs="Arial"/>
          <w:szCs w:val="24"/>
        </w:rPr>
        <w:t xml:space="preserve"> </w:t>
      </w:r>
    </w:p>
    <w:p w14:paraId="7A082462" w14:textId="77777777" w:rsidR="007934F9" w:rsidRPr="00F941D2" w:rsidRDefault="007934F9" w:rsidP="007934F9">
      <w:pPr>
        <w:pStyle w:val="Heading2"/>
        <w:rPr>
          <w:rFonts w:ascii="Arial" w:hAnsi="Arial" w:cs="Arial"/>
          <w:caps/>
          <w:color w:val="000000"/>
          <w:sz w:val="10"/>
          <w:szCs w:val="10"/>
        </w:rPr>
      </w:pPr>
    </w:p>
    <w:p w14:paraId="2568CB4C" w14:textId="77777777" w:rsidR="007934F9" w:rsidRPr="00C61C23" w:rsidRDefault="00E14370" w:rsidP="007934F9">
      <w:pPr>
        <w:pStyle w:val="Heading2"/>
        <w:rPr>
          <w:rFonts w:ascii="Arial" w:hAnsi="Arial" w:cs="Arial"/>
          <w:caps/>
          <w:color w:val="000000"/>
          <w:sz w:val="10"/>
          <w:szCs w:val="10"/>
          <w:lang w:val="pt-BR"/>
        </w:rPr>
      </w:pPr>
      <w:r w:rsidRPr="000C6AAC">
        <w:rPr>
          <w:rFonts w:ascii="Arial" w:hAnsi="Arial" w:cs="Arial"/>
          <w:b w:val="0"/>
          <w:bCs w:val="0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0DE8A5B0" wp14:editId="31290A42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2857500" cy="238760"/>
                <wp:effectExtent l="0" t="0" r="0" b="0"/>
                <wp:wrapNone/>
                <wp:docPr id="1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57500" cy="238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99CC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9CB89" w14:textId="77777777" w:rsidR="00254BB0" w:rsidRDefault="00BF46D6" w:rsidP="007934F9">
                            <w:pPr>
                              <w:pStyle w:val="Heading2"/>
                              <w:rPr>
                                <w:rFonts w:ascii="Arial" w:hAnsi="Arial" w:cs="Arial"/>
                                <w:caps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8A5B0" id=" 5" o:spid="_x0000_s1027" type="#_x0000_t202" style="position:absolute;margin-left:0;margin-top:1.9pt;width:225pt;height:18.8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" o:allowincell="f" fillcolor="#f9c" stroked="f">
                <v:fill angle="90" focus="100%" type="gradient"/>
                <v:path arrowok="t"/>
                <v:textbox>
                  <w:txbxContent>
                    <w:p w14:paraId="4839CB89" w14:textId="77777777" w:rsidR="00254BB0" w:rsidRDefault="00BF46D6" w:rsidP="007934F9">
                      <w:pPr>
                        <w:pStyle w:val="Heading2"/>
                        <w:rPr>
                          <w:rFonts w:ascii="Arial" w:hAnsi="Arial" w:cs="Arial"/>
                          <w:caps/>
                        </w:rPr>
                      </w:pPr>
                      <w:r>
                        <w:rPr>
                          <w:rFonts w:ascii="Arial" w:hAnsi="Arial" w:cs="Arial"/>
                          <w:caps/>
                        </w:rPr>
                        <w:t>EDUCATION QUALIFICATION</w:t>
                      </w:r>
                    </w:p>
                  </w:txbxContent>
                </v:textbox>
              </v:shape>
            </w:pict>
          </mc:Fallback>
        </mc:AlternateContent>
      </w:r>
      <w:r w:rsidRPr="000C6AAC">
        <w:rPr>
          <w:rFonts w:ascii="Arial" w:hAnsi="Arial" w:cs="Arial"/>
          <w:b w:val="0"/>
          <w:bCs w:val="0"/>
          <w:caps/>
          <w:noProof/>
          <w:color w:val="000000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 wp14:anchorId="0E7B5E18" wp14:editId="2DD58993">
                <wp:simplePos x="0" y="0"/>
                <wp:positionH relativeFrom="column">
                  <wp:posOffset>-262890</wp:posOffset>
                </wp:positionH>
                <wp:positionV relativeFrom="paragraph">
                  <wp:posOffset>24130</wp:posOffset>
                </wp:positionV>
                <wp:extent cx="6675120" cy="0"/>
                <wp:effectExtent l="0" t="0" r="0" b="0"/>
                <wp:wrapNone/>
                <wp:docPr id="10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06020" id=" 14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7pt,1.9pt" to="504.9pt,1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" o:allowincell="f" strokeweight="1pt">
                <o:lock v:ext="edit" shapetype="f"/>
              </v:line>
            </w:pict>
          </mc:Fallback>
        </mc:AlternateContent>
      </w:r>
    </w:p>
    <w:p w14:paraId="404BFAA7" w14:textId="77777777" w:rsidR="007934F9" w:rsidRPr="00C059F0" w:rsidRDefault="007934F9" w:rsidP="007934F9">
      <w:pPr>
        <w:pStyle w:val="Heading2"/>
        <w:rPr>
          <w:rFonts w:ascii="Arial" w:hAnsi="Arial" w:cs="Arial"/>
          <w:caps/>
          <w:color w:val="000000"/>
          <w:sz w:val="22"/>
          <w:szCs w:val="22"/>
        </w:rPr>
      </w:pPr>
    </w:p>
    <w:p w14:paraId="3DDB9C8E" w14:textId="77777777" w:rsidR="00483572" w:rsidRPr="00557C33" w:rsidRDefault="007934F9" w:rsidP="00557C33">
      <w:pPr>
        <w:ind w:left="2520" w:right="2520" w:hanging="2520"/>
        <w:rPr>
          <w:rFonts w:ascii="Arial" w:hAnsi="Arial" w:cs="Arial"/>
          <w:color w:val="000000"/>
          <w:sz w:val="22"/>
          <w:szCs w:val="22"/>
          <w:lang w:val="pt-BR"/>
        </w:rPr>
      </w:pPr>
      <w:r w:rsidRPr="00C059F0">
        <w:rPr>
          <w:rFonts w:ascii="Arial" w:hAnsi="Arial" w:cs="Arial"/>
          <w:color w:val="000000"/>
          <w:sz w:val="22"/>
          <w:szCs w:val="22"/>
          <w:lang w:val="pt-BR"/>
        </w:rPr>
        <w:t xml:space="preserve">    </w:t>
      </w:r>
      <w:r w:rsidR="00483572" w:rsidRPr="00483572">
        <w:rPr>
          <w:rFonts w:ascii="Arial" w:hAnsi="Arial" w:cs="Arial"/>
          <w:b/>
          <w:bCs/>
          <w:szCs w:val="24"/>
          <w:lang w:bidi="ar-BH"/>
        </w:rPr>
        <w:t xml:space="preserve"> </w:t>
      </w:r>
      <w:r w:rsidR="00483572" w:rsidRPr="00483572">
        <w:rPr>
          <w:rFonts w:ascii="Arial" w:hAnsi="Arial" w:cs="Arial"/>
          <w:b/>
          <w:bCs/>
          <w:szCs w:val="24"/>
          <w:lang w:bidi="ar-BH"/>
        </w:rPr>
        <w:tab/>
      </w:r>
    </w:p>
    <w:p w14:paraId="2D11BCCB" w14:textId="77777777" w:rsidR="00366917" w:rsidRDefault="00857B33" w:rsidP="00851444">
      <w:pPr>
        <w:rPr>
          <w:rFonts w:ascii="Arial" w:hAnsi="Arial" w:cs="Arial"/>
          <w:b/>
          <w:bCs/>
          <w:szCs w:val="24"/>
          <w:rtl/>
        </w:rPr>
      </w:pPr>
      <w:r>
        <w:rPr>
          <w:rFonts w:ascii="Arial" w:hAnsi="Arial" w:cs="Arial" w:hint="cs"/>
          <w:b/>
          <w:bCs/>
          <w:szCs w:val="24"/>
        </w:rPr>
        <w:t xml:space="preserve">2018     </w:t>
      </w:r>
      <w:r w:rsidRPr="009F4B6B">
        <w:rPr>
          <w:rFonts w:ascii="Arial" w:hAnsi="Arial" w:cs="Arial" w:hint="cs"/>
          <w:szCs w:val="24"/>
        </w:rPr>
        <w:t>Human</w:t>
      </w:r>
      <w:r>
        <w:rPr>
          <w:rFonts w:ascii="Arial" w:hAnsi="Arial" w:cs="Arial" w:hint="cs"/>
          <w:b/>
          <w:bCs/>
          <w:szCs w:val="24"/>
        </w:rPr>
        <w:t xml:space="preserve"> </w:t>
      </w:r>
      <w:r w:rsidRPr="009F4B6B">
        <w:rPr>
          <w:rFonts w:ascii="Arial" w:hAnsi="Arial" w:cs="Arial" w:hint="cs"/>
          <w:szCs w:val="24"/>
        </w:rPr>
        <w:t>resources</w:t>
      </w:r>
      <w:r>
        <w:rPr>
          <w:rFonts w:ascii="Arial" w:hAnsi="Arial" w:cs="Arial" w:hint="cs"/>
          <w:b/>
          <w:bCs/>
          <w:szCs w:val="24"/>
        </w:rPr>
        <w:t xml:space="preserve"> </w:t>
      </w:r>
      <w:r w:rsidR="00810917" w:rsidRPr="009F4B6B">
        <w:rPr>
          <w:rFonts w:ascii="Arial" w:hAnsi="Arial" w:cs="Arial" w:hint="cs"/>
          <w:szCs w:val="24"/>
        </w:rPr>
        <w:t>course</w:t>
      </w:r>
      <w:r w:rsidR="00810917">
        <w:rPr>
          <w:rFonts w:ascii="Arial" w:hAnsi="Arial" w:cs="Arial" w:hint="cs"/>
          <w:b/>
          <w:bCs/>
          <w:szCs w:val="24"/>
        </w:rPr>
        <w:t xml:space="preserve"> </w:t>
      </w:r>
    </w:p>
    <w:p w14:paraId="1C847CFB" w14:textId="77777777" w:rsidR="00BF6447" w:rsidRPr="001E3B14" w:rsidRDefault="00BF6447" w:rsidP="002A200F">
      <w:pPr>
        <w:rPr>
          <w:rFonts w:ascii="Arial" w:hAnsi="Arial" w:cs="Arial"/>
          <w:szCs w:val="24"/>
        </w:rPr>
      </w:pPr>
      <w:r>
        <w:rPr>
          <w:rFonts w:ascii="Arial" w:hAnsi="Arial" w:cs="Arial" w:hint="cs"/>
          <w:b/>
          <w:bCs/>
          <w:szCs w:val="24"/>
        </w:rPr>
        <w:t xml:space="preserve">2015     </w:t>
      </w:r>
      <w:r>
        <w:rPr>
          <w:rFonts w:ascii="Arial" w:hAnsi="Arial" w:cs="Arial" w:hint="cs"/>
          <w:szCs w:val="24"/>
        </w:rPr>
        <w:t xml:space="preserve">Diploma in communication skills </w:t>
      </w:r>
    </w:p>
    <w:p w14:paraId="21BB7CBB" w14:textId="77777777" w:rsidR="00BF6447" w:rsidRPr="001E3B14" w:rsidRDefault="00BF6447" w:rsidP="002A200F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</w:rPr>
        <w:t xml:space="preserve">2015     </w:t>
      </w:r>
      <w:r w:rsidRPr="00DC4514">
        <w:rPr>
          <w:rFonts w:ascii="Arial" w:hAnsi="Arial" w:cs="Arial" w:hint="cs"/>
          <w:szCs w:val="24"/>
        </w:rPr>
        <w:t>Hair</w:t>
      </w:r>
      <w:r>
        <w:rPr>
          <w:rFonts w:ascii="Arial" w:hAnsi="Arial" w:cs="Arial" w:hint="cs"/>
          <w:b/>
          <w:bCs/>
          <w:szCs w:val="24"/>
        </w:rPr>
        <w:t xml:space="preserve"> </w:t>
      </w:r>
      <w:proofErr w:type="spellStart"/>
      <w:r w:rsidRPr="00DC4514">
        <w:rPr>
          <w:rFonts w:ascii="Arial" w:hAnsi="Arial" w:cs="Arial" w:hint="cs"/>
          <w:szCs w:val="24"/>
        </w:rPr>
        <w:t>colour</w:t>
      </w:r>
      <w:proofErr w:type="spellEnd"/>
      <w:r>
        <w:rPr>
          <w:rFonts w:ascii="Arial" w:hAnsi="Arial" w:cs="Arial" w:hint="cs"/>
          <w:szCs w:val="24"/>
        </w:rPr>
        <w:t xml:space="preserve"> and treatment course </w:t>
      </w:r>
    </w:p>
    <w:p w14:paraId="30ACD9B7" w14:textId="77777777" w:rsidR="00BF6447" w:rsidRDefault="00BF6447" w:rsidP="002A200F">
      <w:pPr>
        <w:rPr>
          <w:rFonts w:ascii="Arial" w:hAnsi="Arial" w:cs="Arial"/>
          <w:color w:val="3C4043"/>
          <w:szCs w:val="24"/>
          <w:shd w:val="clear" w:color="auto" w:fill="FFFFFF"/>
          <w:rtl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40B917C" wp14:editId="7AD92E04">
                <wp:simplePos x="0" y="0"/>
                <wp:positionH relativeFrom="margin">
                  <wp:posOffset>1567815</wp:posOffset>
                </wp:positionH>
                <wp:positionV relativeFrom="margin">
                  <wp:posOffset>5681980</wp:posOffset>
                </wp:positionV>
                <wp:extent cx="6675120" cy="0"/>
                <wp:effectExtent l="0" t="0" r="0" b="0"/>
                <wp:wrapNone/>
                <wp:docPr id="9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0A685" id="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123.45pt,447.4pt" to="649.05pt,447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" o:allowincell="f" strokeweight="1pt">
                <o:lock v:ext="edit" shapetype="f"/>
                <w10:wrap anchorx="margin" anchory="margin"/>
              </v:line>
            </w:pict>
          </mc:Fallback>
        </mc:AlternateContent>
      </w:r>
      <w:r>
        <w:rPr>
          <w:rFonts w:ascii="Arial" w:hAnsi="Arial" w:cs="Arial" w:hint="cs"/>
          <w:b/>
          <w:bCs/>
          <w:szCs w:val="24"/>
        </w:rPr>
        <w:t xml:space="preserve">2015     </w:t>
      </w:r>
      <w:r>
        <w:rPr>
          <w:rFonts w:ascii="Arial" w:hAnsi="Arial" w:cs="Arial"/>
          <w:color w:val="3C4043"/>
          <w:sz w:val="27"/>
          <w:szCs w:val="27"/>
          <w:shd w:val="clear" w:color="auto" w:fill="FFFFFF"/>
        </w:rPr>
        <w:t>Repair minor faults in vehicles</w:t>
      </w:r>
    </w:p>
    <w:p w14:paraId="72291BC4" w14:textId="77777777" w:rsidR="00BF6447" w:rsidRDefault="00BF6447" w:rsidP="002A200F">
      <w:pPr>
        <w:rPr>
          <w:rFonts w:ascii="Arial" w:hAnsi="Arial" w:cs="Arial"/>
          <w:szCs w:val="24"/>
          <w:rtl/>
        </w:rPr>
      </w:pPr>
      <w:r>
        <w:rPr>
          <w:rFonts w:ascii="Arial" w:hAnsi="Arial" w:cs="Arial" w:hint="cs"/>
          <w:b/>
          <w:bCs/>
          <w:szCs w:val="24"/>
        </w:rPr>
        <w:t xml:space="preserve">2013     </w:t>
      </w:r>
      <w:r>
        <w:rPr>
          <w:rFonts w:ascii="Arial" w:hAnsi="Arial" w:cs="Arial" w:hint="cs"/>
          <w:szCs w:val="24"/>
        </w:rPr>
        <w:t xml:space="preserve">Art of Make-up from </w:t>
      </w:r>
      <w:proofErr w:type="spellStart"/>
      <w:r>
        <w:rPr>
          <w:rFonts w:ascii="Arial" w:hAnsi="Arial" w:cs="Arial" w:hint="cs"/>
          <w:szCs w:val="24"/>
        </w:rPr>
        <w:t>Hanan</w:t>
      </w:r>
      <w:proofErr w:type="spellEnd"/>
      <w:r>
        <w:rPr>
          <w:rFonts w:ascii="Arial" w:hAnsi="Arial" w:cs="Arial" w:hint="cs"/>
          <w:szCs w:val="24"/>
        </w:rPr>
        <w:t xml:space="preserve"> Training Institute</w:t>
      </w:r>
    </w:p>
    <w:p w14:paraId="2E1B29B0" w14:textId="77777777" w:rsidR="00BF6447" w:rsidRDefault="00BF6447" w:rsidP="002A200F">
      <w:pPr>
        <w:rPr>
          <w:rFonts w:ascii="Arial" w:hAnsi="Arial" w:cs="Arial"/>
          <w:szCs w:val="24"/>
          <w:rtl/>
        </w:rPr>
      </w:pPr>
      <w:r w:rsidRPr="009F4B6B">
        <w:rPr>
          <w:rFonts w:ascii="Arial" w:hAnsi="Arial" w:cs="Arial" w:hint="cs"/>
          <w:b/>
          <w:bCs/>
          <w:szCs w:val="24"/>
        </w:rPr>
        <w:t>2013</w:t>
      </w:r>
      <w:r>
        <w:rPr>
          <w:rFonts w:ascii="Arial" w:hAnsi="Arial" w:cs="Arial" w:hint="cs"/>
          <w:szCs w:val="24"/>
        </w:rPr>
        <w:t xml:space="preserve">     Art of Hairstyles from </w:t>
      </w:r>
      <w:proofErr w:type="spellStart"/>
      <w:r>
        <w:rPr>
          <w:rFonts w:ascii="Arial" w:hAnsi="Arial" w:cs="Arial" w:hint="cs"/>
          <w:szCs w:val="24"/>
        </w:rPr>
        <w:t>Hanan</w:t>
      </w:r>
      <w:proofErr w:type="spellEnd"/>
      <w:r>
        <w:rPr>
          <w:rFonts w:ascii="Arial" w:hAnsi="Arial" w:cs="Arial" w:hint="cs"/>
          <w:szCs w:val="24"/>
        </w:rPr>
        <w:t xml:space="preserve"> Training Institute </w:t>
      </w:r>
    </w:p>
    <w:p w14:paraId="631B0599" w14:textId="77777777" w:rsidR="00BF6447" w:rsidRDefault="00BF6447" w:rsidP="002A200F">
      <w:pPr>
        <w:rPr>
          <w:rFonts w:ascii="Arial" w:hAnsi="Arial" w:cs="Arial"/>
          <w:b/>
          <w:bCs/>
          <w:szCs w:val="24"/>
          <w:rtl/>
          <w:lang w:bidi="ar-BH"/>
        </w:rPr>
      </w:pPr>
      <w:r>
        <w:rPr>
          <w:rFonts w:ascii="Arial" w:hAnsi="Arial" w:cs="Arial"/>
          <w:b/>
          <w:bCs/>
          <w:szCs w:val="24"/>
          <w:lang w:bidi="ar-BH"/>
        </w:rPr>
        <w:t xml:space="preserve">2013     </w:t>
      </w:r>
      <w:r w:rsidRPr="00483572">
        <w:rPr>
          <w:rFonts w:ascii="Arial" w:hAnsi="Arial" w:cs="Arial"/>
          <w:szCs w:val="24"/>
          <w:lang w:bidi="ar-BH"/>
        </w:rPr>
        <w:t>Hairdressing and makeup professional course</w:t>
      </w:r>
      <w:r w:rsidRPr="009F4B6B">
        <w:rPr>
          <w:rFonts w:ascii="Arial" w:hAnsi="Arial" w:cs="Arial"/>
          <w:b/>
          <w:bCs/>
          <w:szCs w:val="24"/>
          <w:lang w:bidi="ar-BH"/>
        </w:rPr>
        <w:t xml:space="preserve"> </w:t>
      </w:r>
    </w:p>
    <w:p w14:paraId="1EB2B56C" w14:textId="77777777" w:rsidR="00BF6447" w:rsidRPr="00776B4D" w:rsidRDefault="00BF6447" w:rsidP="002A200F">
      <w:pPr>
        <w:rPr>
          <w:rFonts w:ascii="Arial" w:hAnsi="Arial" w:cs="Arial"/>
          <w:szCs w:val="24"/>
          <w:lang w:bidi="ar-BH"/>
        </w:rPr>
      </w:pPr>
      <w:r w:rsidRPr="009F4B6B">
        <w:rPr>
          <w:rFonts w:ascii="Arial" w:hAnsi="Arial" w:cs="Arial"/>
          <w:b/>
          <w:bCs/>
          <w:szCs w:val="24"/>
          <w:lang w:bidi="ar-BH"/>
        </w:rPr>
        <w:t>2013</w:t>
      </w:r>
      <w:r w:rsidRPr="00776B4D">
        <w:rPr>
          <w:rFonts w:ascii="Arial" w:hAnsi="Arial" w:cs="Arial"/>
          <w:szCs w:val="24"/>
          <w:lang w:bidi="ar-BH"/>
        </w:rPr>
        <w:t xml:space="preserve">     ICDL course  </w:t>
      </w:r>
    </w:p>
    <w:p w14:paraId="48E6A6DB" w14:textId="77777777" w:rsidR="00BF6447" w:rsidRDefault="00BF6447" w:rsidP="002A200F">
      <w:pPr>
        <w:rPr>
          <w:rFonts w:ascii="Arial" w:hAnsi="Arial" w:cs="Arial"/>
          <w:szCs w:val="24"/>
          <w:rtl/>
          <w:lang w:bidi="ar-BH"/>
        </w:rPr>
      </w:pPr>
      <w:r w:rsidRPr="009F4B6B">
        <w:rPr>
          <w:rFonts w:ascii="Arial" w:hAnsi="Arial" w:cs="Arial"/>
          <w:b/>
          <w:bCs/>
          <w:szCs w:val="24"/>
          <w:lang w:bidi="ar-BH"/>
        </w:rPr>
        <w:t>2013</w:t>
      </w:r>
      <w:r w:rsidRPr="00776B4D">
        <w:rPr>
          <w:rFonts w:ascii="Arial" w:hAnsi="Arial" w:cs="Arial"/>
          <w:szCs w:val="24"/>
          <w:lang w:bidi="ar-BH"/>
        </w:rPr>
        <w:t xml:space="preserve">     Health and safety professional course</w:t>
      </w:r>
    </w:p>
    <w:p w14:paraId="539C095B" w14:textId="77777777" w:rsidR="00E213CB" w:rsidRPr="00776B4D" w:rsidRDefault="00E213CB" w:rsidP="002A200F">
      <w:pPr>
        <w:rPr>
          <w:rFonts w:ascii="Arial" w:hAnsi="Arial" w:cs="Arial"/>
          <w:szCs w:val="24"/>
          <w:lang w:bidi="ar-BH"/>
        </w:rPr>
      </w:pPr>
      <w:r>
        <w:rPr>
          <w:rFonts w:ascii="Arial" w:hAnsi="Arial" w:cs="Arial"/>
          <w:b/>
          <w:bCs/>
          <w:szCs w:val="24"/>
          <w:lang w:bidi="ar-BH"/>
        </w:rPr>
        <w:t>2010</w:t>
      </w:r>
      <w:r w:rsidRPr="00776B4D">
        <w:rPr>
          <w:rFonts w:ascii="Arial" w:hAnsi="Arial" w:cs="Arial"/>
          <w:szCs w:val="24"/>
          <w:lang w:bidi="ar-BH"/>
        </w:rPr>
        <w:t xml:space="preserve"> </w:t>
      </w:r>
      <w:r>
        <w:rPr>
          <w:rFonts w:ascii="Arial" w:hAnsi="Arial" w:cs="Arial"/>
          <w:szCs w:val="24"/>
          <w:lang w:bidi="ar-BH"/>
        </w:rPr>
        <w:t xml:space="preserve">    English courses from British council</w:t>
      </w:r>
      <w:r w:rsidRPr="00776B4D">
        <w:rPr>
          <w:rFonts w:ascii="Arial" w:hAnsi="Arial" w:cs="Arial"/>
          <w:szCs w:val="24"/>
          <w:lang w:bidi="ar-BH"/>
        </w:rPr>
        <w:t>.</w:t>
      </w:r>
    </w:p>
    <w:p w14:paraId="241FD42F" w14:textId="77777777" w:rsidR="00D21EC4" w:rsidRPr="00776B4D" w:rsidRDefault="00D21EC4" w:rsidP="002A200F">
      <w:pPr>
        <w:rPr>
          <w:rFonts w:ascii="Arial" w:hAnsi="Arial" w:cs="Arial"/>
          <w:szCs w:val="24"/>
          <w:lang w:bidi="ar-BH"/>
        </w:rPr>
      </w:pPr>
      <w:r w:rsidRPr="00776B4D">
        <w:rPr>
          <w:rFonts w:ascii="Arial" w:hAnsi="Arial" w:cs="Arial"/>
          <w:b/>
          <w:bCs/>
          <w:color w:val="000000"/>
          <w:szCs w:val="24"/>
          <w:lang w:val="pt-BR"/>
        </w:rPr>
        <w:t>2009</w:t>
      </w:r>
      <w:r w:rsidRPr="00776B4D">
        <w:rPr>
          <w:rFonts w:ascii="Arial" w:hAnsi="Arial" w:cs="Arial"/>
          <w:color w:val="000000"/>
          <w:szCs w:val="24"/>
        </w:rPr>
        <w:t xml:space="preserve">     </w:t>
      </w:r>
      <w:r w:rsidRPr="00836FBD">
        <w:rPr>
          <w:rFonts w:ascii="Arial" w:hAnsi="Arial" w:cs="Arial"/>
          <w:szCs w:val="24"/>
        </w:rPr>
        <w:t xml:space="preserve">High School Certificate </w:t>
      </w:r>
      <w:r w:rsidRPr="00836FBD">
        <w:rPr>
          <w:rFonts w:ascii="Arial" w:hAnsi="Arial" w:cs="Arial"/>
          <w:szCs w:val="24"/>
          <w:lang w:bidi="ar-BH"/>
        </w:rPr>
        <w:t xml:space="preserve">from </w:t>
      </w:r>
      <w:proofErr w:type="spellStart"/>
      <w:r w:rsidRPr="00836FBD">
        <w:rPr>
          <w:rFonts w:ascii="Arial" w:hAnsi="Arial" w:cs="Arial"/>
          <w:szCs w:val="24"/>
          <w:lang w:bidi="ar-BH"/>
        </w:rPr>
        <w:t>Hoora</w:t>
      </w:r>
      <w:proofErr w:type="spellEnd"/>
      <w:r w:rsidRPr="00836FBD">
        <w:rPr>
          <w:rFonts w:ascii="Arial" w:hAnsi="Arial" w:cs="Arial"/>
          <w:szCs w:val="24"/>
          <w:lang w:bidi="ar-BH"/>
        </w:rPr>
        <w:t xml:space="preserve"> Commercial Secondary School.</w:t>
      </w:r>
      <w:r w:rsidRPr="00776B4D">
        <w:rPr>
          <w:rFonts w:ascii="Arial" w:hAnsi="Arial" w:cs="Arial"/>
          <w:szCs w:val="24"/>
          <w:lang w:bidi="ar-BH"/>
        </w:rPr>
        <w:t xml:space="preserve">  </w:t>
      </w:r>
    </w:p>
    <w:p w14:paraId="741BC6AB" w14:textId="77777777" w:rsidR="00E2206F" w:rsidRPr="00E2206F" w:rsidRDefault="00E2206F" w:rsidP="00E2206F">
      <w:pPr>
        <w:rPr>
          <w:rFonts w:ascii="Arial" w:hAnsi="Arial" w:cs="Arial"/>
          <w:b/>
          <w:bCs/>
          <w:sz w:val="20"/>
          <w:szCs w:val="20"/>
          <w:lang w:bidi="ar-BH"/>
        </w:rPr>
      </w:pPr>
    </w:p>
    <w:p w14:paraId="68A185C8" w14:textId="77777777" w:rsidR="00C932DA" w:rsidRDefault="00E14370" w:rsidP="00C932DA">
      <w:r w:rsidRPr="000C6AAC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8C745E9" wp14:editId="0FD20298">
                <wp:simplePos x="0" y="0"/>
                <wp:positionH relativeFrom="column">
                  <wp:posOffset>11430</wp:posOffset>
                </wp:positionH>
                <wp:positionV relativeFrom="paragraph">
                  <wp:posOffset>22225</wp:posOffset>
                </wp:positionV>
                <wp:extent cx="2296795" cy="238760"/>
                <wp:effectExtent l="0" t="0" r="0" b="0"/>
                <wp:wrapNone/>
                <wp:docPr id="8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96795" cy="238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99CC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0DBB6" w14:textId="77777777" w:rsidR="00254BB0" w:rsidRDefault="00254BB0" w:rsidP="007934F9">
                            <w:pPr>
                              <w:pStyle w:val="Heading2"/>
                              <w:rPr>
                                <w:rFonts w:ascii="Arial" w:hAnsi="Arial" w:cs="Arial"/>
                                <w:cap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000000"/>
                                <w:szCs w:val="24"/>
                              </w:rPr>
                              <w:t>WORK EXPERIENCE “Summe</w:t>
                            </w:r>
                          </w:p>
                          <w:p w14:paraId="6A59B64C" w14:textId="77777777" w:rsidR="00254BB0" w:rsidRDefault="00254BB0" w:rsidP="007934F9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745E9" id=" 6" o:spid="_x0000_s1028" type="#_x0000_t202" style="position:absolute;margin-left:.9pt;margin-top:1.75pt;width:180.85pt;height:18.8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" o:allowincell="f" fillcolor="#f9c" stroked="f">
                <v:fill angle="90" focus="100%" type="gradient"/>
                <v:path arrowok="t"/>
                <v:textbox>
                  <w:txbxContent>
                    <w:p w14:paraId="41E0DBB6" w14:textId="77777777" w:rsidR="00254BB0" w:rsidRDefault="00254BB0" w:rsidP="007934F9">
                      <w:pPr>
                        <w:pStyle w:val="Heading2"/>
                        <w:rPr>
                          <w:rFonts w:ascii="Arial" w:hAnsi="Arial" w:cs="Arial"/>
                          <w:caps/>
                          <w:color w:val="00000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000000"/>
                          <w:szCs w:val="24"/>
                        </w:rPr>
                        <w:t>WORK EXPERIENCE “Summe</w:t>
                      </w:r>
                    </w:p>
                    <w:p w14:paraId="6A59B64C" w14:textId="77777777" w:rsidR="00254BB0" w:rsidRDefault="00254BB0" w:rsidP="007934F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9626A5" w14:textId="77777777" w:rsidR="00B60596" w:rsidRDefault="001701B4" w:rsidP="00E35467">
      <w:pPr>
        <w:rPr>
          <w:rFonts w:ascii="Arial" w:hAnsi="Arial" w:cs="Arial"/>
          <w:sz w:val="22"/>
          <w:szCs w:val="22"/>
          <w:rtl/>
        </w:rPr>
      </w:pPr>
      <w:r w:rsidRPr="00483572">
        <w:rPr>
          <w:rFonts w:ascii="Arial" w:hAnsi="Arial" w:cs="Arial"/>
          <w:sz w:val="22"/>
          <w:szCs w:val="22"/>
        </w:rPr>
        <w:t xml:space="preserve"> </w:t>
      </w:r>
    </w:p>
    <w:p w14:paraId="76554B60" w14:textId="77777777" w:rsidR="00B60596" w:rsidRDefault="00B60596" w:rsidP="002A200F">
      <w:pPr>
        <w:tabs>
          <w:tab w:val="left" w:pos="2552"/>
          <w:tab w:val="left" w:pos="2835"/>
          <w:tab w:val="left" w:pos="2977"/>
        </w:tabs>
        <w:jc w:val="lowKashida"/>
        <w:rPr>
          <w:rFonts w:ascii="Arial" w:hAnsi="Arial" w:cs="Arial"/>
          <w:sz w:val="16"/>
          <w:szCs w:val="16"/>
          <w:rtl/>
          <w:lang w:bidi="ar-BH"/>
        </w:rPr>
      </w:pPr>
      <w:r>
        <w:rPr>
          <w:rFonts w:ascii="Arial" w:hAnsi="Arial" w:cs="Arial" w:hint="cs"/>
          <w:b/>
          <w:bCs/>
          <w:szCs w:val="24"/>
        </w:rPr>
        <w:t xml:space="preserve">2015-2019        </w:t>
      </w:r>
      <w:r>
        <w:rPr>
          <w:rFonts w:ascii="Arial" w:hAnsi="Arial" w:cs="Arial" w:hint="cs"/>
          <w:szCs w:val="24"/>
        </w:rPr>
        <w:t>B</w:t>
      </w:r>
      <w:r w:rsidRPr="00BF21A5">
        <w:rPr>
          <w:rFonts w:ascii="Arial" w:hAnsi="Arial" w:cs="Arial"/>
          <w:szCs w:val="24"/>
          <w:lang w:bidi="ar-BH"/>
        </w:rPr>
        <w:t>eautician</w:t>
      </w:r>
      <w:r>
        <w:rPr>
          <w:rFonts w:ascii="Arial" w:hAnsi="Arial" w:cs="Arial" w:hint="cs"/>
          <w:b/>
          <w:bCs/>
          <w:szCs w:val="24"/>
        </w:rPr>
        <w:t xml:space="preserve"> &amp; </w:t>
      </w:r>
      <w:r w:rsidR="007834E0">
        <w:rPr>
          <w:rFonts w:ascii="Arial" w:hAnsi="Arial" w:cs="Arial" w:hint="cs"/>
          <w:szCs w:val="24"/>
        </w:rPr>
        <w:t>Administration</w:t>
      </w:r>
      <w:r w:rsidRPr="00280789">
        <w:rPr>
          <w:rFonts w:ascii="Arial" w:hAnsi="Arial" w:cs="Arial"/>
          <w:sz w:val="16"/>
          <w:szCs w:val="16"/>
          <w:lang w:bidi="ar-BH"/>
        </w:rPr>
        <w:t xml:space="preserve"> </w:t>
      </w:r>
      <w:r w:rsidR="003416B5">
        <w:rPr>
          <w:rFonts w:ascii="Arial" w:hAnsi="Arial" w:cs="Arial" w:hint="cs"/>
          <w:szCs w:val="24"/>
        </w:rPr>
        <w:t xml:space="preserve">Manager </w:t>
      </w:r>
      <w:r w:rsidR="00090622">
        <w:rPr>
          <w:rFonts w:ascii="Arial" w:hAnsi="Arial" w:cs="Arial" w:hint="cs"/>
          <w:szCs w:val="24"/>
        </w:rPr>
        <w:t xml:space="preserve">in </w:t>
      </w:r>
      <w:proofErr w:type="spellStart"/>
      <w:r w:rsidR="00090622">
        <w:rPr>
          <w:rFonts w:ascii="Arial" w:hAnsi="Arial" w:cs="Arial" w:hint="cs"/>
          <w:szCs w:val="24"/>
        </w:rPr>
        <w:t>Mailaa</w:t>
      </w:r>
      <w:proofErr w:type="spellEnd"/>
      <w:r w:rsidR="00090622">
        <w:rPr>
          <w:rFonts w:ascii="Arial" w:hAnsi="Arial" w:cs="Arial" w:hint="cs"/>
          <w:szCs w:val="24"/>
        </w:rPr>
        <w:t xml:space="preserve"> center </w:t>
      </w:r>
    </w:p>
    <w:p w14:paraId="41398DFF" w14:textId="77777777" w:rsidR="00071918" w:rsidRPr="00170A6C" w:rsidRDefault="00071918" w:rsidP="00170A6C">
      <w:pPr>
        <w:tabs>
          <w:tab w:val="left" w:pos="2552"/>
          <w:tab w:val="left" w:pos="2835"/>
          <w:tab w:val="left" w:pos="2977"/>
        </w:tabs>
        <w:jc w:val="lowKashida"/>
        <w:rPr>
          <w:rFonts w:ascii="Arial" w:hAnsi="Arial" w:cs="Arial"/>
          <w:szCs w:val="24"/>
        </w:rPr>
      </w:pPr>
      <w:r w:rsidRPr="00776B4D">
        <w:rPr>
          <w:rFonts w:ascii="Arial" w:hAnsi="Arial" w:cs="Arial"/>
          <w:b/>
          <w:bCs/>
          <w:szCs w:val="24"/>
        </w:rPr>
        <w:t>201</w:t>
      </w:r>
      <w:r w:rsidR="00836FBD">
        <w:rPr>
          <w:rFonts w:ascii="Arial" w:hAnsi="Arial" w:cs="Arial"/>
          <w:b/>
          <w:bCs/>
          <w:szCs w:val="24"/>
        </w:rPr>
        <w:t>2</w:t>
      </w:r>
      <w:r w:rsidRPr="00776B4D">
        <w:rPr>
          <w:rFonts w:ascii="Arial" w:hAnsi="Arial" w:cs="Arial"/>
          <w:b/>
          <w:bCs/>
          <w:szCs w:val="24"/>
        </w:rPr>
        <w:t xml:space="preserve"> </w:t>
      </w:r>
      <w:r w:rsidR="00836FBD">
        <w:rPr>
          <w:rFonts w:ascii="Arial" w:hAnsi="Arial" w:cs="Arial"/>
          <w:b/>
          <w:bCs/>
          <w:szCs w:val="24"/>
        </w:rPr>
        <w:t>-2013</w:t>
      </w:r>
      <w:r w:rsidRPr="00776B4D">
        <w:rPr>
          <w:rFonts w:ascii="Arial" w:hAnsi="Arial" w:cs="Arial"/>
          <w:b/>
          <w:bCs/>
          <w:szCs w:val="24"/>
        </w:rPr>
        <w:t xml:space="preserve">       </w:t>
      </w:r>
      <w:r w:rsidR="00836FBD">
        <w:rPr>
          <w:rFonts w:ascii="Arial" w:hAnsi="Arial" w:cs="Arial"/>
          <w:szCs w:val="24"/>
        </w:rPr>
        <w:t>Sales executive &amp; Casher</w:t>
      </w:r>
      <w:r w:rsidRPr="00776B4D">
        <w:rPr>
          <w:rFonts w:ascii="Arial" w:hAnsi="Arial" w:cs="Arial"/>
          <w:szCs w:val="24"/>
        </w:rPr>
        <w:t xml:space="preserve"> in </w:t>
      </w:r>
      <w:proofErr w:type="spellStart"/>
      <w:r w:rsidR="00836FBD">
        <w:rPr>
          <w:rFonts w:ascii="Arial" w:hAnsi="Arial" w:cs="Arial"/>
          <w:szCs w:val="24"/>
        </w:rPr>
        <w:t>Jooz</w:t>
      </w:r>
      <w:proofErr w:type="spellEnd"/>
      <w:r w:rsidR="00836FBD">
        <w:rPr>
          <w:rFonts w:ascii="Arial" w:hAnsi="Arial" w:cs="Arial"/>
          <w:szCs w:val="24"/>
        </w:rPr>
        <w:t xml:space="preserve"> Salon</w:t>
      </w:r>
    </w:p>
    <w:p w14:paraId="58094DAC" w14:textId="77777777" w:rsidR="000438B6" w:rsidRDefault="007C0BB6" w:rsidP="00836FBD">
      <w:pPr>
        <w:tabs>
          <w:tab w:val="left" w:pos="2552"/>
          <w:tab w:val="left" w:pos="2835"/>
          <w:tab w:val="left" w:pos="2977"/>
        </w:tabs>
        <w:jc w:val="lowKashida"/>
        <w:rPr>
          <w:rFonts w:ascii="Arial" w:hAnsi="Arial" w:cs="Arial"/>
          <w:szCs w:val="24"/>
          <w:rtl/>
          <w:lang w:bidi="ar-BH"/>
        </w:rPr>
      </w:pPr>
      <w:r w:rsidRPr="00776B4D">
        <w:rPr>
          <w:rFonts w:ascii="Arial" w:hAnsi="Arial" w:cs="Arial"/>
          <w:b/>
          <w:bCs/>
          <w:szCs w:val="24"/>
        </w:rPr>
        <w:t>2008</w:t>
      </w:r>
      <w:r w:rsidR="0001503E" w:rsidRPr="00776B4D">
        <w:rPr>
          <w:rFonts w:ascii="Arial" w:hAnsi="Arial" w:cs="Arial"/>
          <w:b/>
          <w:bCs/>
          <w:szCs w:val="24"/>
          <w:lang w:bidi="ar-BH"/>
        </w:rPr>
        <w:t>-</w:t>
      </w:r>
      <w:r w:rsidR="0023503C" w:rsidRPr="00776B4D">
        <w:rPr>
          <w:rFonts w:ascii="Arial" w:hAnsi="Arial" w:cs="Arial"/>
          <w:b/>
          <w:bCs/>
          <w:szCs w:val="24"/>
          <w:lang w:bidi="ar-BH"/>
        </w:rPr>
        <w:t xml:space="preserve"> </w:t>
      </w:r>
      <w:r w:rsidR="0001503E" w:rsidRPr="00776B4D">
        <w:rPr>
          <w:rFonts w:ascii="Arial" w:hAnsi="Arial" w:cs="Arial"/>
          <w:b/>
          <w:bCs/>
          <w:szCs w:val="24"/>
        </w:rPr>
        <w:t>20</w:t>
      </w:r>
      <w:r w:rsidR="00836FBD">
        <w:rPr>
          <w:rFonts w:ascii="Arial" w:hAnsi="Arial" w:cs="Arial"/>
          <w:b/>
          <w:bCs/>
          <w:szCs w:val="24"/>
        </w:rPr>
        <w:t>09</w:t>
      </w:r>
      <w:r w:rsidR="00625EF0">
        <w:rPr>
          <w:rFonts w:ascii="Arial" w:hAnsi="Arial" w:cs="Arial"/>
          <w:szCs w:val="24"/>
          <w:lang w:bidi="ar-BH"/>
        </w:rPr>
        <w:t xml:space="preserve">     </w:t>
      </w:r>
      <w:r w:rsidR="008D057A">
        <w:rPr>
          <w:rFonts w:ascii="Arial" w:hAnsi="Arial" w:cs="Arial" w:hint="cs"/>
          <w:szCs w:val="24"/>
        </w:rPr>
        <w:t xml:space="preserve"> </w:t>
      </w:r>
      <w:r w:rsidR="00625EF0">
        <w:rPr>
          <w:rFonts w:ascii="Arial" w:hAnsi="Arial" w:cs="Arial"/>
          <w:szCs w:val="24"/>
          <w:lang w:bidi="ar-BH"/>
        </w:rPr>
        <w:t xml:space="preserve"> </w:t>
      </w:r>
      <w:r w:rsidR="00836FBD">
        <w:rPr>
          <w:rFonts w:ascii="Arial" w:hAnsi="Arial" w:cs="Arial"/>
          <w:szCs w:val="24"/>
          <w:lang w:bidi="ar-BH"/>
        </w:rPr>
        <w:t>Secretary &amp; Designer</w:t>
      </w:r>
      <w:r w:rsidR="0003248F" w:rsidRPr="00776B4D">
        <w:rPr>
          <w:rFonts w:ascii="Arial" w:hAnsi="Arial" w:cs="Arial"/>
          <w:szCs w:val="24"/>
          <w:lang w:bidi="ar-BH"/>
        </w:rPr>
        <w:t xml:space="preserve"> in </w:t>
      </w:r>
      <w:r w:rsidR="00836FBD">
        <w:rPr>
          <w:rFonts w:ascii="Arial" w:hAnsi="Arial" w:cs="Arial"/>
          <w:szCs w:val="24"/>
          <w:lang w:bidi="ar-BH"/>
        </w:rPr>
        <w:t>Moon Media</w:t>
      </w:r>
      <w:r w:rsidR="0035759F" w:rsidRPr="00776B4D">
        <w:rPr>
          <w:rFonts w:ascii="Arial" w:hAnsi="Arial" w:cs="Arial"/>
          <w:szCs w:val="24"/>
          <w:lang w:bidi="ar-BH"/>
        </w:rPr>
        <w:t>.</w:t>
      </w:r>
      <w:r w:rsidR="0023503C" w:rsidRPr="00776B4D">
        <w:rPr>
          <w:rFonts w:ascii="Arial" w:hAnsi="Arial" w:cs="Arial"/>
          <w:szCs w:val="24"/>
          <w:lang w:bidi="ar-BH"/>
        </w:rPr>
        <w:t xml:space="preserve"> </w:t>
      </w:r>
    </w:p>
    <w:p w14:paraId="77F597BF" w14:textId="77777777" w:rsidR="007934F9" w:rsidRPr="00C059F0" w:rsidRDefault="00E14370" w:rsidP="00280789">
      <w:pPr>
        <w:tabs>
          <w:tab w:val="left" w:pos="2552"/>
          <w:tab w:val="left" w:pos="2835"/>
          <w:tab w:val="left" w:pos="2977"/>
        </w:tabs>
        <w:jc w:val="lowKashida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06BA39F1" wp14:editId="314D9949">
                <wp:simplePos x="0" y="0"/>
                <wp:positionH relativeFrom="column">
                  <wp:posOffset>11430</wp:posOffset>
                </wp:positionH>
                <wp:positionV relativeFrom="paragraph">
                  <wp:posOffset>60960</wp:posOffset>
                </wp:positionV>
                <wp:extent cx="2296795" cy="238760"/>
                <wp:effectExtent l="0" t="0" r="0" b="0"/>
                <wp:wrapNone/>
                <wp:docPr id="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96795" cy="238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99CC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95586" w14:textId="77777777" w:rsidR="00254BB0" w:rsidRDefault="00453E59" w:rsidP="00453E59">
                            <w:pPr>
                              <w:pStyle w:val="Heading2"/>
                              <w:rPr>
                                <w:rFonts w:ascii="Arial" w:hAnsi="Arial" w:cs="Arial"/>
                                <w:cap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000000"/>
                                <w:szCs w:val="24"/>
                              </w:rPr>
                              <w:t>Languages</w:t>
                            </w:r>
                          </w:p>
                          <w:p w14:paraId="6DC2C241" w14:textId="77777777" w:rsidR="00254BB0" w:rsidRDefault="00254BB0" w:rsidP="007934F9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A39F1" id=" 7" o:spid="_x0000_s1029" type="#_x0000_t202" style="position:absolute;left:0;text-align:left;margin-left:.9pt;margin-top:4.8pt;width:180.85pt;height:18.8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" o:allowincell="f" fillcolor="#f9c" stroked="f">
                <v:fill angle="90" focus="100%" type="gradient"/>
                <v:path arrowok="t"/>
                <v:textbox>
                  <w:txbxContent>
                    <w:p w14:paraId="15295586" w14:textId="77777777" w:rsidR="00254BB0" w:rsidRDefault="00453E59" w:rsidP="00453E59">
                      <w:pPr>
                        <w:pStyle w:val="Heading2"/>
                        <w:rPr>
                          <w:rFonts w:ascii="Arial" w:hAnsi="Arial" w:cs="Arial"/>
                          <w:caps/>
                          <w:color w:val="00000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000000"/>
                          <w:szCs w:val="24"/>
                        </w:rPr>
                        <w:t>Languages</w:t>
                      </w:r>
                    </w:p>
                    <w:p w14:paraId="6DC2C241" w14:textId="77777777" w:rsidR="00254BB0" w:rsidRDefault="00254BB0" w:rsidP="007934F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08FE4AFB" wp14:editId="1E8F4146">
                <wp:simplePos x="0" y="0"/>
                <wp:positionH relativeFrom="column">
                  <wp:posOffset>-262890</wp:posOffset>
                </wp:positionH>
                <wp:positionV relativeFrom="paragraph">
                  <wp:posOffset>60960</wp:posOffset>
                </wp:positionV>
                <wp:extent cx="6675120" cy="0"/>
                <wp:effectExtent l="0" t="0" r="0" b="0"/>
                <wp:wrapNone/>
                <wp:docPr id="6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699D0" id=" 16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7pt,4.8pt" to="504.9pt,4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" o:allowincell="f" strokeweight="1pt">
                <o:lock v:ext="edit" shapetype="f"/>
              </v:line>
            </w:pict>
          </mc:Fallback>
        </mc:AlternateContent>
      </w:r>
    </w:p>
    <w:p w14:paraId="23CB798B" w14:textId="77777777" w:rsidR="007934F9" w:rsidRDefault="007934F9" w:rsidP="007934F9">
      <w:pPr>
        <w:rPr>
          <w:rFonts w:ascii="Arial" w:hAnsi="Arial" w:cs="Arial"/>
          <w:color w:val="000000"/>
          <w:sz w:val="22"/>
          <w:szCs w:val="22"/>
        </w:rPr>
      </w:pPr>
    </w:p>
    <w:p w14:paraId="5002866A" w14:textId="77777777" w:rsidR="00877E61" w:rsidRPr="00071918" w:rsidRDefault="00877E61" w:rsidP="007934F9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315"/>
        <w:gridCol w:w="1315"/>
        <w:gridCol w:w="1315"/>
      </w:tblGrid>
      <w:tr w:rsidR="007934F9" w:rsidRPr="00C059F0" w14:paraId="100371BD" w14:textId="77777777">
        <w:tc>
          <w:tcPr>
            <w:tcW w:w="1815" w:type="dxa"/>
            <w:vAlign w:val="center"/>
          </w:tcPr>
          <w:p w14:paraId="0BEB5DD6" w14:textId="77777777" w:rsidR="007934F9" w:rsidRPr="00776B4D" w:rsidRDefault="007934F9" w:rsidP="009C3D0C">
            <w:pPr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776B4D">
              <w:rPr>
                <w:rFonts w:ascii="Arial" w:hAnsi="Arial" w:cs="Arial"/>
                <w:b/>
                <w:bCs/>
                <w:color w:val="000000"/>
                <w:szCs w:val="24"/>
              </w:rPr>
              <w:t>Languages</w:t>
            </w:r>
          </w:p>
        </w:tc>
        <w:tc>
          <w:tcPr>
            <w:tcW w:w="1315" w:type="dxa"/>
            <w:vAlign w:val="center"/>
          </w:tcPr>
          <w:p w14:paraId="5F7B9F9A" w14:textId="77777777" w:rsidR="007934F9" w:rsidRPr="00776B4D" w:rsidRDefault="007934F9" w:rsidP="009C3D0C">
            <w:pPr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776B4D">
              <w:rPr>
                <w:rFonts w:ascii="Arial" w:hAnsi="Arial" w:cs="Arial"/>
                <w:b/>
                <w:bCs/>
                <w:color w:val="000000"/>
                <w:szCs w:val="24"/>
              </w:rPr>
              <w:t>Speak</w:t>
            </w:r>
          </w:p>
        </w:tc>
        <w:tc>
          <w:tcPr>
            <w:tcW w:w="1315" w:type="dxa"/>
            <w:vAlign w:val="center"/>
          </w:tcPr>
          <w:p w14:paraId="24A6AE04" w14:textId="77777777" w:rsidR="007934F9" w:rsidRPr="00776B4D" w:rsidRDefault="007934F9" w:rsidP="009C3D0C">
            <w:pPr>
              <w:pStyle w:val="Heading5"/>
              <w:rPr>
                <w:sz w:val="24"/>
                <w:szCs w:val="24"/>
              </w:rPr>
            </w:pPr>
            <w:r w:rsidRPr="00776B4D">
              <w:rPr>
                <w:sz w:val="24"/>
                <w:szCs w:val="24"/>
              </w:rPr>
              <w:t>Read</w:t>
            </w:r>
          </w:p>
        </w:tc>
        <w:tc>
          <w:tcPr>
            <w:tcW w:w="1315" w:type="dxa"/>
            <w:vAlign w:val="center"/>
          </w:tcPr>
          <w:p w14:paraId="296E857A" w14:textId="77777777" w:rsidR="007934F9" w:rsidRPr="00776B4D" w:rsidRDefault="007934F9" w:rsidP="009C3D0C">
            <w:pPr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776B4D">
              <w:rPr>
                <w:rFonts w:ascii="Arial" w:hAnsi="Arial" w:cs="Arial"/>
                <w:b/>
                <w:bCs/>
                <w:color w:val="000000"/>
                <w:szCs w:val="24"/>
              </w:rPr>
              <w:t>Write</w:t>
            </w:r>
          </w:p>
        </w:tc>
      </w:tr>
      <w:tr w:rsidR="007934F9" w:rsidRPr="00C059F0" w14:paraId="64F66A77" w14:textId="77777777">
        <w:tc>
          <w:tcPr>
            <w:tcW w:w="1815" w:type="dxa"/>
            <w:vAlign w:val="center"/>
          </w:tcPr>
          <w:p w14:paraId="6F2F2005" w14:textId="77777777" w:rsidR="007934F9" w:rsidRPr="00776B4D" w:rsidRDefault="007934F9" w:rsidP="009C3D0C">
            <w:pPr>
              <w:rPr>
                <w:rFonts w:ascii="Arial" w:hAnsi="Arial" w:cs="Arial"/>
                <w:color w:val="000000"/>
                <w:szCs w:val="24"/>
              </w:rPr>
            </w:pPr>
            <w:r w:rsidRPr="00776B4D">
              <w:rPr>
                <w:rFonts w:ascii="Arial" w:hAnsi="Arial" w:cs="Arial"/>
                <w:color w:val="000000"/>
                <w:szCs w:val="24"/>
              </w:rPr>
              <w:t>Arabic</w:t>
            </w:r>
          </w:p>
        </w:tc>
        <w:tc>
          <w:tcPr>
            <w:tcW w:w="1315" w:type="dxa"/>
            <w:vAlign w:val="center"/>
          </w:tcPr>
          <w:p w14:paraId="7DEC6124" w14:textId="77777777" w:rsidR="007934F9" w:rsidRPr="00776B4D" w:rsidRDefault="007934F9" w:rsidP="009C3D0C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76B4D">
              <w:rPr>
                <w:rFonts w:ascii="Arial" w:hAnsi="Arial" w:cs="Arial"/>
                <w:color w:val="000000"/>
                <w:szCs w:val="24"/>
              </w:rPr>
              <w:sym w:font="Wingdings" w:char="F0FC"/>
            </w:r>
          </w:p>
        </w:tc>
        <w:tc>
          <w:tcPr>
            <w:tcW w:w="1315" w:type="dxa"/>
            <w:vAlign w:val="center"/>
          </w:tcPr>
          <w:p w14:paraId="70578FB2" w14:textId="77777777" w:rsidR="007934F9" w:rsidRPr="00776B4D" w:rsidRDefault="007934F9" w:rsidP="009C3D0C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76B4D">
              <w:rPr>
                <w:rFonts w:ascii="Arial" w:hAnsi="Arial" w:cs="Arial"/>
                <w:color w:val="000000"/>
                <w:szCs w:val="24"/>
              </w:rPr>
              <w:sym w:font="Wingdings" w:char="F0FC"/>
            </w:r>
          </w:p>
        </w:tc>
        <w:tc>
          <w:tcPr>
            <w:tcW w:w="1315" w:type="dxa"/>
            <w:vAlign w:val="center"/>
          </w:tcPr>
          <w:p w14:paraId="6A3095F9" w14:textId="77777777" w:rsidR="007934F9" w:rsidRPr="00776B4D" w:rsidRDefault="007934F9" w:rsidP="009C3D0C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76B4D">
              <w:rPr>
                <w:rFonts w:ascii="Arial" w:hAnsi="Arial" w:cs="Arial"/>
                <w:color w:val="000000"/>
                <w:szCs w:val="24"/>
              </w:rPr>
              <w:sym w:font="Wingdings" w:char="F0FC"/>
            </w:r>
          </w:p>
        </w:tc>
      </w:tr>
      <w:tr w:rsidR="007934F9" w:rsidRPr="00C059F0" w14:paraId="54803371" w14:textId="77777777">
        <w:tc>
          <w:tcPr>
            <w:tcW w:w="1815" w:type="dxa"/>
            <w:vAlign w:val="center"/>
          </w:tcPr>
          <w:p w14:paraId="5C5F3E7B" w14:textId="77777777" w:rsidR="007934F9" w:rsidRPr="00776B4D" w:rsidRDefault="007934F9" w:rsidP="009C3D0C">
            <w:pPr>
              <w:rPr>
                <w:rFonts w:ascii="Arial" w:hAnsi="Arial" w:cs="Arial"/>
                <w:color w:val="000000"/>
                <w:szCs w:val="24"/>
              </w:rPr>
            </w:pPr>
            <w:r w:rsidRPr="00776B4D">
              <w:rPr>
                <w:rFonts w:ascii="Arial" w:hAnsi="Arial" w:cs="Arial"/>
                <w:color w:val="000000"/>
                <w:szCs w:val="24"/>
              </w:rPr>
              <w:t>English</w:t>
            </w:r>
          </w:p>
        </w:tc>
        <w:tc>
          <w:tcPr>
            <w:tcW w:w="1315" w:type="dxa"/>
            <w:vAlign w:val="center"/>
          </w:tcPr>
          <w:p w14:paraId="4CECDA10" w14:textId="77777777" w:rsidR="007934F9" w:rsidRPr="00776B4D" w:rsidRDefault="007934F9" w:rsidP="009C3D0C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76B4D">
              <w:rPr>
                <w:rFonts w:ascii="Arial" w:hAnsi="Arial" w:cs="Arial"/>
                <w:color w:val="000000"/>
                <w:szCs w:val="24"/>
              </w:rPr>
              <w:sym w:font="Wingdings" w:char="F0FC"/>
            </w:r>
          </w:p>
        </w:tc>
        <w:tc>
          <w:tcPr>
            <w:tcW w:w="1315" w:type="dxa"/>
            <w:vAlign w:val="center"/>
          </w:tcPr>
          <w:p w14:paraId="35766870" w14:textId="77777777" w:rsidR="007934F9" w:rsidRPr="00776B4D" w:rsidRDefault="007934F9" w:rsidP="009C3D0C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76B4D">
              <w:rPr>
                <w:rFonts w:ascii="Arial" w:hAnsi="Arial" w:cs="Arial"/>
                <w:color w:val="000000"/>
                <w:szCs w:val="24"/>
              </w:rPr>
              <w:sym w:font="Wingdings" w:char="F0FC"/>
            </w:r>
          </w:p>
        </w:tc>
        <w:tc>
          <w:tcPr>
            <w:tcW w:w="1315" w:type="dxa"/>
            <w:vAlign w:val="center"/>
          </w:tcPr>
          <w:p w14:paraId="1A915540" w14:textId="77777777" w:rsidR="007934F9" w:rsidRPr="00776B4D" w:rsidRDefault="007934F9" w:rsidP="009C3D0C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76B4D">
              <w:rPr>
                <w:rFonts w:ascii="Arial" w:hAnsi="Arial" w:cs="Arial"/>
                <w:color w:val="000000"/>
                <w:szCs w:val="24"/>
              </w:rPr>
              <w:sym w:font="Wingdings" w:char="F0FC"/>
            </w:r>
          </w:p>
        </w:tc>
      </w:tr>
    </w:tbl>
    <w:p w14:paraId="554262EC" w14:textId="77777777" w:rsidR="00877E61" w:rsidRPr="00071918" w:rsidRDefault="00877E61" w:rsidP="007934F9">
      <w:pPr>
        <w:ind w:left="360" w:right="360"/>
        <w:rPr>
          <w:rFonts w:ascii="Arial" w:hAnsi="Arial" w:cs="Arial"/>
          <w:color w:val="000000"/>
          <w:sz w:val="20"/>
          <w:szCs w:val="20"/>
        </w:rPr>
      </w:pPr>
    </w:p>
    <w:p w14:paraId="6ED9CEA6" w14:textId="77777777" w:rsidR="007934F9" w:rsidRPr="00C059F0" w:rsidRDefault="00E14370" w:rsidP="007934F9">
      <w:pPr>
        <w:ind w:left="360" w:right="360"/>
        <w:rPr>
          <w:rFonts w:ascii="Arial" w:hAnsi="Arial" w:cs="Arial"/>
          <w:color w:val="000000"/>
          <w:sz w:val="22"/>
          <w:szCs w:val="22"/>
        </w:rPr>
      </w:pPr>
      <w:r w:rsidRPr="000C6AAC">
        <w:rPr>
          <w:rFonts w:ascii="Arial" w:hAnsi="Arial" w:cs="Arial"/>
          <w:b/>
          <w:bCs/>
          <w:noProof/>
          <w:color w:val="000000"/>
          <w:sz w:val="22"/>
          <w:szCs w:val="22"/>
          <w:lang w:val="en-GB" w:bidi="ar-BH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8C7D5D8" wp14:editId="2563C13F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2296795" cy="238760"/>
                <wp:effectExtent l="0" t="0" r="0" b="0"/>
                <wp:wrapNone/>
                <wp:docPr id="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96795" cy="238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99CC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A76BB" w14:textId="77777777" w:rsidR="00254BB0" w:rsidRDefault="00254BB0" w:rsidP="007934F9">
                            <w:pPr>
                              <w:pStyle w:val="Heading2"/>
                              <w:rPr>
                                <w:rFonts w:ascii="Arial" w:hAnsi="Arial" w:cs="Arial"/>
                                <w:cap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000000"/>
                                <w:szCs w:val="24"/>
                              </w:rPr>
                              <w:t xml:space="preserve">skills </w:t>
                            </w:r>
                          </w:p>
                          <w:p w14:paraId="2BF99D2E" w14:textId="77777777" w:rsidR="00254BB0" w:rsidRDefault="00254BB0" w:rsidP="007934F9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7D5D8" id=" 8" o:spid="_x0000_s1030" type="#_x0000_t202" style="position:absolute;left:0;text-align:left;margin-left:0;margin-top:.9pt;width:180.85pt;height:18.8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" fillcolor="#f9c" stroked="f">
                <v:fill angle="90" focus="100%" type="gradient"/>
                <v:path arrowok="t"/>
                <v:textbox>
                  <w:txbxContent>
                    <w:p w14:paraId="058A76BB" w14:textId="77777777" w:rsidR="00254BB0" w:rsidRDefault="00254BB0" w:rsidP="007934F9">
                      <w:pPr>
                        <w:pStyle w:val="Heading2"/>
                        <w:rPr>
                          <w:rFonts w:ascii="Arial" w:hAnsi="Arial" w:cs="Arial"/>
                          <w:caps/>
                          <w:color w:val="00000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000000"/>
                          <w:szCs w:val="24"/>
                        </w:rPr>
                        <w:t xml:space="preserve">skills </w:t>
                      </w:r>
                    </w:p>
                    <w:p w14:paraId="2BF99D2E" w14:textId="77777777" w:rsidR="00254BB0" w:rsidRDefault="00254BB0" w:rsidP="007934F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n-GB" w:bidi="ar-B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F95870" wp14:editId="3EC2B6A0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</wp:posOffset>
                </wp:positionV>
                <wp:extent cx="6675120" cy="0"/>
                <wp:effectExtent l="0" t="0" r="0" b="0"/>
                <wp:wrapNone/>
                <wp:docPr id="4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4D7ED" id=" 1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9pt" to="507.6pt,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" strokeweight="1pt">
                <o:lock v:ext="edit" shapetype="f"/>
              </v:line>
            </w:pict>
          </mc:Fallback>
        </mc:AlternateContent>
      </w:r>
    </w:p>
    <w:p w14:paraId="34D9AB1E" w14:textId="77777777" w:rsidR="007934F9" w:rsidRPr="003701D8" w:rsidRDefault="007934F9" w:rsidP="00A16463">
      <w:pPr>
        <w:ind w:left="288" w:right="360"/>
        <w:rPr>
          <w:rFonts w:ascii="Arial" w:hAnsi="Arial" w:cs="Arial"/>
          <w:color w:val="000000"/>
          <w:sz w:val="22"/>
          <w:szCs w:val="22"/>
        </w:rPr>
      </w:pPr>
    </w:p>
    <w:p w14:paraId="1D867EA2" w14:textId="77777777" w:rsidR="00DE54C8" w:rsidRPr="00732E86" w:rsidRDefault="00ED71B2" w:rsidP="00A16463">
      <w:pPr>
        <w:numPr>
          <w:ilvl w:val="0"/>
          <w:numId w:val="1"/>
        </w:numPr>
        <w:tabs>
          <w:tab w:val="clear" w:pos="360"/>
          <w:tab w:val="num" w:pos="288"/>
        </w:tabs>
        <w:ind w:left="648" w:right="64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732E86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Flexibility and commitment to work</w:t>
      </w:r>
    </w:p>
    <w:p w14:paraId="4BB4D36F" w14:textId="77777777" w:rsidR="00A16463" w:rsidRPr="00732E86" w:rsidRDefault="0035759F" w:rsidP="00A16463">
      <w:pPr>
        <w:numPr>
          <w:ilvl w:val="0"/>
          <w:numId w:val="1"/>
        </w:numPr>
        <w:tabs>
          <w:tab w:val="clear" w:pos="360"/>
          <w:tab w:val="num" w:pos="288"/>
        </w:tabs>
        <w:ind w:left="648" w:right="64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Communication skills</w:t>
      </w:r>
      <w:r w:rsidR="00A16463"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.</w:t>
      </w:r>
    </w:p>
    <w:p w14:paraId="73202735" w14:textId="77777777" w:rsidR="00412120" w:rsidRPr="00732E86" w:rsidRDefault="00412120" w:rsidP="00A16463">
      <w:pPr>
        <w:numPr>
          <w:ilvl w:val="0"/>
          <w:numId w:val="1"/>
        </w:numPr>
        <w:tabs>
          <w:tab w:val="clear" w:pos="360"/>
          <w:tab w:val="num" w:pos="288"/>
        </w:tabs>
        <w:ind w:left="648" w:right="64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Fast in learning</w:t>
      </w:r>
      <w:r w:rsidR="00B72D0D"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.</w:t>
      </w:r>
    </w:p>
    <w:p w14:paraId="338D0CF2" w14:textId="77777777" w:rsidR="00B72D0D" w:rsidRPr="00732E86" w:rsidRDefault="00801989" w:rsidP="00A16463">
      <w:pPr>
        <w:numPr>
          <w:ilvl w:val="0"/>
          <w:numId w:val="1"/>
        </w:numPr>
        <w:tabs>
          <w:tab w:val="clear" w:pos="360"/>
          <w:tab w:val="num" w:pos="288"/>
        </w:tabs>
        <w:ind w:left="648" w:right="64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732E86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Deal with customers and employees, and solve problems</w:t>
      </w:r>
      <w:r w:rsidR="00B72D0D" w:rsidRPr="00732E8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. </w:t>
      </w:r>
    </w:p>
    <w:p w14:paraId="453680F2" w14:textId="77777777" w:rsidR="000841B6" w:rsidRPr="00732E86" w:rsidRDefault="000841B6" w:rsidP="003701D8">
      <w:pPr>
        <w:numPr>
          <w:ilvl w:val="0"/>
          <w:numId w:val="1"/>
        </w:numPr>
        <w:tabs>
          <w:tab w:val="clear" w:pos="360"/>
          <w:tab w:val="num" w:pos="288"/>
        </w:tabs>
        <w:ind w:left="648" w:right="64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732E86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Using office equipment</w:t>
      </w:r>
    </w:p>
    <w:p w14:paraId="56FDA65E" w14:textId="77777777" w:rsidR="00CC6588" w:rsidRPr="00732E86" w:rsidRDefault="00CC6588" w:rsidP="003701D8">
      <w:pPr>
        <w:numPr>
          <w:ilvl w:val="0"/>
          <w:numId w:val="1"/>
        </w:numPr>
        <w:tabs>
          <w:tab w:val="clear" w:pos="360"/>
          <w:tab w:val="num" w:pos="288"/>
        </w:tabs>
        <w:ind w:left="648" w:right="64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732E86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View the laws and updates in the labor market</w:t>
      </w:r>
    </w:p>
    <w:p w14:paraId="5BE457E9" w14:textId="77777777" w:rsidR="00053140" w:rsidRPr="00732E86" w:rsidRDefault="00E1789D" w:rsidP="00E35467">
      <w:pPr>
        <w:numPr>
          <w:ilvl w:val="0"/>
          <w:numId w:val="1"/>
        </w:numPr>
        <w:tabs>
          <w:tab w:val="clear" w:pos="360"/>
          <w:tab w:val="num" w:pos="288"/>
        </w:tabs>
        <w:ind w:left="648" w:right="64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Do all government procedures, including opening new CR and all related to them and workers and employment</w:t>
      </w:r>
    </w:p>
    <w:p w14:paraId="6DB780D2" w14:textId="77777777" w:rsidR="00D16EE3" w:rsidRPr="00732E86" w:rsidRDefault="00D16EE3" w:rsidP="00E35467">
      <w:pPr>
        <w:numPr>
          <w:ilvl w:val="0"/>
          <w:numId w:val="1"/>
        </w:numPr>
        <w:tabs>
          <w:tab w:val="clear" w:pos="360"/>
          <w:tab w:val="num" w:pos="288"/>
        </w:tabs>
        <w:ind w:left="648" w:right="64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732E86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Accept the shift system</w:t>
      </w:r>
    </w:p>
    <w:p w14:paraId="39BB1FB0" w14:textId="23B4E4BA" w:rsidR="0035759F" w:rsidRPr="00732E86" w:rsidRDefault="0035759F" w:rsidP="00E35467">
      <w:pPr>
        <w:numPr>
          <w:ilvl w:val="0"/>
          <w:numId w:val="1"/>
        </w:numPr>
        <w:tabs>
          <w:tab w:val="clear" w:pos="360"/>
          <w:tab w:val="num" w:pos="288"/>
        </w:tabs>
        <w:ind w:left="648" w:right="64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Computer skills:</w:t>
      </w:r>
      <w:r w:rsidR="000B08DE" w:rsidRPr="00732E8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Ms</w:t>
      </w:r>
      <w:proofErr w:type="spellEnd"/>
      <w:r w:rsidRPr="00732E8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Office (</w:t>
      </w:r>
      <w:r w:rsidR="007A6107"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E</w:t>
      </w:r>
      <w:r w:rsidRPr="00732E8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xcel, </w:t>
      </w:r>
      <w:r w:rsidR="007A6107"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W</w:t>
      </w:r>
      <w:r w:rsidRPr="00732E8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ord, Access, </w:t>
      </w:r>
      <w:r w:rsidR="00877522"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PowerPoint, Outlook</w:t>
      </w:r>
      <w:r w:rsidR="007A6107"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... etc.)</w:t>
      </w:r>
    </w:p>
    <w:p w14:paraId="5ABB7FB3" w14:textId="08AC8CFF" w:rsidR="00E35467" w:rsidRPr="00732E86" w:rsidRDefault="000B36BF" w:rsidP="00E35467">
      <w:pPr>
        <w:numPr>
          <w:ilvl w:val="0"/>
          <w:numId w:val="1"/>
        </w:numPr>
        <w:tabs>
          <w:tab w:val="clear" w:pos="360"/>
          <w:tab w:val="num" w:pos="288"/>
        </w:tabs>
        <w:ind w:left="648" w:right="64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Have v</w:t>
      </w:r>
      <w:bookmarkStart w:id="0" w:name="_GoBack"/>
      <w:bookmarkEnd w:id="0"/>
      <w:r w:rsidRPr="00732E86">
        <w:rPr>
          <w:rFonts w:asciiTheme="majorBidi" w:hAnsiTheme="majorBidi" w:cstheme="majorBidi"/>
          <w:color w:val="000000" w:themeColor="text1"/>
          <w:sz w:val="22"/>
          <w:szCs w:val="22"/>
        </w:rPr>
        <w:t>alid driving license and car</w:t>
      </w:r>
    </w:p>
    <w:p w14:paraId="5EA9B8C6" w14:textId="1A5075A6" w:rsidR="00432681" w:rsidRPr="00732E86" w:rsidRDefault="00C3129F" w:rsidP="00E35467">
      <w:pPr>
        <w:numPr>
          <w:ilvl w:val="0"/>
          <w:numId w:val="1"/>
        </w:numPr>
        <w:tabs>
          <w:tab w:val="clear" w:pos="360"/>
          <w:tab w:val="num" w:pos="288"/>
        </w:tabs>
        <w:ind w:left="648" w:right="648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732E86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Registered on the Ministry of Labor as a job seeker</w:t>
      </w:r>
    </w:p>
    <w:p w14:paraId="661ECAEB" w14:textId="77777777" w:rsidR="007934F9" w:rsidRPr="00732E86" w:rsidRDefault="00E14370" w:rsidP="00A16463">
      <w:pPr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732E86">
        <w:rPr>
          <w:rFonts w:asciiTheme="majorBidi" w:hAnsiTheme="majorBid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4EE4EE5E" wp14:editId="3F99689C">
                <wp:simplePos x="0" y="0"/>
                <wp:positionH relativeFrom="column">
                  <wp:posOffset>11017</wp:posOffset>
                </wp:positionH>
                <wp:positionV relativeFrom="paragraph">
                  <wp:posOffset>73010</wp:posOffset>
                </wp:positionV>
                <wp:extent cx="2566670" cy="259715"/>
                <wp:effectExtent l="0" t="0" r="0" b="6985"/>
                <wp:wrapThrough wrapText="bothSides">
                  <wp:wrapPolygon edited="0">
                    <wp:start x="321" y="0"/>
                    <wp:lineTo x="321" y="20597"/>
                    <wp:lineTo x="21001" y="20597"/>
                    <wp:lineTo x="21001" y="0"/>
                    <wp:lineTo x="321" y="0"/>
                  </wp:wrapPolygon>
                </wp:wrapThrough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666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9CCE5" w14:textId="77777777" w:rsidR="00254BB0" w:rsidRDefault="00836137" w:rsidP="00041896">
                            <w:pPr>
                              <w:pStyle w:val="Heading2"/>
                              <w:rPr>
                                <w:rFonts w:ascii="Arial" w:hAnsi="Arial" w:cs="Arial"/>
                                <w:cap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3C4043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References </w:t>
                            </w:r>
                          </w:p>
                          <w:p w14:paraId="65D65843" w14:textId="77777777" w:rsidR="00254BB0" w:rsidRDefault="00254BB0" w:rsidP="007934F9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4EE5E" id=" 9" o:spid="_x0000_s1031" type="#_x0000_t202" style="position:absolute;margin-left:.85pt;margin-top:5.75pt;width:202.1pt;height:20.4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" o:allowincell="f" filled="f" stroked="f">
                <v:textbox>
                  <w:txbxContent>
                    <w:p w14:paraId="5119CCE5" w14:textId="77777777" w:rsidR="00254BB0" w:rsidRDefault="00836137" w:rsidP="00041896">
                      <w:pPr>
                        <w:pStyle w:val="Heading2"/>
                        <w:rPr>
                          <w:rFonts w:ascii="Arial" w:hAnsi="Arial" w:cs="Arial"/>
                          <w:caps/>
                          <w:color w:val="000000"/>
                          <w:szCs w:val="24"/>
                        </w:rPr>
                      </w:pPr>
                      <w:r>
                        <w:rPr>
                          <w:rFonts w:ascii="Arial" w:hAnsi="Arial" w:cs="Arial" w:hint="cs"/>
                          <w:color w:val="3C4043"/>
                          <w:sz w:val="27"/>
                          <w:szCs w:val="27"/>
                          <w:shd w:val="clear" w:color="auto" w:fill="FFFFFF"/>
                        </w:rPr>
                        <w:t xml:space="preserve">References </w:t>
                      </w:r>
                    </w:p>
                    <w:p w14:paraId="65D65843" w14:textId="77777777" w:rsidR="00254BB0" w:rsidRDefault="00254BB0" w:rsidP="007934F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732E86">
        <w:rPr>
          <w:rFonts w:asciiTheme="majorBidi" w:hAnsiTheme="majorBid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7B4F080D" wp14:editId="21F4E3B2">
                <wp:simplePos x="0" y="0"/>
                <wp:positionH relativeFrom="column">
                  <wp:posOffset>-262890</wp:posOffset>
                </wp:positionH>
                <wp:positionV relativeFrom="paragraph">
                  <wp:posOffset>66675</wp:posOffset>
                </wp:positionV>
                <wp:extent cx="6675120" cy="0"/>
                <wp:effectExtent l="0" t="0" r="0" b="0"/>
                <wp:wrapNone/>
                <wp:docPr id="2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927F6" id=" 1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7pt,5.25pt" to="504.9pt,5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" o:allowincell="f" strokeweight="1pt">
                <o:lock v:ext="edit" shapetype="f"/>
              </v:line>
            </w:pict>
          </mc:Fallback>
        </mc:AlternateContent>
      </w:r>
      <w:r w:rsidR="007934F9" w:rsidRPr="00732E8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                  </w:t>
      </w:r>
    </w:p>
    <w:p w14:paraId="465B91DB" w14:textId="77777777" w:rsidR="00A16463" w:rsidRPr="00991466" w:rsidRDefault="00A16463" w:rsidP="00A16463">
      <w:pPr>
        <w:spacing w:line="360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41F75B65" w14:textId="77777777" w:rsidR="009E61E8" w:rsidRPr="00991466" w:rsidRDefault="00E84ABA" w:rsidP="00585D43">
      <w:pPr>
        <w:numPr>
          <w:ilvl w:val="0"/>
          <w:numId w:val="8"/>
        </w:numPr>
        <w:tabs>
          <w:tab w:val="left" w:pos="1080"/>
        </w:tabs>
        <w:ind w:firstLine="0"/>
        <w:rPr>
          <w:rFonts w:ascii="Arial" w:hAnsi="Arial" w:cs="Arial"/>
          <w:sz w:val="20"/>
          <w:szCs w:val="20"/>
        </w:rPr>
      </w:pPr>
      <w:r w:rsidRPr="00991466">
        <w:rPr>
          <w:rFonts w:ascii="Arial" w:hAnsi="Arial" w:cs="Arial" w:hint="cs"/>
          <w:sz w:val="20"/>
          <w:szCs w:val="20"/>
        </w:rPr>
        <w:t>NASRA Mohammed  33337578</w:t>
      </w:r>
    </w:p>
    <w:p w14:paraId="497A0D8E" w14:textId="77777777" w:rsidR="003416B5" w:rsidRPr="00991466" w:rsidRDefault="003416B5" w:rsidP="003416B5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 w:rsidRPr="00991466">
        <w:rPr>
          <w:rFonts w:ascii="Arial" w:hAnsi="Arial" w:cs="Arial" w:hint="cs"/>
          <w:sz w:val="20"/>
          <w:szCs w:val="20"/>
        </w:rPr>
        <w:t xml:space="preserve">Owner </w:t>
      </w:r>
      <w:proofErr w:type="spellStart"/>
      <w:r w:rsidR="00865677" w:rsidRPr="00991466">
        <w:rPr>
          <w:rFonts w:ascii="Arial" w:hAnsi="Arial" w:cs="Arial" w:hint="cs"/>
          <w:sz w:val="20"/>
          <w:szCs w:val="20"/>
        </w:rPr>
        <w:t>Mailaa</w:t>
      </w:r>
      <w:proofErr w:type="spellEnd"/>
      <w:r w:rsidR="00865677" w:rsidRPr="00991466">
        <w:rPr>
          <w:rFonts w:ascii="Arial" w:hAnsi="Arial" w:cs="Arial" w:hint="cs"/>
          <w:sz w:val="20"/>
          <w:szCs w:val="20"/>
        </w:rPr>
        <w:t xml:space="preserve"> center </w:t>
      </w:r>
    </w:p>
    <w:sectPr w:rsidR="003416B5" w:rsidRPr="00991466">
      <w:endnotePr>
        <w:numFmt w:val="arabicAbjad"/>
      </w:endnotePr>
      <w:pgSz w:w="11906" w:h="16838"/>
      <w:pgMar w:top="864" w:right="1138" w:bottom="763" w:left="1138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D9E68" w14:textId="77777777" w:rsidR="00627528" w:rsidRDefault="00627528" w:rsidP="00991466">
      <w:r>
        <w:separator/>
      </w:r>
    </w:p>
  </w:endnote>
  <w:endnote w:type="continuationSeparator" w:id="0">
    <w:p w14:paraId="58C067E9" w14:textId="77777777" w:rsidR="00627528" w:rsidRDefault="00627528" w:rsidP="0099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">
    <w:altName w:val="Tahoma"/>
    <w:charset w:val="00"/>
    <w:family w:val="swiss"/>
    <w:pitch w:val="variable"/>
    <w:sig w:usb0="00000000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4C0E8" w14:textId="77777777" w:rsidR="00627528" w:rsidRDefault="00627528" w:rsidP="00991466">
      <w:r>
        <w:separator/>
      </w:r>
    </w:p>
  </w:footnote>
  <w:footnote w:type="continuationSeparator" w:id="0">
    <w:p w14:paraId="16CFB8DF" w14:textId="77777777" w:rsidR="00627528" w:rsidRDefault="00627528" w:rsidP="00991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95871B4"/>
    <w:lvl w:ilvl="0" w:tplc="04090005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5C2CCB6"/>
    <w:lvl w:ilvl="0" w:tplc="0C0A6006">
      <w:start w:val="1"/>
      <w:numFmt w:val="bullet"/>
      <w:lvlText w:val="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7C0B4FE"/>
    <w:lvl w:ilvl="0" w:tplc="0C0A6006">
      <w:start w:val="1"/>
      <w:numFmt w:val="bullet"/>
      <w:lvlText w:val="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2A2CFE8"/>
    <w:lvl w:ilvl="0" w:tplc="FFFFFFFF">
      <w:start w:val="1"/>
      <w:numFmt w:val="irohaFullWidth"/>
      <w:lvlText w:val=""/>
      <w:lvlJc w:val="left"/>
      <w:pPr>
        <w:tabs>
          <w:tab w:val="num" w:pos="757"/>
        </w:tabs>
        <w:ind w:left="737" w:right="737" w:hanging="340"/>
      </w:pPr>
      <w:rPr>
        <w:rFonts w:ascii="Wingdings" w:hAnsi="Wingdings" w:hint="default"/>
      </w:rPr>
    </w:lvl>
    <w:lvl w:ilvl="1" w:tplc="FFFFFFFF">
      <w:start w:val="1"/>
      <w:numFmt w:val="irohaFullWidth"/>
      <w:lvlRestart w:val="0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FFFFFFFF">
      <w:start w:val="1"/>
      <w:numFmt w:val="irohaFullWidth"/>
      <w:lvlRestart w:val="0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FFFFFFFF">
      <w:start w:val="1"/>
      <w:numFmt w:val="irohaFullWidth"/>
      <w:lvlRestart w:val="0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>
      <w:start w:val="1"/>
      <w:numFmt w:val="irohaFullWidth"/>
      <w:lvlRestart w:val="0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FFFFFFFF">
      <w:start w:val="1"/>
      <w:numFmt w:val="irohaFullWidth"/>
      <w:lvlRestart w:val="0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>
      <w:start w:val="1"/>
      <w:numFmt w:val="irohaFullWidth"/>
      <w:lvlRestart w:val="0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>
      <w:start w:val="1"/>
      <w:numFmt w:val="irohaFullWidth"/>
      <w:lvlRestart w:val="0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FFFFFFFF">
      <w:start w:val="1"/>
      <w:numFmt w:val="irohaFullWidth"/>
      <w:lvlRestart w:val="0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E22A21BC"/>
    <w:lvl w:ilvl="0">
      <w:numFmt w:val="bullet"/>
      <w:lvlText w:val="-"/>
      <w:lvlJc w:val="left"/>
      <w:pPr>
        <w:tabs>
          <w:tab w:val="num" w:pos="360"/>
        </w:tabs>
        <w:ind w:left="360" w:right="360" w:hanging="360"/>
      </w:pPr>
      <w:rPr>
        <w:rFonts w:cs="Arial" w:hint="default"/>
      </w:rPr>
    </w:lvl>
  </w:abstractNum>
  <w:abstractNum w:abstractNumId="5" w15:restartNumberingAfterBreak="0">
    <w:nsid w:val="00000006"/>
    <w:multiLevelType w:val="hybridMultilevel"/>
    <w:tmpl w:val="BCAE17E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EE62382"/>
    <w:lvl w:ilvl="0" w:tplc="B49E956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314CF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hybridMultilevel"/>
    <w:tmpl w:val="04CE98E6"/>
    <w:lvl w:ilvl="0" w:tplc="153E44D4">
      <w:start w:val="1"/>
      <w:numFmt w:val="bullet"/>
      <w:lvlText w:val=""/>
      <w:lvlJc w:val="left"/>
      <w:pPr>
        <w:tabs>
          <w:tab w:val="num" w:pos="1080"/>
        </w:tabs>
        <w:ind w:left="1080" w:right="108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0F44B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0000000B"/>
    <w:multiLevelType w:val="hybridMultilevel"/>
    <w:tmpl w:val="0B865E70"/>
    <w:lvl w:ilvl="0" w:tplc="0C0A6006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F54D196"/>
    <w:lvl w:ilvl="0" w:tplc="0C0A6006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numFmt w:val="arabicAbja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915"/>
    <w:rsid w:val="0001503E"/>
    <w:rsid w:val="00022D56"/>
    <w:rsid w:val="000314ED"/>
    <w:rsid w:val="0003248F"/>
    <w:rsid w:val="00041896"/>
    <w:rsid w:val="000438B6"/>
    <w:rsid w:val="00043BAC"/>
    <w:rsid w:val="0005132A"/>
    <w:rsid w:val="00053140"/>
    <w:rsid w:val="0005505F"/>
    <w:rsid w:val="00070A93"/>
    <w:rsid w:val="00071918"/>
    <w:rsid w:val="000841B6"/>
    <w:rsid w:val="00086C02"/>
    <w:rsid w:val="00090622"/>
    <w:rsid w:val="000915E5"/>
    <w:rsid w:val="00096C2F"/>
    <w:rsid w:val="000B08DE"/>
    <w:rsid w:val="000B36BF"/>
    <w:rsid w:val="000B3788"/>
    <w:rsid w:val="000C4C7E"/>
    <w:rsid w:val="000C6AAC"/>
    <w:rsid w:val="000E145F"/>
    <w:rsid w:val="001036A8"/>
    <w:rsid w:val="00115466"/>
    <w:rsid w:val="00115722"/>
    <w:rsid w:val="00120CCD"/>
    <w:rsid w:val="00120DB8"/>
    <w:rsid w:val="00120EBA"/>
    <w:rsid w:val="0012768B"/>
    <w:rsid w:val="001551A8"/>
    <w:rsid w:val="001701B4"/>
    <w:rsid w:val="00170A6C"/>
    <w:rsid w:val="00172A27"/>
    <w:rsid w:val="001753D4"/>
    <w:rsid w:val="001A2446"/>
    <w:rsid w:val="001B2A82"/>
    <w:rsid w:val="001D020D"/>
    <w:rsid w:val="001D1394"/>
    <w:rsid w:val="001E04A8"/>
    <w:rsid w:val="001E3B14"/>
    <w:rsid w:val="001F4EB6"/>
    <w:rsid w:val="002066DD"/>
    <w:rsid w:val="00220FF0"/>
    <w:rsid w:val="002257DD"/>
    <w:rsid w:val="00233043"/>
    <w:rsid w:val="00234D88"/>
    <w:rsid w:val="0023503C"/>
    <w:rsid w:val="00241F7F"/>
    <w:rsid w:val="00250295"/>
    <w:rsid w:val="00254BB0"/>
    <w:rsid w:val="00280789"/>
    <w:rsid w:val="00281268"/>
    <w:rsid w:val="00287676"/>
    <w:rsid w:val="00293E00"/>
    <w:rsid w:val="002A5B2E"/>
    <w:rsid w:val="002C7BA1"/>
    <w:rsid w:val="002D6558"/>
    <w:rsid w:val="002E0389"/>
    <w:rsid w:val="002E2B2A"/>
    <w:rsid w:val="003173CD"/>
    <w:rsid w:val="003273D7"/>
    <w:rsid w:val="0033154F"/>
    <w:rsid w:val="003416B5"/>
    <w:rsid w:val="00344A94"/>
    <w:rsid w:val="00344AAD"/>
    <w:rsid w:val="00352FFD"/>
    <w:rsid w:val="00353A7A"/>
    <w:rsid w:val="0035759F"/>
    <w:rsid w:val="00360CD1"/>
    <w:rsid w:val="00366917"/>
    <w:rsid w:val="00366EA9"/>
    <w:rsid w:val="003701D8"/>
    <w:rsid w:val="00375448"/>
    <w:rsid w:val="003805CB"/>
    <w:rsid w:val="00383364"/>
    <w:rsid w:val="003920C8"/>
    <w:rsid w:val="003A2D1A"/>
    <w:rsid w:val="003C14F3"/>
    <w:rsid w:val="003D74B5"/>
    <w:rsid w:val="003F418C"/>
    <w:rsid w:val="0040719F"/>
    <w:rsid w:val="0041165A"/>
    <w:rsid w:val="00412120"/>
    <w:rsid w:val="00424BD1"/>
    <w:rsid w:val="00432681"/>
    <w:rsid w:val="00440C43"/>
    <w:rsid w:val="004472E1"/>
    <w:rsid w:val="00453E59"/>
    <w:rsid w:val="0045666A"/>
    <w:rsid w:val="004762F3"/>
    <w:rsid w:val="00483572"/>
    <w:rsid w:val="0048607F"/>
    <w:rsid w:val="00486AA6"/>
    <w:rsid w:val="00493BBE"/>
    <w:rsid w:val="00496264"/>
    <w:rsid w:val="00497460"/>
    <w:rsid w:val="004A1897"/>
    <w:rsid w:val="004A7FDB"/>
    <w:rsid w:val="004C797E"/>
    <w:rsid w:val="004F0B3F"/>
    <w:rsid w:val="004F140F"/>
    <w:rsid w:val="005000AA"/>
    <w:rsid w:val="00522E74"/>
    <w:rsid w:val="0052342E"/>
    <w:rsid w:val="005426FF"/>
    <w:rsid w:val="005462CE"/>
    <w:rsid w:val="005510BF"/>
    <w:rsid w:val="005532DA"/>
    <w:rsid w:val="00557C33"/>
    <w:rsid w:val="00573D3C"/>
    <w:rsid w:val="00585D43"/>
    <w:rsid w:val="0060124F"/>
    <w:rsid w:val="0060677E"/>
    <w:rsid w:val="00617A80"/>
    <w:rsid w:val="00622896"/>
    <w:rsid w:val="00623740"/>
    <w:rsid w:val="00625EF0"/>
    <w:rsid w:val="00627528"/>
    <w:rsid w:val="00637BAB"/>
    <w:rsid w:val="0066410E"/>
    <w:rsid w:val="00671356"/>
    <w:rsid w:val="006C17A3"/>
    <w:rsid w:val="006C20CF"/>
    <w:rsid w:val="006D1D58"/>
    <w:rsid w:val="006D7870"/>
    <w:rsid w:val="006E47DD"/>
    <w:rsid w:val="006E7EFD"/>
    <w:rsid w:val="007058F6"/>
    <w:rsid w:val="007110AB"/>
    <w:rsid w:val="0071502A"/>
    <w:rsid w:val="00715615"/>
    <w:rsid w:val="00725C0B"/>
    <w:rsid w:val="00730CB8"/>
    <w:rsid w:val="00732E86"/>
    <w:rsid w:val="007438A3"/>
    <w:rsid w:val="0074575C"/>
    <w:rsid w:val="0076404C"/>
    <w:rsid w:val="00775021"/>
    <w:rsid w:val="00776B4D"/>
    <w:rsid w:val="007834E0"/>
    <w:rsid w:val="007934F9"/>
    <w:rsid w:val="00797D96"/>
    <w:rsid w:val="007A6107"/>
    <w:rsid w:val="007B15BB"/>
    <w:rsid w:val="007C0BB6"/>
    <w:rsid w:val="007C1E9A"/>
    <w:rsid w:val="007D14B7"/>
    <w:rsid w:val="007D6920"/>
    <w:rsid w:val="007D7398"/>
    <w:rsid w:val="007D768E"/>
    <w:rsid w:val="00801989"/>
    <w:rsid w:val="00810917"/>
    <w:rsid w:val="00812159"/>
    <w:rsid w:val="00821005"/>
    <w:rsid w:val="00822EF7"/>
    <w:rsid w:val="00826BF8"/>
    <w:rsid w:val="008272E8"/>
    <w:rsid w:val="00836137"/>
    <w:rsid w:val="00836FBD"/>
    <w:rsid w:val="00842860"/>
    <w:rsid w:val="0084432A"/>
    <w:rsid w:val="00851444"/>
    <w:rsid w:val="00857B33"/>
    <w:rsid w:val="00865677"/>
    <w:rsid w:val="00877522"/>
    <w:rsid w:val="00877E61"/>
    <w:rsid w:val="00893666"/>
    <w:rsid w:val="008A025C"/>
    <w:rsid w:val="008A6813"/>
    <w:rsid w:val="008C4E50"/>
    <w:rsid w:val="008D057A"/>
    <w:rsid w:val="008E1E24"/>
    <w:rsid w:val="008E1F86"/>
    <w:rsid w:val="008F1F11"/>
    <w:rsid w:val="00901B79"/>
    <w:rsid w:val="00905DD2"/>
    <w:rsid w:val="009223CB"/>
    <w:rsid w:val="00931468"/>
    <w:rsid w:val="00937EEC"/>
    <w:rsid w:val="00952F41"/>
    <w:rsid w:val="009543CE"/>
    <w:rsid w:val="009822EE"/>
    <w:rsid w:val="0098310B"/>
    <w:rsid w:val="00983CC7"/>
    <w:rsid w:val="00986F36"/>
    <w:rsid w:val="00987BDA"/>
    <w:rsid w:val="00991466"/>
    <w:rsid w:val="00995C73"/>
    <w:rsid w:val="009A35EA"/>
    <w:rsid w:val="009B3F13"/>
    <w:rsid w:val="009C3D0C"/>
    <w:rsid w:val="009D3B37"/>
    <w:rsid w:val="009E0FC3"/>
    <w:rsid w:val="009E61E8"/>
    <w:rsid w:val="009F4B6B"/>
    <w:rsid w:val="00A12E33"/>
    <w:rsid w:val="00A16463"/>
    <w:rsid w:val="00A24718"/>
    <w:rsid w:val="00A410EC"/>
    <w:rsid w:val="00A65677"/>
    <w:rsid w:val="00A66483"/>
    <w:rsid w:val="00A664F4"/>
    <w:rsid w:val="00A75523"/>
    <w:rsid w:val="00A82089"/>
    <w:rsid w:val="00A86C44"/>
    <w:rsid w:val="00A87DE1"/>
    <w:rsid w:val="00AB5FB2"/>
    <w:rsid w:val="00AC5B5A"/>
    <w:rsid w:val="00AE259D"/>
    <w:rsid w:val="00AF5E18"/>
    <w:rsid w:val="00B05D32"/>
    <w:rsid w:val="00B31DAE"/>
    <w:rsid w:val="00B37AE2"/>
    <w:rsid w:val="00B46C85"/>
    <w:rsid w:val="00B500A7"/>
    <w:rsid w:val="00B54DA7"/>
    <w:rsid w:val="00B55886"/>
    <w:rsid w:val="00B60596"/>
    <w:rsid w:val="00B72D0D"/>
    <w:rsid w:val="00B75063"/>
    <w:rsid w:val="00BA0868"/>
    <w:rsid w:val="00BA3498"/>
    <w:rsid w:val="00BA6DDE"/>
    <w:rsid w:val="00BB18E5"/>
    <w:rsid w:val="00BB53F6"/>
    <w:rsid w:val="00BC2AA8"/>
    <w:rsid w:val="00BC723D"/>
    <w:rsid w:val="00BE4533"/>
    <w:rsid w:val="00BE58D1"/>
    <w:rsid w:val="00BF21A5"/>
    <w:rsid w:val="00BF46D6"/>
    <w:rsid w:val="00BF6447"/>
    <w:rsid w:val="00C01B12"/>
    <w:rsid w:val="00C059F0"/>
    <w:rsid w:val="00C10F3D"/>
    <w:rsid w:val="00C12788"/>
    <w:rsid w:val="00C16476"/>
    <w:rsid w:val="00C3129F"/>
    <w:rsid w:val="00C40C1F"/>
    <w:rsid w:val="00C42218"/>
    <w:rsid w:val="00C57529"/>
    <w:rsid w:val="00C57A2D"/>
    <w:rsid w:val="00C61C23"/>
    <w:rsid w:val="00C7157D"/>
    <w:rsid w:val="00C86C09"/>
    <w:rsid w:val="00C932DA"/>
    <w:rsid w:val="00CA6151"/>
    <w:rsid w:val="00CB271E"/>
    <w:rsid w:val="00CC6588"/>
    <w:rsid w:val="00CD0A06"/>
    <w:rsid w:val="00CE2A50"/>
    <w:rsid w:val="00CE6107"/>
    <w:rsid w:val="00CE61EC"/>
    <w:rsid w:val="00CE6FAC"/>
    <w:rsid w:val="00CF55BD"/>
    <w:rsid w:val="00D11E6F"/>
    <w:rsid w:val="00D16EE3"/>
    <w:rsid w:val="00D21EC4"/>
    <w:rsid w:val="00D24291"/>
    <w:rsid w:val="00D25676"/>
    <w:rsid w:val="00D300F3"/>
    <w:rsid w:val="00D35CBD"/>
    <w:rsid w:val="00D42234"/>
    <w:rsid w:val="00D432F9"/>
    <w:rsid w:val="00D455D1"/>
    <w:rsid w:val="00D5047D"/>
    <w:rsid w:val="00D5231A"/>
    <w:rsid w:val="00D535EA"/>
    <w:rsid w:val="00D544C4"/>
    <w:rsid w:val="00D628E0"/>
    <w:rsid w:val="00D8764A"/>
    <w:rsid w:val="00DA0EC9"/>
    <w:rsid w:val="00DA743F"/>
    <w:rsid w:val="00DC4514"/>
    <w:rsid w:val="00DD6A51"/>
    <w:rsid w:val="00DE478B"/>
    <w:rsid w:val="00DE4CF2"/>
    <w:rsid w:val="00DE54C8"/>
    <w:rsid w:val="00DF6001"/>
    <w:rsid w:val="00DF67BB"/>
    <w:rsid w:val="00E14370"/>
    <w:rsid w:val="00E1789D"/>
    <w:rsid w:val="00E213CB"/>
    <w:rsid w:val="00E2206F"/>
    <w:rsid w:val="00E25D74"/>
    <w:rsid w:val="00E265A8"/>
    <w:rsid w:val="00E2697F"/>
    <w:rsid w:val="00E35467"/>
    <w:rsid w:val="00E63CC1"/>
    <w:rsid w:val="00E70167"/>
    <w:rsid w:val="00E81981"/>
    <w:rsid w:val="00E82CA1"/>
    <w:rsid w:val="00E84ABA"/>
    <w:rsid w:val="00E85A76"/>
    <w:rsid w:val="00EA240B"/>
    <w:rsid w:val="00EB3BAE"/>
    <w:rsid w:val="00EB5864"/>
    <w:rsid w:val="00ED13A5"/>
    <w:rsid w:val="00ED71B2"/>
    <w:rsid w:val="00EE498F"/>
    <w:rsid w:val="00F3450C"/>
    <w:rsid w:val="00F46B18"/>
    <w:rsid w:val="00F54BD8"/>
    <w:rsid w:val="00F66428"/>
    <w:rsid w:val="00F81A4B"/>
    <w:rsid w:val="00F81A5B"/>
    <w:rsid w:val="00F941D2"/>
    <w:rsid w:val="00FB2B44"/>
    <w:rsid w:val="00FC0FE5"/>
    <w:rsid w:val="00FE0986"/>
    <w:rsid w:val="00F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CE2F9"/>
  <w15:chartTrackingRefBased/>
  <w15:docId w15:val="{769CCBE2-D802-614E-82B9-EE1F5BEE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raditional Arabic"/>
      <w:sz w:val="24"/>
      <w:szCs w:val="28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color w:val="0000FF"/>
    </w:rPr>
  </w:style>
  <w:style w:type="paragraph" w:styleId="Heading7">
    <w:name w:val="heading 7"/>
    <w:basedOn w:val="Normal"/>
    <w:next w:val="Normal"/>
    <w:qFormat/>
    <w:pPr>
      <w:keepNext/>
      <w:ind w:firstLine="72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  <w:szCs w:val="33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cs="Times New Roman"/>
      <w:sz w:val="20"/>
      <w:szCs w:val="20"/>
      <w:lang w:val="en-GB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rFonts w:cs="Traditional Arabic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rFonts w:cs="Traditional Arabic"/>
      <w:b/>
      <w:bCs/>
    </w:rPr>
  </w:style>
  <w:style w:type="character" w:customStyle="1" w:styleId="Heading2Char">
    <w:name w:val="Heading 2 Char"/>
    <w:link w:val="Heading2"/>
    <w:rPr>
      <w:rFonts w:cs="Traditional Arabic"/>
      <w:b/>
      <w:bCs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31D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14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466"/>
    <w:rPr>
      <w:rFonts w:cs="Traditional Arabic"/>
      <w:sz w:val="24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14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466"/>
    <w:rPr>
      <w:rFonts w:cs="Traditional Arabic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maisa91@outlook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</TotalTime>
  <Pages>1</Pages>
  <Words>252</Words>
  <Characters>1442</Characters>
  <Application>Microsoft Office Word</Application>
  <DocSecurity>0</DocSecurity>
  <Lines>12</Lines>
  <Paragraphs>3</Paragraphs>
  <ScaleCrop>false</ScaleCrop>
  <Company>Hewlett-Packard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SHAIMA</dc:creator>
  <cp:keywords/>
  <cp:lastModifiedBy>Faty Alsaffar</cp:lastModifiedBy>
  <cp:revision>7</cp:revision>
  <cp:lastPrinted>2010-09-01T18:04:00Z</cp:lastPrinted>
  <dcterms:created xsi:type="dcterms:W3CDTF">2019-12-03T15:23:00Z</dcterms:created>
  <dcterms:modified xsi:type="dcterms:W3CDTF">2019-12-03T22:55:00Z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