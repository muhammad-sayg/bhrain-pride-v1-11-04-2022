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235" w:rsidRDefault="00697235"/>
    <w:sdt>
      <w:sdtPr>
        <w:alias w:val="Resume Name"/>
        <w:tag w:val="Resume Name"/>
        <w:id w:val="-1667471191"/>
        <w:placeholder>
          <w:docPart w:val="E1CF0044AD1D4673BC222F087DB58E91"/>
        </w:placeholder>
        <w:docPartList>
          <w:docPartGallery w:val="Quick Parts"/>
          <w:docPartCategory w:val=" Resume Name"/>
        </w:docPartList>
      </w:sdtPr>
      <w:sdtEndPr/>
      <w:sdtContent>
        <w:p w:rsidR="00697235" w:rsidRDefault="00697235"/>
        <w:tbl>
          <w:tblPr>
            <w:tblW w:w="5000" w:type="pct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5940"/>
            <w:gridCol w:w="3420"/>
          </w:tblGrid>
          <w:tr w:rsidR="00697235" w:rsidTr="00043933">
            <w:tc>
              <w:tcPr>
                <w:tcW w:w="3173" w:type="pct"/>
              </w:tcPr>
              <w:sdt>
                <w:sdtPr>
                  <w:rPr>
                    <w:color w:val="000000" w:themeColor="text1"/>
                  </w:rPr>
                  <w:id w:val="26081749"/>
                  <w:placeholder>
                    <w:docPart w:val="BC57F1D26D5B4E86B2AF72AE8A26FE0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97235" w:rsidRPr="00043933" w:rsidRDefault="00043933">
                    <w:pPr>
                      <w:pStyle w:val="PersonalName"/>
                      <w:spacing w:line="240" w:lineRule="auto"/>
                      <w:rPr>
                        <w:color w:val="000000" w:themeColor="text1"/>
                      </w:rPr>
                    </w:pPr>
                    <w:r w:rsidRPr="00043933">
                      <w:rPr>
                        <w:color w:val="000000" w:themeColor="text1"/>
                      </w:rPr>
                      <w:t>Aqeela Ali Fardan kadhim</w:t>
                    </w:r>
                  </w:p>
                </w:sdtContent>
              </w:sdt>
              <w:p w:rsidR="00043933" w:rsidRPr="00043933" w:rsidRDefault="00043933">
                <w:pPr>
                  <w:pStyle w:val="NoSpacing"/>
                  <w:rPr>
                    <w:b/>
                    <w:bCs/>
                    <w:sz w:val="28"/>
                    <w:szCs w:val="28"/>
                  </w:rPr>
                </w:pPr>
                <w:r w:rsidRPr="00043933">
                  <w:rPr>
                    <w:b/>
                    <w:bCs/>
                    <w:sz w:val="28"/>
                    <w:szCs w:val="28"/>
                  </w:rPr>
                  <w:t>Phone number 33564569, 33507611</w:t>
                </w:r>
              </w:p>
              <w:p w:rsidR="00043933" w:rsidRPr="00043933" w:rsidRDefault="00043933">
                <w:pPr>
                  <w:pStyle w:val="NoSpacing"/>
                  <w:rPr>
                    <w:b/>
                    <w:bCs/>
                    <w:sz w:val="28"/>
                    <w:szCs w:val="28"/>
                  </w:rPr>
                </w:pPr>
              </w:p>
              <w:p w:rsidR="00697235" w:rsidRPr="00043933" w:rsidRDefault="00043933" w:rsidP="00043933">
                <w:pPr>
                  <w:pStyle w:val="NoSpacing"/>
                  <w:rPr>
                    <w:b/>
                    <w:bCs/>
                    <w:sz w:val="28"/>
                    <w:szCs w:val="28"/>
                  </w:rPr>
                </w:pPr>
                <w:r w:rsidRPr="00043933">
                  <w:rPr>
                    <w:b/>
                    <w:bCs/>
                    <w:sz w:val="28"/>
                    <w:szCs w:val="28"/>
                  </w:rPr>
                  <w:t xml:space="preserve">House 1030, road 1020, block 1010 Hamala </w:t>
                </w:r>
              </w:p>
              <w:p w:rsidR="00697235" w:rsidRDefault="00043933">
                <w:pPr>
                  <w:pStyle w:val="NoSpacing"/>
                </w:pPr>
                <w:r w:rsidRPr="00043933">
                  <w:rPr>
                    <w:b/>
                    <w:bCs/>
                    <w:sz w:val="28"/>
                    <w:szCs w:val="28"/>
                  </w:rPr>
                  <w:t>Aqeela.albari@gmail.com</w:t>
                </w:r>
              </w:p>
            </w:tc>
            <w:tc>
              <w:tcPr>
                <w:tcW w:w="1827" w:type="pct"/>
              </w:tcPr>
              <w:p w:rsidR="00697235" w:rsidRDefault="00D35A2E">
                <w:pPr>
                  <w:pStyle w:val="NoSpacing"/>
                  <w:jc w:val="right"/>
                </w:pPr>
                <w:r>
                  <w:rPr>
                    <w:noProof/>
                    <w:lang w:eastAsia="en-US"/>
                  </w:rPr>
                  <w:drawing>
                    <wp:inline distT="0" distB="0" distL="0" distR="0" wp14:anchorId="15D5729C" wp14:editId="389A991F">
                      <wp:extent cx="1170305" cy="1652270"/>
                      <wp:effectExtent l="0" t="0" r="0" b="508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70305" cy="165227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697235" w:rsidRDefault="00D35A2E">
          <w:r>
            <w:t>A7laaaa7@hotmail.com</w:t>
          </w:r>
        </w:p>
      </w:sdtContent>
    </w:sdt>
    <w:p w:rsidR="00697235" w:rsidRDefault="009D547B" w:rsidP="00D35A2E">
      <w:r>
        <w:rPr>
          <w:noProof/>
          <w:color w:val="000000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307C740" wp14:editId="5C739C5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12000" cy="241935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2000" cy="24193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8800" w:type="dxa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00"/>
                            </w:tblGrid>
                            <w:tr w:rsidR="00697235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697235" w:rsidRDefault="00697235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97235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697235" w:rsidRDefault="00697235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97235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697235" w:rsidRDefault="00697235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97235" w:rsidRDefault="00697235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0;width:560pt;height:19.05pt;z-index:251658240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" o:allowincell="f" filled="f" stroked="f">
                <v:textbox style="mso-fit-shape-to-text:t" inset="0,0,0,0">
                  <w:txbxContent>
                    <w:tbl>
                      <w:tblPr>
                        <w:tblW w:w="28800" w:type="dxa"/>
                        <w:jc w:val="center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00"/>
                      </w:tblGrid>
                      <w:tr w:rsidR="00697235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697235" w:rsidRDefault="00697235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97235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697235" w:rsidRDefault="00697235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97235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697235" w:rsidRDefault="00697235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697235" w:rsidRDefault="00697235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697235" w:rsidRPr="00FB40EC" w:rsidRDefault="009D547B">
      <w:pPr>
        <w:pStyle w:val="Section"/>
        <w:rPr>
          <w:sz w:val="36"/>
          <w:szCs w:val="36"/>
        </w:rPr>
      </w:pPr>
      <w:r w:rsidRPr="00FB40EC">
        <w:rPr>
          <w:sz w:val="36"/>
          <w:szCs w:val="36"/>
        </w:rPr>
        <w:t>Education</w:t>
      </w:r>
    </w:p>
    <w:p w:rsidR="00043933" w:rsidRPr="00FB40EC" w:rsidRDefault="00043933" w:rsidP="00043933">
      <w:pPr>
        <w:pStyle w:val="Subsection"/>
        <w:rPr>
          <w:rFonts w:asciiTheme="minorHAnsi" w:hAnsiTheme="minorHAnsi"/>
          <w:b w:val="0"/>
          <w:bCs/>
          <w:color w:val="000000" w:themeColor="text1"/>
          <w:sz w:val="32"/>
          <w:szCs w:val="32"/>
        </w:rPr>
      </w:pPr>
      <w:r w:rsidRPr="00FB40EC">
        <w:rPr>
          <w:rFonts w:asciiTheme="minorHAnsi" w:hAnsiTheme="minorHAnsi"/>
          <w:b w:val="0"/>
          <w:bCs/>
          <w:color w:val="000000" w:themeColor="text1"/>
          <w:sz w:val="32"/>
          <w:szCs w:val="32"/>
        </w:rPr>
        <w:t xml:space="preserve">MS Microsoft office world 2013  </w:t>
      </w:r>
      <w:proofErr w:type="spellStart"/>
      <w:r w:rsidRPr="00FB40EC">
        <w:rPr>
          <w:rFonts w:asciiTheme="minorHAnsi" w:hAnsiTheme="minorHAnsi"/>
          <w:b w:val="0"/>
          <w:bCs/>
          <w:color w:val="000000" w:themeColor="text1"/>
          <w:sz w:val="32"/>
          <w:szCs w:val="32"/>
        </w:rPr>
        <w:t>Thinksmart</w:t>
      </w:r>
      <w:proofErr w:type="spellEnd"/>
      <w:r w:rsidRPr="00FB40EC">
        <w:rPr>
          <w:rFonts w:asciiTheme="minorHAnsi" w:hAnsiTheme="minorHAnsi"/>
          <w:b w:val="0"/>
          <w:bCs/>
          <w:color w:val="000000" w:themeColor="text1"/>
          <w:sz w:val="32"/>
          <w:szCs w:val="32"/>
        </w:rPr>
        <w:t xml:space="preserve"> Institute 22Oct-25Oct 2017</w:t>
      </w:r>
    </w:p>
    <w:p w:rsidR="005A5EAE" w:rsidRPr="00FB40EC" w:rsidRDefault="00043933" w:rsidP="00D35A2E">
      <w:pPr>
        <w:rPr>
          <w:bCs/>
          <w:sz w:val="32"/>
          <w:szCs w:val="32"/>
        </w:rPr>
      </w:pPr>
      <w:r w:rsidRPr="00FB40EC">
        <w:rPr>
          <w:bCs/>
          <w:sz w:val="32"/>
          <w:szCs w:val="32"/>
        </w:rPr>
        <w:t>National Diploma in Finance Bahrain Training Institute 2010-2012</w:t>
      </w:r>
    </w:p>
    <w:p w:rsidR="005A5EAE" w:rsidRPr="00FB40EC" w:rsidRDefault="005A5EAE" w:rsidP="005A5EAE">
      <w:pPr>
        <w:rPr>
          <w:bCs/>
          <w:sz w:val="32"/>
          <w:szCs w:val="32"/>
        </w:rPr>
      </w:pPr>
      <w:r w:rsidRPr="00FB40EC">
        <w:rPr>
          <w:bCs/>
          <w:sz w:val="32"/>
          <w:szCs w:val="32"/>
        </w:rPr>
        <w:t>First diploma in Finance Bahrain Training Institute 2009-2010</w:t>
      </w:r>
    </w:p>
    <w:p w:rsidR="005A5EAE" w:rsidRPr="00FB40EC" w:rsidRDefault="005A5EAE" w:rsidP="00FB40EC">
      <w:pPr>
        <w:rPr>
          <w:bCs/>
          <w:sz w:val="32"/>
          <w:szCs w:val="32"/>
        </w:rPr>
      </w:pPr>
      <w:r w:rsidRPr="00FB40EC">
        <w:rPr>
          <w:bCs/>
          <w:sz w:val="32"/>
          <w:szCs w:val="32"/>
        </w:rPr>
        <w:t xml:space="preserve">Secondary School certificate </w:t>
      </w:r>
      <w:r w:rsidR="00FB40EC">
        <w:rPr>
          <w:bCs/>
          <w:sz w:val="32"/>
          <w:szCs w:val="32"/>
        </w:rPr>
        <w:t>Saar secondary School 2005-2008</w:t>
      </w:r>
    </w:p>
    <w:p w:rsidR="00697235" w:rsidRPr="00FB40EC" w:rsidRDefault="00D35A2E" w:rsidP="00161B10">
      <w:pPr>
        <w:pStyle w:val="ListBullet"/>
        <w:numPr>
          <w:ilvl w:val="0"/>
          <w:numId w:val="1"/>
        </w:numPr>
        <w:rPr>
          <w:bCs/>
          <w:sz w:val="32"/>
          <w:szCs w:val="32"/>
        </w:rPr>
      </w:pPr>
      <w:r w:rsidRPr="00FB40EC">
        <w:rPr>
          <w:bCs/>
          <w:sz w:val="32"/>
          <w:szCs w:val="32"/>
        </w:rPr>
        <w:t>C</w:t>
      </w:r>
      <w:r w:rsidR="00161B10">
        <w:rPr>
          <w:bCs/>
          <w:sz w:val="32"/>
          <w:szCs w:val="32"/>
        </w:rPr>
        <w:t>ontribute</w:t>
      </w:r>
      <w:r w:rsidR="005A5EAE" w:rsidRPr="00FB40EC">
        <w:rPr>
          <w:bCs/>
          <w:sz w:val="32"/>
          <w:szCs w:val="32"/>
        </w:rPr>
        <w:t xml:space="preserve"> Event</w:t>
      </w:r>
      <w:r w:rsidR="00FB40EC">
        <w:rPr>
          <w:bCs/>
          <w:sz w:val="32"/>
          <w:szCs w:val="32"/>
        </w:rPr>
        <w:t>s</w:t>
      </w:r>
      <w:r w:rsidR="005A5EAE" w:rsidRPr="00FB40EC">
        <w:rPr>
          <w:bCs/>
          <w:sz w:val="32"/>
          <w:szCs w:val="32"/>
        </w:rPr>
        <w:t xml:space="preserve"> in my daughter school </w:t>
      </w:r>
    </w:p>
    <w:p w:rsidR="00697235" w:rsidRDefault="009D547B">
      <w:pPr>
        <w:pStyle w:val="Section"/>
      </w:pPr>
      <w:r w:rsidRPr="00FB40EC">
        <w:rPr>
          <w:sz w:val="36"/>
          <w:szCs w:val="36"/>
        </w:rPr>
        <w:t>Experience</w:t>
      </w:r>
    </w:p>
    <w:p w:rsidR="00697235" w:rsidRPr="00FB40EC" w:rsidRDefault="005A5EAE" w:rsidP="005A5EAE">
      <w:pPr>
        <w:pStyle w:val="Subsection"/>
        <w:rPr>
          <w:rFonts w:asciiTheme="minorHAnsi" w:hAnsiTheme="minorHAnsi"/>
          <w:b w:val="0"/>
          <w:bCs/>
          <w:color w:val="000000" w:themeColor="text1"/>
          <w:spacing w:val="0"/>
          <w:sz w:val="32"/>
          <w:szCs w:val="32"/>
        </w:rPr>
      </w:pPr>
      <w:r w:rsidRPr="00FB40EC">
        <w:rPr>
          <w:rFonts w:asciiTheme="minorHAnsi" w:hAnsiTheme="minorHAnsi"/>
          <w:b w:val="0"/>
          <w:bCs/>
          <w:color w:val="000000" w:themeColor="text1"/>
          <w:spacing w:val="0"/>
          <w:sz w:val="32"/>
          <w:szCs w:val="32"/>
        </w:rPr>
        <w:t>Sep 2012</w:t>
      </w:r>
      <w:r w:rsidR="009D547B" w:rsidRPr="00FB40EC">
        <w:rPr>
          <w:rFonts w:asciiTheme="minorHAnsi" w:hAnsiTheme="minorHAnsi"/>
          <w:b w:val="0"/>
          <w:bCs/>
          <w:color w:val="000000" w:themeColor="text1"/>
          <w:spacing w:val="0"/>
          <w:sz w:val="32"/>
          <w:szCs w:val="32"/>
        </w:rPr>
        <w:t xml:space="preserve"> | </w:t>
      </w:r>
      <w:r w:rsidRPr="00FB40EC">
        <w:rPr>
          <w:rFonts w:asciiTheme="minorHAnsi" w:hAnsiTheme="minorHAnsi"/>
          <w:b w:val="0"/>
          <w:bCs/>
          <w:color w:val="000000" w:themeColor="text1"/>
          <w:spacing w:val="0"/>
          <w:sz w:val="32"/>
          <w:szCs w:val="32"/>
        </w:rPr>
        <w:t xml:space="preserve">Nov 2012   Call </w:t>
      </w:r>
      <w:r w:rsidR="00D35A2E" w:rsidRPr="00FB40EC">
        <w:rPr>
          <w:rFonts w:asciiTheme="minorHAnsi" w:hAnsiTheme="minorHAnsi"/>
          <w:b w:val="0"/>
          <w:bCs/>
          <w:color w:val="000000" w:themeColor="text1"/>
          <w:spacing w:val="0"/>
          <w:sz w:val="32"/>
          <w:szCs w:val="32"/>
        </w:rPr>
        <w:t>center</w:t>
      </w:r>
      <w:r w:rsidRPr="00FB40EC">
        <w:rPr>
          <w:rFonts w:asciiTheme="minorHAnsi" w:hAnsiTheme="minorHAnsi"/>
          <w:b w:val="0"/>
          <w:bCs/>
          <w:color w:val="000000" w:themeColor="text1"/>
          <w:spacing w:val="0"/>
          <w:sz w:val="32"/>
          <w:szCs w:val="32"/>
        </w:rPr>
        <w:t xml:space="preserve"> Laborer At Batelco</w:t>
      </w:r>
    </w:p>
    <w:p w:rsidR="00697235" w:rsidRPr="00FB40EC" w:rsidRDefault="00697235">
      <w:pPr>
        <w:pStyle w:val="SubsectionText"/>
        <w:rPr>
          <w:bCs/>
          <w:sz w:val="32"/>
          <w:szCs w:val="32"/>
        </w:rPr>
      </w:pPr>
    </w:p>
    <w:p w:rsidR="00697235" w:rsidRPr="00FB40EC" w:rsidRDefault="009D547B">
      <w:pPr>
        <w:pStyle w:val="Section"/>
        <w:rPr>
          <w:sz w:val="36"/>
          <w:szCs w:val="36"/>
        </w:rPr>
      </w:pPr>
      <w:r w:rsidRPr="00FB40EC">
        <w:rPr>
          <w:sz w:val="36"/>
          <w:szCs w:val="36"/>
        </w:rPr>
        <w:t>Skills</w:t>
      </w:r>
    </w:p>
    <w:p w:rsidR="00697235" w:rsidRPr="005A5EAE" w:rsidRDefault="00697235" w:rsidP="005A5EAE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:rsidR="00697235" w:rsidRPr="00FB40EC" w:rsidRDefault="005A5EAE" w:rsidP="00D35A2E">
      <w:pPr>
        <w:pStyle w:val="ListBullet"/>
        <w:numPr>
          <w:ilvl w:val="0"/>
          <w:numId w:val="0"/>
        </w:numPr>
        <w:tabs>
          <w:tab w:val="left" w:pos="180"/>
        </w:tabs>
        <w:rPr>
          <w:bCs/>
          <w:sz w:val="32"/>
          <w:szCs w:val="32"/>
        </w:rPr>
      </w:pPr>
      <w:r w:rsidRPr="00FB40EC">
        <w:rPr>
          <w:bCs/>
          <w:sz w:val="32"/>
          <w:szCs w:val="32"/>
        </w:rPr>
        <w:t>•</w:t>
      </w:r>
      <w:r w:rsidR="00D35A2E">
        <w:rPr>
          <w:bCs/>
          <w:sz w:val="32"/>
          <w:szCs w:val="32"/>
        </w:rPr>
        <w:tab/>
        <w:t xml:space="preserve">Interpersonal Skills: Flexible, well organized and </w:t>
      </w:r>
      <w:r w:rsidRPr="00FB40EC">
        <w:rPr>
          <w:bCs/>
          <w:sz w:val="32"/>
          <w:szCs w:val="32"/>
        </w:rPr>
        <w:t>Good communication skills</w:t>
      </w:r>
    </w:p>
    <w:p w:rsidR="005A5EAE" w:rsidRPr="00FB40EC" w:rsidRDefault="005A5EAE" w:rsidP="00D35A2E">
      <w:pPr>
        <w:pStyle w:val="ListBullet"/>
        <w:numPr>
          <w:ilvl w:val="0"/>
          <w:numId w:val="0"/>
        </w:numPr>
        <w:tabs>
          <w:tab w:val="left" w:pos="180"/>
        </w:tabs>
        <w:ind w:left="270" w:hanging="270"/>
        <w:rPr>
          <w:bCs/>
          <w:sz w:val="32"/>
          <w:szCs w:val="32"/>
        </w:rPr>
      </w:pPr>
      <w:r w:rsidRPr="00FB40EC">
        <w:rPr>
          <w:bCs/>
          <w:sz w:val="32"/>
          <w:szCs w:val="32"/>
        </w:rPr>
        <w:t>•</w:t>
      </w:r>
      <w:r w:rsidRPr="00FB40EC">
        <w:rPr>
          <w:bCs/>
          <w:sz w:val="32"/>
          <w:szCs w:val="32"/>
        </w:rPr>
        <w:tab/>
        <w:t>Computer Skills: MS Office 2007,</w:t>
      </w:r>
      <w:r w:rsidR="00D35A2E">
        <w:rPr>
          <w:bCs/>
          <w:sz w:val="32"/>
          <w:szCs w:val="32"/>
        </w:rPr>
        <w:t xml:space="preserve"> MS office World 2013,</w:t>
      </w:r>
      <w:r w:rsidRPr="00FB40EC">
        <w:rPr>
          <w:bCs/>
          <w:sz w:val="32"/>
          <w:szCs w:val="32"/>
        </w:rPr>
        <w:t xml:space="preserve"> Photoshop</w:t>
      </w:r>
      <w:r w:rsidR="00D35A2E">
        <w:rPr>
          <w:bCs/>
          <w:sz w:val="32"/>
          <w:szCs w:val="32"/>
        </w:rPr>
        <w:t xml:space="preserve"> and</w:t>
      </w:r>
      <w:r w:rsidRPr="00FB40EC">
        <w:rPr>
          <w:bCs/>
          <w:sz w:val="32"/>
          <w:szCs w:val="32"/>
        </w:rPr>
        <w:t xml:space="preserve"> Image Ready</w:t>
      </w:r>
    </w:p>
    <w:p w:rsidR="005A5EAE" w:rsidRPr="00FB40EC" w:rsidRDefault="005A5EAE" w:rsidP="00FB40EC">
      <w:pPr>
        <w:pStyle w:val="ListBullet"/>
        <w:numPr>
          <w:ilvl w:val="0"/>
          <w:numId w:val="0"/>
        </w:numPr>
        <w:tabs>
          <w:tab w:val="left" w:pos="180"/>
        </w:tabs>
        <w:ind w:left="270" w:hanging="270"/>
        <w:rPr>
          <w:bCs/>
          <w:sz w:val="32"/>
          <w:szCs w:val="32"/>
        </w:rPr>
      </w:pPr>
      <w:r w:rsidRPr="00FB40EC">
        <w:rPr>
          <w:bCs/>
          <w:sz w:val="32"/>
          <w:szCs w:val="32"/>
        </w:rPr>
        <w:t>•</w:t>
      </w:r>
      <w:r w:rsidRPr="00FB40EC">
        <w:rPr>
          <w:bCs/>
          <w:sz w:val="32"/>
          <w:szCs w:val="32"/>
        </w:rPr>
        <w:tab/>
        <w:t>Languages: Fluent in both Arabic, English</w:t>
      </w:r>
    </w:p>
    <w:p w:rsidR="005A5EAE" w:rsidRPr="00FB40EC" w:rsidRDefault="005A5EAE" w:rsidP="00FB40EC">
      <w:pPr>
        <w:pStyle w:val="ListBullet"/>
        <w:numPr>
          <w:ilvl w:val="0"/>
          <w:numId w:val="0"/>
        </w:numPr>
        <w:tabs>
          <w:tab w:val="left" w:pos="180"/>
        </w:tabs>
        <w:ind w:left="270" w:hanging="270"/>
        <w:rPr>
          <w:bCs/>
          <w:sz w:val="32"/>
          <w:szCs w:val="32"/>
        </w:rPr>
      </w:pPr>
      <w:r w:rsidRPr="00FB40EC">
        <w:rPr>
          <w:bCs/>
          <w:sz w:val="32"/>
          <w:szCs w:val="32"/>
        </w:rPr>
        <w:t>•</w:t>
      </w:r>
      <w:r w:rsidRPr="00FB40EC">
        <w:rPr>
          <w:bCs/>
          <w:sz w:val="32"/>
          <w:szCs w:val="32"/>
        </w:rPr>
        <w:tab/>
        <w:t xml:space="preserve">  Additional Skills: Valid Driving License </w:t>
      </w:r>
    </w:p>
    <w:sectPr w:rsidR="005A5EAE" w:rsidRPr="00FB40EC"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C4A" w:rsidRDefault="00551C4A">
      <w:pPr>
        <w:spacing w:after="0" w:line="240" w:lineRule="auto"/>
      </w:pPr>
      <w:r>
        <w:separator/>
      </w:r>
    </w:p>
  </w:endnote>
  <w:endnote w:type="continuationSeparator" w:id="0">
    <w:p w:rsidR="00551C4A" w:rsidRDefault="00551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235" w:rsidRDefault="009D547B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editId="28309BC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4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24" o:spid="_x0000_s1026" style="position:absolute;margin-left:0;margin-top:0;width:561.15pt;height:742.8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HPQXrm6&#10;AgAAvA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156D47DB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5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697235" w:rsidRDefault="00697235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1" o:spid="_x0000_s1027" style="position:absolute;margin-left:0;margin-top:0;width:41pt;height:41pt;z-index:2516613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" o:allowincell="f" fillcolor="#d34817 [3204]" stroked="f">
              <v:textbox inset="0,0,0,0">
                <w:txbxContent>
                  <w:p w:rsidR="00697235" w:rsidRDefault="00697235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C4A" w:rsidRDefault="00551C4A">
      <w:pPr>
        <w:spacing w:after="0" w:line="240" w:lineRule="auto"/>
      </w:pPr>
      <w:r>
        <w:separator/>
      </w:r>
    </w:p>
  </w:footnote>
  <w:footnote w:type="continuationSeparator" w:id="0">
    <w:p w:rsidR="00551C4A" w:rsidRDefault="00551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235" w:rsidRDefault="009D547B">
    <w:pPr>
      <w:pStyle w:val="Header"/>
    </w:pPr>
    <w:r>
      <w:rPr>
        <w:noProof/>
        <w:szCs w:val="18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7766D6A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0" o:spid="_x0000_s1026" style="position:absolute;margin-left:0;margin-top:0;width:561.15pt;height:742.85pt;z-index:25165926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BTGSeb&#10;uwIAALwFAAAOAAAAAAAAAAAAAAAAAC4CAABkcnMvZTJvRG9jLnhtbFBLAQItABQABgAIAAAAIQDa&#10;bn4s3gAAAAcBAAAPAAAAAAAAAAAAAAAAABUFAABkcnMvZG93bnJldi54bWxQSwUGAAAAAAQABADz&#10;AAAAIAYAAAAA&#10;" o:allowincell="f" filled="f" fillcolor="black" strokeweight="1pt">
              <w10:wrap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1376106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GrammaticalErrors/>
  <w:proofState w:spelling="clean"/>
  <w:attachedTemplate r:id="rId1"/>
  <w:styleLockQFSet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933"/>
    <w:rsid w:val="00043933"/>
    <w:rsid w:val="00161B10"/>
    <w:rsid w:val="00551C4A"/>
    <w:rsid w:val="005A5EAE"/>
    <w:rsid w:val="00697235"/>
    <w:rsid w:val="009D547B"/>
    <w:rsid w:val="00D35A2E"/>
    <w:rsid w:val="00FB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color w:val="524733" w:themeColor="accent3" w:themeShade="80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D34817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D34817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Pr>
      <w:b/>
      <w:color w:val="9D3511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Pr>
      <w:rFonts w:cs="Times New Roman"/>
      <w:b/>
      <w:color w:val="9D3511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Pr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Pr>
      <w:rFonts w:asciiTheme="majorHAnsi" w:hAnsiTheme="majorHAnsi"/>
      <w:b/>
      <w:i/>
      <w:color w:val="855D5D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Pr>
      <w:rFonts w:asciiTheme="majorHAnsi" w:hAnsiTheme="majorHAnsi" w:cs="Times New Roman"/>
      <w:b/>
      <w:i/>
      <w:color w:val="855D5D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Pr>
      <w:b/>
      <w:i/>
      <w:color w:val="7B6A4D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Pr>
      <w:rFonts w:cs="Times New Roman"/>
      <w:b/>
      <w:i/>
      <w:color w:val="7B6A4D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Pr>
      <w:i/>
    </w:rPr>
  </w:style>
  <w:style w:type="character" w:customStyle="1" w:styleId="SubtleEmphasisChar">
    <w:name w:val="Subtle Emphasis Char"/>
    <w:basedOn w:val="DefaultParagraphFont"/>
    <w:link w:val="SubtleEmphasis1"/>
    <w:uiPriority w:val="19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Pr>
      <w:i/>
      <w:color w:val="808080" w:themeColor="background1" w:themeShade="80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808080" w:themeColor="background1" w:themeShade="80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pPr>
      <w:numPr>
        <w:numId w:val="2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22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23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24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25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Pr>
      <w:color w:val="CC9900" w:themeColor="hyperlink"/>
      <w:u w:val="single"/>
    </w:rPr>
  </w:style>
  <w:style w:type="paragraph" w:customStyle="1" w:styleId="PersonalName">
    <w:name w:val="Personal Name"/>
    <w:basedOn w:val="Normal"/>
    <w:qFormat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Subsection">
    <w:name w:val="Subsection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32"/>
    </w:rPr>
  </w:style>
  <w:style w:type="paragraph" w:customStyle="1" w:styleId="Section">
    <w:name w:val="Section"/>
    <w:basedOn w:val="Normal"/>
    <w:next w:val="Normal"/>
    <w:qFormat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GrayText">
    <w:name w:val="Gray Text"/>
    <w:basedOn w:val="NoSpacing"/>
    <w:unhideWhenUsed/>
    <w:qFormat/>
    <w:rPr>
      <w:rFonts w:asciiTheme="majorHAnsi" w:hAnsiTheme="majorHAnsi"/>
      <w:sz w:val="20"/>
    </w:rPr>
  </w:style>
  <w:style w:type="character" w:customStyle="1" w:styleId="subsectiondatechar">
    <w:name w:val="subsectiondatechar"/>
    <w:basedOn w:val="DefaultParagraphFont"/>
    <w:uiPriority w:val="99"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color w:val="524733" w:themeColor="accent3" w:themeShade="80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D34817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D34817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Pr>
      <w:b/>
      <w:color w:val="9D3511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Pr>
      <w:rFonts w:cs="Times New Roman"/>
      <w:b/>
      <w:color w:val="9D3511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Pr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Pr>
      <w:rFonts w:asciiTheme="majorHAnsi" w:hAnsiTheme="majorHAnsi"/>
      <w:b/>
      <w:i/>
      <w:color w:val="855D5D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Pr>
      <w:rFonts w:asciiTheme="majorHAnsi" w:hAnsiTheme="majorHAnsi" w:cs="Times New Roman"/>
      <w:b/>
      <w:i/>
      <w:color w:val="855D5D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Pr>
      <w:b/>
      <w:i/>
      <w:color w:val="7B6A4D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Pr>
      <w:rFonts w:cs="Times New Roman"/>
      <w:b/>
      <w:i/>
      <w:color w:val="7B6A4D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Pr>
      <w:i/>
    </w:rPr>
  </w:style>
  <w:style w:type="character" w:customStyle="1" w:styleId="SubtleEmphasisChar">
    <w:name w:val="Subtle Emphasis Char"/>
    <w:basedOn w:val="DefaultParagraphFont"/>
    <w:link w:val="SubtleEmphasis1"/>
    <w:uiPriority w:val="19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Pr>
      <w:i/>
      <w:color w:val="808080" w:themeColor="background1" w:themeShade="80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808080" w:themeColor="background1" w:themeShade="80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pPr>
      <w:numPr>
        <w:numId w:val="2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22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23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24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25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Pr>
      <w:color w:val="CC9900" w:themeColor="hyperlink"/>
      <w:u w:val="single"/>
    </w:rPr>
  </w:style>
  <w:style w:type="paragraph" w:customStyle="1" w:styleId="PersonalName">
    <w:name w:val="Personal Name"/>
    <w:basedOn w:val="Normal"/>
    <w:qFormat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Subsection">
    <w:name w:val="Subsection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32"/>
    </w:rPr>
  </w:style>
  <w:style w:type="paragraph" w:customStyle="1" w:styleId="Section">
    <w:name w:val="Section"/>
    <w:basedOn w:val="Normal"/>
    <w:next w:val="Normal"/>
    <w:qFormat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GrayText">
    <w:name w:val="Gray Text"/>
    <w:basedOn w:val="NoSpacing"/>
    <w:unhideWhenUsed/>
    <w:qFormat/>
    <w:rPr>
      <w:rFonts w:asciiTheme="majorHAnsi" w:hAnsiTheme="majorHAnsi"/>
      <w:sz w:val="20"/>
    </w:rPr>
  </w:style>
  <w:style w:type="character" w:customStyle="1" w:styleId="subsectiondatechar">
    <w:name w:val="subsectiondatechar"/>
    <w:basedOn w:val="DefaultParagraphFont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5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ooz\AppData\Roaming\Microsoft\Templates\Resume_Equity_the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1CF0044AD1D4673BC222F087DB58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B75B6-A659-418C-80AD-BC5AE3B52434}"/>
      </w:docPartPr>
      <w:docPartBody>
        <w:p w:rsidR="009B765E" w:rsidRDefault="00520257">
          <w:pPr>
            <w:pStyle w:val="E1CF0044AD1D4673BC222F087DB58E91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BC57F1D26D5B4E86B2AF72AE8A26F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B00C1-933B-4069-B055-94001CC255C1}"/>
      </w:docPartPr>
      <w:docPartBody>
        <w:p w:rsidR="009B765E" w:rsidRDefault="00520257">
          <w:pPr>
            <w:pStyle w:val="BC57F1D26D5B4E86B2AF72AE8A26FE09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257"/>
    <w:rsid w:val="00386809"/>
    <w:rsid w:val="00520257"/>
    <w:rsid w:val="009B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E1CF0044AD1D4673BC222F087DB58E91">
    <w:name w:val="E1CF0044AD1D4673BC222F087DB58E91"/>
  </w:style>
  <w:style w:type="paragraph" w:customStyle="1" w:styleId="BC57F1D26D5B4E86B2AF72AE8A26FE09">
    <w:name w:val="BC57F1D26D5B4E86B2AF72AE8A26FE09"/>
  </w:style>
  <w:style w:type="paragraph" w:customStyle="1" w:styleId="BE7F4A83B7EA4B7E880F5818B3650053">
    <w:name w:val="BE7F4A83B7EA4B7E880F5818B3650053"/>
  </w:style>
  <w:style w:type="paragraph" w:customStyle="1" w:styleId="F4A8907360AB4D93B57A599197DA963F">
    <w:name w:val="F4A8907360AB4D93B57A599197DA963F"/>
  </w:style>
  <w:style w:type="paragraph" w:customStyle="1" w:styleId="7C29C1DC200A4D59B3975ABB7BBB28CD">
    <w:name w:val="7C29C1DC200A4D59B3975ABB7BBB28CD"/>
  </w:style>
  <w:style w:type="paragraph" w:customStyle="1" w:styleId="5DB7AE1E41534D0A9312F29E3B2F6F1B">
    <w:name w:val="5DB7AE1E41534D0A9312F29E3B2F6F1B"/>
  </w:style>
  <w:style w:type="paragraph" w:customStyle="1" w:styleId="E56659FB7C4E415FB96D39B548C72D81">
    <w:name w:val="E56659FB7C4E415FB96D39B548C72D81"/>
  </w:style>
  <w:style w:type="paragraph" w:customStyle="1" w:styleId="0325AD6A957A4FD8B281B104AC8F940B">
    <w:name w:val="0325AD6A957A4FD8B281B104AC8F940B"/>
  </w:style>
  <w:style w:type="paragraph" w:customStyle="1" w:styleId="913A963C2F414A659DFDED5752EF024C">
    <w:name w:val="913A963C2F414A659DFDED5752EF024C"/>
  </w:style>
  <w:style w:type="paragraph" w:customStyle="1" w:styleId="F015D837DB0D4BCF87F4B37D3CB6B0E3">
    <w:name w:val="F015D837DB0D4BCF87F4B37D3CB6B0E3"/>
  </w:style>
  <w:style w:type="paragraph" w:customStyle="1" w:styleId="464F74815AD04B81AA3D28BACC8C0F30">
    <w:name w:val="464F74815AD04B81AA3D28BACC8C0F30"/>
  </w:style>
  <w:style w:type="paragraph" w:customStyle="1" w:styleId="12452F18EE604220951925A7DD4306CB">
    <w:name w:val="12452F18EE604220951925A7DD4306CB"/>
  </w:style>
  <w:style w:type="paragraph" w:customStyle="1" w:styleId="697D4E3A79404B6C8DFA96FA99F803A6">
    <w:name w:val="697D4E3A79404B6C8DFA96FA99F803A6"/>
  </w:style>
  <w:style w:type="paragraph" w:customStyle="1" w:styleId="C66A605AF63F440FAE5BA5944CDF8F9A">
    <w:name w:val="C66A605AF63F440FAE5BA5944CDF8F9A"/>
  </w:style>
  <w:style w:type="paragraph" w:customStyle="1" w:styleId="AE66D38D0B924A7697DC40AF96890A68">
    <w:name w:val="AE66D38D0B924A7697DC40AF96890A68"/>
  </w:style>
  <w:style w:type="paragraph" w:customStyle="1" w:styleId="8BD76B4C0C234B2D9D3E457C4F4B382A">
    <w:name w:val="8BD76B4C0C234B2D9D3E457C4F4B382A"/>
  </w:style>
  <w:style w:type="paragraph" w:customStyle="1" w:styleId="D4E9654A7369437389FE4ED4073C43FB">
    <w:name w:val="D4E9654A7369437389FE4ED4073C43F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E1CF0044AD1D4673BC222F087DB58E91">
    <w:name w:val="E1CF0044AD1D4673BC222F087DB58E91"/>
  </w:style>
  <w:style w:type="paragraph" w:customStyle="1" w:styleId="BC57F1D26D5B4E86B2AF72AE8A26FE09">
    <w:name w:val="BC57F1D26D5B4E86B2AF72AE8A26FE09"/>
  </w:style>
  <w:style w:type="paragraph" w:customStyle="1" w:styleId="BE7F4A83B7EA4B7E880F5818B3650053">
    <w:name w:val="BE7F4A83B7EA4B7E880F5818B3650053"/>
  </w:style>
  <w:style w:type="paragraph" w:customStyle="1" w:styleId="F4A8907360AB4D93B57A599197DA963F">
    <w:name w:val="F4A8907360AB4D93B57A599197DA963F"/>
  </w:style>
  <w:style w:type="paragraph" w:customStyle="1" w:styleId="7C29C1DC200A4D59B3975ABB7BBB28CD">
    <w:name w:val="7C29C1DC200A4D59B3975ABB7BBB28CD"/>
  </w:style>
  <w:style w:type="paragraph" w:customStyle="1" w:styleId="5DB7AE1E41534D0A9312F29E3B2F6F1B">
    <w:name w:val="5DB7AE1E41534D0A9312F29E3B2F6F1B"/>
  </w:style>
  <w:style w:type="paragraph" w:customStyle="1" w:styleId="E56659FB7C4E415FB96D39B548C72D81">
    <w:name w:val="E56659FB7C4E415FB96D39B548C72D81"/>
  </w:style>
  <w:style w:type="paragraph" w:customStyle="1" w:styleId="0325AD6A957A4FD8B281B104AC8F940B">
    <w:name w:val="0325AD6A957A4FD8B281B104AC8F940B"/>
  </w:style>
  <w:style w:type="paragraph" w:customStyle="1" w:styleId="913A963C2F414A659DFDED5752EF024C">
    <w:name w:val="913A963C2F414A659DFDED5752EF024C"/>
  </w:style>
  <w:style w:type="paragraph" w:customStyle="1" w:styleId="F015D837DB0D4BCF87F4B37D3CB6B0E3">
    <w:name w:val="F015D837DB0D4BCF87F4B37D3CB6B0E3"/>
  </w:style>
  <w:style w:type="paragraph" w:customStyle="1" w:styleId="464F74815AD04B81AA3D28BACC8C0F30">
    <w:name w:val="464F74815AD04B81AA3D28BACC8C0F30"/>
  </w:style>
  <w:style w:type="paragraph" w:customStyle="1" w:styleId="12452F18EE604220951925A7DD4306CB">
    <w:name w:val="12452F18EE604220951925A7DD4306CB"/>
  </w:style>
  <w:style w:type="paragraph" w:customStyle="1" w:styleId="697D4E3A79404B6C8DFA96FA99F803A6">
    <w:name w:val="697D4E3A79404B6C8DFA96FA99F803A6"/>
  </w:style>
  <w:style w:type="paragraph" w:customStyle="1" w:styleId="C66A605AF63F440FAE5BA5944CDF8F9A">
    <w:name w:val="C66A605AF63F440FAE5BA5944CDF8F9A"/>
  </w:style>
  <w:style w:type="paragraph" w:customStyle="1" w:styleId="AE66D38D0B924A7697DC40AF96890A68">
    <w:name w:val="AE66D38D0B924A7697DC40AF96890A68"/>
  </w:style>
  <w:style w:type="paragraph" w:customStyle="1" w:styleId="8BD76B4C0C234B2D9D3E457C4F4B382A">
    <w:name w:val="8BD76B4C0C234B2D9D3E457C4F4B382A"/>
  </w:style>
  <w:style w:type="paragraph" w:customStyle="1" w:styleId="D4E9654A7369437389FE4ED4073C43FB">
    <w:name w:val="D4E9654A7369437389FE4ED4073C43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>false</MarketSpecific>
    <ApprovalStatus xmlns="4873beb7-5857-4685-be1f-d57550cc96cc">InProgress</ApprovalStatus>
    <DirectSourceMarket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NumericId xmlns="4873beb7-5857-4685-be1f-d57550cc96cc">101796267</NumericId>
    <TPFriendlyName xmlns="4873beb7-5857-4685-be1f-d57550cc96cc" xsi:nil="true"/>
    <BusinessGroup xmlns="4873beb7-5857-4685-be1f-d57550cc96cc" xsi:nil="true"/>
    <OpenTemplate xmlns="4873beb7-5857-4685-be1f-d57550cc96cc">true</OpenTemplate>
    <SourceTitle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>2009-11-03T02:56:00+00:00</IntlLangReviewDate>
    <PublishStatusLookup xmlns="4873beb7-5857-4685-be1f-d57550cc96cc">
      <Value>509199</Value>
      <Value>1303624</Value>
    </PublishStatusLookup>
    <ParentAssetId xmlns="4873beb7-5857-4685-be1f-d57550cc96cc" xsi:nil="true"/>
    <LastPublishResultLookup xmlns="4873beb7-5857-4685-be1f-d57550cc96cc" xsi:nil="true"/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APAuthor xmlns="4873beb7-5857-4685-be1f-d57550cc96cc">
      <UserInfo>
        <DisplayName>REDMOND\v-luannv</DisplayName>
        <AccountId>92</AccountId>
        <AccountType/>
      </UserInfo>
    </APAuthor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>2009-11-03T02:56:00+00:00</LastModifiedDateTime>
    <TPLaunchHelpLinkType xmlns="4873beb7-5857-4685-be1f-d57550cc96cc">Template</TPLaunchHelpLinkType>
    <TimesCloned xmlns="4873beb7-5857-4685-be1f-d57550cc96cc" xsi:nil="true"/>
    <PublishTargets xmlns="4873beb7-5857-4685-be1f-d57550cc96cc">OfficeOnline</PublishTargets>
    <AcquiredFrom xmlns="4873beb7-5857-4685-be1f-d57550cc96cc">Community</AcquiredFrom>
    <AssetStart xmlns="4873beb7-5857-4685-be1f-d57550cc96cc">2009-11-03T02:35:42+00:00</AssetStart>
    <FriendlyTitle xmlns="4873beb7-5857-4685-be1f-d57550cc96cc" xsi:nil="true"/>
    <Provider xmlns="4873beb7-5857-4685-be1f-d57550cc96cc" xsi:nil="true"/>
    <LastHandOff xmlns="4873beb7-5857-4685-be1f-d57550cc96cc" xsi:nil="true"/>
    <Manager xmlns="4873beb7-5857-4685-be1f-d57550cc96cc" xsi:nil="true"/>
    <UALocRecommendation xmlns="4873beb7-5857-4685-be1f-d57550cc96cc">Localize</UALocRecommendation>
    <ArtSampleDocs xmlns="4873beb7-5857-4685-be1f-d57550cc96cc" xsi:nil="true"/>
    <UACurrentWords xmlns="4873beb7-5857-4685-be1f-d57550cc96cc" xsi:nil="true"/>
    <TPClientViewer xmlns="4873beb7-5857-4685-be1f-d57550cc96cc" xsi:nil="true"/>
    <TemplateStatus xmlns="4873beb7-5857-4685-be1f-d57550cc96cc" xsi:nil="true"/>
    <ShowIn xmlns="4873beb7-5857-4685-be1f-d57550cc96cc">Show everywhere</ShowIn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UANotes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>Best Bets</DSATActionTaken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 xsi:nil="true"/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AssetId xmlns="4873beb7-5857-4685-be1f-d57550cc96cc">TP101796267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>2009-11-03T02:56:00+00:00</HandoffToMSDN>
    <PlannedPubDate xmlns="4873beb7-5857-4685-be1f-d57550cc96cc">2009-11-03T02:56:00+00:00</PlannedPubDate>
    <TrustLevel xmlns="4873beb7-5857-4685-be1f-d57550cc96cc">1 Microsoft Managed Content</TrustLevel>
    <TPNamespace xmlns="4873beb7-5857-4685-be1f-d57550cc96cc" xsi:nil="true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17238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microsoft.com/office/word/2004/10/bibliography" xmlns="http://schemas.microsoft.com/office/word/2004/10/bibliography"/>
</file>

<file path=customXml/itemProps1.xml><?xml version="1.0" encoding="utf-8"?>
<ds:datastoreItem xmlns:ds="http://schemas.openxmlformats.org/officeDocument/2006/customXml" ds:itemID="{525CE676-7876-4578-8C29-2230BA4804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9038E0-F319-4113-A862-842917B88F06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67978737-9781-4512-BB66-FCC03AA0B7BC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53EC0E6B-270C-45E5-9C1E-B09363321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B37D945-1029-4BF9-BA0F-5890B8235FB5}">
  <ds:schemaRefs>
    <ds:schemaRef ds:uri="http://schemas.microsoft.com/office/word/2004/10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Resume_Equity_theme</Template>
  <TotalTime>36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Aqeela Ali Fardan kadhim</dc:creator>
  <cp:lastModifiedBy>zooz</cp:lastModifiedBy>
  <cp:revision>3</cp:revision>
  <cp:lastPrinted>2006-03-03T17:08:00Z</cp:lastPrinted>
  <dcterms:created xsi:type="dcterms:W3CDTF">2019-04-28T20:15:00Z</dcterms:created>
  <dcterms:modified xsi:type="dcterms:W3CDTF">2019-07-16T21:27:00Z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