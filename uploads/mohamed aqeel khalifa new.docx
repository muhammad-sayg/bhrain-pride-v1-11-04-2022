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DE493B" w:rsidRDefault="00DE493B" w:rsidP="001B2ABD">
            <w:pPr>
              <w:tabs>
                <w:tab w:val="left" w:pos="990"/>
              </w:tabs>
              <w:jc w:val="center"/>
              <w:rPr>
                <w:noProof/>
                <w:lang w:eastAsia="en-US"/>
              </w:rPr>
            </w:pPr>
          </w:p>
          <w:p w:rsidR="001B2ABD" w:rsidRDefault="0003031E" w:rsidP="001B2ABD">
            <w:pPr>
              <w:tabs>
                <w:tab w:val="left" w:pos="990"/>
              </w:tabs>
              <w:jc w:val="center"/>
            </w:pPr>
            <w:r w:rsidRPr="0003031E">
              <w:rPr>
                <w:noProof/>
                <w:lang w:eastAsia="en-US"/>
              </w:rPr>
              <w:drawing>
                <wp:inline distT="0" distB="0" distL="0" distR="0" wp14:anchorId="53D13E26" wp14:editId="1D4A1159">
                  <wp:extent cx="1675765" cy="1689198"/>
                  <wp:effectExtent l="95250" t="76200" r="95885" b="939800"/>
                  <wp:docPr id="1" name="Picture 1" descr="C:\Users\Ahmed\Desktop\cv\CERTFICAT\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cv\CERTFICAT\Sc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l="-849" t="80206" r="87882" b="-596"/>
                          <a:stretch/>
                        </pic:blipFill>
                        <pic:spPr bwMode="auto">
                          <a:xfrm>
                            <a:off x="0" y="0"/>
                            <a:ext cx="1713652" cy="1727388"/>
                          </a:xfrm>
                          <a:prstGeom prst="ellipse">
                            <a:avLst/>
                          </a:prstGeom>
                          <a:ln w="63500"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c>
        <w:tc>
          <w:tcPr>
            <w:tcW w:w="720" w:type="dxa"/>
          </w:tcPr>
          <w:p w:rsidR="001B2ABD" w:rsidRDefault="001B2ABD" w:rsidP="000C45FF">
            <w:pPr>
              <w:tabs>
                <w:tab w:val="left" w:pos="990"/>
              </w:tabs>
            </w:pPr>
          </w:p>
        </w:tc>
        <w:tc>
          <w:tcPr>
            <w:tcW w:w="6470" w:type="dxa"/>
            <w:vAlign w:val="bottom"/>
          </w:tcPr>
          <w:p w:rsidR="001B2ABD" w:rsidRDefault="00B1638A" w:rsidP="00B1638A">
            <w:pPr>
              <w:pStyle w:val="Title"/>
            </w:pPr>
            <w:r>
              <w:t>mohamed aqeel khalifa</w:t>
            </w:r>
          </w:p>
          <w:p w:rsidR="001B2ABD" w:rsidRDefault="00C160FE" w:rsidP="001B2ABD">
            <w:pPr>
              <w:pStyle w:val="Subtitle"/>
            </w:pPr>
            <w:r w:rsidRPr="00C160FE">
              <w:rPr>
                <w:spacing w:val="0"/>
                <w:w w:val="75"/>
              </w:rPr>
              <w:t>Carpenter Design</w:t>
            </w:r>
            <w:r w:rsidRPr="00C160FE">
              <w:rPr>
                <w:spacing w:val="10"/>
                <w:w w:val="75"/>
              </w:rPr>
              <w:t>s</w:t>
            </w:r>
          </w:p>
        </w:tc>
      </w:tr>
      <w:tr w:rsidR="001B2ABD" w:rsidTr="001B2ABD">
        <w:tc>
          <w:tcPr>
            <w:tcW w:w="3600" w:type="dxa"/>
          </w:tcPr>
          <w:sdt>
            <w:sdtPr>
              <w:id w:val="-1711873194"/>
              <w:placeholder>
                <w:docPart w:val="763AADA5D36D4BE0B663775BFFD8D264"/>
              </w:placeholder>
              <w:temporary/>
              <w:showingPlcHdr/>
              <w15:appearance w15:val="hidden"/>
            </w:sdtPr>
            <w:sdtEndPr/>
            <w:sdtContent>
              <w:p w:rsidR="001B2ABD" w:rsidRDefault="00036450" w:rsidP="00036450">
                <w:pPr>
                  <w:pStyle w:val="Heading3"/>
                </w:pPr>
                <w:r w:rsidRPr="00D5459D">
                  <w:t>Profile</w:t>
                </w:r>
              </w:p>
            </w:sdtContent>
          </w:sdt>
          <w:p w:rsidR="00036450" w:rsidRDefault="001918BF" w:rsidP="001918BF">
            <w:r w:rsidRPr="001918BF">
              <w:t>An opportunity to contribute in growth of the organization and purser challenging career which would enable me to utilize me full potential according to my education and experience. To secure a promising position that offers both a challenge and a good opportunity for growth. To work in an environment that that stimulates creativity and personal development ... My vision is to build up my carrier working with highly professional. Motivated. Dedicated and result- oriented people which will ensure secure professional future.</w:t>
            </w:r>
          </w:p>
          <w:sdt>
            <w:sdtPr>
              <w:id w:val="-1954003311"/>
              <w:placeholder>
                <w:docPart w:val="938459A8A83048CE98CDC3CD32619600"/>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15FFF48062EA4662B939F40AEA124D29"/>
              </w:placeholder>
              <w:temporary/>
              <w:showingPlcHdr/>
              <w15:appearance w15:val="hidden"/>
            </w:sdtPr>
            <w:sdtEndPr/>
            <w:sdtContent>
              <w:p w:rsidR="004D3011" w:rsidRDefault="004D3011" w:rsidP="004D3011">
                <w:r w:rsidRPr="004D3011">
                  <w:t>PHONE:</w:t>
                </w:r>
              </w:p>
            </w:sdtContent>
          </w:sdt>
          <w:p w:rsidR="004D3011" w:rsidRDefault="00F6612F" w:rsidP="00F6612F">
            <w:r>
              <w:t>00973-33575223</w:t>
            </w:r>
          </w:p>
          <w:p w:rsidR="00F6612F" w:rsidRDefault="00F6612F" w:rsidP="00F6612F">
            <w:r>
              <w:t>00973-33133992</w:t>
            </w:r>
          </w:p>
          <w:p w:rsidR="004D3011" w:rsidRPr="004D3011" w:rsidRDefault="004D3011" w:rsidP="004D3011"/>
          <w:p w:rsidR="004D3011" w:rsidRDefault="00C160FE" w:rsidP="00C160FE">
            <w:r>
              <w:t xml:space="preserve">Date of </w:t>
            </w:r>
            <w:proofErr w:type="spellStart"/>
            <w:r>
              <w:t>bBirth</w:t>
            </w:r>
            <w:proofErr w:type="spellEnd"/>
            <w:r>
              <w:t>:</w:t>
            </w:r>
          </w:p>
          <w:p w:rsidR="004D3011" w:rsidRDefault="00C160FE" w:rsidP="00C160FE">
            <w:r>
              <w:rPr>
                <w:rFonts w:hint="cs"/>
                <w:rtl/>
              </w:rPr>
              <w:t>07</w:t>
            </w:r>
            <w:r>
              <w:t>October 1994</w:t>
            </w:r>
          </w:p>
          <w:p w:rsidR="00C160FE" w:rsidRDefault="00C160FE" w:rsidP="00C160FE">
            <w:r>
              <w:t>Bahraini</w:t>
            </w:r>
          </w:p>
          <w:p w:rsidR="00C160FE" w:rsidRDefault="00C160FE" w:rsidP="00C160FE">
            <w:r>
              <w:t>Address:</w:t>
            </w:r>
          </w:p>
          <w:p w:rsidR="00C160FE" w:rsidRDefault="00C160FE" w:rsidP="00C160FE">
            <w:r>
              <w:t>Hamad town/kingdom of Bahrain</w:t>
            </w:r>
          </w:p>
          <w:p w:rsidR="004D3011" w:rsidRDefault="004D3011" w:rsidP="004D3011"/>
          <w:sdt>
            <w:sdtPr>
              <w:id w:val="-240260293"/>
              <w:placeholder>
                <w:docPart w:val="A6B13FC5150246C2B12EFD9259F35B55"/>
              </w:placeholder>
              <w:temporary/>
              <w:showingPlcHdr/>
              <w15:appearance w15:val="hidden"/>
            </w:sdtPr>
            <w:sdtEndPr/>
            <w:sdtContent>
              <w:p w:rsidR="004D3011" w:rsidRDefault="004D3011" w:rsidP="004D3011">
                <w:r w:rsidRPr="004D3011">
                  <w:t>EMAIL:</w:t>
                </w:r>
              </w:p>
            </w:sdtContent>
          </w:sdt>
          <w:p w:rsidR="00036450" w:rsidRPr="00C160FE" w:rsidRDefault="00F6612F" w:rsidP="00F6612F">
            <w:pPr>
              <w:rPr>
                <w:rStyle w:val="Hyperlink"/>
                <w:color w:val="355D7E" w:themeColor="accent1" w:themeShade="80"/>
                <w:rtl/>
                <w:lang w:bidi="ar-BH"/>
              </w:rPr>
            </w:pPr>
            <w:r w:rsidRPr="00C160FE">
              <w:rPr>
                <w:color w:val="355D7E" w:themeColor="accent1" w:themeShade="80"/>
              </w:rPr>
              <w:t>m</w:t>
            </w:r>
            <w:r w:rsidR="00C160FE" w:rsidRPr="00C160FE">
              <w:rPr>
                <w:color w:val="355D7E" w:themeColor="accent1" w:themeShade="80"/>
              </w:rPr>
              <w:t>ohmmedalglaf@gmil.com</w:t>
            </w:r>
          </w:p>
          <w:sdt>
            <w:sdtPr>
              <w:id w:val="-1444214663"/>
              <w:placeholder>
                <w:docPart w:val="1020B1B0D8AF4E18A66D4E7C40305924"/>
              </w:placeholder>
              <w:temporary/>
              <w:showingPlcHdr/>
              <w15:appearance w15:val="hidden"/>
            </w:sdtPr>
            <w:sdtEndPr/>
            <w:sdtContent>
              <w:p w:rsidR="004D3011" w:rsidRPr="00CB0055" w:rsidRDefault="00CB0055" w:rsidP="00CB0055">
                <w:pPr>
                  <w:pStyle w:val="Heading3"/>
                </w:pPr>
                <w:r w:rsidRPr="00CB0055">
                  <w:t>Hobbies</w:t>
                </w:r>
              </w:p>
            </w:sdtContent>
          </w:sdt>
          <w:p w:rsidR="001918BF" w:rsidRDefault="001918BF" w:rsidP="001918BF">
            <w:r>
              <w:t>- Carpentry</w:t>
            </w:r>
          </w:p>
          <w:p w:rsidR="001918BF" w:rsidRDefault="001918BF" w:rsidP="001918BF">
            <w:r>
              <w:t>- Playing Billiards, Swimming</w:t>
            </w:r>
          </w:p>
          <w:p w:rsidR="001918BF" w:rsidRDefault="001918BF" w:rsidP="001918BF">
            <w:r>
              <w:t>- Take care of Pet</w:t>
            </w:r>
          </w:p>
          <w:p w:rsidR="001918BF" w:rsidRDefault="001918BF" w:rsidP="001918BF">
            <w:r>
              <w:t>- Sculpture</w:t>
            </w:r>
          </w:p>
          <w:p w:rsidR="001918BF" w:rsidRDefault="001918BF" w:rsidP="001918BF">
            <w:r>
              <w:t>- Fabricator</w:t>
            </w:r>
          </w:p>
          <w:p w:rsidR="004D3011" w:rsidRPr="004D3011" w:rsidRDefault="001918BF" w:rsidP="001918BF">
            <w:r>
              <w:t>- horse riding</w:t>
            </w:r>
          </w:p>
        </w:tc>
        <w:tc>
          <w:tcPr>
            <w:tcW w:w="720" w:type="dxa"/>
          </w:tcPr>
          <w:p w:rsidR="001B2ABD" w:rsidRDefault="001B2ABD" w:rsidP="000C45FF">
            <w:pPr>
              <w:tabs>
                <w:tab w:val="left" w:pos="990"/>
              </w:tabs>
            </w:pPr>
          </w:p>
        </w:tc>
        <w:tc>
          <w:tcPr>
            <w:tcW w:w="6470" w:type="dxa"/>
          </w:tcPr>
          <w:sdt>
            <w:sdtPr>
              <w:id w:val="1049110328"/>
              <w:placeholder>
                <w:docPart w:val="6ACA48AACA08439BB1F553EE4493B442"/>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B1638A" w:rsidP="00B1638A">
            <w:pPr>
              <w:pStyle w:val="Heading4"/>
            </w:pPr>
            <w:proofErr w:type="spellStart"/>
            <w:r>
              <w:t>Shaik</w:t>
            </w:r>
            <w:proofErr w:type="spellEnd"/>
            <w:r>
              <w:t xml:space="preserve"> Abdulla technical school</w:t>
            </w:r>
          </w:p>
          <w:p w:rsidR="00036450" w:rsidRPr="00B359E4" w:rsidRDefault="00B1638A" w:rsidP="00B1638A">
            <w:pPr>
              <w:pStyle w:val="Date"/>
            </w:pPr>
            <w:r>
              <w:t>2010</w:t>
            </w:r>
            <w:r w:rsidR="00036450" w:rsidRPr="00B359E4">
              <w:t xml:space="preserve"> - </w:t>
            </w:r>
            <w:r>
              <w:t>2012</w:t>
            </w:r>
          </w:p>
          <w:p w:rsidR="00036450" w:rsidRDefault="00036450" w:rsidP="006823FA">
            <w:r w:rsidRPr="00036450">
              <w:t>[</w:t>
            </w:r>
            <w:r w:rsidR="00FD6165" w:rsidRPr="00FD6165">
              <w:t>Specialty Carpentry and concentrated on the first position in the department with a certificate of excellence in carpentry</w:t>
            </w:r>
            <w:r w:rsidRPr="00036450">
              <w:t>.]</w:t>
            </w:r>
          </w:p>
          <w:sdt>
            <w:sdtPr>
              <w:id w:val="1001553383"/>
              <w:placeholder>
                <w:docPart w:val="05185CDBDBF343E5BA6A07945634A562"/>
              </w:placeholder>
              <w:temporary/>
              <w:showingPlcHdr/>
              <w15:appearance w15:val="hidden"/>
            </w:sdtPr>
            <w:sdtEndPr/>
            <w:sdtContent>
              <w:p w:rsidR="00036450" w:rsidRDefault="00036450" w:rsidP="00036450">
                <w:pPr>
                  <w:pStyle w:val="Heading2"/>
                </w:pPr>
                <w:r w:rsidRPr="00036450">
                  <w:t>WORK EXPERIENCE</w:t>
                </w:r>
              </w:p>
            </w:sdtContent>
          </w:sdt>
          <w:p w:rsidR="00C160FE" w:rsidRDefault="00D21B05" w:rsidP="00C160FE">
            <w:pPr>
              <w:pStyle w:val="Heading4"/>
              <w:rPr>
                <w:bCs/>
              </w:rPr>
            </w:pPr>
            <w:r w:rsidRPr="00D21B05">
              <w:rPr>
                <w:b w:val="0"/>
                <w:bCs/>
                <w:sz w:val="24"/>
                <w:szCs w:val="24"/>
                <w:u w:val="single"/>
              </w:rPr>
              <w:t>Brothers</w:t>
            </w:r>
            <w:r>
              <w:rPr>
                <w:b w:val="0"/>
                <w:bCs/>
                <w:sz w:val="24"/>
                <w:szCs w:val="24"/>
                <w:u w:val="single"/>
              </w:rPr>
              <w:t xml:space="preserve"> </w:t>
            </w:r>
            <w:r w:rsidRPr="00D21B05">
              <w:rPr>
                <w:b w:val="0"/>
                <w:bCs/>
                <w:sz w:val="24"/>
                <w:szCs w:val="24"/>
                <w:u w:val="single"/>
              </w:rPr>
              <w:t>Carpentry Workshop</w:t>
            </w:r>
            <w:r w:rsidR="00C160FE" w:rsidRPr="00FD6165">
              <w:rPr>
                <w:rFonts w:hint="cs"/>
                <w:b w:val="0"/>
                <w:bCs/>
                <w:color w:val="B85A22" w:themeColor="accent2" w:themeShade="BF"/>
                <w:sz w:val="24"/>
                <w:szCs w:val="24"/>
                <w:rtl/>
              </w:rPr>
              <w:t>)</w:t>
            </w:r>
            <w:r>
              <w:t xml:space="preserve"> </w:t>
            </w:r>
            <w:r w:rsidRPr="00D21B05">
              <w:rPr>
                <w:b w:val="0"/>
                <w:bCs/>
                <w:color w:val="B85A22" w:themeColor="accent2" w:themeShade="BF"/>
                <w:sz w:val="24"/>
                <w:szCs w:val="24"/>
              </w:rPr>
              <w:t>Carpenter Designs</w:t>
            </w:r>
            <w:r w:rsidRPr="00D21B05">
              <w:rPr>
                <w:rFonts w:hint="cs"/>
                <w:b w:val="0"/>
                <w:bCs/>
                <w:color w:val="B85A22" w:themeColor="accent2" w:themeShade="BF"/>
                <w:sz w:val="24"/>
                <w:szCs w:val="24"/>
              </w:rPr>
              <w:t xml:space="preserve"> </w:t>
            </w:r>
            <w:r w:rsidR="00C160FE">
              <w:rPr>
                <w:rFonts w:hint="cs"/>
                <w:b w:val="0"/>
                <w:bCs/>
                <w:color w:val="B85A22" w:themeColor="accent2" w:themeShade="BF"/>
                <w:sz w:val="24"/>
                <w:szCs w:val="24"/>
                <w:rtl/>
              </w:rPr>
              <w:t>(</w:t>
            </w:r>
          </w:p>
          <w:p w:rsidR="00D21B05" w:rsidRPr="00036450" w:rsidRDefault="00D21B05" w:rsidP="00D21B05">
            <w:pPr>
              <w:pStyle w:val="Date"/>
            </w:pPr>
            <w:r>
              <w:t>2018</w:t>
            </w:r>
            <w:r w:rsidRPr="00036450">
              <w:t>–</w:t>
            </w:r>
            <w:r w:rsidR="00373649">
              <w:t>tell Date</w:t>
            </w:r>
          </w:p>
          <w:p w:rsidR="00800022" w:rsidRDefault="00800022" w:rsidP="00FD6165">
            <w:pPr>
              <w:pStyle w:val="Heading4"/>
              <w:rPr>
                <w:rtl/>
              </w:rPr>
            </w:pPr>
            <w:r>
              <w:t>-</w:t>
            </w:r>
            <w:r w:rsidRPr="00800022">
              <w:t>All the designs of cabinets and bedrooms</w:t>
            </w:r>
            <w:r>
              <w:rPr>
                <w:rFonts w:hint="cs"/>
                <w:rtl/>
              </w:rPr>
              <w:t>.</w:t>
            </w:r>
          </w:p>
          <w:p w:rsidR="00800022" w:rsidRDefault="00800022" w:rsidP="00800022">
            <w:pPr>
              <w:rPr>
                <w:lang w:bidi="ar-BH"/>
              </w:rPr>
            </w:pPr>
            <w:r>
              <w:rPr>
                <w:rtl/>
                <w:lang w:bidi="ar-BH"/>
              </w:rPr>
              <w:t>-</w:t>
            </w:r>
            <w:r>
              <w:rPr>
                <w:lang w:bidi="ar-BH"/>
              </w:rPr>
              <w:t>door design</w:t>
            </w:r>
            <w:r w:rsidR="00804F9A">
              <w:rPr>
                <w:lang w:bidi="ar-BH"/>
              </w:rPr>
              <w:t xml:space="preserve">s and </w:t>
            </w:r>
            <w:r w:rsidR="00804F9A" w:rsidRPr="00804F9A">
              <w:rPr>
                <w:lang w:bidi="ar-BH"/>
              </w:rPr>
              <w:t>Repair</w:t>
            </w:r>
            <w:r w:rsidR="00804F9A">
              <w:rPr>
                <w:rFonts w:hint="cs"/>
                <w:rtl/>
                <w:lang w:bidi="ar-BH"/>
              </w:rPr>
              <w:t xml:space="preserve"> </w:t>
            </w:r>
            <w:r w:rsidR="00804F9A">
              <w:rPr>
                <w:lang w:bidi="ar-BH"/>
              </w:rPr>
              <w:t xml:space="preserve"> and others.</w:t>
            </w:r>
          </w:p>
          <w:p w:rsidR="00804F9A" w:rsidRPr="00800022" w:rsidRDefault="00804F9A" w:rsidP="00800022">
            <w:pPr>
              <w:rPr>
                <w:lang w:bidi="ar-BH"/>
              </w:rPr>
            </w:pPr>
          </w:p>
          <w:p w:rsidR="00036450" w:rsidRDefault="00FD6165" w:rsidP="00FD6165">
            <w:pPr>
              <w:pStyle w:val="Heading4"/>
              <w:rPr>
                <w:bCs/>
              </w:rPr>
            </w:pPr>
            <w:proofErr w:type="spellStart"/>
            <w:r w:rsidRPr="007836D2">
              <w:rPr>
                <w:b w:val="0"/>
                <w:bCs/>
                <w:sz w:val="24"/>
                <w:szCs w:val="24"/>
                <w:u w:val="single"/>
              </w:rPr>
              <w:t>Zayed</w:t>
            </w:r>
            <w:proofErr w:type="spellEnd"/>
            <w:r w:rsidRPr="007836D2">
              <w:rPr>
                <w:b w:val="0"/>
                <w:bCs/>
                <w:sz w:val="24"/>
                <w:szCs w:val="24"/>
                <w:u w:val="single"/>
              </w:rPr>
              <w:t xml:space="preserve"> Fuel </w:t>
            </w:r>
            <w:proofErr w:type="gramStart"/>
            <w:r w:rsidRPr="007836D2">
              <w:rPr>
                <w:b w:val="0"/>
                <w:bCs/>
                <w:sz w:val="24"/>
                <w:szCs w:val="24"/>
                <w:u w:val="single"/>
              </w:rPr>
              <w:t>Station</w:t>
            </w:r>
            <w:r w:rsidR="00036450">
              <w:t xml:space="preserve"> </w:t>
            </w:r>
            <w:r w:rsidR="00036450" w:rsidRPr="00FD6165">
              <w:rPr>
                <w:b w:val="0"/>
                <w:bCs/>
                <w:color w:val="B85A22" w:themeColor="accent2" w:themeShade="BF"/>
                <w:sz w:val="24"/>
                <w:szCs w:val="24"/>
              </w:rPr>
              <w:t xml:space="preserve"> </w:t>
            </w:r>
            <w:r w:rsidRPr="00FD6165">
              <w:rPr>
                <w:rFonts w:hint="cs"/>
                <w:b w:val="0"/>
                <w:bCs/>
                <w:color w:val="B85A22" w:themeColor="accent2" w:themeShade="BF"/>
                <w:sz w:val="24"/>
                <w:szCs w:val="24"/>
                <w:rtl/>
              </w:rPr>
              <w:t>)</w:t>
            </w:r>
            <w:proofErr w:type="gramEnd"/>
            <w:r w:rsidRPr="00C13370">
              <w:rPr>
                <w:b w:val="0"/>
                <w:bCs/>
                <w:color w:val="B85A22" w:themeColor="accent2" w:themeShade="BF"/>
                <w:sz w:val="24"/>
                <w:szCs w:val="24"/>
              </w:rPr>
              <w:t>worker</w:t>
            </w:r>
            <w:r>
              <w:rPr>
                <w:rFonts w:hint="cs"/>
                <w:b w:val="0"/>
                <w:bCs/>
                <w:color w:val="B85A22" w:themeColor="accent2" w:themeShade="BF"/>
                <w:sz w:val="24"/>
                <w:szCs w:val="24"/>
                <w:rtl/>
              </w:rPr>
              <w:t>(</w:t>
            </w:r>
          </w:p>
          <w:p w:rsidR="00036450" w:rsidRPr="00036450" w:rsidRDefault="00FD6165" w:rsidP="00FD6165">
            <w:pPr>
              <w:pStyle w:val="Date"/>
            </w:pPr>
            <w:r>
              <w:rPr>
                <w:rFonts w:hint="cs"/>
                <w:rtl/>
              </w:rPr>
              <w:t>2017</w:t>
            </w:r>
            <w:r w:rsidR="00036450" w:rsidRPr="00036450">
              <w:t>–</w:t>
            </w:r>
            <w:r>
              <w:rPr>
                <w:rFonts w:hint="cs"/>
                <w:rtl/>
              </w:rPr>
              <w:t>2018</w:t>
            </w:r>
          </w:p>
          <w:p w:rsidR="00FD6165" w:rsidRDefault="00FD6165" w:rsidP="00FD6165">
            <w:r>
              <w:t>-fuel supply for care.</w:t>
            </w:r>
          </w:p>
          <w:p w:rsidR="00036450" w:rsidRDefault="00FD6165" w:rsidP="00FD6165">
            <w:r>
              <w:t>-daily audits and inspection of equipment.</w:t>
            </w:r>
            <w:r w:rsidR="00036450" w:rsidRPr="00036450">
              <w:t xml:space="preserve"> </w:t>
            </w:r>
          </w:p>
          <w:p w:rsidR="004D3011" w:rsidRDefault="004D3011" w:rsidP="00036450"/>
          <w:p w:rsidR="004D3011" w:rsidRPr="004D3011" w:rsidRDefault="006823FA" w:rsidP="00F6612F">
            <w:pPr>
              <w:pStyle w:val="Heading4"/>
              <w:rPr>
                <w:bCs/>
              </w:rPr>
            </w:pPr>
            <w:proofErr w:type="spellStart"/>
            <w:r w:rsidRPr="00047902">
              <w:rPr>
                <w:b w:val="0"/>
                <w:bCs/>
                <w:sz w:val="24"/>
                <w:szCs w:val="24"/>
                <w:u w:val="single"/>
              </w:rPr>
              <w:t>Awal</w:t>
            </w:r>
            <w:proofErr w:type="spellEnd"/>
            <w:r w:rsidRPr="00047902">
              <w:rPr>
                <w:b w:val="0"/>
                <w:bCs/>
                <w:sz w:val="24"/>
                <w:szCs w:val="24"/>
                <w:u w:val="single"/>
              </w:rPr>
              <w:t xml:space="preserve"> Gulf Manufacturing </w:t>
            </w:r>
            <w:proofErr w:type="gramStart"/>
            <w:r w:rsidRPr="00047902">
              <w:rPr>
                <w:b w:val="0"/>
                <w:bCs/>
                <w:sz w:val="24"/>
                <w:szCs w:val="24"/>
                <w:u w:val="single"/>
              </w:rPr>
              <w:t>Company</w:t>
            </w:r>
            <w:r w:rsidR="004D3011" w:rsidRPr="004D3011">
              <w:t xml:space="preserve">  </w:t>
            </w:r>
            <w:r w:rsidR="00F6612F" w:rsidRPr="00F6612F">
              <w:rPr>
                <w:b w:val="0"/>
                <w:bCs/>
                <w:color w:val="B85A22" w:themeColor="accent2" w:themeShade="BF"/>
                <w:sz w:val="24"/>
                <w:szCs w:val="24"/>
              </w:rPr>
              <w:t>(</w:t>
            </w:r>
            <w:proofErr w:type="gramEnd"/>
            <w:r w:rsidRPr="00C13370">
              <w:rPr>
                <w:b w:val="0"/>
                <w:bCs/>
                <w:color w:val="B85A22" w:themeColor="accent2" w:themeShade="BF"/>
                <w:sz w:val="24"/>
                <w:szCs w:val="24"/>
              </w:rPr>
              <w:t>worker</w:t>
            </w:r>
            <w:r w:rsidR="00F6612F">
              <w:rPr>
                <w:b w:val="0"/>
                <w:bCs/>
                <w:color w:val="B85A22" w:themeColor="accent2" w:themeShade="BF"/>
                <w:sz w:val="24"/>
                <w:szCs w:val="24"/>
              </w:rPr>
              <w:t>)</w:t>
            </w:r>
          </w:p>
          <w:p w:rsidR="004D3011" w:rsidRPr="004D3011" w:rsidRDefault="00FD6165" w:rsidP="00FD6165">
            <w:pPr>
              <w:pStyle w:val="Date"/>
            </w:pPr>
            <w:r>
              <w:rPr>
                <w:rFonts w:hint="cs"/>
                <w:rtl/>
              </w:rPr>
              <w:t>2015</w:t>
            </w:r>
            <w:r w:rsidR="004D3011" w:rsidRPr="004D3011">
              <w:t>–</w:t>
            </w:r>
            <w:r>
              <w:rPr>
                <w:rFonts w:hint="cs"/>
                <w:rtl/>
              </w:rPr>
              <w:t>2016</w:t>
            </w:r>
          </w:p>
          <w:p w:rsidR="00FD6165" w:rsidRDefault="00FD6165" w:rsidP="004D3011">
            <w:pPr>
              <w:rPr>
                <w:rtl/>
              </w:rPr>
            </w:pPr>
            <w:r w:rsidRPr="00FD6165">
              <w:t>- Pipe welding for air conditioning</w:t>
            </w:r>
            <w:r w:rsidR="00F6612F">
              <w:t>.</w:t>
            </w:r>
          </w:p>
          <w:p w:rsidR="004D3011" w:rsidRPr="004D3011" w:rsidRDefault="00FD6165" w:rsidP="004D3011">
            <w:r w:rsidRPr="00FD6165">
              <w:t>- Connecting the pipes to the air conditioner condenser.</w:t>
            </w:r>
            <w:r w:rsidR="00036450" w:rsidRPr="004D3011">
              <w:t xml:space="preserve"> </w:t>
            </w:r>
          </w:p>
          <w:p w:rsidR="004D3011" w:rsidRDefault="004D3011" w:rsidP="00036450"/>
          <w:p w:rsidR="004D3011" w:rsidRPr="004D3011" w:rsidRDefault="00F6612F" w:rsidP="00B359E4">
            <w:pPr>
              <w:pStyle w:val="Heading4"/>
              <w:rPr>
                <w:bCs/>
              </w:rPr>
            </w:pPr>
            <w:r w:rsidRPr="0031250A">
              <w:rPr>
                <w:b w:val="0"/>
                <w:bCs/>
                <w:sz w:val="24"/>
                <w:szCs w:val="24"/>
                <w:u w:val="single"/>
              </w:rPr>
              <w:t xml:space="preserve">Bahrain Fiber Glass </w:t>
            </w:r>
            <w:proofErr w:type="gramStart"/>
            <w:r w:rsidRPr="0031250A">
              <w:rPr>
                <w:b w:val="0"/>
                <w:bCs/>
                <w:sz w:val="24"/>
                <w:szCs w:val="24"/>
                <w:u w:val="single"/>
              </w:rPr>
              <w:t>Company</w:t>
            </w:r>
            <w:r w:rsidR="004D3011" w:rsidRPr="004D3011">
              <w:t xml:space="preserve"> </w:t>
            </w:r>
            <w:r w:rsidR="004D3011" w:rsidRPr="00F6612F">
              <w:rPr>
                <w:b w:val="0"/>
                <w:bCs/>
                <w:color w:val="B85A22" w:themeColor="accent2" w:themeShade="BF"/>
                <w:sz w:val="24"/>
                <w:szCs w:val="24"/>
              </w:rPr>
              <w:t xml:space="preserve"> </w:t>
            </w:r>
            <w:r w:rsidRPr="00F6612F">
              <w:rPr>
                <w:b w:val="0"/>
                <w:bCs/>
                <w:color w:val="B85A22" w:themeColor="accent2" w:themeShade="BF"/>
                <w:sz w:val="24"/>
                <w:szCs w:val="24"/>
              </w:rPr>
              <w:t>(</w:t>
            </w:r>
            <w:proofErr w:type="gramEnd"/>
            <w:r w:rsidRPr="00C13370">
              <w:rPr>
                <w:b w:val="0"/>
                <w:bCs/>
                <w:color w:val="B85A22" w:themeColor="accent2" w:themeShade="BF"/>
                <w:sz w:val="24"/>
                <w:szCs w:val="24"/>
              </w:rPr>
              <w:t>fabricator</w:t>
            </w:r>
            <w:r>
              <w:rPr>
                <w:b w:val="0"/>
                <w:bCs/>
                <w:color w:val="B85A22" w:themeColor="accent2" w:themeShade="BF"/>
                <w:sz w:val="24"/>
                <w:szCs w:val="24"/>
              </w:rPr>
              <w:t>)</w:t>
            </w:r>
          </w:p>
          <w:p w:rsidR="004D3011" w:rsidRPr="004D3011" w:rsidRDefault="00FE2B32" w:rsidP="00FE2B32">
            <w:pPr>
              <w:pStyle w:val="Date"/>
            </w:pPr>
            <w:r>
              <w:t>2013</w:t>
            </w:r>
            <w:r w:rsidR="004D3011" w:rsidRPr="004D3011">
              <w:t>–</w:t>
            </w:r>
            <w:r>
              <w:t>2014</w:t>
            </w:r>
            <w:bookmarkStart w:id="0" w:name="_GoBack"/>
            <w:bookmarkEnd w:id="0"/>
          </w:p>
          <w:p w:rsidR="004D3011" w:rsidRDefault="00F6612F" w:rsidP="004D3011">
            <w:r w:rsidRPr="00F6612F">
              <w:t xml:space="preserve">- work of the Fibers and their </w:t>
            </w:r>
            <w:r w:rsidR="00C160FE" w:rsidRPr="00F6612F">
              <w:t>formation</w:t>
            </w:r>
            <w:r w:rsidR="00C160FE" w:rsidRPr="004D3011">
              <w:t>.</w:t>
            </w:r>
          </w:p>
          <w:p w:rsidR="00F6612F" w:rsidRPr="004D3011" w:rsidRDefault="00F6612F" w:rsidP="004D3011">
            <w:r w:rsidRPr="00F6612F">
              <w:t>-Check the work of the Viper after completion</w:t>
            </w:r>
            <w:r>
              <w:t>.</w:t>
            </w:r>
          </w:p>
          <w:p w:rsidR="004D3011" w:rsidRDefault="004D3011" w:rsidP="00036450"/>
          <w:sdt>
            <w:sdtPr>
              <w:id w:val="1669594239"/>
              <w:placeholder>
                <w:docPart w:val="7C0CBB3186594191BFA6BCAC437FCC8A"/>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1918BF" w:rsidRPr="001918BF" w:rsidRDefault="001918BF" w:rsidP="001918BF">
            <w:pPr>
              <w:rPr>
                <w:color w:val="000000" w:themeColor="text1"/>
              </w:rPr>
            </w:pPr>
            <w:r w:rsidRPr="001918BF">
              <w:rPr>
                <w:color w:val="000000" w:themeColor="text1"/>
              </w:rPr>
              <w:t>- I have an ability to maintain good inter personal relationships.</w:t>
            </w:r>
          </w:p>
          <w:p w:rsidR="001918BF" w:rsidRPr="001918BF" w:rsidRDefault="001918BF" w:rsidP="001918BF">
            <w:pPr>
              <w:rPr>
                <w:color w:val="000000" w:themeColor="text1"/>
              </w:rPr>
            </w:pPr>
            <w:r w:rsidRPr="001918BF">
              <w:rPr>
                <w:color w:val="000000" w:themeColor="text1"/>
              </w:rPr>
              <w:t>- Languages spoken: Arabic (Native), English (Good).</w:t>
            </w:r>
          </w:p>
          <w:p w:rsidR="001918BF" w:rsidRPr="001918BF" w:rsidRDefault="001918BF" w:rsidP="001918BF">
            <w:pPr>
              <w:rPr>
                <w:color w:val="000000" w:themeColor="text1"/>
              </w:rPr>
            </w:pPr>
            <w:r w:rsidRPr="001918BF">
              <w:rPr>
                <w:color w:val="000000" w:themeColor="text1"/>
              </w:rPr>
              <w:t>- Valid driving license</w:t>
            </w:r>
            <w:r>
              <w:rPr>
                <w:color w:val="000000" w:themeColor="text1"/>
              </w:rPr>
              <w:t>.</w:t>
            </w:r>
          </w:p>
          <w:p w:rsidR="001918BF" w:rsidRPr="001918BF" w:rsidRDefault="001918BF" w:rsidP="001918BF">
            <w:pPr>
              <w:rPr>
                <w:color w:val="000000" w:themeColor="text1"/>
              </w:rPr>
            </w:pPr>
            <w:r w:rsidRPr="001918BF">
              <w:rPr>
                <w:color w:val="000000" w:themeColor="text1"/>
              </w:rPr>
              <w:t>- Welding and fabrication</w:t>
            </w:r>
            <w:r>
              <w:rPr>
                <w:color w:val="000000" w:themeColor="text1"/>
              </w:rPr>
              <w:t>.</w:t>
            </w:r>
          </w:p>
          <w:p w:rsidR="001918BF" w:rsidRPr="001918BF" w:rsidRDefault="001918BF" w:rsidP="001918BF">
            <w:pPr>
              <w:rPr>
                <w:color w:val="000000" w:themeColor="text1"/>
              </w:rPr>
            </w:pPr>
            <w:r w:rsidRPr="001918BF">
              <w:rPr>
                <w:color w:val="000000" w:themeColor="text1"/>
              </w:rPr>
              <w:t>- Carpentry</w:t>
            </w:r>
            <w:r>
              <w:rPr>
                <w:color w:val="000000" w:themeColor="text1"/>
              </w:rPr>
              <w:t>.</w:t>
            </w:r>
          </w:p>
          <w:p w:rsidR="001918BF" w:rsidRPr="001918BF" w:rsidRDefault="001918BF" w:rsidP="001918BF">
            <w:pPr>
              <w:rPr>
                <w:color w:val="000000" w:themeColor="text1"/>
              </w:rPr>
            </w:pPr>
            <w:r w:rsidRPr="001918BF">
              <w:rPr>
                <w:color w:val="000000" w:themeColor="text1"/>
              </w:rPr>
              <w:t>- Sculpture</w:t>
            </w:r>
            <w:r>
              <w:rPr>
                <w:color w:val="000000" w:themeColor="text1"/>
              </w:rPr>
              <w:t>.</w:t>
            </w:r>
          </w:p>
          <w:p w:rsidR="00036450" w:rsidRPr="004D3011" w:rsidRDefault="001918BF" w:rsidP="001918BF">
            <w:pPr>
              <w:rPr>
                <w:color w:val="FFFFFF" w:themeColor="background1"/>
              </w:rPr>
            </w:pPr>
            <w:r w:rsidRPr="001918BF">
              <w:rPr>
                <w:color w:val="000000" w:themeColor="text1"/>
              </w:rPr>
              <w:t>- fabricator</w:t>
            </w:r>
            <w:r>
              <w:rPr>
                <w:color w:val="000000" w:themeColor="text1"/>
              </w:rPr>
              <w:t>.</w:t>
            </w:r>
          </w:p>
        </w:tc>
      </w:tr>
    </w:tbl>
    <w:p w:rsidR="00B1638A" w:rsidRDefault="00B1638A" w:rsidP="000C45FF">
      <w:pPr>
        <w:tabs>
          <w:tab w:val="left" w:pos="990"/>
        </w:tabs>
      </w:pPr>
    </w:p>
    <w:sectPr w:rsidR="00B1638A"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255" w:rsidRDefault="00AA7255" w:rsidP="000C45FF">
      <w:r>
        <w:separator/>
      </w:r>
    </w:p>
  </w:endnote>
  <w:endnote w:type="continuationSeparator" w:id="0">
    <w:p w:rsidR="00AA7255" w:rsidRDefault="00AA725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255" w:rsidRDefault="00AA7255" w:rsidP="000C45FF">
      <w:r>
        <w:separator/>
      </w:r>
    </w:p>
  </w:footnote>
  <w:footnote w:type="continuationSeparator" w:id="0">
    <w:p w:rsidR="00AA7255" w:rsidRDefault="00AA7255"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8BF" w:rsidRDefault="001918B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8A"/>
    <w:rsid w:val="0003031E"/>
    <w:rsid w:val="00036450"/>
    <w:rsid w:val="00094499"/>
    <w:rsid w:val="000C45FF"/>
    <w:rsid w:val="000E3FD1"/>
    <w:rsid w:val="00112054"/>
    <w:rsid w:val="001525E1"/>
    <w:rsid w:val="00180329"/>
    <w:rsid w:val="0019001F"/>
    <w:rsid w:val="001918BF"/>
    <w:rsid w:val="001A74A5"/>
    <w:rsid w:val="001B2ABD"/>
    <w:rsid w:val="001E0391"/>
    <w:rsid w:val="001E1759"/>
    <w:rsid w:val="001F1ECC"/>
    <w:rsid w:val="002400EB"/>
    <w:rsid w:val="00256CF7"/>
    <w:rsid w:val="00281FD5"/>
    <w:rsid w:val="0030481B"/>
    <w:rsid w:val="003156FC"/>
    <w:rsid w:val="003254B5"/>
    <w:rsid w:val="0037121F"/>
    <w:rsid w:val="00373649"/>
    <w:rsid w:val="003A6B7D"/>
    <w:rsid w:val="003B06CA"/>
    <w:rsid w:val="004071FC"/>
    <w:rsid w:val="00445947"/>
    <w:rsid w:val="004813B3"/>
    <w:rsid w:val="00496591"/>
    <w:rsid w:val="004C63E4"/>
    <w:rsid w:val="004D3011"/>
    <w:rsid w:val="005262AC"/>
    <w:rsid w:val="005E39D5"/>
    <w:rsid w:val="00600670"/>
    <w:rsid w:val="0062123A"/>
    <w:rsid w:val="00646E75"/>
    <w:rsid w:val="0066778F"/>
    <w:rsid w:val="006771D0"/>
    <w:rsid w:val="006823FA"/>
    <w:rsid w:val="006A04C5"/>
    <w:rsid w:val="00715FCB"/>
    <w:rsid w:val="00743101"/>
    <w:rsid w:val="007775E1"/>
    <w:rsid w:val="007867A0"/>
    <w:rsid w:val="007927F5"/>
    <w:rsid w:val="00800022"/>
    <w:rsid w:val="00802CA0"/>
    <w:rsid w:val="00804F9A"/>
    <w:rsid w:val="009260CD"/>
    <w:rsid w:val="00952C25"/>
    <w:rsid w:val="00A2118D"/>
    <w:rsid w:val="00AA7255"/>
    <w:rsid w:val="00AD76E2"/>
    <w:rsid w:val="00B1638A"/>
    <w:rsid w:val="00B20152"/>
    <w:rsid w:val="00B359E4"/>
    <w:rsid w:val="00B57D98"/>
    <w:rsid w:val="00B70850"/>
    <w:rsid w:val="00C066B6"/>
    <w:rsid w:val="00C160FE"/>
    <w:rsid w:val="00C37BA1"/>
    <w:rsid w:val="00C4674C"/>
    <w:rsid w:val="00C506CF"/>
    <w:rsid w:val="00C72BED"/>
    <w:rsid w:val="00C9578B"/>
    <w:rsid w:val="00CB0055"/>
    <w:rsid w:val="00D21B05"/>
    <w:rsid w:val="00D2522B"/>
    <w:rsid w:val="00D422DE"/>
    <w:rsid w:val="00D5459D"/>
    <w:rsid w:val="00DA1F4D"/>
    <w:rsid w:val="00DD172A"/>
    <w:rsid w:val="00DE493B"/>
    <w:rsid w:val="00E25A26"/>
    <w:rsid w:val="00E4381A"/>
    <w:rsid w:val="00E55D74"/>
    <w:rsid w:val="00F60274"/>
    <w:rsid w:val="00F6612F"/>
    <w:rsid w:val="00F77FB9"/>
    <w:rsid w:val="00FB068F"/>
    <w:rsid w:val="00FD6165"/>
    <w:rsid w:val="00FE2B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D084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3AADA5D36D4BE0B663775BFFD8D264"/>
        <w:category>
          <w:name w:val="General"/>
          <w:gallery w:val="placeholder"/>
        </w:category>
        <w:types>
          <w:type w:val="bbPlcHdr"/>
        </w:types>
        <w:behaviors>
          <w:behavior w:val="content"/>
        </w:behaviors>
        <w:guid w:val="{CEBBCD07-1959-4033-AC1B-E0F39136F53F}"/>
      </w:docPartPr>
      <w:docPartBody>
        <w:p w:rsidR="003306E8" w:rsidRDefault="003306E8">
          <w:pPr>
            <w:pStyle w:val="763AADA5D36D4BE0B663775BFFD8D264"/>
          </w:pPr>
          <w:r w:rsidRPr="00D5459D">
            <w:t>Profile</w:t>
          </w:r>
        </w:p>
      </w:docPartBody>
    </w:docPart>
    <w:docPart>
      <w:docPartPr>
        <w:name w:val="938459A8A83048CE98CDC3CD32619600"/>
        <w:category>
          <w:name w:val="General"/>
          <w:gallery w:val="placeholder"/>
        </w:category>
        <w:types>
          <w:type w:val="bbPlcHdr"/>
        </w:types>
        <w:behaviors>
          <w:behavior w:val="content"/>
        </w:behaviors>
        <w:guid w:val="{37D16F17-6ED9-4668-AF7E-53E8B2CCCD14}"/>
      </w:docPartPr>
      <w:docPartBody>
        <w:p w:rsidR="003306E8" w:rsidRDefault="003306E8">
          <w:pPr>
            <w:pStyle w:val="938459A8A83048CE98CDC3CD32619600"/>
          </w:pPr>
          <w:r w:rsidRPr="00CB0055">
            <w:t>Contact</w:t>
          </w:r>
        </w:p>
      </w:docPartBody>
    </w:docPart>
    <w:docPart>
      <w:docPartPr>
        <w:name w:val="15FFF48062EA4662B939F40AEA124D29"/>
        <w:category>
          <w:name w:val="General"/>
          <w:gallery w:val="placeholder"/>
        </w:category>
        <w:types>
          <w:type w:val="bbPlcHdr"/>
        </w:types>
        <w:behaviors>
          <w:behavior w:val="content"/>
        </w:behaviors>
        <w:guid w:val="{5E1C7ADE-9A07-472E-8AFD-B3F8135F4F05}"/>
      </w:docPartPr>
      <w:docPartBody>
        <w:p w:rsidR="003306E8" w:rsidRDefault="003306E8">
          <w:pPr>
            <w:pStyle w:val="15FFF48062EA4662B939F40AEA124D29"/>
          </w:pPr>
          <w:r w:rsidRPr="004D3011">
            <w:t>PHONE:</w:t>
          </w:r>
        </w:p>
      </w:docPartBody>
    </w:docPart>
    <w:docPart>
      <w:docPartPr>
        <w:name w:val="A6B13FC5150246C2B12EFD9259F35B55"/>
        <w:category>
          <w:name w:val="General"/>
          <w:gallery w:val="placeholder"/>
        </w:category>
        <w:types>
          <w:type w:val="bbPlcHdr"/>
        </w:types>
        <w:behaviors>
          <w:behavior w:val="content"/>
        </w:behaviors>
        <w:guid w:val="{CCACD6E8-40E0-4965-9309-5C7140CF246E}"/>
      </w:docPartPr>
      <w:docPartBody>
        <w:p w:rsidR="003306E8" w:rsidRDefault="003306E8">
          <w:pPr>
            <w:pStyle w:val="A6B13FC5150246C2B12EFD9259F35B55"/>
          </w:pPr>
          <w:r w:rsidRPr="004D3011">
            <w:t>EMAIL:</w:t>
          </w:r>
        </w:p>
      </w:docPartBody>
    </w:docPart>
    <w:docPart>
      <w:docPartPr>
        <w:name w:val="1020B1B0D8AF4E18A66D4E7C40305924"/>
        <w:category>
          <w:name w:val="General"/>
          <w:gallery w:val="placeholder"/>
        </w:category>
        <w:types>
          <w:type w:val="bbPlcHdr"/>
        </w:types>
        <w:behaviors>
          <w:behavior w:val="content"/>
        </w:behaviors>
        <w:guid w:val="{79C2987C-C88C-4849-8044-83813B9CE8D7}"/>
      </w:docPartPr>
      <w:docPartBody>
        <w:p w:rsidR="003306E8" w:rsidRDefault="003306E8">
          <w:pPr>
            <w:pStyle w:val="1020B1B0D8AF4E18A66D4E7C40305924"/>
          </w:pPr>
          <w:r w:rsidRPr="00CB0055">
            <w:t>Hobbies</w:t>
          </w:r>
        </w:p>
      </w:docPartBody>
    </w:docPart>
    <w:docPart>
      <w:docPartPr>
        <w:name w:val="6ACA48AACA08439BB1F553EE4493B442"/>
        <w:category>
          <w:name w:val="General"/>
          <w:gallery w:val="placeholder"/>
        </w:category>
        <w:types>
          <w:type w:val="bbPlcHdr"/>
        </w:types>
        <w:behaviors>
          <w:behavior w:val="content"/>
        </w:behaviors>
        <w:guid w:val="{64408545-E2AC-4439-A17E-1098328D7588}"/>
      </w:docPartPr>
      <w:docPartBody>
        <w:p w:rsidR="003306E8" w:rsidRDefault="003306E8">
          <w:pPr>
            <w:pStyle w:val="6ACA48AACA08439BB1F553EE4493B442"/>
          </w:pPr>
          <w:r w:rsidRPr="00036450">
            <w:t>EDUCATION</w:t>
          </w:r>
        </w:p>
      </w:docPartBody>
    </w:docPart>
    <w:docPart>
      <w:docPartPr>
        <w:name w:val="05185CDBDBF343E5BA6A07945634A562"/>
        <w:category>
          <w:name w:val="General"/>
          <w:gallery w:val="placeholder"/>
        </w:category>
        <w:types>
          <w:type w:val="bbPlcHdr"/>
        </w:types>
        <w:behaviors>
          <w:behavior w:val="content"/>
        </w:behaviors>
        <w:guid w:val="{CB2E6E4C-C592-442B-A8E0-DA22F6F7B829}"/>
      </w:docPartPr>
      <w:docPartBody>
        <w:p w:rsidR="003306E8" w:rsidRDefault="003306E8">
          <w:pPr>
            <w:pStyle w:val="05185CDBDBF343E5BA6A07945634A562"/>
          </w:pPr>
          <w:r w:rsidRPr="00036450">
            <w:t>WORK EXPERIENCE</w:t>
          </w:r>
        </w:p>
      </w:docPartBody>
    </w:docPart>
    <w:docPart>
      <w:docPartPr>
        <w:name w:val="7C0CBB3186594191BFA6BCAC437FCC8A"/>
        <w:category>
          <w:name w:val="General"/>
          <w:gallery w:val="placeholder"/>
        </w:category>
        <w:types>
          <w:type w:val="bbPlcHdr"/>
        </w:types>
        <w:behaviors>
          <w:behavior w:val="content"/>
        </w:behaviors>
        <w:guid w:val="{EEAF3993-49A7-47CE-81C3-592C60542121}"/>
      </w:docPartPr>
      <w:docPartBody>
        <w:p w:rsidR="003306E8" w:rsidRDefault="003306E8">
          <w:pPr>
            <w:pStyle w:val="7C0CBB3186594191BFA6BCAC437FCC8A"/>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E8"/>
    <w:rsid w:val="001574E8"/>
    <w:rsid w:val="00330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81A0B17E044E2DBFD7EA6EBD4B1AFD">
    <w:name w:val="EB81A0B17E044E2DBFD7EA6EBD4B1AFD"/>
  </w:style>
  <w:style w:type="paragraph" w:customStyle="1" w:styleId="823D346AFC394B4FAC71D257C824BAF0">
    <w:name w:val="823D346AFC394B4FAC71D257C824BAF0"/>
  </w:style>
  <w:style w:type="paragraph" w:customStyle="1" w:styleId="763AADA5D36D4BE0B663775BFFD8D264">
    <w:name w:val="763AADA5D36D4BE0B663775BFFD8D264"/>
  </w:style>
  <w:style w:type="paragraph" w:customStyle="1" w:styleId="7122BEF49B5F4980A4808CBE0D3AA80D">
    <w:name w:val="7122BEF49B5F4980A4808CBE0D3AA80D"/>
  </w:style>
  <w:style w:type="paragraph" w:customStyle="1" w:styleId="938459A8A83048CE98CDC3CD32619600">
    <w:name w:val="938459A8A83048CE98CDC3CD32619600"/>
  </w:style>
  <w:style w:type="paragraph" w:customStyle="1" w:styleId="15FFF48062EA4662B939F40AEA124D29">
    <w:name w:val="15FFF48062EA4662B939F40AEA124D29"/>
  </w:style>
  <w:style w:type="paragraph" w:customStyle="1" w:styleId="06E8A1CDBE8345A2B2A23EE2FD651F11">
    <w:name w:val="06E8A1CDBE8345A2B2A23EE2FD651F11"/>
  </w:style>
  <w:style w:type="paragraph" w:customStyle="1" w:styleId="8F74F2ACE77446308EFBD6DB1232CB42">
    <w:name w:val="8F74F2ACE77446308EFBD6DB1232CB42"/>
  </w:style>
  <w:style w:type="paragraph" w:customStyle="1" w:styleId="2260F957E3904DB8A7A5DFA630AF69D0">
    <w:name w:val="2260F957E3904DB8A7A5DFA630AF69D0"/>
  </w:style>
  <w:style w:type="paragraph" w:customStyle="1" w:styleId="A6B13FC5150246C2B12EFD9259F35B55">
    <w:name w:val="A6B13FC5150246C2B12EFD9259F35B55"/>
  </w:style>
  <w:style w:type="character" w:styleId="Hyperlink">
    <w:name w:val="Hyperlink"/>
    <w:basedOn w:val="DefaultParagraphFont"/>
    <w:uiPriority w:val="99"/>
    <w:unhideWhenUsed/>
    <w:rPr>
      <w:color w:val="C45911" w:themeColor="accent2" w:themeShade="BF"/>
      <w:u w:val="single"/>
    </w:rPr>
  </w:style>
  <w:style w:type="paragraph" w:customStyle="1" w:styleId="D32937805FDD4B918F880B81F325E736">
    <w:name w:val="D32937805FDD4B918F880B81F325E736"/>
  </w:style>
  <w:style w:type="paragraph" w:customStyle="1" w:styleId="1020B1B0D8AF4E18A66D4E7C40305924">
    <w:name w:val="1020B1B0D8AF4E18A66D4E7C40305924"/>
  </w:style>
  <w:style w:type="paragraph" w:customStyle="1" w:styleId="E662BC3CC6DE47A090A9C215D06120DB">
    <w:name w:val="E662BC3CC6DE47A090A9C215D06120DB"/>
  </w:style>
  <w:style w:type="paragraph" w:customStyle="1" w:styleId="49D3B42B29BB43A89059C43AA3B151AA">
    <w:name w:val="49D3B42B29BB43A89059C43AA3B151AA"/>
  </w:style>
  <w:style w:type="paragraph" w:customStyle="1" w:styleId="55DFDCACE25149C187F8BCF3CC885F3F">
    <w:name w:val="55DFDCACE25149C187F8BCF3CC885F3F"/>
  </w:style>
  <w:style w:type="paragraph" w:customStyle="1" w:styleId="4A05AFFA4F0D40C0866B0BB3EC0B4207">
    <w:name w:val="4A05AFFA4F0D40C0866B0BB3EC0B4207"/>
  </w:style>
  <w:style w:type="paragraph" w:customStyle="1" w:styleId="6ACA48AACA08439BB1F553EE4493B442">
    <w:name w:val="6ACA48AACA08439BB1F553EE4493B442"/>
  </w:style>
  <w:style w:type="paragraph" w:customStyle="1" w:styleId="62A69CB83F2F40A2B8743D3F6585F7BC">
    <w:name w:val="62A69CB83F2F40A2B8743D3F6585F7BC"/>
  </w:style>
  <w:style w:type="paragraph" w:customStyle="1" w:styleId="FEB3478C7A0C49EEAFABCC676425F546">
    <w:name w:val="FEB3478C7A0C49EEAFABCC676425F546"/>
  </w:style>
  <w:style w:type="paragraph" w:customStyle="1" w:styleId="F8D5541F5AAA4B25AB48CD1A5586C97F">
    <w:name w:val="F8D5541F5AAA4B25AB48CD1A5586C97F"/>
  </w:style>
  <w:style w:type="paragraph" w:customStyle="1" w:styleId="346E214D20404D259B4D8415296475BF">
    <w:name w:val="346E214D20404D259B4D8415296475BF"/>
  </w:style>
  <w:style w:type="paragraph" w:customStyle="1" w:styleId="B455FFBA6EBC470689DE1E1DB6838042">
    <w:name w:val="B455FFBA6EBC470689DE1E1DB6838042"/>
  </w:style>
  <w:style w:type="paragraph" w:customStyle="1" w:styleId="E65242B1C3CF4ED092EFA91708C20D6B">
    <w:name w:val="E65242B1C3CF4ED092EFA91708C20D6B"/>
  </w:style>
  <w:style w:type="paragraph" w:customStyle="1" w:styleId="39A52A67FF6946389110FB4A8F5FF346">
    <w:name w:val="39A52A67FF6946389110FB4A8F5FF346"/>
  </w:style>
  <w:style w:type="paragraph" w:customStyle="1" w:styleId="05185CDBDBF343E5BA6A07945634A562">
    <w:name w:val="05185CDBDBF343E5BA6A07945634A562"/>
  </w:style>
  <w:style w:type="paragraph" w:customStyle="1" w:styleId="95C90D18B2894BB398116EC5CC0EE1F1">
    <w:name w:val="95C90D18B2894BB398116EC5CC0EE1F1"/>
  </w:style>
  <w:style w:type="paragraph" w:customStyle="1" w:styleId="62363DBDB4274FC6B8B0ADDC6FECC237">
    <w:name w:val="62363DBDB4274FC6B8B0ADDC6FECC237"/>
  </w:style>
  <w:style w:type="paragraph" w:customStyle="1" w:styleId="BDF88D89E351454BA141398F04DF513F">
    <w:name w:val="BDF88D89E351454BA141398F04DF513F"/>
  </w:style>
  <w:style w:type="paragraph" w:customStyle="1" w:styleId="0D3C7C32D5624107A13966F2DE845A7F">
    <w:name w:val="0D3C7C32D5624107A13966F2DE845A7F"/>
  </w:style>
  <w:style w:type="paragraph" w:customStyle="1" w:styleId="D8C9A86034624E2896AB1FD22E467A1F">
    <w:name w:val="D8C9A86034624E2896AB1FD22E467A1F"/>
  </w:style>
  <w:style w:type="paragraph" w:customStyle="1" w:styleId="EAE0585948D5487F864F94EAA6E79596">
    <w:name w:val="EAE0585948D5487F864F94EAA6E79596"/>
  </w:style>
  <w:style w:type="paragraph" w:customStyle="1" w:styleId="A169110A3CB74645A2AD52CCA30D390E">
    <w:name w:val="A169110A3CB74645A2AD52CCA30D390E"/>
  </w:style>
  <w:style w:type="paragraph" w:customStyle="1" w:styleId="EB41CBEB668B4FAD988A32F924A9C922">
    <w:name w:val="EB41CBEB668B4FAD988A32F924A9C922"/>
  </w:style>
  <w:style w:type="paragraph" w:customStyle="1" w:styleId="C91A7C11A9984AC5823E48AAB169FC63">
    <w:name w:val="C91A7C11A9984AC5823E48AAB169FC63"/>
  </w:style>
  <w:style w:type="paragraph" w:customStyle="1" w:styleId="BA07D3BA235642AAB016A35E14306E35">
    <w:name w:val="BA07D3BA235642AAB016A35E14306E35"/>
  </w:style>
  <w:style w:type="paragraph" w:customStyle="1" w:styleId="C02501E67CAE4219AA40CC8B8D3623F2">
    <w:name w:val="C02501E67CAE4219AA40CC8B8D3623F2"/>
  </w:style>
  <w:style w:type="paragraph" w:customStyle="1" w:styleId="5442F14C5B10466DBF6DCAF8D9353505">
    <w:name w:val="5442F14C5B10466DBF6DCAF8D9353505"/>
  </w:style>
  <w:style w:type="paragraph" w:customStyle="1" w:styleId="21B12C1888B446B68D7664F615BFAE15">
    <w:name w:val="21B12C1888B446B68D7664F615BFAE15"/>
  </w:style>
  <w:style w:type="paragraph" w:customStyle="1" w:styleId="9B3786F4437D4D3298EEBFD341808D26">
    <w:name w:val="9B3786F4437D4D3298EEBFD341808D26"/>
  </w:style>
  <w:style w:type="paragraph" w:customStyle="1" w:styleId="D0F40ED7DA144C99A84C4AD3D616C808">
    <w:name w:val="D0F40ED7DA144C99A84C4AD3D616C80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C0CBB3186594191BFA6BCAC437FCC8A">
    <w:name w:val="7C0CBB3186594191BFA6BCAC437FC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2019-02-05T16:42:00Z</dcterms:created>
  <dcterms:modified xsi:type="dcterms:W3CDTF">2019-02-10T12:48:00Z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