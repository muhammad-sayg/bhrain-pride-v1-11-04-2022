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80" w:rsidRPr="001E188F" w:rsidRDefault="008B0480" w:rsidP="00081C1C">
      <w:pPr>
        <w:pStyle w:val="NormalWeb"/>
        <w:shd w:val="clear" w:color="auto" w:fill="FFFFFF"/>
        <w:spacing w:before="0" w:after="360" w:line="276" w:lineRule="auto"/>
        <w:jc w:val="both"/>
        <w:rPr>
          <w:rFonts w:ascii="Calibri" w:hAnsi="Calibri" w:cs="Helvetica"/>
          <w:b/>
          <w:bCs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762"/>
        <w:gridCol w:w="1456"/>
        <w:gridCol w:w="3798"/>
      </w:tblGrid>
      <w:tr w:rsidR="003E731F" w:rsidRPr="007E612D" w:rsidTr="00DD2695">
        <w:trPr>
          <w:trHeight w:val="1260"/>
        </w:trPr>
        <w:tc>
          <w:tcPr>
            <w:tcW w:w="5762" w:type="dxa"/>
            <w:shd w:val="clear" w:color="auto" w:fill="204D84"/>
            <w:vAlign w:val="center"/>
          </w:tcPr>
          <w:p w:rsidR="003E731F" w:rsidRPr="003F3F2D" w:rsidRDefault="008B3E30" w:rsidP="00375176">
            <w:pPr>
              <w:spacing w:after="0" w:line="240" w:lineRule="auto"/>
              <w:rPr>
                <w:rFonts w:cs="Lucida Sans Unicode"/>
                <w:b/>
                <w:color w:val="FFFFFF"/>
                <w:sz w:val="52"/>
                <w:szCs w:val="52"/>
              </w:rPr>
            </w:pPr>
            <w:r w:rsidRPr="008B3E30">
              <w:rPr>
                <w:rFonts w:cs="Lucida Sans Unicode"/>
                <w:b/>
                <w:smallCaps/>
                <w:color w:val="FFFFFF"/>
                <w:sz w:val="48"/>
                <w:szCs w:val="48"/>
              </w:rPr>
              <w:t xml:space="preserve"> </w:t>
            </w:r>
            <w:proofErr w:type="spellStart"/>
            <w:r w:rsidR="00105292">
              <w:rPr>
                <w:rFonts w:cs="Lucida Sans Unicode"/>
                <w:b/>
                <w:smallCaps/>
                <w:color w:val="FFFFFF"/>
                <w:sz w:val="44"/>
                <w:szCs w:val="44"/>
              </w:rPr>
              <w:t>Zakriya</w:t>
            </w:r>
            <w:proofErr w:type="spellEnd"/>
            <w:r w:rsidR="00105292">
              <w:rPr>
                <w:rFonts w:cs="Lucida Sans Unicode"/>
                <w:b/>
                <w:smallCaps/>
                <w:color w:val="FFFFFF"/>
                <w:sz w:val="44"/>
                <w:szCs w:val="44"/>
              </w:rPr>
              <w:t xml:space="preserve"> Ahmed </w:t>
            </w:r>
            <w:proofErr w:type="spellStart"/>
            <w:r w:rsidR="00375176">
              <w:rPr>
                <w:rFonts w:cs="Lucida Sans Unicode"/>
                <w:b/>
                <w:smallCaps/>
                <w:color w:val="FFFFFF"/>
                <w:sz w:val="44"/>
                <w:szCs w:val="44"/>
              </w:rPr>
              <w:t>Buhmaid</w:t>
            </w:r>
            <w:proofErr w:type="spellEnd"/>
          </w:p>
        </w:tc>
        <w:tc>
          <w:tcPr>
            <w:tcW w:w="5254" w:type="dxa"/>
            <w:gridSpan w:val="2"/>
            <w:shd w:val="clear" w:color="auto" w:fill="204D84"/>
            <w:vAlign w:val="center"/>
          </w:tcPr>
          <w:p w:rsidR="003E731F" w:rsidRDefault="00105292" w:rsidP="00DD2695">
            <w:pPr>
              <w:spacing w:after="0" w:line="240" w:lineRule="auto"/>
              <w:rPr>
                <w:caps/>
                <w:color w:val="FFFFFF"/>
                <w:sz w:val="20"/>
                <w:szCs w:val="20"/>
              </w:rPr>
            </w:pPr>
            <w:r>
              <w:rPr>
                <w:rFonts w:ascii="Centaur" w:hAnsi="Centaur" w:cs="Aparajita"/>
                <w:noProof/>
              </w:rPr>
              <w:drawing>
                <wp:anchor distT="0" distB="0" distL="114300" distR="114300" simplePos="0" relativeHeight="251662336" behindDoc="0" locked="0" layoutInCell="1" allowOverlap="1" wp14:anchorId="4651657C" wp14:editId="3BAF268F">
                  <wp:simplePos x="0" y="0"/>
                  <wp:positionH relativeFrom="column">
                    <wp:posOffset>2239645</wp:posOffset>
                  </wp:positionH>
                  <wp:positionV relativeFrom="paragraph">
                    <wp:posOffset>33020</wp:posOffset>
                  </wp:positionV>
                  <wp:extent cx="1047115" cy="1143000"/>
                  <wp:effectExtent l="38100" t="38100" r="38735" b="38100"/>
                  <wp:wrapSquare wrapText="bothSides"/>
                  <wp:docPr id="2" name="Picture 2" descr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15" cy="1143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731F">
              <w:rPr>
                <w:caps/>
                <w:color w:val="FFFFFF"/>
                <w:sz w:val="20"/>
                <w:szCs w:val="20"/>
              </w:rPr>
              <w:t>kingdom of bahrain</w:t>
            </w:r>
          </w:p>
          <w:p w:rsidR="003E731F" w:rsidRPr="00612335" w:rsidRDefault="007027A0" w:rsidP="00E0147C">
            <w:pPr>
              <w:spacing w:after="0" w:line="240" w:lineRule="auto"/>
              <w:rPr>
                <w:caps/>
                <w:color w:val="FFFFFF"/>
              </w:rPr>
            </w:pPr>
            <w:r w:rsidRPr="007027A0">
              <w:rPr>
                <w:caps/>
                <w:color w:val="FFFFFF"/>
              </w:rPr>
              <w:t xml:space="preserve">Zakariyabuhmaid@gmail.com </w:t>
            </w:r>
            <w:r w:rsidR="00375176">
              <w:rPr>
                <w:caps/>
                <w:color w:val="FFFFFF"/>
              </w:rPr>
              <w:t xml:space="preserve">Tel (M) +973 </w:t>
            </w:r>
            <w:r w:rsidR="00E0147C">
              <w:rPr>
                <w:caps/>
                <w:color w:val="FFFFFF"/>
              </w:rPr>
              <w:t>37391191</w:t>
            </w:r>
          </w:p>
        </w:tc>
      </w:tr>
      <w:tr w:rsidR="003E731F" w:rsidRPr="007E612D" w:rsidTr="00DD2695">
        <w:tc>
          <w:tcPr>
            <w:tcW w:w="7218" w:type="dxa"/>
            <w:gridSpan w:val="2"/>
          </w:tcPr>
          <w:p w:rsidR="00EA72C8" w:rsidRPr="00105292" w:rsidRDefault="00EA72C8" w:rsidP="001052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                                                                                   </w:t>
            </w:r>
          </w:p>
          <w:p w:rsidR="00EA72C8" w:rsidRDefault="00EA72C8" w:rsidP="00EA72C8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77E55">
              <w:rPr>
                <w:b/>
                <w:i/>
                <w:iCs/>
                <w:sz w:val="20"/>
                <w:szCs w:val="20"/>
              </w:rPr>
              <w:t>Portfolio</w:t>
            </w:r>
            <w:r>
              <w:rPr>
                <w:b/>
                <w:i/>
                <w:iCs/>
                <w:sz w:val="20"/>
                <w:szCs w:val="20"/>
              </w:rPr>
              <w:t xml:space="preserve">                                                                                         </w:t>
            </w:r>
          </w:p>
          <w:p w:rsidR="00EA72C8" w:rsidRDefault="00EA72C8" w:rsidP="00EA72C8">
            <w:pPr>
              <w:spacing w:before="60" w:after="60" w:line="240" w:lineRule="auto"/>
              <w:rPr>
                <w:i/>
                <w:iCs/>
              </w:rPr>
            </w:pPr>
          </w:p>
          <w:p w:rsidR="00EA72C8" w:rsidRPr="00577E55" w:rsidRDefault="00EA72C8" w:rsidP="00EA72C8">
            <w:pPr>
              <w:spacing w:before="60" w:after="60" w:line="240" w:lineRule="auto"/>
              <w:rPr>
                <w:i/>
                <w:iCs/>
              </w:rPr>
            </w:pPr>
            <w:r w:rsidRPr="00BA0328">
              <w:rPr>
                <w:b/>
                <w:bCs/>
                <w:i/>
                <w:iCs/>
              </w:rPr>
              <w:t>CPR No:</w:t>
            </w:r>
            <w:r>
              <w:rPr>
                <w:i/>
                <w:iCs/>
              </w:rPr>
              <w:t xml:space="preserve">      </w:t>
            </w:r>
            <w:r w:rsidR="00105292">
              <w:rPr>
                <w:i/>
                <w:iCs/>
              </w:rPr>
              <w:t xml:space="preserve">       </w:t>
            </w:r>
            <w:r w:rsidR="00BA0328">
              <w:rPr>
                <w:i/>
                <w:iCs/>
              </w:rPr>
              <w:t xml:space="preserve">   </w:t>
            </w:r>
            <w:r w:rsidR="00105292">
              <w:rPr>
                <w:i/>
                <w:iCs/>
              </w:rPr>
              <w:t xml:space="preserve"> 770109802</w:t>
            </w:r>
          </w:p>
          <w:p w:rsidR="00EA72C8" w:rsidRPr="00577E55" w:rsidRDefault="00EA72C8" w:rsidP="00105292">
            <w:pPr>
              <w:spacing w:before="60" w:after="60" w:line="240" w:lineRule="auto"/>
              <w:rPr>
                <w:i/>
                <w:iCs/>
              </w:rPr>
            </w:pPr>
            <w:r w:rsidRPr="00BA0328">
              <w:rPr>
                <w:b/>
                <w:bCs/>
                <w:i/>
                <w:iCs/>
              </w:rPr>
              <w:t>DOB:</w:t>
            </w:r>
            <w:r w:rsidRPr="00577E55">
              <w:rPr>
                <w:i/>
                <w:iCs/>
              </w:rPr>
              <w:t xml:space="preserve">              </w:t>
            </w:r>
            <w:r w:rsidR="00105292">
              <w:rPr>
                <w:i/>
                <w:iCs/>
              </w:rPr>
              <w:t xml:space="preserve">     </w:t>
            </w:r>
            <w:r w:rsidR="00BA0328">
              <w:rPr>
                <w:i/>
                <w:iCs/>
              </w:rPr>
              <w:t xml:space="preserve">  </w:t>
            </w:r>
            <w:r w:rsidR="00105292">
              <w:rPr>
                <w:i/>
                <w:iCs/>
              </w:rPr>
              <w:t>Aug  18, 197</w:t>
            </w:r>
            <w:r w:rsidRPr="00577E55">
              <w:rPr>
                <w:i/>
                <w:iCs/>
              </w:rPr>
              <w:t>7</w:t>
            </w:r>
          </w:p>
          <w:p w:rsidR="00EA72C8" w:rsidRPr="00577E55" w:rsidRDefault="00EA72C8" w:rsidP="00EA72C8">
            <w:pPr>
              <w:spacing w:before="60" w:after="60" w:line="240" w:lineRule="auto"/>
              <w:rPr>
                <w:i/>
                <w:iCs/>
              </w:rPr>
            </w:pPr>
            <w:r w:rsidRPr="00BA0328">
              <w:rPr>
                <w:b/>
                <w:bCs/>
                <w:i/>
                <w:iCs/>
              </w:rPr>
              <w:t>Marital Status:</w:t>
            </w:r>
            <w:r w:rsidRPr="00577E55">
              <w:rPr>
                <w:i/>
                <w:iCs/>
              </w:rPr>
              <w:t xml:space="preserve">  </w:t>
            </w:r>
            <w:r w:rsidR="00105292">
              <w:rPr>
                <w:i/>
                <w:iCs/>
              </w:rPr>
              <w:t>Married</w:t>
            </w:r>
          </w:p>
          <w:p w:rsidR="00EA72C8" w:rsidRPr="00577E55" w:rsidRDefault="00EA72C8" w:rsidP="00EA72C8">
            <w:pPr>
              <w:spacing w:before="60" w:after="60" w:line="240" w:lineRule="auto"/>
              <w:rPr>
                <w:i/>
                <w:iCs/>
              </w:rPr>
            </w:pPr>
            <w:r w:rsidRPr="00BA0328">
              <w:rPr>
                <w:b/>
                <w:bCs/>
                <w:i/>
                <w:iCs/>
              </w:rPr>
              <w:t>Nationality:</w:t>
            </w:r>
            <w:r>
              <w:rPr>
                <w:i/>
                <w:iCs/>
              </w:rPr>
              <w:t xml:space="preserve">        Bahraini</w:t>
            </w:r>
          </w:p>
          <w:p w:rsidR="00EA72C8" w:rsidRPr="00577E55" w:rsidRDefault="00EA72C8" w:rsidP="00EA72C8">
            <w:pPr>
              <w:spacing w:before="60" w:after="60" w:line="240" w:lineRule="auto"/>
              <w:rPr>
                <w:i/>
                <w:iCs/>
              </w:rPr>
            </w:pPr>
            <w:r w:rsidRPr="00BA0328">
              <w:rPr>
                <w:b/>
                <w:bCs/>
                <w:i/>
                <w:iCs/>
              </w:rPr>
              <w:t>Religion:</w:t>
            </w:r>
            <w:r w:rsidRPr="00577E55">
              <w:rPr>
                <w:i/>
                <w:iCs/>
              </w:rPr>
              <w:t xml:space="preserve">             Muslim</w:t>
            </w:r>
            <w:r w:rsidR="00105292">
              <w:rPr>
                <w:i/>
                <w:iCs/>
              </w:rPr>
              <w:t xml:space="preserve"> ( 4 Children’s)</w:t>
            </w:r>
          </w:p>
          <w:p w:rsidR="00EA72C8" w:rsidRDefault="00EA72C8" w:rsidP="00DD269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3E731F" w:rsidRPr="007E612D" w:rsidRDefault="003E731F" w:rsidP="00DD269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OBJECTIVE</w:t>
            </w:r>
          </w:p>
          <w:p w:rsidR="003E731F" w:rsidRDefault="003E731F" w:rsidP="00DD2695">
            <w:pPr>
              <w:spacing w:after="0" w:line="240" w:lineRule="auto"/>
              <w:rPr>
                <w:color w:val="000000"/>
              </w:rPr>
            </w:pPr>
            <w:r w:rsidRPr="001E2950">
              <w:rPr>
                <w:color w:val="000000"/>
              </w:rPr>
              <w:t>To serve a progressive organization in a competitive position where I can utilize my full potential with growth opportunity to highest policy and decision making position in all business functions and provide leadership</w:t>
            </w:r>
            <w:r>
              <w:rPr>
                <w:color w:val="000000"/>
              </w:rPr>
              <w:t>.</w:t>
            </w:r>
          </w:p>
          <w:p w:rsidR="00E0147C" w:rsidRDefault="00E0147C" w:rsidP="00DD2695">
            <w:pPr>
              <w:spacing w:after="0" w:line="240" w:lineRule="auto"/>
              <w:rPr>
                <w:color w:val="000000"/>
              </w:rPr>
            </w:pPr>
          </w:p>
          <w:p w:rsidR="00E0147C" w:rsidRDefault="00E0147C" w:rsidP="00DD2695">
            <w:pPr>
              <w:spacing w:after="0" w:line="240" w:lineRule="auto"/>
              <w:rPr>
                <w:color w:val="000000"/>
              </w:rPr>
            </w:pPr>
          </w:p>
          <w:p w:rsidR="00E0147C" w:rsidRPr="007E612D" w:rsidRDefault="00E0147C" w:rsidP="00E0147C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:rsidR="00E0147C" w:rsidRPr="007E612D" w:rsidRDefault="00E0147C" w:rsidP="00E0147C">
            <w:pPr>
              <w:spacing w:after="0" w:line="240" w:lineRule="auto"/>
            </w:pPr>
          </w:p>
          <w:p w:rsidR="00E0147C" w:rsidRPr="00053B11" w:rsidRDefault="00E0147C" w:rsidP="00E0147C">
            <w:pPr>
              <w:tabs>
                <w:tab w:val="left" w:pos="1620"/>
                <w:tab w:val="num" w:pos="2520"/>
              </w:tabs>
              <w:spacing w:after="0" w:line="240" w:lineRule="auto"/>
              <w:jc w:val="both"/>
              <w:rPr>
                <w:color w:val="000000"/>
              </w:rPr>
            </w:pPr>
          </w:p>
          <w:p w:rsidR="007027A0" w:rsidRDefault="007027A0" w:rsidP="007027A0">
            <w:pPr>
              <w:numPr>
                <w:ilvl w:val="0"/>
                <w:numId w:val="34"/>
              </w:numPr>
              <w:tabs>
                <w:tab w:val="left" w:pos="1620"/>
                <w:tab w:val="num" w:pos="2520"/>
              </w:tabs>
              <w:spacing w:after="0" w:line="240" w:lineRule="auto"/>
              <w:ind w:left="360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1991 – 1994</w:t>
            </w:r>
            <w:r w:rsidR="00E0147C">
              <w:rPr>
                <w:color w:val="000000"/>
              </w:rPr>
              <w:t xml:space="preserve"> </w:t>
            </w:r>
            <w:r w:rsidR="00E0147C" w:rsidRPr="00053B11">
              <w:rPr>
                <w:color w:val="000000"/>
              </w:rPr>
              <w:t xml:space="preserve">High School Diploma, </w:t>
            </w:r>
            <w:r w:rsidR="00D05D04">
              <w:rPr>
                <w:color w:val="000000"/>
              </w:rPr>
              <w:t xml:space="preserve">Al-Khalil bin Ahmed </w:t>
            </w:r>
            <w:r w:rsidR="00D05D04" w:rsidRPr="00053B11">
              <w:rPr>
                <w:color w:val="000000"/>
              </w:rPr>
              <w:t>Commercial</w:t>
            </w:r>
            <w:r w:rsidR="00E0147C" w:rsidRPr="00053B11">
              <w:rPr>
                <w:color w:val="000000"/>
              </w:rPr>
              <w:t xml:space="preserve"> Secondary School.</w:t>
            </w:r>
          </w:p>
          <w:p w:rsidR="007027A0" w:rsidRDefault="007027A0" w:rsidP="007027A0">
            <w:pPr>
              <w:numPr>
                <w:ilvl w:val="0"/>
                <w:numId w:val="34"/>
              </w:numPr>
              <w:tabs>
                <w:tab w:val="left" w:pos="1620"/>
                <w:tab w:val="num" w:pos="2520"/>
              </w:tabs>
              <w:spacing w:after="0" w:line="240" w:lineRule="auto"/>
              <w:jc w:val="both"/>
              <w:rPr>
                <w:color w:val="000000"/>
              </w:rPr>
            </w:pPr>
            <w:r w:rsidRPr="007027A0">
              <w:rPr>
                <w:color w:val="000000"/>
              </w:rPr>
              <w:t>I have computer Office (</w:t>
            </w:r>
            <w:r w:rsidR="00676376" w:rsidRPr="007027A0">
              <w:rPr>
                <w:color w:val="000000"/>
              </w:rPr>
              <w:t>network, entertainment</w:t>
            </w:r>
            <w:r w:rsidRPr="007027A0">
              <w:rPr>
                <w:color w:val="000000"/>
              </w:rPr>
              <w:t>)</w:t>
            </w:r>
            <w:r>
              <w:rPr>
                <w:color w:val="000000"/>
              </w:rPr>
              <w:t>.</w:t>
            </w:r>
          </w:p>
          <w:p w:rsidR="007027A0" w:rsidRDefault="007027A0" w:rsidP="007027A0">
            <w:pPr>
              <w:numPr>
                <w:ilvl w:val="0"/>
                <w:numId w:val="34"/>
              </w:numPr>
              <w:tabs>
                <w:tab w:val="left" w:pos="1620"/>
                <w:tab w:val="num" w:pos="2520"/>
              </w:tabs>
              <w:spacing w:after="0" w:line="240" w:lineRule="auto"/>
              <w:jc w:val="both"/>
              <w:rPr>
                <w:color w:val="000000"/>
              </w:rPr>
            </w:pPr>
            <w:r w:rsidRPr="007027A0">
              <w:rPr>
                <w:color w:val="000000"/>
              </w:rPr>
              <w:t xml:space="preserve">Supervisor Skills </w:t>
            </w:r>
            <w:r w:rsidR="00676376" w:rsidRPr="007027A0">
              <w:rPr>
                <w:color w:val="000000"/>
              </w:rPr>
              <w:t>(Group</w:t>
            </w:r>
            <w:r w:rsidRPr="007027A0">
              <w:rPr>
                <w:color w:val="000000"/>
              </w:rPr>
              <w:t xml:space="preserve"> 4 Bahrain </w:t>
            </w:r>
            <w:r w:rsidR="00676376" w:rsidRPr="007027A0">
              <w:rPr>
                <w:color w:val="000000"/>
              </w:rPr>
              <w:t>W.L.L)</w:t>
            </w:r>
            <w:r>
              <w:rPr>
                <w:color w:val="000000"/>
              </w:rPr>
              <w:t>.</w:t>
            </w:r>
          </w:p>
          <w:p w:rsidR="007027A0" w:rsidRDefault="007027A0" w:rsidP="007027A0">
            <w:pPr>
              <w:numPr>
                <w:ilvl w:val="0"/>
                <w:numId w:val="34"/>
              </w:numPr>
              <w:tabs>
                <w:tab w:val="left" w:pos="1620"/>
                <w:tab w:val="num" w:pos="2520"/>
              </w:tabs>
              <w:spacing w:after="0" w:line="240" w:lineRule="auto"/>
              <w:jc w:val="both"/>
              <w:rPr>
                <w:color w:val="000000"/>
              </w:rPr>
            </w:pPr>
            <w:r w:rsidRPr="007027A0">
              <w:rPr>
                <w:color w:val="000000"/>
              </w:rPr>
              <w:t xml:space="preserve">First Aid Training </w:t>
            </w:r>
            <w:r w:rsidR="00676376" w:rsidRPr="007027A0">
              <w:rPr>
                <w:color w:val="000000"/>
              </w:rPr>
              <w:t>(Arabian</w:t>
            </w:r>
            <w:r w:rsidRPr="007027A0">
              <w:rPr>
                <w:color w:val="000000"/>
              </w:rPr>
              <w:t xml:space="preserve"> East Training </w:t>
            </w:r>
            <w:r w:rsidR="00676376" w:rsidRPr="007027A0">
              <w:rPr>
                <w:color w:val="000000"/>
              </w:rPr>
              <w:t>Center)</w:t>
            </w:r>
            <w:r>
              <w:rPr>
                <w:color w:val="000000"/>
              </w:rPr>
              <w:t>.</w:t>
            </w:r>
          </w:p>
          <w:p w:rsidR="007027A0" w:rsidRDefault="007027A0" w:rsidP="007027A0">
            <w:pPr>
              <w:numPr>
                <w:ilvl w:val="0"/>
                <w:numId w:val="34"/>
              </w:numPr>
              <w:tabs>
                <w:tab w:val="left" w:pos="1620"/>
                <w:tab w:val="num" w:pos="2520"/>
              </w:tabs>
              <w:spacing w:after="0" w:line="240" w:lineRule="auto"/>
              <w:jc w:val="both"/>
              <w:rPr>
                <w:color w:val="000000"/>
              </w:rPr>
            </w:pPr>
            <w:r w:rsidRPr="007027A0">
              <w:rPr>
                <w:color w:val="000000"/>
              </w:rPr>
              <w:t xml:space="preserve">Health </w:t>
            </w:r>
            <w:r w:rsidR="00676376" w:rsidRPr="007027A0">
              <w:rPr>
                <w:color w:val="000000"/>
              </w:rPr>
              <w:t>and</w:t>
            </w:r>
            <w:r w:rsidRPr="007027A0">
              <w:rPr>
                <w:color w:val="000000"/>
              </w:rPr>
              <w:t xml:space="preserve"> Safety </w:t>
            </w:r>
            <w:r w:rsidR="00676376" w:rsidRPr="007027A0">
              <w:rPr>
                <w:color w:val="000000"/>
              </w:rPr>
              <w:t>(Citigroup)</w:t>
            </w:r>
            <w:r>
              <w:rPr>
                <w:color w:val="000000"/>
              </w:rPr>
              <w:t>.</w:t>
            </w:r>
          </w:p>
          <w:p w:rsidR="007027A0" w:rsidRDefault="007027A0" w:rsidP="007027A0">
            <w:pPr>
              <w:numPr>
                <w:ilvl w:val="0"/>
                <w:numId w:val="34"/>
              </w:numPr>
              <w:tabs>
                <w:tab w:val="left" w:pos="1620"/>
                <w:tab w:val="num" w:pos="2520"/>
              </w:tabs>
              <w:spacing w:after="0" w:line="240" w:lineRule="auto"/>
              <w:jc w:val="both"/>
              <w:rPr>
                <w:color w:val="000000"/>
              </w:rPr>
            </w:pPr>
            <w:r w:rsidRPr="007027A0">
              <w:rPr>
                <w:color w:val="000000"/>
              </w:rPr>
              <w:t xml:space="preserve">Senior Supervisor </w:t>
            </w:r>
            <w:r w:rsidR="00676376" w:rsidRPr="007027A0">
              <w:rPr>
                <w:color w:val="000000"/>
              </w:rPr>
              <w:t>(Dream</w:t>
            </w:r>
            <w:r w:rsidRPr="007027A0">
              <w:rPr>
                <w:color w:val="000000"/>
              </w:rPr>
              <w:t xml:space="preserve"> Group </w:t>
            </w:r>
            <w:r w:rsidR="00676376" w:rsidRPr="007027A0">
              <w:rPr>
                <w:color w:val="000000"/>
              </w:rPr>
              <w:t>W.L.L)</w:t>
            </w:r>
            <w:r>
              <w:rPr>
                <w:color w:val="000000"/>
              </w:rPr>
              <w:t>.</w:t>
            </w:r>
          </w:p>
          <w:p w:rsidR="007027A0" w:rsidRPr="007027A0" w:rsidRDefault="007027A0" w:rsidP="007027A0">
            <w:pPr>
              <w:numPr>
                <w:ilvl w:val="0"/>
                <w:numId w:val="34"/>
              </w:numPr>
              <w:tabs>
                <w:tab w:val="left" w:pos="1620"/>
                <w:tab w:val="num" w:pos="2520"/>
              </w:tabs>
              <w:spacing w:after="0" w:line="240" w:lineRule="auto"/>
              <w:jc w:val="both"/>
              <w:rPr>
                <w:color w:val="000000"/>
              </w:rPr>
            </w:pPr>
            <w:r w:rsidRPr="007027A0">
              <w:rPr>
                <w:color w:val="000000"/>
              </w:rPr>
              <w:t xml:space="preserve">Technical Report Writing Skills </w:t>
            </w:r>
            <w:r w:rsidR="00676376" w:rsidRPr="007027A0">
              <w:rPr>
                <w:color w:val="000000"/>
              </w:rPr>
              <w:t>(Arabian</w:t>
            </w:r>
            <w:r w:rsidRPr="007027A0">
              <w:rPr>
                <w:color w:val="000000"/>
              </w:rPr>
              <w:t xml:space="preserve"> </w:t>
            </w:r>
            <w:r w:rsidR="00676376" w:rsidRPr="007027A0">
              <w:rPr>
                <w:color w:val="000000"/>
              </w:rPr>
              <w:t>Institute)</w:t>
            </w:r>
            <w:r>
              <w:rPr>
                <w:color w:val="000000"/>
              </w:rPr>
              <w:t>.</w:t>
            </w:r>
          </w:p>
          <w:p w:rsidR="003E731F" w:rsidRDefault="003E731F" w:rsidP="00DD269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E5DAB" w:rsidRDefault="003E731F" w:rsidP="00676376">
            <w:pPr>
              <w:spacing w:after="0" w:line="240" w:lineRule="auto"/>
              <w:rPr>
                <w:bCs/>
              </w:rPr>
            </w:pPr>
            <w:r w:rsidRPr="007E612D">
              <w:rPr>
                <w:b/>
                <w:sz w:val="28"/>
                <w:szCs w:val="28"/>
              </w:rPr>
              <w:t>EXPER</w:t>
            </w:r>
            <w:r w:rsidR="002F2CCF">
              <w:rPr>
                <w:b/>
                <w:sz w:val="24"/>
                <w:szCs w:val="24"/>
              </w:rPr>
              <w:t xml:space="preserve"> I am</w:t>
            </w:r>
            <w:r w:rsidR="00312685" w:rsidRPr="00312685">
              <w:rPr>
                <w:b/>
                <w:sz w:val="24"/>
                <w:szCs w:val="24"/>
              </w:rPr>
              <w:t xml:space="preserve"> handling </w:t>
            </w:r>
            <w:r w:rsidR="002F2CCF">
              <w:rPr>
                <w:b/>
                <w:sz w:val="24"/>
                <w:szCs w:val="24"/>
              </w:rPr>
              <w:t>3</w:t>
            </w:r>
            <w:r w:rsidR="00312685" w:rsidRPr="00312685">
              <w:rPr>
                <w:b/>
                <w:sz w:val="24"/>
                <w:szCs w:val="24"/>
              </w:rPr>
              <w:t xml:space="preserve"> </w:t>
            </w:r>
            <w:r w:rsidR="002F2CCF">
              <w:rPr>
                <w:b/>
                <w:sz w:val="24"/>
                <w:szCs w:val="24"/>
              </w:rPr>
              <w:t>departments</w:t>
            </w:r>
            <w:r w:rsidR="00312685" w:rsidRPr="00312685">
              <w:rPr>
                <w:b/>
                <w:sz w:val="24"/>
                <w:szCs w:val="24"/>
              </w:rPr>
              <w:t xml:space="preserve"> (Health Club Instructor &amp; in charge of the Safety &amp; Security Department </w:t>
            </w:r>
            <w:r w:rsidR="00B3206E">
              <w:rPr>
                <w:b/>
                <w:sz w:val="24"/>
                <w:szCs w:val="24"/>
              </w:rPr>
              <w:t>&amp; Public Relations Officer</w:t>
            </w:r>
            <w:bookmarkStart w:id="0" w:name="_GoBack"/>
            <w:bookmarkEnd w:id="0"/>
            <w:r w:rsidR="00676376" w:rsidRPr="00312685">
              <w:rPr>
                <w:b/>
                <w:sz w:val="24"/>
                <w:szCs w:val="24"/>
              </w:rPr>
              <w:t xml:space="preserve"> </w:t>
            </w:r>
            <w:r w:rsidR="00676376" w:rsidRPr="00312685">
              <w:rPr>
                <w:bCs/>
              </w:rPr>
              <w:t>(Gulf Court Manama )</w:t>
            </w:r>
            <w:r w:rsidR="00312685" w:rsidRPr="00312685">
              <w:rPr>
                <w:b/>
              </w:rPr>
              <w:t xml:space="preserve"> </w:t>
            </w:r>
            <w:r w:rsidR="00312685" w:rsidRPr="00312685">
              <w:rPr>
                <w:bCs/>
              </w:rPr>
              <w:t xml:space="preserve">from Aug 2015 – present </w:t>
            </w:r>
          </w:p>
          <w:p w:rsidR="00312685" w:rsidRPr="00312685" w:rsidRDefault="00312685" w:rsidP="0067637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:rsidR="009B29C6" w:rsidRPr="009B29C6" w:rsidRDefault="00312685" w:rsidP="00DD2695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Key Responsibility  of the Safety &amp; Security Department:</w:t>
            </w:r>
            <w:r w:rsidR="009B29C6" w:rsidRPr="009B29C6">
              <w:rPr>
                <w:b/>
                <w:u w:val="single"/>
              </w:rPr>
              <w:t xml:space="preserve"> </w:t>
            </w:r>
          </w:p>
          <w:p w:rsidR="009B29C6" w:rsidRDefault="009B29C6" w:rsidP="00DD2695">
            <w:pPr>
              <w:spacing w:after="0" w:line="240" w:lineRule="auto"/>
              <w:rPr>
                <w:b/>
              </w:rPr>
            </w:pPr>
          </w:p>
          <w:tbl>
            <w:tblPr>
              <w:tblW w:w="7200" w:type="dxa"/>
              <w:tblLayout w:type="fixed"/>
              <w:tblLook w:val="00A0" w:firstRow="1" w:lastRow="0" w:firstColumn="1" w:lastColumn="0" w:noHBand="0" w:noVBand="0"/>
            </w:tblPr>
            <w:tblGrid>
              <w:gridCol w:w="7200"/>
            </w:tblGrid>
            <w:tr w:rsidR="003E731F">
              <w:trPr>
                <w:trHeight w:val="589"/>
              </w:trPr>
              <w:tc>
                <w:tcPr>
                  <w:tcW w:w="7200" w:type="dxa"/>
                </w:tcPr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t>Develop and implement security policies, protocols and procedures</w:t>
                  </w:r>
                </w:p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t>Control budgets for security operations and monitor expenses</w:t>
                  </w:r>
                </w:p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t>Recruit, train and supervise security officers and guards</w:t>
                  </w:r>
                </w:p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t>Attend meetings with other managers to determine operational needs</w:t>
                  </w:r>
                </w:p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lastRenderedPageBreak/>
                    <w:t>Plan and coordinate security operations for specific events</w:t>
                  </w:r>
                </w:p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t>Coordinate staff when responding to emergencies and alarms</w:t>
                  </w:r>
                </w:p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t>Review reports on incidents and breaches</w:t>
                  </w:r>
                </w:p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t>Investigate and resolve issues</w:t>
                  </w:r>
                </w:p>
                <w:p w:rsidR="00312685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</w:pPr>
                  <w:r w:rsidRPr="00312685">
                    <w:t>Create reports for management on security status</w:t>
                  </w:r>
                </w:p>
                <w:p w:rsidR="003E731F" w:rsidRPr="00312685" w:rsidRDefault="00312685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1"/>
                    </w:numPr>
                    <w:suppressOverlap/>
                    <w:rPr>
                      <w:b/>
                      <w:sz w:val="20"/>
                      <w:szCs w:val="20"/>
                    </w:rPr>
                  </w:pPr>
                  <w:r w:rsidRPr="00312685">
                    <w:t>Analyze data to form proposals for improvements (e.g. implementation of new technology)</w:t>
                  </w:r>
                </w:p>
                <w:p w:rsidR="00A279F9" w:rsidRDefault="00A279F9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</w:rPr>
                  </w:pPr>
                </w:p>
                <w:p w:rsidR="00312685" w:rsidRDefault="00312685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Key Responsibility  of the </w:t>
                  </w:r>
                  <w:r w:rsidRPr="00312685">
                    <w:rPr>
                      <w:b/>
                      <w:u w:val="single"/>
                    </w:rPr>
                    <w:t xml:space="preserve">Health Club Instructor </w:t>
                  </w:r>
                  <w:r>
                    <w:rPr>
                      <w:b/>
                      <w:u w:val="single"/>
                    </w:rPr>
                    <w:t>:</w:t>
                  </w:r>
                  <w:r w:rsidRPr="009B29C6">
                    <w:rPr>
                      <w:b/>
                      <w:u w:val="single"/>
                    </w:rPr>
                    <w:t xml:space="preserve"> </w:t>
                  </w:r>
                </w:p>
                <w:p w:rsidR="00457647" w:rsidRDefault="00457647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Manage operations of the health club.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Manage team members to ensure high motivation, provision of high quality service and ongoing development.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Drive the team to meet and exceed agreed revenue targets through a creative approach to delivering alternative programmers to core fitness-based schemes.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Achieve the Health Club's annual budget and be accountable for maintaining and operating within financial targets as well as net movement.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Manage customer feedback effectively to ensure continuous service and programme improvement.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Instill brand values and standards to maintain quality on a daily basis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Liaise with other hotel departments.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tabs>
                      <w:tab w:val="left" w:pos="798"/>
                    </w:tabs>
                    <w:spacing w:before="1" w:line="276" w:lineRule="auto"/>
                    <w:ind w:left="360" w:right="151" w:firstLine="0"/>
                    <w:suppressOverlap/>
                    <w:rPr>
                      <w:sz w:val="24"/>
                    </w:rPr>
                  </w:pP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Ensure customers and guests receive friendly and consistent personalized service from all team members.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Recruit, manage, train and develop the team.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Respond to audits to ensure continual improvement is achieved.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Maintain awareness of department security related to cash, stock and equipment and ensure all department procedures are followed.</w:t>
                  </w:r>
                </w:p>
                <w:p w:rsidR="00457647" w:rsidRPr="00457647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4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 w:line="276" w:lineRule="auto"/>
                    <w:ind w:right="151"/>
                    <w:suppressOverlap/>
                    <w:rPr>
                      <w:sz w:val="24"/>
                    </w:rPr>
                  </w:pPr>
                  <w:r w:rsidRPr="00457647">
                    <w:rPr>
                      <w:sz w:val="24"/>
                    </w:rPr>
                    <w:t>Ensure health, safety and COSHH regulations are complied with and club rules are observed by members, clients and guests.</w:t>
                  </w:r>
                </w:p>
                <w:p w:rsidR="00457647" w:rsidRPr="009B29C6" w:rsidRDefault="00457647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</w:p>
                <w:p w:rsidR="00312685" w:rsidRDefault="00312685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</w:rPr>
                  </w:pPr>
                </w:p>
                <w:p w:rsidR="00A279F9" w:rsidRPr="00053B11" w:rsidRDefault="00A279F9" w:rsidP="00326347">
                  <w:pPr>
                    <w:framePr w:hSpace="180" w:wrap="around" w:vAnchor="text" w:hAnchor="text" w:y="1"/>
                    <w:pBdr>
                      <w:bottom w:val="single" w:sz="4" w:space="1" w:color="808080"/>
                    </w:pBdr>
                    <w:spacing w:after="0" w:line="240" w:lineRule="auto"/>
                    <w:suppressOverlap/>
                    <w:rPr>
                      <w:b/>
                      <w:sz w:val="28"/>
                      <w:szCs w:val="28"/>
                    </w:rPr>
                  </w:pPr>
                </w:p>
                <w:p w:rsidR="00A279F9" w:rsidRPr="009B29C6" w:rsidRDefault="00457647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</w:rPr>
                  </w:pPr>
                  <w:r>
                    <w:rPr>
                      <w:b/>
                      <w:sz w:val="26"/>
                      <w:szCs w:val="26"/>
                    </w:rPr>
                    <w:t>Dream Group       (Security Supervisor )  4 Years</w:t>
                  </w:r>
                  <w:r w:rsidR="00A279F9">
                    <w:rPr>
                      <w:b/>
                      <w:sz w:val="26"/>
                      <w:szCs w:val="26"/>
                    </w:rPr>
                    <w:t xml:space="preserve">                                       </w:t>
                  </w:r>
                </w:p>
                <w:p w:rsidR="00A279F9" w:rsidRPr="009B29C6" w:rsidRDefault="00A279F9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  <w:r w:rsidRPr="009B29C6">
                    <w:rPr>
                      <w:b/>
                      <w:u w:val="single"/>
                    </w:rPr>
                    <w:t xml:space="preserve">Key Responsibility : </w:t>
                  </w:r>
                </w:p>
                <w:p w:rsidR="00A279F9" w:rsidRDefault="00A279F9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</w:rPr>
                  </w:pPr>
                </w:p>
                <w:p w:rsidR="00EA51D2" w:rsidRDefault="00EA51D2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</w:rPr>
                  </w:pP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Write and submit security reports</w:t>
                  </w: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Provide security</w:t>
                  </w: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lastRenderedPageBreak/>
                    <w:t>Maintain law and order in area of jurisdiction</w:t>
                  </w: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Monitor staff by patrolling with them</w:t>
                  </w: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Assign work areas for officers to patrol</w:t>
                  </w: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Protect the people and property</w:t>
                  </w: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Conduct routine patrols with team</w:t>
                  </w:r>
                </w:p>
                <w:p w:rsidR="00EA51D2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Look out for suspicious persons, vandalism or hazards</w:t>
                  </w: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Respond to alarms and distress calls</w:t>
                  </w:r>
                </w:p>
                <w:p w:rsidR="00457647" w:rsidRPr="00A67F36" w:rsidRDefault="00457647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6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rFonts w:ascii="Helvetica" w:hAnsi="Helvetica"/>
                      <w:color w:val="444444"/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Ensure all security systems, like the burglar alarms and CCTV are working properly</w:t>
                  </w:r>
                </w:p>
                <w:p w:rsidR="005A1094" w:rsidRDefault="005A1094" w:rsidP="00326347">
                  <w:pPr>
                    <w:framePr w:hSpace="180" w:wrap="around" w:vAnchor="text" w:hAnchor="text" w:y="1"/>
                    <w:pBdr>
                      <w:bottom w:val="single" w:sz="4" w:space="1" w:color="808080"/>
                    </w:pBdr>
                    <w:spacing w:after="0" w:line="240" w:lineRule="auto"/>
                    <w:suppressOverlap/>
                    <w:rPr>
                      <w:b/>
                      <w:sz w:val="28"/>
                      <w:szCs w:val="28"/>
                    </w:rPr>
                  </w:pPr>
                </w:p>
                <w:p w:rsidR="005A1094" w:rsidRPr="00053B11" w:rsidRDefault="005A1094" w:rsidP="00326347">
                  <w:pPr>
                    <w:framePr w:hSpace="180" w:wrap="around" w:vAnchor="text" w:hAnchor="text" w:y="1"/>
                    <w:pBdr>
                      <w:bottom w:val="single" w:sz="4" w:space="1" w:color="808080"/>
                    </w:pBdr>
                    <w:spacing w:after="0" w:line="240" w:lineRule="auto"/>
                    <w:suppressOverlap/>
                    <w:rPr>
                      <w:b/>
                      <w:sz w:val="28"/>
                      <w:szCs w:val="28"/>
                    </w:rPr>
                  </w:pPr>
                </w:p>
                <w:p w:rsidR="00EA51D2" w:rsidRDefault="00EA51D2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sz w:val="26"/>
                      <w:szCs w:val="26"/>
                    </w:rPr>
                  </w:pPr>
                  <w:r w:rsidRPr="00EA51D2">
                    <w:rPr>
                      <w:b/>
                      <w:sz w:val="26"/>
                      <w:szCs w:val="26"/>
                    </w:rPr>
                    <w:t>Group 4</w:t>
                  </w:r>
                  <w:r>
                    <w:rPr>
                      <w:b/>
                      <w:sz w:val="26"/>
                      <w:szCs w:val="26"/>
                    </w:rPr>
                    <w:t xml:space="preserve"> Security Supervisor</w:t>
                  </w:r>
                  <w:r w:rsidRPr="00EA51D2">
                    <w:rPr>
                      <w:b/>
                      <w:sz w:val="26"/>
                      <w:szCs w:val="26"/>
                    </w:rPr>
                    <w:t xml:space="preserve"> (3Yrs)</w:t>
                  </w:r>
                </w:p>
                <w:p w:rsidR="005A1094" w:rsidRDefault="005A1094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  <w:r w:rsidRPr="009B29C6">
                    <w:rPr>
                      <w:b/>
                      <w:u w:val="single"/>
                    </w:rPr>
                    <w:t xml:space="preserve">Key Responsibility : </w:t>
                  </w:r>
                </w:p>
                <w:p w:rsidR="00EA51D2" w:rsidRDefault="00EA51D2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Provide security staff with list of duties at the beginning of each shift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Educate staff to ensure that they deal with adverse situations in a calm and effective manner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Teach new hires as security staff and train them in learning the ropes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Establish priorities of security patrols and ensure that staff adheres to them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Provide visitors with helpful advice to ensure their security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Ensure that unauthorized personnel are not granted access to a </w:t>
                  </w:r>
                  <w:proofErr w:type="spellStart"/>
                  <w:r w:rsidRPr="00A67F36">
                    <w:rPr>
                      <w:sz w:val="24"/>
                      <w:szCs w:val="24"/>
                    </w:rPr>
                    <w:t>premisses</w:t>
                  </w:r>
                  <w:proofErr w:type="spellEnd"/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Provide support in emergency and evacuation services by guiding people to take certain routes to ensure their safety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Guide security staff to act appropriately during emergency situations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Respond immediately to alarm system activations and perform checks in areas of concern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Ensure that all CCTVs around the building are efficiently installed and sensitively monitored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Conduct property searches on a regular basis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Ensure effective maintenance and control of security equipment and keys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Conduct security administration such as issuance of visitors’ badges and wrist bands</w:t>
                  </w:r>
                </w:p>
                <w:p w:rsidR="00EA51D2" w:rsidRPr="00A67F36" w:rsidRDefault="00EA51D2" w:rsidP="003263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7"/>
                    </w:numPr>
                    <w:tabs>
                      <w:tab w:val="left" w:pos="798"/>
                    </w:tabs>
                    <w:autoSpaceDE w:val="0"/>
                    <w:autoSpaceDN w:val="0"/>
                    <w:spacing w:before="1"/>
                    <w:ind w:right="151"/>
                    <w:suppressOverlap/>
                    <w:rPr>
                      <w:sz w:val="24"/>
                      <w:szCs w:val="24"/>
                    </w:rPr>
                  </w:pPr>
                  <w:r w:rsidRPr="00A67F36">
                    <w:rPr>
                      <w:sz w:val="24"/>
                      <w:szCs w:val="24"/>
                    </w:rPr>
                    <w:t>Respond to requests of removing vagrants from property and ensure that any suspicious activity is investigated immediately</w:t>
                  </w:r>
                </w:p>
                <w:p w:rsidR="00EA51D2" w:rsidRDefault="00EA51D2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</w:p>
                <w:p w:rsidR="00A67F36" w:rsidRDefault="00A67F36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Former Job : </w:t>
                  </w:r>
                </w:p>
                <w:p w:rsidR="00A67F36" w:rsidRDefault="00A67F36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</w:p>
                <w:p w:rsidR="00A67F36" w:rsidRPr="00A67F36" w:rsidRDefault="00A67F36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</w:rPr>
                  </w:pPr>
                  <w:r w:rsidRPr="00A67F36">
                    <w:rPr>
                      <w:b/>
                    </w:rPr>
                    <w:t xml:space="preserve">Al </w:t>
                  </w:r>
                  <w:proofErr w:type="spellStart"/>
                  <w:r w:rsidRPr="00A67F36">
                    <w:rPr>
                      <w:b/>
                    </w:rPr>
                    <w:t>Ma</w:t>
                  </w:r>
                  <w:r>
                    <w:rPr>
                      <w:b/>
                    </w:rPr>
                    <w:t>naay</w:t>
                  </w:r>
                  <w:proofErr w:type="spellEnd"/>
                  <w:r>
                    <w:rPr>
                      <w:b/>
                    </w:rPr>
                    <w:t xml:space="preserve"> Group worked as Driver </w:t>
                  </w:r>
                  <w:r w:rsidRPr="00A67F36">
                    <w:rPr>
                      <w:b/>
                    </w:rPr>
                    <w:t>2 years.</w:t>
                  </w:r>
                </w:p>
                <w:p w:rsidR="005A1094" w:rsidRPr="002F2CCF" w:rsidRDefault="00A67F36" w:rsidP="0032634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Al-</w:t>
                  </w:r>
                  <w:proofErr w:type="spellStart"/>
                  <w:r>
                    <w:rPr>
                      <w:b/>
                      <w:u w:val="single"/>
                    </w:rPr>
                    <w:t>Hayki</w:t>
                  </w:r>
                  <w:proofErr w:type="spellEnd"/>
                  <w:r>
                    <w:rPr>
                      <w:b/>
                      <w:u w:val="single"/>
                    </w:rPr>
                    <w:t xml:space="preserve"> Company worked as Driver 2 Years</w:t>
                  </w:r>
                </w:p>
                <w:p w:rsidR="00A279F9" w:rsidRPr="00E0147C" w:rsidRDefault="00A279F9" w:rsidP="00326347">
                  <w:pPr>
                    <w:framePr w:hSpace="180" w:wrap="around" w:vAnchor="text" w:hAnchor="text" w:y="1"/>
                    <w:shd w:val="clear" w:color="auto" w:fill="FFFFFF"/>
                    <w:spacing w:before="100" w:beforeAutospacing="1" w:after="100" w:afterAutospacing="1" w:line="240" w:lineRule="auto"/>
                    <w:ind w:left="360"/>
                    <w:suppressOverlap/>
                    <w:rPr>
                      <w:bCs/>
                    </w:rPr>
                  </w:pPr>
                </w:p>
              </w:tc>
            </w:tr>
          </w:tbl>
          <w:p w:rsidR="003E731F" w:rsidRPr="007E612D" w:rsidRDefault="003E731F" w:rsidP="00DD2695">
            <w:pPr>
              <w:spacing w:after="0" w:line="240" w:lineRule="auto"/>
            </w:pPr>
          </w:p>
        </w:tc>
        <w:tc>
          <w:tcPr>
            <w:tcW w:w="3798" w:type="dxa"/>
            <w:shd w:val="clear" w:color="auto" w:fill="F2F2F2"/>
          </w:tcPr>
          <w:p w:rsidR="003E731F" w:rsidRDefault="003E731F" w:rsidP="00DD269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EE63C3" w:rsidRDefault="00EE63C3" w:rsidP="00DD269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EE63C3" w:rsidRDefault="00EE63C3" w:rsidP="00DD269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3E731F" w:rsidRPr="00C857AA" w:rsidRDefault="003E731F" w:rsidP="00DD2695">
            <w:pPr>
              <w:spacing w:after="0" w:line="240" w:lineRule="auto"/>
              <w:rPr>
                <w:b/>
                <w:i/>
                <w:iCs/>
                <w:sz w:val="26"/>
                <w:szCs w:val="26"/>
              </w:rPr>
            </w:pPr>
            <w:r w:rsidRPr="00C857AA">
              <w:rPr>
                <w:b/>
                <w:i/>
                <w:iCs/>
                <w:sz w:val="26"/>
                <w:szCs w:val="26"/>
              </w:rPr>
              <w:t>Skills</w:t>
            </w:r>
          </w:p>
          <w:p w:rsidR="00C857AA" w:rsidRDefault="00C857AA" w:rsidP="00DD2695">
            <w:pPr>
              <w:spacing w:after="0" w:line="240" w:lineRule="auto"/>
              <w:rPr>
                <w:b/>
                <w:i/>
                <w:iCs/>
                <w:sz w:val="20"/>
                <w:szCs w:val="20"/>
              </w:rPr>
            </w:pPr>
          </w:p>
          <w:p w:rsidR="00C857AA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after="0" w:line="352" w:lineRule="auto"/>
              <w:ind w:right="458"/>
              <w:outlineLvl w:val="1"/>
              <w:rPr>
                <w:rFonts w:ascii="Tw Cen MT" w:eastAsia="Times New Roman" w:hAnsi="Times New Roman"/>
                <w:szCs w:val="20"/>
              </w:rPr>
            </w:pPr>
            <w:r w:rsidRPr="00AD75C2">
              <w:rPr>
                <w:rFonts w:ascii="Tw Cen MT" w:eastAsia="Times New Roman" w:hAnsi="Times New Roman"/>
                <w:szCs w:val="20"/>
              </w:rPr>
              <w:t>IT Proficiency: Word, Excel, PowerPoint, Internet and Email, Strong Computer and Technical Abilities.</w:t>
            </w:r>
          </w:p>
          <w:p w:rsidR="00EE63C3" w:rsidRPr="00AD75C2" w:rsidRDefault="00EE63C3" w:rsidP="00EE63C3">
            <w:pPr>
              <w:widowControl w:val="0"/>
              <w:tabs>
                <w:tab w:val="left" w:pos="820"/>
                <w:tab w:val="left" w:pos="821"/>
              </w:tabs>
              <w:spacing w:after="0" w:line="352" w:lineRule="auto"/>
              <w:ind w:left="360" w:right="458"/>
              <w:outlineLvl w:val="1"/>
              <w:rPr>
                <w:rFonts w:ascii="Tw Cen MT" w:eastAsia="Times New Roman" w:hAnsi="Times New Roman"/>
                <w:szCs w:val="20"/>
              </w:rPr>
            </w:pPr>
          </w:p>
          <w:p w:rsidR="00C857AA" w:rsidRPr="00AD75C2" w:rsidRDefault="00C857AA" w:rsidP="00DD2695">
            <w:pPr>
              <w:widowControl w:val="0"/>
              <w:tabs>
                <w:tab w:val="left" w:pos="820"/>
                <w:tab w:val="left" w:pos="821"/>
              </w:tabs>
              <w:spacing w:after="0" w:line="352" w:lineRule="auto"/>
              <w:ind w:left="360" w:right="458"/>
              <w:outlineLvl w:val="1"/>
              <w:rPr>
                <w:rFonts w:ascii="Tw Cen MT" w:eastAsia="Times New Roman" w:hAnsi="Times New Roman"/>
                <w:szCs w:val="20"/>
              </w:rPr>
            </w:pPr>
          </w:p>
          <w:p w:rsidR="00C857AA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11" w:after="0" w:line="240" w:lineRule="auto"/>
              <w:rPr>
                <w:rFonts w:ascii="Tw Cen MT" w:eastAsia="Times New Roman" w:hAnsi="Times New Roman"/>
                <w:szCs w:val="20"/>
              </w:rPr>
            </w:pPr>
            <w:r w:rsidRPr="00AD75C2">
              <w:rPr>
                <w:rFonts w:ascii="Tw Cen MT" w:eastAsia="Times New Roman" w:hAnsi="Times New Roman"/>
                <w:szCs w:val="20"/>
              </w:rPr>
              <w:t>Excellent Customer Service and Communication skills.</w:t>
            </w:r>
          </w:p>
          <w:p w:rsidR="00EE63C3" w:rsidRPr="00AD75C2" w:rsidRDefault="00EE63C3" w:rsidP="00EE63C3">
            <w:pPr>
              <w:widowControl w:val="0"/>
              <w:tabs>
                <w:tab w:val="left" w:pos="820"/>
                <w:tab w:val="left" w:pos="821"/>
              </w:tabs>
              <w:spacing w:before="11" w:after="0" w:line="240" w:lineRule="auto"/>
              <w:ind w:left="360"/>
              <w:rPr>
                <w:rFonts w:ascii="Tw Cen MT" w:eastAsia="Times New Roman" w:hAnsi="Times New Roman"/>
                <w:szCs w:val="20"/>
              </w:rPr>
            </w:pPr>
          </w:p>
          <w:p w:rsidR="00C857AA" w:rsidRPr="00AD75C2" w:rsidRDefault="00C857AA" w:rsidP="00DD2695">
            <w:pPr>
              <w:widowControl w:val="0"/>
              <w:tabs>
                <w:tab w:val="left" w:pos="820"/>
                <w:tab w:val="left" w:pos="821"/>
              </w:tabs>
              <w:spacing w:before="11" w:after="0" w:line="240" w:lineRule="auto"/>
              <w:rPr>
                <w:rFonts w:ascii="Tw Cen MT" w:eastAsia="Times New Roman" w:hAnsi="Times New Roman"/>
                <w:szCs w:val="20"/>
              </w:rPr>
            </w:pPr>
          </w:p>
          <w:p w:rsidR="00C857AA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138" w:after="0" w:line="240" w:lineRule="auto"/>
              <w:rPr>
                <w:rFonts w:ascii="Tw Cen MT" w:eastAsia="Times New Roman" w:hAnsi="Times New Roman"/>
                <w:szCs w:val="20"/>
              </w:rPr>
            </w:pPr>
            <w:r w:rsidRPr="00AD75C2">
              <w:rPr>
                <w:rFonts w:ascii="Tw Cen MT" w:eastAsia="Times New Roman" w:hAnsi="Times New Roman"/>
                <w:szCs w:val="20"/>
              </w:rPr>
              <w:t>Hard working, Quick learner, Team player, Multi-tasked and dependable.</w:t>
            </w:r>
          </w:p>
          <w:p w:rsidR="00C857AA" w:rsidRPr="00AD75C2" w:rsidRDefault="00C857AA" w:rsidP="00DD2695">
            <w:pPr>
              <w:widowControl w:val="0"/>
              <w:tabs>
                <w:tab w:val="left" w:pos="820"/>
                <w:tab w:val="left" w:pos="821"/>
              </w:tabs>
              <w:spacing w:before="138" w:after="0" w:line="240" w:lineRule="auto"/>
              <w:rPr>
                <w:rFonts w:ascii="Tw Cen MT" w:eastAsia="Times New Roman" w:hAnsi="Times New Roman"/>
                <w:szCs w:val="20"/>
              </w:rPr>
            </w:pPr>
          </w:p>
          <w:p w:rsidR="00C857AA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138" w:after="0" w:line="240" w:lineRule="auto"/>
              <w:rPr>
                <w:rFonts w:ascii="Tw Cen MT" w:eastAsia="Times New Roman" w:hAnsi="Times New Roman"/>
                <w:szCs w:val="20"/>
              </w:rPr>
            </w:pPr>
            <w:r w:rsidRPr="00AD75C2">
              <w:rPr>
                <w:rFonts w:ascii="Tw Cen MT" w:eastAsia="Times New Roman" w:hAnsi="Times New Roman"/>
                <w:szCs w:val="20"/>
              </w:rPr>
              <w:t>Excellent accounting knowledge.</w:t>
            </w:r>
          </w:p>
          <w:p w:rsidR="00EE63C3" w:rsidRPr="00AD75C2" w:rsidRDefault="00EE63C3" w:rsidP="00EE63C3">
            <w:pPr>
              <w:widowControl w:val="0"/>
              <w:tabs>
                <w:tab w:val="left" w:pos="820"/>
                <w:tab w:val="left" w:pos="821"/>
              </w:tabs>
              <w:spacing w:before="138" w:after="0" w:line="240" w:lineRule="auto"/>
              <w:ind w:left="360"/>
              <w:rPr>
                <w:rFonts w:ascii="Tw Cen MT" w:eastAsia="Times New Roman" w:hAnsi="Times New Roman"/>
                <w:szCs w:val="20"/>
              </w:rPr>
            </w:pPr>
          </w:p>
          <w:p w:rsidR="00C857AA" w:rsidRPr="00AD75C2" w:rsidRDefault="00C857AA" w:rsidP="00DD2695">
            <w:pPr>
              <w:widowControl w:val="0"/>
              <w:tabs>
                <w:tab w:val="left" w:pos="820"/>
                <w:tab w:val="left" w:pos="821"/>
              </w:tabs>
              <w:spacing w:before="138" w:after="0" w:line="240" w:lineRule="auto"/>
              <w:rPr>
                <w:rFonts w:ascii="Tw Cen MT" w:eastAsia="Times New Roman" w:hAnsi="Times New Roman"/>
                <w:szCs w:val="20"/>
              </w:rPr>
            </w:pPr>
          </w:p>
          <w:p w:rsidR="00C857AA" w:rsidRPr="00F916AB" w:rsidRDefault="00C857AA" w:rsidP="00F916AB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135" w:after="0" w:line="352" w:lineRule="auto"/>
              <w:ind w:right="115"/>
              <w:rPr>
                <w:rFonts w:ascii="Tw Cen MT" w:eastAsia="Times New Roman" w:hAnsi="Times New Roman"/>
                <w:szCs w:val="20"/>
              </w:rPr>
            </w:pPr>
            <w:r w:rsidRPr="00AD75C2">
              <w:rPr>
                <w:rFonts w:ascii="Tw Cen MT" w:eastAsia="Times New Roman" w:hAnsi="Times New Roman"/>
                <w:szCs w:val="20"/>
              </w:rPr>
              <w:t>Able to identify and resolve problems, remain organized and work well with little or no supervision.</w:t>
            </w:r>
          </w:p>
          <w:p w:rsidR="00C857AA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16" w:after="0" w:line="240" w:lineRule="auto"/>
              <w:rPr>
                <w:rFonts w:ascii="Tw Cen MT" w:eastAsia="Times New Roman" w:hAnsi="Times New Roman"/>
                <w:szCs w:val="20"/>
              </w:rPr>
            </w:pPr>
            <w:r w:rsidRPr="00C857AA">
              <w:rPr>
                <w:rFonts w:ascii="Tw Cen MT" w:eastAsia="Times New Roman" w:hAnsi="Times New Roman"/>
                <w:szCs w:val="20"/>
              </w:rPr>
              <w:t>Innovative and able to work independently and with multidisciplinary</w:t>
            </w:r>
            <w:r w:rsidRPr="00AD75C2">
              <w:rPr>
                <w:rFonts w:ascii="Tw Cen MT" w:eastAsia="Times New Roman" w:hAnsi="Times New Roman"/>
                <w:szCs w:val="20"/>
              </w:rPr>
              <w:t xml:space="preserve"> </w:t>
            </w:r>
            <w:r w:rsidRPr="00C857AA">
              <w:rPr>
                <w:rFonts w:ascii="Tw Cen MT" w:eastAsia="Times New Roman" w:hAnsi="Times New Roman"/>
                <w:szCs w:val="20"/>
              </w:rPr>
              <w:t>team.</w:t>
            </w:r>
          </w:p>
          <w:p w:rsidR="00EE63C3" w:rsidRPr="00AD75C2" w:rsidRDefault="00EE63C3" w:rsidP="00EE63C3">
            <w:pPr>
              <w:widowControl w:val="0"/>
              <w:tabs>
                <w:tab w:val="left" w:pos="820"/>
                <w:tab w:val="left" w:pos="821"/>
              </w:tabs>
              <w:spacing w:before="16" w:after="0" w:line="240" w:lineRule="auto"/>
              <w:ind w:left="360"/>
              <w:rPr>
                <w:rFonts w:ascii="Tw Cen MT" w:eastAsia="Times New Roman" w:hAnsi="Times New Roman"/>
                <w:szCs w:val="20"/>
              </w:rPr>
            </w:pPr>
          </w:p>
          <w:p w:rsidR="00C857AA" w:rsidRPr="00AD75C2" w:rsidRDefault="00C857AA" w:rsidP="00DD2695">
            <w:pPr>
              <w:widowControl w:val="0"/>
              <w:tabs>
                <w:tab w:val="left" w:pos="820"/>
                <w:tab w:val="left" w:pos="821"/>
              </w:tabs>
              <w:spacing w:before="16" w:after="0" w:line="240" w:lineRule="auto"/>
              <w:rPr>
                <w:rFonts w:ascii="Tw Cen MT" w:eastAsia="Times New Roman" w:hAnsi="Times New Roman"/>
                <w:szCs w:val="20"/>
              </w:rPr>
            </w:pPr>
          </w:p>
          <w:p w:rsidR="00C857AA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207" w:after="0" w:line="240" w:lineRule="auto"/>
              <w:rPr>
                <w:rFonts w:ascii="Tw Cen MT" w:eastAsia="Times New Roman" w:hAnsi="Times New Roman"/>
                <w:szCs w:val="20"/>
              </w:rPr>
            </w:pPr>
            <w:r w:rsidRPr="00C857AA">
              <w:rPr>
                <w:rFonts w:ascii="Tw Cen MT" w:eastAsia="Times New Roman" w:hAnsi="Times New Roman"/>
                <w:szCs w:val="20"/>
              </w:rPr>
              <w:t>Excellent interpersonal, organizational, and communication</w:t>
            </w:r>
            <w:r w:rsidRPr="00AD75C2">
              <w:rPr>
                <w:rFonts w:ascii="Tw Cen MT" w:eastAsia="Times New Roman" w:hAnsi="Times New Roman"/>
                <w:szCs w:val="20"/>
              </w:rPr>
              <w:t xml:space="preserve"> </w:t>
            </w:r>
            <w:r w:rsidRPr="00C857AA">
              <w:rPr>
                <w:rFonts w:ascii="Tw Cen MT" w:eastAsia="Times New Roman" w:hAnsi="Times New Roman"/>
                <w:szCs w:val="20"/>
              </w:rPr>
              <w:t>skills.</w:t>
            </w:r>
          </w:p>
          <w:p w:rsidR="00EE63C3" w:rsidRDefault="00EE63C3" w:rsidP="00EE63C3">
            <w:pPr>
              <w:widowControl w:val="0"/>
              <w:tabs>
                <w:tab w:val="left" w:pos="820"/>
                <w:tab w:val="left" w:pos="821"/>
              </w:tabs>
              <w:spacing w:before="207" w:after="0" w:line="240" w:lineRule="auto"/>
              <w:ind w:left="360"/>
              <w:rPr>
                <w:rFonts w:ascii="Tw Cen MT" w:eastAsia="Times New Roman" w:hAnsi="Times New Roman"/>
                <w:szCs w:val="20"/>
              </w:rPr>
            </w:pPr>
          </w:p>
          <w:p w:rsidR="00193CC4" w:rsidRPr="00AD75C2" w:rsidRDefault="00193CC4" w:rsidP="00193CC4">
            <w:pPr>
              <w:widowControl w:val="0"/>
              <w:tabs>
                <w:tab w:val="left" w:pos="820"/>
                <w:tab w:val="left" w:pos="821"/>
              </w:tabs>
              <w:spacing w:before="207" w:after="0" w:line="240" w:lineRule="auto"/>
              <w:rPr>
                <w:rFonts w:ascii="Tw Cen MT" w:eastAsia="Times New Roman" w:hAnsi="Times New Roman"/>
                <w:szCs w:val="20"/>
              </w:rPr>
            </w:pPr>
          </w:p>
          <w:p w:rsidR="00C857AA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207" w:after="0" w:line="240" w:lineRule="auto"/>
              <w:rPr>
                <w:rFonts w:ascii="Tw Cen MT" w:eastAsia="Times New Roman" w:hAnsi="Times New Roman"/>
                <w:szCs w:val="20"/>
              </w:rPr>
            </w:pPr>
            <w:r w:rsidRPr="00C857AA">
              <w:rPr>
                <w:rFonts w:ascii="Tw Cen MT" w:eastAsia="Times New Roman" w:hAnsi="Times New Roman"/>
                <w:szCs w:val="20"/>
              </w:rPr>
              <w:t>Proven record in Leadership, through social and voluntary</w:t>
            </w:r>
            <w:r w:rsidRPr="00AD75C2">
              <w:rPr>
                <w:rFonts w:ascii="Tw Cen MT" w:eastAsia="Times New Roman" w:hAnsi="Times New Roman"/>
                <w:szCs w:val="20"/>
              </w:rPr>
              <w:t xml:space="preserve"> </w:t>
            </w:r>
            <w:r w:rsidRPr="00C857AA">
              <w:rPr>
                <w:rFonts w:ascii="Tw Cen MT" w:eastAsia="Times New Roman" w:hAnsi="Times New Roman"/>
                <w:szCs w:val="20"/>
              </w:rPr>
              <w:t>work.</w:t>
            </w:r>
          </w:p>
          <w:p w:rsidR="00193CC4" w:rsidRPr="00AD75C2" w:rsidRDefault="00193CC4" w:rsidP="00A67F36">
            <w:pPr>
              <w:widowControl w:val="0"/>
              <w:tabs>
                <w:tab w:val="left" w:pos="820"/>
                <w:tab w:val="left" w:pos="821"/>
              </w:tabs>
              <w:spacing w:before="207" w:after="0" w:line="240" w:lineRule="auto"/>
              <w:rPr>
                <w:rFonts w:ascii="Tw Cen MT" w:eastAsia="Times New Roman" w:hAnsi="Times New Roman"/>
                <w:szCs w:val="20"/>
              </w:rPr>
            </w:pPr>
          </w:p>
          <w:p w:rsidR="00C857AA" w:rsidRPr="00193CC4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207" w:after="0" w:line="240" w:lineRule="auto"/>
              <w:rPr>
                <w:rFonts w:ascii="Symbol" w:eastAsia="Times New Roman" w:hAnsi="Times New Roman"/>
                <w:szCs w:val="20"/>
              </w:rPr>
            </w:pPr>
            <w:r w:rsidRPr="00C857AA">
              <w:rPr>
                <w:rFonts w:ascii="Tw Cen MT" w:eastAsia="Times New Roman" w:hAnsi="Times New Roman"/>
                <w:szCs w:val="20"/>
              </w:rPr>
              <w:t>Ability to Correspond</w:t>
            </w:r>
            <w:r w:rsidRPr="00C857AA">
              <w:rPr>
                <w:rFonts w:ascii="Tw Cen MT" w:eastAsia="Times New Roman" w:hAnsi="Times New Roman"/>
                <w:spacing w:val="-4"/>
                <w:szCs w:val="20"/>
              </w:rPr>
              <w:t xml:space="preserve"> </w:t>
            </w:r>
            <w:r w:rsidRPr="00C857AA">
              <w:rPr>
                <w:rFonts w:ascii="Tw Cen MT" w:eastAsia="Times New Roman" w:hAnsi="Times New Roman"/>
                <w:szCs w:val="20"/>
              </w:rPr>
              <w:t>Independently.</w:t>
            </w:r>
          </w:p>
          <w:p w:rsidR="00193CC4" w:rsidRDefault="00193CC4" w:rsidP="00193CC4">
            <w:pPr>
              <w:pStyle w:val="ListParagraph"/>
              <w:rPr>
                <w:rFonts w:ascii="Symbol"/>
                <w:szCs w:val="20"/>
              </w:rPr>
            </w:pPr>
          </w:p>
          <w:p w:rsidR="00193CC4" w:rsidRPr="00C857AA" w:rsidRDefault="00193CC4" w:rsidP="00193CC4">
            <w:pPr>
              <w:widowControl w:val="0"/>
              <w:tabs>
                <w:tab w:val="left" w:pos="820"/>
                <w:tab w:val="left" w:pos="821"/>
              </w:tabs>
              <w:spacing w:before="207" w:after="0" w:line="240" w:lineRule="auto"/>
              <w:ind w:left="360"/>
              <w:rPr>
                <w:rFonts w:ascii="Symbol" w:eastAsia="Times New Roman" w:hAnsi="Times New Roman"/>
                <w:szCs w:val="20"/>
              </w:rPr>
            </w:pPr>
          </w:p>
          <w:p w:rsidR="00C857AA" w:rsidRPr="00193CC4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204" w:after="0" w:line="240" w:lineRule="auto"/>
              <w:rPr>
                <w:rFonts w:ascii="Symbol" w:eastAsia="Times New Roman" w:hAnsi="Times New Roman"/>
                <w:szCs w:val="20"/>
              </w:rPr>
            </w:pPr>
            <w:r w:rsidRPr="00C857AA">
              <w:rPr>
                <w:rFonts w:ascii="Tw Cen MT" w:eastAsia="Times New Roman" w:hAnsi="Times New Roman"/>
                <w:szCs w:val="20"/>
              </w:rPr>
              <w:t>Fast Learner And Highly</w:t>
            </w:r>
            <w:r w:rsidRPr="00C857AA">
              <w:rPr>
                <w:rFonts w:ascii="Tw Cen MT" w:eastAsia="Times New Roman" w:hAnsi="Times New Roman"/>
                <w:spacing w:val="-10"/>
                <w:szCs w:val="20"/>
              </w:rPr>
              <w:t xml:space="preserve"> </w:t>
            </w:r>
            <w:r w:rsidRPr="00C857AA">
              <w:rPr>
                <w:rFonts w:ascii="Tw Cen MT" w:eastAsia="Times New Roman" w:hAnsi="Times New Roman"/>
                <w:szCs w:val="20"/>
              </w:rPr>
              <w:t>Motivated.</w:t>
            </w:r>
          </w:p>
          <w:p w:rsidR="00193CC4" w:rsidRDefault="00193CC4" w:rsidP="00193CC4">
            <w:pPr>
              <w:widowControl w:val="0"/>
              <w:tabs>
                <w:tab w:val="left" w:pos="820"/>
                <w:tab w:val="left" w:pos="821"/>
              </w:tabs>
              <w:spacing w:before="204" w:after="0" w:line="240" w:lineRule="auto"/>
              <w:ind w:left="360"/>
              <w:rPr>
                <w:rFonts w:ascii="Symbol" w:eastAsia="Times New Roman" w:hAnsi="Times New Roman"/>
                <w:szCs w:val="20"/>
              </w:rPr>
            </w:pPr>
          </w:p>
          <w:p w:rsidR="00EE63C3" w:rsidRPr="00C857AA" w:rsidRDefault="00EE63C3" w:rsidP="00193CC4">
            <w:pPr>
              <w:widowControl w:val="0"/>
              <w:tabs>
                <w:tab w:val="left" w:pos="820"/>
                <w:tab w:val="left" w:pos="821"/>
              </w:tabs>
              <w:spacing w:before="204" w:after="0" w:line="240" w:lineRule="auto"/>
              <w:ind w:left="360"/>
              <w:rPr>
                <w:rFonts w:ascii="Symbol" w:eastAsia="Times New Roman" w:hAnsi="Times New Roman"/>
                <w:szCs w:val="20"/>
              </w:rPr>
            </w:pPr>
          </w:p>
          <w:p w:rsidR="00C857AA" w:rsidRPr="00193CC4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207" w:after="0" w:line="261" w:lineRule="auto"/>
              <w:ind w:right="546"/>
              <w:rPr>
                <w:rFonts w:ascii="Symbol" w:eastAsia="Times New Roman" w:hAnsi="Times New Roman"/>
                <w:szCs w:val="20"/>
              </w:rPr>
            </w:pPr>
            <w:r w:rsidRPr="00C857AA">
              <w:rPr>
                <w:rFonts w:ascii="Tw Cen MT" w:eastAsia="Times New Roman" w:hAnsi="Times New Roman"/>
                <w:szCs w:val="20"/>
              </w:rPr>
              <w:t>Ability to create a friendly and trustful atmosphere and be s</w:t>
            </w:r>
            <w:r w:rsidR="00193CC4">
              <w:rPr>
                <w:rFonts w:ascii="Tw Cen MT" w:eastAsia="Times New Roman" w:hAnsi="Times New Roman"/>
                <w:szCs w:val="20"/>
              </w:rPr>
              <w:t>ensitive to the needs of others.</w:t>
            </w:r>
          </w:p>
          <w:p w:rsidR="00193CC4" w:rsidRDefault="00193CC4" w:rsidP="00193CC4">
            <w:pPr>
              <w:pStyle w:val="ListParagraph"/>
              <w:rPr>
                <w:rFonts w:ascii="Symbol"/>
                <w:szCs w:val="20"/>
              </w:rPr>
            </w:pPr>
          </w:p>
          <w:p w:rsidR="00EE63C3" w:rsidRPr="00C857AA" w:rsidRDefault="00EE63C3" w:rsidP="00EE63C3">
            <w:pPr>
              <w:widowControl w:val="0"/>
              <w:tabs>
                <w:tab w:val="left" w:pos="820"/>
                <w:tab w:val="left" w:pos="821"/>
              </w:tabs>
              <w:spacing w:before="207" w:after="0" w:line="261" w:lineRule="auto"/>
              <w:ind w:right="546"/>
              <w:rPr>
                <w:rFonts w:ascii="Symbol" w:eastAsia="Times New Roman" w:hAnsi="Times New Roman"/>
                <w:szCs w:val="20"/>
              </w:rPr>
            </w:pPr>
          </w:p>
          <w:p w:rsidR="00C857AA" w:rsidRPr="00C857AA" w:rsidRDefault="00C857AA" w:rsidP="00DD2695">
            <w:pPr>
              <w:widowControl w:val="0"/>
              <w:numPr>
                <w:ilvl w:val="0"/>
                <w:numId w:val="12"/>
              </w:numPr>
              <w:tabs>
                <w:tab w:val="left" w:pos="820"/>
                <w:tab w:val="left" w:pos="821"/>
              </w:tabs>
              <w:spacing w:before="184" w:after="0" w:line="240" w:lineRule="auto"/>
              <w:rPr>
                <w:rFonts w:ascii="Symbol" w:eastAsia="Times New Roman" w:hAnsi="Times New Roman"/>
                <w:szCs w:val="20"/>
              </w:rPr>
            </w:pPr>
            <w:r w:rsidRPr="00C857AA">
              <w:rPr>
                <w:rFonts w:ascii="Tw Cen MT" w:eastAsia="Times New Roman" w:hAnsi="Times New Roman"/>
                <w:szCs w:val="20"/>
              </w:rPr>
              <w:t>Ability to work on different</w:t>
            </w:r>
            <w:r w:rsidRPr="00C857AA">
              <w:rPr>
                <w:rFonts w:ascii="Tw Cen MT" w:eastAsia="Times New Roman" w:hAnsi="Times New Roman"/>
                <w:spacing w:val="-6"/>
                <w:szCs w:val="20"/>
              </w:rPr>
              <w:t xml:space="preserve"> </w:t>
            </w:r>
            <w:r w:rsidRPr="00C857AA">
              <w:rPr>
                <w:rFonts w:ascii="Tw Cen MT" w:eastAsia="Times New Roman" w:hAnsi="Times New Roman"/>
                <w:szCs w:val="20"/>
              </w:rPr>
              <w:t>projects.</w:t>
            </w:r>
          </w:p>
          <w:p w:rsidR="00193CC4" w:rsidRDefault="00193CC4" w:rsidP="00DD2695"/>
          <w:p w:rsidR="00EE63C3" w:rsidRDefault="00EE63C3" w:rsidP="00DD2695"/>
          <w:p w:rsidR="00A67F36" w:rsidRDefault="00A67F36" w:rsidP="00DD2695"/>
          <w:p w:rsidR="00A67F36" w:rsidRDefault="00A67F36" w:rsidP="00DD2695"/>
          <w:p w:rsidR="00A67F36" w:rsidRDefault="00A67F36" w:rsidP="00DD2695"/>
          <w:p w:rsidR="00EE63C3" w:rsidRDefault="00EE63C3" w:rsidP="00DD2695"/>
          <w:p w:rsidR="00F33B68" w:rsidRDefault="00DD2695" w:rsidP="00F33B68">
            <w:pPr>
              <w:spacing w:before="60" w:after="60" w:line="240" w:lineRule="auto"/>
              <w:rPr>
                <w:b/>
                <w:bCs/>
                <w:i/>
                <w:iCs/>
              </w:rPr>
            </w:pPr>
            <w:r w:rsidRPr="00F33B68">
              <w:rPr>
                <w:b/>
                <w:bCs/>
                <w:i/>
                <w:iCs/>
              </w:rPr>
              <w:t xml:space="preserve">Languages: </w:t>
            </w:r>
          </w:p>
          <w:p w:rsidR="00EE63C3" w:rsidRPr="00F33B68" w:rsidRDefault="00EE63C3" w:rsidP="00F33B68">
            <w:pPr>
              <w:spacing w:before="60" w:after="60" w:line="240" w:lineRule="auto"/>
              <w:rPr>
                <w:b/>
                <w:bCs/>
                <w:i/>
                <w:iCs/>
              </w:rPr>
            </w:pPr>
          </w:p>
          <w:p w:rsidR="00F33B68" w:rsidRDefault="00F33B68" w:rsidP="00F33B68">
            <w:pPr>
              <w:spacing w:before="60" w:after="60" w:line="240" w:lineRule="auto"/>
              <w:rPr>
                <w:i/>
                <w:iCs/>
              </w:rPr>
            </w:pPr>
          </w:p>
          <w:p w:rsidR="00F33B68" w:rsidRDefault="00F33B68" w:rsidP="00F33B68">
            <w:pPr>
              <w:spacing w:before="60" w:after="60" w:line="480" w:lineRule="auto"/>
              <w:rPr>
                <w:rFonts w:ascii="Tw Cen MT"/>
              </w:rPr>
            </w:pPr>
            <w:r w:rsidRPr="00F33B68">
              <w:rPr>
                <w:b/>
                <w:bCs/>
                <w:i/>
                <w:iCs/>
              </w:rPr>
              <w:t>English</w:t>
            </w:r>
            <w:r>
              <w:rPr>
                <w:i/>
                <w:iCs/>
              </w:rPr>
              <w:t xml:space="preserve"> </w:t>
            </w:r>
            <w:r>
              <w:rPr>
                <w:rFonts w:ascii="Tw Cen MT"/>
              </w:rPr>
              <w:t>(speaks, read, write)</w:t>
            </w:r>
          </w:p>
          <w:p w:rsidR="00EE63C3" w:rsidRDefault="00EE63C3" w:rsidP="00F33B68">
            <w:pPr>
              <w:spacing w:before="60" w:after="60" w:line="480" w:lineRule="auto"/>
              <w:rPr>
                <w:i/>
                <w:iCs/>
              </w:rPr>
            </w:pPr>
          </w:p>
          <w:p w:rsidR="00F33B68" w:rsidRDefault="00DD2695" w:rsidP="00F33B68">
            <w:pPr>
              <w:spacing w:before="60" w:after="60" w:line="480" w:lineRule="auto"/>
              <w:rPr>
                <w:rFonts w:ascii="Tw Cen MT"/>
              </w:rPr>
            </w:pPr>
            <w:r w:rsidRPr="00F33B68">
              <w:rPr>
                <w:b/>
                <w:bCs/>
                <w:i/>
                <w:iCs/>
              </w:rPr>
              <w:t>Arabic</w:t>
            </w:r>
            <w:r w:rsidR="00F33B68">
              <w:rPr>
                <w:i/>
                <w:iCs/>
              </w:rPr>
              <w:t xml:space="preserve">  </w:t>
            </w:r>
            <w:r w:rsidR="00F33B68">
              <w:rPr>
                <w:rFonts w:ascii="Tw Cen MT"/>
              </w:rPr>
              <w:t>(speaks, read, write)</w:t>
            </w:r>
          </w:p>
          <w:p w:rsidR="00193CC4" w:rsidRDefault="00193CC4" w:rsidP="00193CC4">
            <w:pPr>
              <w:spacing w:before="60" w:after="60" w:line="480" w:lineRule="auto"/>
              <w:rPr>
                <w:i/>
                <w:iCs/>
              </w:rPr>
            </w:pPr>
          </w:p>
          <w:p w:rsidR="00EE63C3" w:rsidRDefault="00EE63C3" w:rsidP="00193CC4">
            <w:pPr>
              <w:spacing w:before="60" w:after="60" w:line="480" w:lineRule="auto"/>
              <w:rPr>
                <w:i/>
                <w:iCs/>
              </w:rPr>
            </w:pPr>
          </w:p>
          <w:p w:rsidR="00A67F36" w:rsidRDefault="00A67F36" w:rsidP="00193CC4">
            <w:pPr>
              <w:spacing w:before="60" w:after="60" w:line="480" w:lineRule="auto"/>
              <w:rPr>
                <w:i/>
                <w:iCs/>
              </w:rPr>
            </w:pPr>
          </w:p>
          <w:p w:rsidR="00A67F36" w:rsidRDefault="00A67F36" w:rsidP="00193CC4">
            <w:pPr>
              <w:spacing w:before="60" w:after="60" w:line="480" w:lineRule="auto"/>
              <w:rPr>
                <w:i/>
                <w:iCs/>
              </w:rPr>
            </w:pPr>
          </w:p>
          <w:p w:rsidR="00A67F36" w:rsidRDefault="00A67F36" w:rsidP="00193CC4">
            <w:pPr>
              <w:spacing w:before="60" w:after="60" w:line="480" w:lineRule="auto"/>
              <w:rPr>
                <w:i/>
                <w:iCs/>
              </w:rPr>
            </w:pPr>
          </w:p>
          <w:p w:rsidR="00A67F36" w:rsidRDefault="00A67F36" w:rsidP="00193CC4">
            <w:pPr>
              <w:spacing w:before="60" w:after="60" w:line="480" w:lineRule="auto"/>
              <w:rPr>
                <w:i/>
                <w:iCs/>
              </w:rPr>
            </w:pPr>
          </w:p>
          <w:p w:rsidR="00A67F36" w:rsidRPr="00193CC4" w:rsidRDefault="00A67F36" w:rsidP="00193CC4">
            <w:pPr>
              <w:spacing w:before="60" w:after="60" w:line="480" w:lineRule="auto"/>
              <w:rPr>
                <w:i/>
                <w:iCs/>
              </w:rPr>
            </w:pPr>
          </w:p>
          <w:p w:rsidR="00F33B68" w:rsidRPr="00ED2AB1" w:rsidRDefault="00F33B68" w:rsidP="00ED2AB1">
            <w:pPr>
              <w:spacing w:before="60" w:after="60" w:line="240" w:lineRule="auto"/>
              <w:rPr>
                <w:b/>
                <w:bCs/>
                <w:i/>
                <w:iCs/>
              </w:rPr>
            </w:pPr>
            <w:r w:rsidRPr="00ED2AB1">
              <w:rPr>
                <w:b/>
                <w:bCs/>
                <w:i/>
                <w:iCs/>
              </w:rPr>
              <w:t>INTERESTS</w:t>
            </w:r>
          </w:p>
          <w:p w:rsidR="00F33B68" w:rsidRDefault="00F33B68" w:rsidP="00F33B68">
            <w:pPr>
              <w:pStyle w:val="BodyText"/>
              <w:rPr>
                <w:b/>
                <w:sz w:val="22"/>
              </w:rPr>
            </w:pPr>
          </w:p>
          <w:p w:rsidR="00ED2AB1" w:rsidRPr="00F936D4" w:rsidRDefault="00E0147C" w:rsidP="00F936D4">
            <w:pPr>
              <w:pStyle w:val="Heading2"/>
              <w:numPr>
                <w:ilvl w:val="0"/>
                <w:numId w:val="36"/>
              </w:numPr>
              <w:tabs>
                <w:tab w:val="left" w:pos="820"/>
                <w:tab w:val="left" w:pos="821"/>
              </w:tabs>
              <w:spacing w:before="149"/>
              <w:rPr>
                <w:rFonts w:ascii="Tw Cen MT"/>
                <w:sz w:val="22"/>
                <w:szCs w:val="20"/>
              </w:rPr>
            </w:pPr>
            <w:r>
              <w:rPr>
                <w:rFonts w:ascii="Tw Cen MT"/>
                <w:sz w:val="22"/>
                <w:szCs w:val="20"/>
              </w:rPr>
              <w:t>Football</w:t>
            </w:r>
          </w:p>
          <w:p w:rsidR="00F33B68" w:rsidRPr="00F936D4" w:rsidRDefault="00E0147C" w:rsidP="00F936D4">
            <w:pPr>
              <w:pStyle w:val="ListParagraph"/>
              <w:numPr>
                <w:ilvl w:val="0"/>
                <w:numId w:val="36"/>
              </w:numPr>
              <w:tabs>
                <w:tab w:val="left" w:pos="820"/>
                <w:tab w:val="left" w:pos="821"/>
              </w:tabs>
              <w:spacing w:before="138"/>
              <w:rPr>
                <w:rFonts w:ascii="Tw Cen MT"/>
                <w:szCs w:val="20"/>
              </w:rPr>
            </w:pPr>
            <w:r>
              <w:rPr>
                <w:rFonts w:ascii="Tw Cen MT"/>
                <w:szCs w:val="20"/>
              </w:rPr>
              <w:t>Tennis</w:t>
            </w:r>
          </w:p>
          <w:p w:rsidR="00F33B68" w:rsidRDefault="00ED2AB1" w:rsidP="00F936D4">
            <w:pPr>
              <w:pStyle w:val="ListParagraph"/>
              <w:numPr>
                <w:ilvl w:val="0"/>
                <w:numId w:val="36"/>
              </w:numPr>
              <w:tabs>
                <w:tab w:val="left" w:pos="820"/>
                <w:tab w:val="left" w:pos="821"/>
              </w:tabs>
              <w:spacing w:before="138"/>
              <w:rPr>
                <w:rFonts w:ascii="Tw Cen MT"/>
                <w:szCs w:val="20"/>
              </w:rPr>
            </w:pPr>
            <w:r w:rsidRPr="00F936D4">
              <w:rPr>
                <w:rFonts w:ascii="Tw Cen MT"/>
                <w:szCs w:val="20"/>
              </w:rPr>
              <w:t>Travelling</w:t>
            </w:r>
          </w:p>
          <w:p w:rsidR="00E0147C" w:rsidRPr="00F936D4" w:rsidRDefault="00E0147C" w:rsidP="00F936D4">
            <w:pPr>
              <w:pStyle w:val="ListParagraph"/>
              <w:numPr>
                <w:ilvl w:val="0"/>
                <w:numId w:val="36"/>
              </w:numPr>
              <w:tabs>
                <w:tab w:val="left" w:pos="820"/>
                <w:tab w:val="left" w:pos="821"/>
              </w:tabs>
              <w:spacing w:before="138"/>
              <w:rPr>
                <w:rFonts w:ascii="Tw Cen MT"/>
                <w:szCs w:val="20"/>
              </w:rPr>
            </w:pPr>
            <w:r>
              <w:rPr>
                <w:rFonts w:ascii="Tw Cen MT"/>
                <w:szCs w:val="20"/>
              </w:rPr>
              <w:t xml:space="preserve">Watching Movies </w:t>
            </w:r>
          </w:p>
          <w:p w:rsidR="00B41AF4" w:rsidRDefault="00B41AF4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B41AF4" w:rsidRDefault="00B41AF4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EE63C3" w:rsidRDefault="00EE63C3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193CC4" w:rsidRDefault="00193CC4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E0147C" w:rsidRDefault="00E0147C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E0147C" w:rsidRDefault="00E0147C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E0147C" w:rsidRDefault="00E0147C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E0147C" w:rsidRDefault="00E0147C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E0147C" w:rsidRDefault="00E0147C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A67F36" w:rsidRDefault="00A67F36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C23578" w:rsidRDefault="00C23578" w:rsidP="00F33B68">
            <w:pPr>
              <w:tabs>
                <w:tab w:val="left" w:pos="820"/>
                <w:tab w:val="left" w:pos="821"/>
              </w:tabs>
              <w:spacing w:before="138"/>
              <w:rPr>
                <w:sz w:val="24"/>
              </w:rPr>
            </w:pPr>
          </w:p>
          <w:p w:rsidR="00B41AF4" w:rsidRPr="00A67F36" w:rsidRDefault="00B41AF4" w:rsidP="00B41AF4">
            <w:pPr>
              <w:tabs>
                <w:tab w:val="left" w:pos="820"/>
                <w:tab w:val="left" w:pos="821"/>
              </w:tabs>
              <w:spacing w:before="138"/>
              <w:rPr>
                <w:b/>
                <w:bCs/>
                <w:i/>
                <w:iCs/>
              </w:rPr>
            </w:pPr>
            <w:r w:rsidRPr="00A67F36">
              <w:rPr>
                <w:b/>
                <w:bCs/>
                <w:i/>
                <w:iCs/>
              </w:rPr>
              <w:t xml:space="preserve">References </w:t>
            </w:r>
          </w:p>
          <w:p w:rsidR="000841CA" w:rsidRPr="00A67F36" w:rsidRDefault="00193CC4" w:rsidP="000841CA">
            <w:pPr>
              <w:tabs>
                <w:tab w:val="left" w:pos="820"/>
                <w:tab w:val="left" w:pos="821"/>
              </w:tabs>
              <w:spacing w:before="138" w:line="240" w:lineRule="auto"/>
              <w:rPr>
                <w:b/>
                <w:bCs/>
                <w:sz w:val="24"/>
              </w:rPr>
            </w:pPr>
            <w:r w:rsidRPr="00A67F36">
              <w:rPr>
                <w:b/>
                <w:bCs/>
                <w:sz w:val="24"/>
              </w:rPr>
              <w:t>Furnished upon request</w:t>
            </w:r>
          </w:p>
          <w:p w:rsidR="00F33B68" w:rsidRPr="003C7CC5" w:rsidRDefault="00F33B68" w:rsidP="00193CC4">
            <w:pPr>
              <w:tabs>
                <w:tab w:val="left" w:pos="820"/>
                <w:tab w:val="left" w:pos="821"/>
              </w:tabs>
              <w:spacing w:before="138" w:line="240" w:lineRule="auto"/>
            </w:pPr>
          </w:p>
        </w:tc>
      </w:tr>
    </w:tbl>
    <w:p w:rsidR="00B06334" w:rsidRDefault="00B06334" w:rsidP="0084635F">
      <w:pPr>
        <w:tabs>
          <w:tab w:val="left" w:pos="6855"/>
        </w:tabs>
      </w:pPr>
    </w:p>
    <w:p w:rsidR="003E731F" w:rsidRPr="00B06334" w:rsidRDefault="003E731F" w:rsidP="00B06334">
      <w:pPr>
        <w:tabs>
          <w:tab w:val="left" w:pos="4530"/>
        </w:tabs>
      </w:pPr>
    </w:p>
    <w:sectPr w:rsidR="003E731F" w:rsidRPr="00B06334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swiss"/>
    <w:pitch w:val="variable"/>
    <w:sig w:usb0="00008003" w:usb1="00000000" w:usb2="00000000" w:usb3="00000000" w:csb0="00000001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1B479A4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1E154FD"/>
    <w:multiLevelType w:val="hybridMultilevel"/>
    <w:tmpl w:val="641A8E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w w:val="99"/>
      </w:rPr>
    </w:lvl>
    <w:lvl w:ilvl="1" w:tplc="715A271C">
      <w:numFmt w:val="bullet"/>
      <w:lvlText w:val="•"/>
      <w:lvlJc w:val="left"/>
      <w:pPr>
        <w:ind w:left="1232" w:hanging="360"/>
      </w:pPr>
      <w:rPr>
        <w:rFonts w:hint="default"/>
      </w:rPr>
    </w:lvl>
    <w:lvl w:ilvl="2" w:tplc="C2D86362">
      <w:numFmt w:val="bullet"/>
      <w:lvlText w:val="•"/>
      <w:lvlJc w:val="left"/>
      <w:pPr>
        <w:ind w:left="2104" w:hanging="360"/>
      </w:pPr>
      <w:rPr>
        <w:rFonts w:hint="default"/>
      </w:rPr>
    </w:lvl>
    <w:lvl w:ilvl="3" w:tplc="45C290C4">
      <w:numFmt w:val="bullet"/>
      <w:lvlText w:val="•"/>
      <w:lvlJc w:val="left"/>
      <w:pPr>
        <w:ind w:left="2976" w:hanging="360"/>
      </w:pPr>
      <w:rPr>
        <w:rFonts w:hint="default"/>
      </w:rPr>
    </w:lvl>
    <w:lvl w:ilvl="4" w:tplc="2B4C4A8A">
      <w:numFmt w:val="bullet"/>
      <w:lvlText w:val="•"/>
      <w:lvlJc w:val="left"/>
      <w:pPr>
        <w:ind w:left="3848" w:hanging="360"/>
      </w:pPr>
      <w:rPr>
        <w:rFonts w:hint="default"/>
      </w:rPr>
    </w:lvl>
    <w:lvl w:ilvl="5" w:tplc="0148A53A">
      <w:numFmt w:val="bullet"/>
      <w:lvlText w:val="•"/>
      <w:lvlJc w:val="left"/>
      <w:pPr>
        <w:ind w:left="4720" w:hanging="360"/>
      </w:pPr>
      <w:rPr>
        <w:rFonts w:hint="default"/>
      </w:rPr>
    </w:lvl>
    <w:lvl w:ilvl="6" w:tplc="453431EE">
      <w:numFmt w:val="bullet"/>
      <w:lvlText w:val="•"/>
      <w:lvlJc w:val="left"/>
      <w:pPr>
        <w:ind w:left="5592" w:hanging="360"/>
      </w:pPr>
      <w:rPr>
        <w:rFonts w:hint="default"/>
      </w:rPr>
    </w:lvl>
    <w:lvl w:ilvl="7" w:tplc="BCCA1FD0">
      <w:numFmt w:val="bullet"/>
      <w:lvlText w:val="•"/>
      <w:lvlJc w:val="left"/>
      <w:pPr>
        <w:ind w:left="6464" w:hanging="360"/>
      </w:pPr>
      <w:rPr>
        <w:rFonts w:hint="default"/>
      </w:rPr>
    </w:lvl>
    <w:lvl w:ilvl="8" w:tplc="F4225034">
      <w:numFmt w:val="bullet"/>
      <w:lvlText w:val="•"/>
      <w:lvlJc w:val="left"/>
      <w:pPr>
        <w:ind w:left="7336" w:hanging="360"/>
      </w:pPr>
      <w:rPr>
        <w:rFonts w:hint="default"/>
      </w:rPr>
    </w:lvl>
  </w:abstractNum>
  <w:abstractNum w:abstractNumId="2" w15:restartNumberingAfterBreak="0">
    <w:nsid w:val="03A02EDE"/>
    <w:multiLevelType w:val="hybridMultilevel"/>
    <w:tmpl w:val="65CEF30E"/>
    <w:lvl w:ilvl="0" w:tplc="F0DA6D60">
      <w:numFmt w:val="bullet"/>
      <w:lvlText w:val=""/>
      <w:lvlJc w:val="left"/>
      <w:pPr>
        <w:ind w:left="820" w:hanging="418"/>
      </w:pPr>
      <w:rPr>
        <w:rFonts w:ascii="Wingdings" w:eastAsia="Wingdings" w:hAnsi="Wingdings" w:cs="Wingdings" w:hint="default"/>
        <w:w w:val="100"/>
        <w:sz w:val="23"/>
        <w:szCs w:val="23"/>
      </w:rPr>
    </w:lvl>
    <w:lvl w:ilvl="1" w:tplc="912A72B6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3"/>
        <w:szCs w:val="23"/>
      </w:rPr>
    </w:lvl>
    <w:lvl w:ilvl="2" w:tplc="36A276B0">
      <w:numFmt w:val="bullet"/>
      <w:lvlText w:val="•"/>
      <w:lvlJc w:val="left"/>
      <w:pPr>
        <w:ind w:left="2231" w:hanging="360"/>
      </w:pPr>
      <w:rPr>
        <w:rFonts w:hint="default"/>
      </w:rPr>
    </w:lvl>
    <w:lvl w:ilvl="3" w:tplc="CAAEF07C">
      <w:numFmt w:val="bullet"/>
      <w:lvlText w:val="•"/>
      <w:lvlJc w:val="left"/>
      <w:pPr>
        <w:ind w:left="3142" w:hanging="360"/>
      </w:pPr>
      <w:rPr>
        <w:rFonts w:hint="default"/>
      </w:rPr>
    </w:lvl>
    <w:lvl w:ilvl="4" w:tplc="82D492F2">
      <w:numFmt w:val="bullet"/>
      <w:lvlText w:val="•"/>
      <w:lvlJc w:val="left"/>
      <w:pPr>
        <w:ind w:left="4053" w:hanging="360"/>
      </w:pPr>
      <w:rPr>
        <w:rFonts w:hint="default"/>
      </w:rPr>
    </w:lvl>
    <w:lvl w:ilvl="5" w:tplc="C86C6346">
      <w:numFmt w:val="bullet"/>
      <w:lvlText w:val="•"/>
      <w:lvlJc w:val="left"/>
      <w:pPr>
        <w:ind w:left="4964" w:hanging="360"/>
      </w:pPr>
      <w:rPr>
        <w:rFonts w:hint="default"/>
      </w:rPr>
    </w:lvl>
    <w:lvl w:ilvl="6" w:tplc="E344484A">
      <w:numFmt w:val="bullet"/>
      <w:lvlText w:val="•"/>
      <w:lvlJc w:val="left"/>
      <w:pPr>
        <w:ind w:left="5875" w:hanging="360"/>
      </w:pPr>
      <w:rPr>
        <w:rFonts w:hint="default"/>
      </w:rPr>
    </w:lvl>
    <w:lvl w:ilvl="7" w:tplc="A7F4B6D0"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C5E6A8C4">
      <w:numFmt w:val="bullet"/>
      <w:lvlText w:val="•"/>
      <w:lvlJc w:val="left"/>
      <w:pPr>
        <w:ind w:left="7697" w:hanging="360"/>
      </w:pPr>
      <w:rPr>
        <w:rFonts w:hint="default"/>
      </w:rPr>
    </w:lvl>
  </w:abstractNum>
  <w:abstractNum w:abstractNumId="3" w15:restartNumberingAfterBreak="0">
    <w:nsid w:val="04822E7D"/>
    <w:multiLevelType w:val="hybridMultilevel"/>
    <w:tmpl w:val="7892E7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w w:val="99"/>
      </w:rPr>
    </w:lvl>
    <w:lvl w:ilvl="1" w:tplc="E8D4CB7C">
      <w:numFmt w:val="bullet"/>
      <w:lvlText w:val="•"/>
      <w:lvlJc w:val="left"/>
      <w:pPr>
        <w:ind w:left="1232" w:hanging="360"/>
      </w:pPr>
      <w:rPr>
        <w:rFonts w:hint="default"/>
      </w:rPr>
    </w:lvl>
    <w:lvl w:ilvl="2" w:tplc="0FB60ADC">
      <w:numFmt w:val="bullet"/>
      <w:lvlText w:val="•"/>
      <w:lvlJc w:val="left"/>
      <w:pPr>
        <w:ind w:left="2104" w:hanging="360"/>
      </w:pPr>
      <w:rPr>
        <w:rFonts w:hint="default"/>
      </w:rPr>
    </w:lvl>
    <w:lvl w:ilvl="3" w:tplc="13284DF8">
      <w:numFmt w:val="bullet"/>
      <w:lvlText w:val="•"/>
      <w:lvlJc w:val="left"/>
      <w:pPr>
        <w:ind w:left="2976" w:hanging="360"/>
      </w:pPr>
      <w:rPr>
        <w:rFonts w:hint="default"/>
      </w:rPr>
    </w:lvl>
    <w:lvl w:ilvl="4" w:tplc="B94C0756">
      <w:numFmt w:val="bullet"/>
      <w:lvlText w:val="•"/>
      <w:lvlJc w:val="left"/>
      <w:pPr>
        <w:ind w:left="3848" w:hanging="360"/>
      </w:pPr>
      <w:rPr>
        <w:rFonts w:hint="default"/>
      </w:rPr>
    </w:lvl>
    <w:lvl w:ilvl="5" w:tplc="E72070CA">
      <w:numFmt w:val="bullet"/>
      <w:lvlText w:val="•"/>
      <w:lvlJc w:val="left"/>
      <w:pPr>
        <w:ind w:left="4720" w:hanging="360"/>
      </w:pPr>
      <w:rPr>
        <w:rFonts w:hint="default"/>
      </w:rPr>
    </w:lvl>
    <w:lvl w:ilvl="6" w:tplc="584A7EE8">
      <w:numFmt w:val="bullet"/>
      <w:lvlText w:val="•"/>
      <w:lvlJc w:val="left"/>
      <w:pPr>
        <w:ind w:left="5592" w:hanging="360"/>
      </w:pPr>
      <w:rPr>
        <w:rFonts w:hint="default"/>
      </w:rPr>
    </w:lvl>
    <w:lvl w:ilvl="7" w:tplc="1E7C04E6">
      <w:numFmt w:val="bullet"/>
      <w:lvlText w:val="•"/>
      <w:lvlJc w:val="left"/>
      <w:pPr>
        <w:ind w:left="6464" w:hanging="360"/>
      </w:pPr>
      <w:rPr>
        <w:rFonts w:hint="default"/>
      </w:rPr>
    </w:lvl>
    <w:lvl w:ilvl="8" w:tplc="3DAC80B4">
      <w:numFmt w:val="bullet"/>
      <w:lvlText w:val="•"/>
      <w:lvlJc w:val="left"/>
      <w:pPr>
        <w:ind w:left="7336" w:hanging="360"/>
      </w:pPr>
      <w:rPr>
        <w:rFonts w:hint="default"/>
      </w:rPr>
    </w:lvl>
  </w:abstractNum>
  <w:abstractNum w:abstractNumId="4" w15:restartNumberingAfterBreak="0">
    <w:nsid w:val="0AB74EE5"/>
    <w:multiLevelType w:val="hybridMultilevel"/>
    <w:tmpl w:val="C5F83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02A25"/>
    <w:multiLevelType w:val="hybridMultilevel"/>
    <w:tmpl w:val="35BCFD52"/>
    <w:lvl w:ilvl="0" w:tplc="04090005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6418B"/>
    <w:multiLevelType w:val="hybridMultilevel"/>
    <w:tmpl w:val="80DC17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011C4A"/>
    <w:multiLevelType w:val="hybridMultilevel"/>
    <w:tmpl w:val="DAEC25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75794A"/>
    <w:multiLevelType w:val="multilevel"/>
    <w:tmpl w:val="FDC06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207CC"/>
    <w:multiLevelType w:val="hybridMultilevel"/>
    <w:tmpl w:val="A54C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A1C81"/>
    <w:multiLevelType w:val="multilevel"/>
    <w:tmpl w:val="FDC06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22B1E"/>
    <w:multiLevelType w:val="hybridMultilevel"/>
    <w:tmpl w:val="DABA8E0E"/>
    <w:lvl w:ilvl="0" w:tplc="3FC856F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92C76"/>
    <w:multiLevelType w:val="hybridMultilevel"/>
    <w:tmpl w:val="DFE27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5C0DBF"/>
    <w:multiLevelType w:val="hybridMultilevel"/>
    <w:tmpl w:val="68CA6662"/>
    <w:lvl w:ilvl="0" w:tplc="0409000B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275B7D79"/>
    <w:multiLevelType w:val="hybridMultilevel"/>
    <w:tmpl w:val="9F24D194"/>
    <w:lvl w:ilvl="0" w:tplc="97FAEE6E">
      <w:numFmt w:val="bullet"/>
      <w:lvlText w:val=""/>
      <w:lvlJc w:val="left"/>
      <w:pPr>
        <w:ind w:left="418" w:hanging="418"/>
      </w:pPr>
      <w:rPr>
        <w:rFonts w:ascii="Wingdings" w:eastAsia="Wingdings" w:hAnsi="Wingdings" w:cs="Wingdings" w:hint="default"/>
        <w:w w:val="100"/>
        <w:sz w:val="23"/>
        <w:szCs w:val="23"/>
      </w:rPr>
    </w:lvl>
    <w:lvl w:ilvl="1" w:tplc="BB8A33F2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w w:val="100"/>
        <w:sz w:val="23"/>
        <w:szCs w:val="23"/>
      </w:rPr>
    </w:lvl>
    <w:lvl w:ilvl="2" w:tplc="5CF814F2"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87A7F56">
      <w:numFmt w:val="bullet"/>
      <w:lvlText w:val="•"/>
      <w:lvlJc w:val="left"/>
      <w:pPr>
        <w:ind w:left="2740" w:hanging="360"/>
      </w:pPr>
      <w:rPr>
        <w:rFonts w:hint="default"/>
      </w:rPr>
    </w:lvl>
    <w:lvl w:ilvl="4" w:tplc="A6348310">
      <w:numFmt w:val="bullet"/>
      <w:lvlText w:val="•"/>
      <w:lvlJc w:val="left"/>
      <w:pPr>
        <w:ind w:left="3651" w:hanging="360"/>
      </w:pPr>
      <w:rPr>
        <w:rFonts w:hint="default"/>
      </w:rPr>
    </w:lvl>
    <w:lvl w:ilvl="5" w:tplc="729427C4">
      <w:numFmt w:val="bullet"/>
      <w:lvlText w:val="•"/>
      <w:lvlJc w:val="left"/>
      <w:pPr>
        <w:ind w:left="4562" w:hanging="360"/>
      </w:pPr>
      <w:rPr>
        <w:rFonts w:hint="default"/>
      </w:rPr>
    </w:lvl>
    <w:lvl w:ilvl="6" w:tplc="FFF29BD4">
      <w:numFmt w:val="bullet"/>
      <w:lvlText w:val="•"/>
      <w:lvlJc w:val="left"/>
      <w:pPr>
        <w:ind w:left="5473" w:hanging="360"/>
      </w:pPr>
      <w:rPr>
        <w:rFonts w:hint="default"/>
      </w:rPr>
    </w:lvl>
    <w:lvl w:ilvl="7" w:tplc="9140BFEC">
      <w:numFmt w:val="bullet"/>
      <w:lvlText w:val="•"/>
      <w:lvlJc w:val="left"/>
      <w:pPr>
        <w:ind w:left="6384" w:hanging="360"/>
      </w:pPr>
      <w:rPr>
        <w:rFonts w:hint="default"/>
      </w:rPr>
    </w:lvl>
    <w:lvl w:ilvl="8" w:tplc="7260609A">
      <w:numFmt w:val="bullet"/>
      <w:lvlText w:val="•"/>
      <w:lvlJc w:val="left"/>
      <w:pPr>
        <w:ind w:left="7295" w:hanging="360"/>
      </w:pPr>
      <w:rPr>
        <w:rFonts w:hint="default"/>
      </w:rPr>
    </w:lvl>
  </w:abstractNum>
  <w:abstractNum w:abstractNumId="15" w15:restartNumberingAfterBreak="0">
    <w:nsid w:val="2A1B10A5"/>
    <w:multiLevelType w:val="hybridMultilevel"/>
    <w:tmpl w:val="7472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303E1"/>
    <w:multiLevelType w:val="hybridMultilevel"/>
    <w:tmpl w:val="1D48CE82"/>
    <w:lvl w:ilvl="0" w:tplc="04090005">
      <w:start w:val="1"/>
      <w:numFmt w:val="bullet"/>
      <w:lvlText w:val=""/>
      <w:lvlJc w:val="left"/>
      <w:pPr>
        <w:tabs>
          <w:tab w:val="num" w:pos="837"/>
        </w:tabs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17" w15:restartNumberingAfterBreak="0">
    <w:nsid w:val="2C905BB9"/>
    <w:multiLevelType w:val="hybridMultilevel"/>
    <w:tmpl w:val="1228D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B6E21"/>
    <w:multiLevelType w:val="hybridMultilevel"/>
    <w:tmpl w:val="85385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84520"/>
    <w:multiLevelType w:val="hybridMultilevel"/>
    <w:tmpl w:val="3432C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120AC"/>
    <w:multiLevelType w:val="hybridMultilevel"/>
    <w:tmpl w:val="46FA7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CB07A5"/>
    <w:multiLevelType w:val="multilevel"/>
    <w:tmpl w:val="021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90C9F"/>
    <w:multiLevelType w:val="hybridMultilevel"/>
    <w:tmpl w:val="DE9A5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914C7"/>
    <w:multiLevelType w:val="hybridMultilevel"/>
    <w:tmpl w:val="F0E62AE6"/>
    <w:lvl w:ilvl="0" w:tplc="2244CD4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D4E60"/>
    <w:multiLevelType w:val="hybridMultilevel"/>
    <w:tmpl w:val="04B4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D7B36D7"/>
    <w:multiLevelType w:val="hybridMultilevel"/>
    <w:tmpl w:val="47DEA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E63228"/>
    <w:multiLevelType w:val="multilevel"/>
    <w:tmpl w:val="A704E7C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2465F"/>
    <w:multiLevelType w:val="hybridMultilevel"/>
    <w:tmpl w:val="D93C7D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E63D0F"/>
    <w:multiLevelType w:val="hybridMultilevel"/>
    <w:tmpl w:val="947E3CDA"/>
    <w:lvl w:ilvl="0" w:tplc="38A2FDC2">
      <w:numFmt w:val="bullet"/>
      <w:lvlText w:val="•"/>
      <w:lvlJc w:val="left"/>
      <w:pPr>
        <w:ind w:left="72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1A1A99"/>
    <w:multiLevelType w:val="multilevel"/>
    <w:tmpl w:val="392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A6E4C"/>
    <w:multiLevelType w:val="multilevel"/>
    <w:tmpl w:val="FDC06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21D10"/>
    <w:multiLevelType w:val="hybridMultilevel"/>
    <w:tmpl w:val="59F69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926BB"/>
    <w:multiLevelType w:val="hybridMultilevel"/>
    <w:tmpl w:val="26C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A271D"/>
    <w:multiLevelType w:val="hybridMultilevel"/>
    <w:tmpl w:val="92D2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412DD"/>
    <w:multiLevelType w:val="hybridMultilevel"/>
    <w:tmpl w:val="C108E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87747"/>
    <w:multiLevelType w:val="hybridMultilevel"/>
    <w:tmpl w:val="B0A097BE"/>
    <w:lvl w:ilvl="0" w:tplc="61BCDE6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F0D2D"/>
    <w:multiLevelType w:val="hybridMultilevel"/>
    <w:tmpl w:val="3BC69898"/>
    <w:lvl w:ilvl="0" w:tplc="04090003">
      <w:start w:val="1"/>
      <w:numFmt w:val="bullet"/>
      <w:lvlText w:val="o"/>
      <w:lvlJc w:val="left"/>
      <w:pPr>
        <w:tabs>
          <w:tab w:val="num" w:pos="837"/>
        </w:tabs>
        <w:ind w:left="83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37" w15:restartNumberingAfterBreak="0">
    <w:nsid w:val="657C1D19"/>
    <w:multiLevelType w:val="hybridMultilevel"/>
    <w:tmpl w:val="10E475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922FBC"/>
    <w:multiLevelType w:val="hybridMultilevel"/>
    <w:tmpl w:val="E312B0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8231FF"/>
    <w:multiLevelType w:val="hybridMultilevel"/>
    <w:tmpl w:val="79E6F1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194870"/>
    <w:multiLevelType w:val="hybridMultilevel"/>
    <w:tmpl w:val="6B3670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3D2C35"/>
    <w:multiLevelType w:val="hybridMultilevel"/>
    <w:tmpl w:val="553A0F88"/>
    <w:lvl w:ilvl="0" w:tplc="37D2F45A">
      <w:numFmt w:val="bullet"/>
      <w:lvlText w:val=""/>
      <w:lvlJc w:val="left"/>
      <w:pPr>
        <w:ind w:left="820" w:hanging="360"/>
      </w:pPr>
      <w:rPr>
        <w:rFonts w:hint="default"/>
        <w:w w:val="99"/>
      </w:rPr>
    </w:lvl>
    <w:lvl w:ilvl="1" w:tplc="E8D4CB7C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0FB60ADC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13284DF8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B94C0756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E72070CA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584A7EE8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1E7C04E6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3DAC80B4">
      <w:numFmt w:val="bullet"/>
      <w:lvlText w:val="•"/>
      <w:lvlJc w:val="left"/>
      <w:pPr>
        <w:ind w:left="7796" w:hanging="360"/>
      </w:pPr>
      <w:rPr>
        <w:rFonts w:hint="default"/>
      </w:rPr>
    </w:lvl>
  </w:abstractNum>
  <w:abstractNum w:abstractNumId="42" w15:restartNumberingAfterBreak="0">
    <w:nsid w:val="77500CCE"/>
    <w:multiLevelType w:val="hybridMultilevel"/>
    <w:tmpl w:val="BF4EA5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A6000"/>
    <w:multiLevelType w:val="hybridMultilevel"/>
    <w:tmpl w:val="56B83E24"/>
    <w:lvl w:ilvl="0" w:tplc="6CE65356">
      <w:numFmt w:val="bullet"/>
      <w:lvlText w:val=""/>
      <w:lvlJc w:val="left"/>
      <w:pPr>
        <w:ind w:left="820" w:hanging="360"/>
      </w:pPr>
      <w:rPr>
        <w:rFonts w:hint="default"/>
        <w:w w:val="99"/>
      </w:rPr>
    </w:lvl>
    <w:lvl w:ilvl="1" w:tplc="715A271C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C2D86362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45C290C4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2B4C4A8A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0148A53A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453431EE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BCCA1FD0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F4225034">
      <w:numFmt w:val="bullet"/>
      <w:lvlText w:val="•"/>
      <w:lvlJc w:val="left"/>
      <w:pPr>
        <w:ind w:left="7796" w:hanging="360"/>
      </w:pPr>
      <w:rPr>
        <w:rFonts w:hint="default"/>
      </w:rPr>
    </w:lvl>
  </w:abstractNum>
  <w:abstractNum w:abstractNumId="44" w15:restartNumberingAfterBreak="0">
    <w:nsid w:val="78854ADE"/>
    <w:multiLevelType w:val="hybridMultilevel"/>
    <w:tmpl w:val="C2E8F7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90456D"/>
    <w:multiLevelType w:val="hybridMultilevel"/>
    <w:tmpl w:val="574EB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2A46BE"/>
    <w:multiLevelType w:val="hybridMultilevel"/>
    <w:tmpl w:val="5A60A3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32782B"/>
    <w:multiLevelType w:val="hybridMultilevel"/>
    <w:tmpl w:val="AF42F9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4"/>
  </w:num>
  <w:num w:numId="3">
    <w:abstractNumId w:val="13"/>
  </w:num>
  <w:num w:numId="4">
    <w:abstractNumId w:val="16"/>
  </w:num>
  <w:num w:numId="5">
    <w:abstractNumId w:val="2"/>
  </w:num>
  <w:num w:numId="6">
    <w:abstractNumId w:val="9"/>
  </w:num>
  <w:num w:numId="7">
    <w:abstractNumId w:val="33"/>
  </w:num>
  <w:num w:numId="8">
    <w:abstractNumId w:val="34"/>
  </w:num>
  <w:num w:numId="9">
    <w:abstractNumId w:val="32"/>
  </w:num>
  <w:num w:numId="10">
    <w:abstractNumId w:val="28"/>
  </w:num>
  <w:num w:numId="11">
    <w:abstractNumId w:val="41"/>
  </w:num>
  <w:num w:numId="12">
    <w:abstractNumId w:val="3"/>
  </w:num>
  <w:num w:numId="13">
    <w:abstractNumId w:val="14"/>
  </w:num>
  <w:num w:numId="14">
    <w:abstractNumId w:val="20"/>
  </w:num>
  <w:num w:numId="15">
    <w:abstractNumId w:val="15"/>
  </w:num>
  <w:num w:numId="16">
    <w:abstractNumId w:val="45"/>
  </w:num>
  <w:num w:numId="17">
    <w:abstractNumId w:val="40"/>
  </w:num>
  <w:num w:numId="18">
    <w:abstractNumId w:val="25"/>
  </w:num>
  <w:num w:numId="19">
    <w:abstractNumId w:val="43"/>
  </w:num>
  <w:num w:numId="20">
    <w:abstractNumId w:val="22"/>
  </w:num>
  <w:num w:numId="21">
    <w:abstractNumId w:val="17"/>
  </w:num>
  <w:num w:numId="22">
    <w:abstractNumId w:val="44"/>
  </w:num>
  <w:num w:numId="23">
    <w:abstractNumId w:val="5"/>
  </w:num>
  <w:num w:numId="24">
    <w:abstractNumId w:val="37"/>
  </w:num>
  <w:num w:numId="25">
    <w:abstractNumId w:val="12"/>
  </w:num>
  <w:num w:numId="26">
    <w:abstractNumId w:val="27"/>
  </w:num>
  <w:num w:numId="27">
    <w:abstractNumId w:val="46"/>
  </w:num>
  <w:num w:numId="28">
    <w:abstractNumId w:val="18"/>
  </w:num>
  <w:num w:numId="29">
    <w:abstractNumId w:val="31"/>
  </w:num>
  <w:num w:numId="30">
    <w:abstractNumId w:val="19"/>
  </w:num>
  <w:num w:numId="31">
    <w:abstractNumId w:val="4"/>
  </w:num>
  <w:num w:numId="32">
    <w:abstractNumId w:val="6"/>
  </w:num>
  <w:num w:numId="33">
    <w:abstractNumId w:val="1"/>
  </w:num>
  <w:num w:numId="34">
    <w:abstractNumId w:val="36"/>
  </w:num>
  <w:num w:numId="35">
    <w:abstractNumId w:val="42"/>
  </w:num>
  <w:num w:numId="36">
    <w:abstractNumId w:val="7"/>
  </w:num>
  <w:num w:numId="37">
    <w:abstractNumId w:val="21"/>
  </w:num>
  <w:num w:numId="38">
    <w:abstractNumId w:val="26"/>
  </w:num>
  <w:num w:numId="39">
    <w:abstractNumId w:val="35"/>
  </w:num>
  <w:num w:numId="40">
    <w:abstractNumId w:val="29"/>
  </w:num>
  <w:num w:numId="41">
    <w:abstractNumId w:val="39"/>
  </w:num>
  <w:num w:numId="42">
    <w:abstractNumId w:val="11"/>
  </w:num>
  <w:num w:numId="43">
    <w:abstractNumId w:val="38"/>
  </w:num>
  <w:num w:numId="44">
    <w:abstractNumId w:val="47"/>
  </w:num>
  <w:num w:numId="45">
    <w:abstractNumId w:val="8"/>
  </w:num>
  <w:num w:numId="46">
    <w:abstractNumId w:val="30"/>
  </w:num>
  <w:num w:numId="47">
    <w:abstractNumId w:val="1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600"/>
    <w:rsid w:val="000070DD"/>
    <w:rsid w:val="000071F5"/>
    <w:rsid w:val="00007A14"/>
    <w:rsid w:val="000105EF"/>
    <w:rsid w:val="00011388"/>
    <w:rsid w:val="00011740"/>
    <w:rsid w:val="0001195A"/>
    <w:rsid w:val="000127E0"/>
    <w:rsid w:val="0002460F"/>
    <w:rsid w:val="00027D7F"/>
    <w:rsid w:val="00031A1F"/>
    <w:rsid w:val="00034878"/>
    <w:rsid w:val="00036487"/>
    <w:rsid w:val="000462DB"/>
    <w:rsid w:val="0004739F"/>
    <w:rsid w:val="000474FC"/>
    <w:rsid w:val="00053B11"/>
    <w:rsid w:val="00062014"/>
    <w:rsid w:val="00065C4B"/>
    <w:rsid w:val="000668C7"/>
    <w:rsid w:val="00072DA7"/>
    <w:rsid w:val="00075969"/>
    <w:rsid w:val="00081C1C"/>
    <w:rsid w:val="000841CA"/>
    <w:rsid w:val="00086678"/>
    <w:rsid w:val="000926CA"/>
    <w:rsid w:val="00092B76"/>
    <w:rsid w:val="00093692"/>
    <w:rsid w:val="00094DE1"/>
    <w:rsid w:val="000951A6"/>
    <w:rsid w:val="000975DF"/>
    <w:rsid w:val="000A17EB"/>
    <w:rsid w:val="000A1AB0"/>
    <w:rsid w:val="000A3AA2"/>
    <w:rsid w:val="000A4D0B"/>
    <w:rsid w:val="000B03B1"/>
    <w:rsid w:val="000B065C"/>
    <w:rsid w:val="000B0C8C"/>
    <w:rsid w:val="000B2074"/>
    <w:rsid w:val="000B510E"/>
    <w:rsid w:val="000B5920"/>
    <w:rsid w:val="000C287C"/>
    <w:rsid w:val="000C31A4"/>
    <w:rsid w:val="000C38E3"/>
    <w:rsid w:val="000C66EC"/>
    <w:rsid w:val="000C72C1"/>
    <w:rsid w:val="000D1087"/>
    <w:rsid w:val="000D1A89"/>
    <w:rsid w:val="000D266C"/>
    <w:rsid w:val="000D3183"/>
    <w:rsid w:val="000D5F9F"/>
    <w:rsid w:val="000F2A53"/>
    <w:rsid w:val="000F3266"/>
    <w:rsid w:val="000F59D5"/>
    <w:rsid w:val="000F7845"/>
    <w:rsid w:val="001005EC"/>
    <w:rsid w:val="00103606"/>
    <w:rsid w:val="00105292"/>
    <w:rsid w:val="00110D5A"/>
    <w:rsid w:val="00112A76"/>
    <w:rsid w:val="00113092"/>
    <w:rsid w:val="00113452"/>
    <w:rsid w:val="00113596"/>
    <w:rsid w:val="00114F82"/>
    <w:rsid w:val="00116244"/>
    <w:rsid w:val="00121668"/>
    <w:rsid w:val="00121D6A"/>
    <w:rsid w:val="00122600"/>
    <w:rsid w:val="00122F40"/>
    <w:rsid w:val="00133269"/>
    <w:rsid w:val="00133811"/>
    <w:rsid w:val="00134C89"/>
    <w:rsid w:val="001477A0"/>
    <w:rsid w:val="001609D1"/>
    <w:rsid w:val="001629E3"/>
    <w:rsid w:val="0017325F"/>
    <w:rsid w:val="001740FE"/>
    <w:rsid w:val="00174299"/>
    <w:rsid w:val="00174D87"/>
    <w:rsid w:val="00175D88"/>
    <w:rsid w:val="00181AE8"/>
    <w:rsid w:val="00185580"/>
    <w:rsid w:val="00190A64"/>
    <w:rsid w:val="00192BDC"/>
    <w:rsid w:val="0019344A"/>
    <w:rsid w:val="00193CC4"/>
    <w:rsid w:val="001B071F"/>
    <w:rsid w:val="001B2FE0"/>
    <w:rsid w:val="001B4885"/>
    <w:rsid w:val="001B56D5"/>
    <w:rsid w:val="001B7C70"/>
    <w:rsid w:val="001C1B01"/>
    <w:rsid w:val="001D1BF5"/>
    <w:rsid w:val="001D1EB8"/>
    <w:rsid w:val="001D405E"/>
    <w:rsid w:val="001D6AAD"/>
    <w:rsid w:val="001D6B8B"/>
    <w:rsid w:val="001D7702"/>
    <w:rsid w:val="001D7DF3"/>
    <w:rsid w:val="001E188F"/>
    <w:rsid w:val="001E2950"/>
    <w:rsid w:val="001E4CC3"/>
    <w:rsid w:val="001E66D0"/>
    <w:rsid w:val="001F02CE"/>
    <w:rsid w:val="001F1427"/>
    <w:rsid w:val="001F52C3"/>
    <w:rsid w:val="001F5A5A"/>
    <w:rsid w:val="001F6C17"/>
    <w:rsid w:val="00200863"/>
    <w:rsid w:val="00201C0C"/>
    <w:rsid w:val="00207872"/>
    <w:rsid w:val="0021209F"/>
    <w:rsid w:val="00216DAA"/>
    <w:rsid w:val="00222494"/>
    <w:rsid w:val="00223769"/>
    <w:rsid w:val="00223AC3"/>
    <w:rsid w:val="00225427"/>
    <w:rsid w:val="00226F8F"/>
    <w:rsid w:val="0023074C"/>
    <w:rsid w:val="002332D1"/>
    <w:rsid w:val="0023365C"/>
    <w:rsid w:val="00233A60"/>
    <w:rsid w:val="00237619"/>
    <w:rsid w:val="00241627"/>
    <w:rsid w:val="002457D0"/>
    <w:rsid w:val="002522A9"/>
    <w:rsid w:val="00255318"/>
    <w:rsid w:val="002604EC"/>
    <w:rsid w:val="00262EF7"/>
    <w:rsid w:val="00265EB5"/>
    <w:rsid w:val="002665E7"/>
    <w:rsid w:val="00270041"/>
    <w:rsid w:val="0027255C"/>
    <w:rsid w:val="00272FB9"/>
    <w:rsid w:val="00273F94"/>
    <w:rsid w:val="00276B25"/>
    <w:rsid w:val="00280C60"/>
    <w:rsid w:val="00281105"/>
    <w:rsid w:val="002872E7"/>
    <w:rsid w:val="00287A74"/>
    <w:rsid w:val="00292CB9"/>
    <w:rsid w:val="00293F1D"/>
    <w:rsid w:val="002A314F"/>
    <w:rsid w:val="002A4B0E"/>
    <w:rsid w:val="002A64B1"/>
    <w:rsid w:val="002B5D14"/>
    <w:rsid w:val="002B6686"/>
    <w:rsid w:val="002C2373"/>
    <w:rsid w:val="002C437E"/>
    <w:rsid w:val="002C4910"/>
    <w:rsid w:val="002C575A"/>
    <w:rsid w:val="002D1B51"/>
    <w:rsid w:val="002D23A1"/>
    <w:rsid w:val="002D5948"/>
    <w:rsid w:val="002E1FCB"/>
    <w:rsid w:val="002E20E6"/>
    <w:rsid w:val="002F0983"/>
    <w:rsid w:val="002F2CCF"/>
    <w:rsid w:val="002F37CD"/>
    <w:rsid w:val="002F46E1"/>
    <w:rsid w:val="003005C1"/>
    <w:rsid w:val="00301A6A"/>
    <w:rsid w:val="003033B5"/>
    <w:rsid w:val="0030447E"/>
    <w:rsid w:val="00307151"/>
    <w:rsid w:val="00312685"/>
    <w:rsid w:val="00314742"/>
    <w:rsid w:val="0031568C"/>
    <w:rsid w:val="0032031C"/>
    <w:rsid w:val="00326347"/>
    <w:rsid w:val="003308BD"/>
    <w:rsid w:val="00332DD3"/>
    <w:rsid w:val="0033301C"/>
    <w:rsid w:val="00340B3B"/>
    <w:rsid w:val="00340C1B"/>
    <w:rsid w:val="0035301F"/>
    <w:rsid w:val="003549C2"/>
    <w:rsid w:val="00366269"/>
    <w:rsid w:val="00372B7E"/>
    <w:rsid w:val="00375176"/>
    <w:rsid w:val="00375547"/>
    <w:rsid w:val="00376C32"/>
    <w:rsid w:val="00377F66"/>
    <w:rsid w:val="00383E04"/>
    <w:rsid w:val="0038762B"/>
    <w:rsid w:val="00387F57"/>
    <w:rsid w:val="00394D8C"/>
    <w:rsid w:val="003A09F5"/>
    <w:rsid w:val="003A1FF0"/>
    <w:rsid w:val="003B676A"/>
    <w:rsid w:val="003B67C9"/>
    <w:rsid w:val="003B7166"/>
    <w:rsid w:val="003C0672"/>
    <w:rsid w:val="003C10D1"/>
    <w:rsid w:val="003C2A84"/>
    <w:rsid w:val="003C7CC5"/>
    <w:rsid w:val="003D5200"/>
    <w:rsid w:val="003E0F28"/>
    <w:rsid w:val="003E349C"/>
    <w:rsid w:val="003E6602"/>
    <w:rsid w:val="003E731F"/>
    <w:rsid w:val="003F0462"/>
    <w:rsid w:val="003F1A53"/>
    <w:rsid w:val="003F1A7D"/>
    <w:rsid w:val="003F23D7"/>
    <w:rsid w:val="003F2B37"/>
    <w:rsid w:val="003F3F2D"/>
    <w:rsid w:val="00405F3C"/>
    <w:rsid w:val="0041046A"/>
    <w:rsid w:val="004105EB"/>
    <w:rsid w:val="00411A15"/>
    <w:rsid w:val="0041300E"/>
    <w:rsid w:val="00414456"/>
    <w:rsid w:val="00414483"/>
    <w:rsid w:val="00417A68"/>
    <w:rsid w:val="004229A9"/>
    <w:rsid w:val="00422F6C"/>
    <w:rsid w:val="00423505"/>
    <w:rsid w:val="00424145"/>
    <w:rsid w:val="004254EC"/>
    <w:rsid w:val="00425D33"/>
    <w:rsid w:val="004272D5"/>
    <w:rsid w:val="00435F83"/>
    <w:rsid w:val="0044231E"/>
    <w:rsid w:val="004467E4"/>
    <w:rsid w:val="004515C8"/>
    <w:rsid w:val="00454408"/>
    <w:rsid w:val="00457647"/>
    <w:rsid w:val="00457CE5"/>
    <w:rsid w:val="004606B7"/>
    <w:rsid w:val="00465212"/>
    <w:rsid w:val="00465377"/>
    <w:rsid w:val="00465E80"/>
    <w:rsid w:val="00466AB6"/>
    <w:rsid w:val="004670D6"/>
    <w:rsid w:val="0047078B"/>
    <w:rsid w:val="004707C6"/>
    <w:rsid w:val="00470EB9"/>
    <w:rsid w:val="00471306"/>
    <w:rsid w:val="00471480"/>
    <w:rsid w:val="00471D5C"/>
    <w:rsid w:val="004732E9"/>
    <w:rsid w:val="0047437F"/>
    <w:rsid w:val="004751AF"/>
    <w:rsid w:val="004803EF"/>
    <w:rsid w:val="00480D07"/>
    <w:rsid w:val="00485926"/>
    <w:rsid w:val="0048782D"/>
    <w:rsid w:val="0049036B"/>
    <w:rsid w:val="00491F6D"/>
    <w:rsid w:val="00492643"/>
    <w:rsid w:val="00494B43"/>
    <w:rsid w:val="004A21B2"/>
    <w:rsid w:val="004A3978"/>
    <w:rsid w:val="004A3C41"/>
    <w:rsid w:val="004A5A7A"/>
    <w:rsid w:val="004A5BC9"/>
    <w:rsid w:val="004A7459"/>
    <w:rsid w:val="004B3405"/>
    <w:rsid w:val="004B4BB4"/>
    <w:rsid w:val="004C1D01"/>
    <w:rsid w:val="004C29B2"/>
    <w:rsid w:val="004C6A24"/>
    <w:rsid w:val="004C7C0F"/>
    <w:rsid w:val="004D2C8F"/>
    <w:rsid w:val="004D3985"/>
    <w:rsid w:val="004D39D4"/>
    <w:rsid w:val="004E2A99"/>
    <w:rsid w:val="004E324A"/>
    <w:rsid w:val="004E5383"/>
    <w:rsid w:val="004E53D0"/>
    <w:rsid w:val="004E5DAB"/>
    <w:rsid w:val="004E6676"/>
    <w:rsid w:val="004E7C93"/>
    <w:rsid w:val="004F0D8F"/>
    <w:rsid w:val="004F5A9D"/>
    <w:rsid w:val="004F7DCF"/>
    <w:rsid w:val="0050061D"/>
    <w:rsid w:val="005108FA"/>
    <w:rsid w:val="00511765"/>
    <w:rsid w:val="00512410"/>
    <w:rsid w:val="00516BDA"/>
    <w:rsid w:val="00523FF4"/>
    <w:rsid w:val="00530929"/>
    <w:rsid w:val="0053196C"/>
    <w:rsid w:val="00532C6D"/>
    <w:rsid w:val="0053361F"/>
    <w:rsid w:val="00536701"/>
    <w:rsid w:val="00537F83"/>
    <w:rsid w:val="00541488"/>
    <w:rsid w:val="005430E7"/>
    <w:rsid w:val="00543158"/>
    <w:rsid w:val="00545DA3"/>
    <w:rsid w:val="005509A8"/>
    <w:rsid w:val="00551278"/>
    <w:rsid w:val="0055133E"/>
    <w:rsid w:val="005547FE"/>
    <w:rsid w:val="00556AE4"/>
    <w:rsid w:val="0055724C"/>
    <w:rsid w:val="00557CD0"/>
    <w:rsid w:val="00566BF0"/>
    <w:rsid w:val="00567E5B"/>
    <w:rsid w:val="00567E67"/>
    <w:rsid w:val="00572CDB"/>
    <w:rsid w:val="00573D04"/>
    <w:rsid w:val="005747FD"/>
    <w:rsid w:val="00577E55"/>
    <w:rsid w:val="005810A8"/>
    <w:rsid w:val="00581878"/>
    <w:rsid w:val="0058238A"/>
    <w:rsid w:val="00592359"/>
    <w:rsid w:val="005A1094"/>
    <w:rsid w:val="005A44B0"/>
    <w:rsid w:val="005A7155"/>
    <w:rsid w:val="005B2E38"/>
    <w:rsid w:val="005B5F55"/>
    <w:rsid w:val="005C48FF"/>
    <w:rsid w:val="005C5402"/>
    <w:rsid w:val="005C5BF2"/>
    <w:rsid w:val="005C7660"/>
    <w:rsid w:val="005D0FD9"/>
    <w:rsid w:val="005D3ABD"/>
    <w:rsid w:val="005D618C"/>
    <w:rsid w:val="005E0976"/>
    <w:rsid w:val="005E2B35"/>
    <w:rsid w:val="005E491D"/>
    <w:rsid w:val="005E6E4B"/>
    <w:rsid w:val="005F1824"/>
    <w:rsid w:val="005F226E"/>
    <w:rsid w:val="005F7366"/>
    <w:rsid w:val="005F776E"/>
    <w:rsid w:val="005F7EE1"/>
    <w:rsid w:val="00606082"/>
    <w:rsid w:val="0060668C"/>
    <w:rsid w:val="00612335"/>
    <w:rsid w:val="006125E0"/>
    <w:rsid w:val="0061272A"/>
    <w:rsid w:val="00616FC7"/>
    <w:rsid w:val="00620E05"/>
    <w:rsid w:val="0062159A"/>
    <w:rsid w:val="00623063"/>
    <w:rsid w:val="00624F80"/>
    <w:rsid w:val="00627799"/>
    <w:rsid w:val="00631AAA"/>
    <w:rsid w:val="0063661D"/>
    <w:rsid w:val="0063664B"/>
    <w:rsid w:val="00640B87"/>
    <w:rsid w:val="006432DD"/>
    <w:rsid w:val="006547F8"/>
    <w:rsid w:val="0065534C"/>
    <w:rsid w:val="0066633A"/>
    <w:rsid w:val="006706A6"/>
    <w:rsid w:val="00670D1C"/>
    <w:rsid w:val="00674457"/>
    <w:rsid w:val="00676376"/>
    <w:rsid w:val="00684B12"/>
    <w:rsid w:val="00685E1C"/>
    <w:rsid w:val="006943EA"/>
    <w:rsid w:val="00694EE4"/>
    <w:rsid w:val="00696716"/>
    <w:rsid w:val="006A128E"/>
    <w:rsid w:val="006A6FEE"/>
    <w:rsid w:val="006A7913"/>
    <w:rsid w:val="006B0573"/>
    <w:rsid w:val="006B5790"/>
    <w:rsid w:val="006B7A17"/>
    <w:rsid w:val="006B7CDC"/>
    <w:rsid w:val="006C0F01"/>
    <w:rsid w:val="006C2F79"/>
    <w:rsid w:val="006C3AD5"/>
    <w:rsid w:val="006C3F3C"/>
    <w:rsid w:val="006C5313"/>
    <w:rsid w:val="006C63ED"/>
    <w:rsid w:val="006C7589"/>
    <w:rsid w:val="006D0A15"/>
    <w:rsid w:val="006D29BE"/>
    <w:rsid w:val="006D4923"/>
    <w:rsid w:val="006D7FB3"/>
    <w:rsid w:val="006E096F"/>
    <w:rsid w:val="006E1C05"/>
    <w:rsid w:val="006F0D01"/>
    <w:rsid w:val="006F0F11"/>
    <w:rsid w:val="006F1EAB"/>
    <w:rsid w:val="006F4176"/>
    <w:rsid w:val="006F4DBC"/>
    <w:rsid w:val="007027A0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240FE"/>
    <w:rsid w:val="00732290"/>
    <w:rsid w:val="007339C9"/>
    <w:rsid w:val="00733FD9"/>
    <w:rsid w:val="00737F9F"/>
    <w:rsid w:val="00741091"/>
    <w:rsid w:val="00741569"/>
    <w:rsid w:val="00741F5E"/>
    <w:rsid w:val="007427E6"/>
    <w:rsid w:val="00742E98"/>
    <w:rsid w:val="007435E8"/>
    <w:rsid w:val="00746A63"/>
    <w:rsid w:val="0074772A"/>
    <w:rsid w:val="00747AFD"/>
    <w:rsid w:val="0075024E"/>
    <w:rsid w:val="00752283"/>
    <w:rsid w:val="00755A7C"/>
    <w:rsid w:val="0075719A"/>
    <w:rsid w:val="00757564"/>
    <w:rsid w:val="00760BC6"/>
    <w:rsid w:val="007665FB"/>
    <w:rsid w:val="007841CE"/>
    <w:rsid w:val="00785CB1"/>
    <w:rsid w:val="007860F8"/>
    <w:rsid w:val="00787FCE"/>
    <w:rsid w:val="007906B0"/>
    <w:rsid w:val="007A0F3F"/>
    <w:rsid w:val="007A20BF"/>
    <w:rsid w:val="007A5095"/>
    <w:rsid w:val="007A5F6C"/>
    <w:rsid w:val="007B00BA"/>
    <w:rsid w:val="007B0163"/>
    <w:rsid w:val="007B168D"/>
    <w:rsid w:val="007B340C"/>
    <w:rsid w:val="007B4431"/>
    <w:rsid w:val="007B706D"/>
    <w:rsid w:val="007C25BA"/>
    <w:rsid w:val="007C7D35"/>
    <w:rsid w:val="007D21D4"/>
    <w:rsid w:val="007D2AC0"/>
    <w:rsid w:val="007D618F"/>
    <w:rsid w:val="007D7E7E"/>
    <w:rsid w:val="007E15C0"/>
    <w:rsid w:val="007E4F38"/>
    <w:rsid w:val="007E612D"/>
    <w:rsid w:val="007E6A0E"/>
    <w:rsid w:val="007E7CE4"/>
    <w:rsid w:val="007F0FD5"/>
    <w:rsid w:val="00805C2E"/>
    <w:rsid w:val="0080662C"/>
    <w:rsid w:val="00807216"/>
    <w:rsid w:val="008106F9"/>
    <w:rsid w:val="00810D67"/>
    <w:rsid w:val="008148FD"/>
    <w:rsid w:val="008159E0"/>
    <w:rsid w:val="008227E6"/>
    <w:rsid w:val="00823287"/>
    <w:rsid w:val="00823D98"/>
    <w:rsid w:val="0083070B"/>
    <w:rsid w:val="00830CF6"/>
    <w:rsid w:val="00834446"/>
    <w:rsid w:val="008351E7"/>
    <w:rsid w:val="00835743"/>
    <w:rsid w:val="008359B0"/>
    <w:rsid w:val="00844602"/>
    <w:rsid w:val="00844D7C"/>
    <w:rsid w:val="0084635F"/>
    <w:rsid w:val="00850316"/>
    <w:rsid w:val="00851DA9"/>
    <w:rsid w:val="00854EA3"/>
    <w:rsid w:val="00865CEF"/>
    <w:rsid w:val="00874004"/>
    <w:rsid w:val="00877A80"/>
    <w:rsid w:val="00882C77"/>
    <w:rsid w:val="00896575"/>
    <w:rsid w:val="008A3984"/>
    <w:rsid w:val="008A438E"/>
    <w:rsid w:val="008B0480"/>
    <w:rsid w:val="008B0B2D"/>
    <w:rsid w:val="008B1469"/>
    <w:rsid w:val="008B24D2"/>
    <w:rsid w:val="008B2898"/>
    <w:rsid w:val="008B3E30"/>
    <w:rsid w:val="008B41C0"/>
    <w:rsid w:val="008B4884"/>
    <w:rsid w:val="008C08E8"/>
    <w:rsid w:val="008C1478"/>
    <w:rsid w:val="008C2ACA"/>
    <w:rsid w:val="008C31FB"/>
    <w:rsid w:val="008C394C"/>
    <w:rsid w:val="008C4E16"/>
    <w:rsid w:val="008C5BAB"/>
    <w:rsid w:val="008C7E29"/>
    <w:rsid w:val="008D0906"/>
    <w:rsid w:val="008D4F87"/>
    <w:rsid w:val="008D6F92"/>
    <w:rsid w:val="008E08C0"/>
    <w:rsid w:val="008E2465"/>
    <w:rsid w:val="008F19CC"/>
    <w:rsid w:val="008F2B82"/>
    <w:rsid w:val="008F4BEE"/>
    <w:rsid w:val="008F506B"/>
    <w:rsid w:val="009016B5"/>
    <w:rsid w:val="00904740"/>
    <w:rsid w:val="00904AF5"/>
    <w:rsid w:val="00904BED"/>
    <w:rsid w:val="00910913"/>
    <w:rsid w:val="00910C4D"/>
    <w:rsid w:val="009123F4"/>
    <w:rsid w:val="00921700"/>
    <w:rsid w:val="00927CAD"/>
    <w:rsid w:val="00931831"/>
    <w:rsid w:val="00931A5A"/>
    <w:rsid w:val="00933804"/>
    <w:rsid w:val="009348A4"/>
    <w:rsid w:val="0094075E"/>
    <w:rsid w:val="009429C9"/>
    <w:rsid w:val="009453CE"/>
    <w:rsid w:val="0095529E"/>
    <w:rsid w:val="00965102"/>
    <w:rsid w:val="00966A06"/>
    <w:rsid w:val="009734CB"/>
    <w:rsid w:val="00976775"/>
    <w:rsid w:val="0098254F"/>
    <w:rsid w:val="0098295D"/>
    <w:rsid w:val="00982AE8"/>
    <w:rsid w:val="0098495C"/>
    <w:rsid w:val="009862D2"/>
    <w:rsid w:val="00990358"/>
    <w:rsid w:val="009A1EA2"/>
    <w:rsid w:val="009B0E1D"/>
    <w:rsid w:val="009B1127"/>
    <w:rsid w:val="009B29C6"/>
    <w:rsid w:val="009B3978"/>
    <w:rsid w:val="009B7DEC"/>
    <w:rsid w:val="009D1DD2"/>
    <w:rsid w:val="009D3F64"/>
    <w:rsid w:val="009D642B"/>
    <w:rsid w:val="009D73D1"/>
    <w:rsid w:val="009F21B3"/>
    <w:rsid w:val="009F414A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21B97"/>
    <w:rsid w:val="00A273B1"/>
    <w:rsid w:val="00A279F9"/>
    <w:rsid w:val="00A312D3"/>
    <w:rsid w:val="00A33315"/>
    <w:rsid w:val="00A34711"/>
    <w:rsid w:val="00A36358"/>
    <w:rsid w:val="00A36828"/>
    <w:rsid w:val="00A4454C"/>
    <w:rsid w:val="00A5148C"/>
    <w:rsid w:val="00A533A5"/>
    <w:rsid w:val="00A57641"/>
    <w:rsid w:val="00A630E9"/>
    <w:rsid w:val="00A65AF7"/>
    <w:rsid w:val="00A67F36"/>
    <w:rsid w:val="00A709FE"/>
    <w:rsid w:val="00A866D8"/>
    <w:rsid w:val="00A967C4"/>
    <w:rsid w:val="00AA1704"/>
    <w:rsid w:val="00AA2062"/>
    <w:rsid w:val="00AA3122"/>
    <w:rsid w:val="00AA3A0F"/>
    <w:rsid w:val="00AB00B6"/>
    <w:rsid w:val="00AB2B7B"/>
    <w:rsid w:val="00AC136D"/>
    <w:rsid w:val="00AC4A03"/>
    <w:rsid w:val="00AC6B71"/>
    <w:rsid w:val="00AD3332"/>
    <w:rsid w:val="00AD75C2"/>
    <w:rsid w:val="00AE37D5"/>
    <w:rsid w:val="00AE7FF4"/>
    <w:rsid w:val="00AF78A0"/>
    <w:rsid w:val="00B00674"/>
    <w:rsid w:val="00B00D54"/>
    <w:rsid w:val="00B04A69"/>
    <w:rsid w:val="00B06334"/>
    <w:rsid w:val="00B0692E"/>
    <w:rsid w:val="00B07902"/>
    <w:rsid w:val="00B163A9"/>
    <w:rsid w:val="00B177E7"/>
    <w:rsid w:val="00B21482"/>
    <w:rsid w:val="00B22A50"/>
    <w:rsid w:val="00B26287"/>
    <w:rsid w:val="00B3206E"/>
    <w:rsid w:val="00B33B9A"/>
    <w:rsid w:val="00B36021"/>
    <w:rsid w:val="00B371CD"/>
    <w:rsid w:val="00B41AF4"/>
    <w:rsid w:val="00B42385"/>
    <w:rsid w:val="00B4339C"/>
    <w:rsid w:val="00B44F75"/>
    <w:rsid w:val="00B45B20"/>
    <w:rsid w:val="00B46EB4"/>
    <w:rsid w:val="00B50DED"/>
    <w:rsid w:val="00B54DFB"/>
    <w:rsid w:val="00B55E7C"/>
    <w:rsid w:val="00B6486C"/>
    <w:rsid w:val="00B673D5"/>
    <w:rsid w:val="00B72BEA"/>
    <w:rsid w:val="00B75AA8"/>
    <w:rsid w:val="00B7721F"/>
    <w:rsid w:val="00B82C24"/>
    <w:rsid w:val="00B83767"/>
    <w:rsid w:val="00B9088E"/>
    <w:rsid w:val="00B9189E"/>
    <w:rsid w:val="00B96947"/>
    <w:rsid w:val="00B9769E"/>
    <w:rsid w:val="00BA0328"/>
    <w:rsid w:val="00BA2EC8"/>
    <w:rsid w:val="00BA7D3E"/>
    <w:rsid w:val="00BB0062"/>
    <w:rsid w:val="00BB0392"/>
    <w:rsid w:val="00BB0CB2"/>
    <w:rsid w:val="00BB4BE4"/>
    <w:rsid w:val="00BC5654"/>
    <w:rsid w:val="00BC5755"/>
    <w:rsid w:val="00BC75E1"/>
    <w:rsid w:val="00BD2647"/>
    <w:rsid w:val="00BD52A5"/>
    <w:rsid w:val="00BE17DD"/>
    <w:rsid w:val="00BE265B"/>
    <w:rsid w:val="00BE4031"/>
    <w:rsid w:val="00BE61E5"/>
    <w:rsid w:val="00BF2AC1"/>
    <w:rsid w:val="00BF38D3"/>
    <w:rsid w:val="00BF5F56"/>
    <w:rsid w:val="00BF627B"/>
    <w:rsid w:val="00C04609"/>
    <w:rsid w:val="00C071A8"/>
    <w:rsid w:val="00C0754D"/>
    <w:rsid w:val="00C12076"/>
    <w:rsid w:val="00C13570"/>
    <w:rsid w:val="00C23578"/>
    <w:rsid w:val="00C25103"/>
    <w:rsid w:val="00C25F5F"/>
    <w:rsid w:val="00C26372"/>
    <w:rsid w:val="00C26DD0"/>
    <w:rsid w:val="00C27082"/>
    <w:rsid w:val="00C34039"/>
    <w:rsid w:val="00C34FCF"/>
    <w:rsid w:val="00C37800"/>
    <w:rsid w:val="00C37FAE"/>
    <w:rsid w:val="00C4290C"/>
    <w:rsid w:val="00C44E1A"/>
    <w:rsid w:val="00C45691"/>
    <w:rsid w:val="00C45CAE"/>
    <w:rsid w:val="00C51E27"/>
    <w:rsid w:val="00C527AA"/>
    <w:rsid w:val="00C62A07"/>
    <w:rsid w:val="00C70723"/>
    <w:rsid w:val="00C70C8C"/>
    <w:rsid w:val="00C72C81"/>
    <w:rsid w:val="00C73A40"/>
    <w:rsid w:val="00C757D3"/>
    <w:rsid w:val="00C83F71"/>
    <w:rsid w:val="00C84541"/>
    <w:rsid w:val="00C857AA"/>
    <w:rsid w:val="00C90D17"/>
    <w:rsid w:val="00C94E2D"/>
    <w:rsid w:val="00C95A5A"/>
    <w:rsid w:val="00C96970"/>
    <w:rsid w:val="00CA10EB"/>
    <w:rsid w:val="00CA191D"/>
    <w:rsid w:val="00CB10C3"/>
    <w:rsid w:val="00CB1157"/>
    <w:rsid w:val="00CB14A7"/>
    <w:rsid w:val="00CB27FC"/>
    <w:rsid w:val="00CB6117"/>
    <w:rsid w:val="00CB75BF"/>
    <w:rsid w:val="00CB7CCE"/>
    <w:rsid w:val="00CC0BF7"/>
    <w:rsid w:val="00CC1A3C"/>
    <w:rsid w:val="00CC2E1E"/>
    <w:rsid w:val="00CC3543"/>
    <w:rsid w:val="00CC446F"/>
    <w:rsid w:val="00CC64F8"/>
    <w:rsid w:val="00CD3AC8"/>
    <w:rsid w:val="00CD4A6B"/>
    <w:rsid w:val="00CE2088"/>
    <w:rsid w:val="00CE2A38"/>
    <w:rsid w:val="00CF78C9"/>
    <w:rsid w:val="00D03A73"/>
    <w:rsid w:val="00D05576"/>
    <w:rsid w:val="00D05D04"/>
    <w:rsid w:val="00D07C11"/>
    <w:rsid w:val="00D115E3"/>
    <w:rsid w:val="00D16B7E"/>
    <w:rsid w:val="00D206A8"/>
    <w:rsid w:val="00D2341E"/>
    <w:rsid w:val="00D26CEC"/>
    <w:rsid w:val="00D26E68"/>
    <w:rsid w:val="00D322EA"/>
    <w:rsid w:val="00D32D2B"/>
    <w:rsid w:val="00D33081"/>
    <w:rsid w:val="00D34755"/>
    <w:rsid w:val="00D4035D"/>
    <w:rsid w:val="00D417EA"/>
    <w:rsid w:val="00D41CF1"/>
    <w:rsid w:val="00D43D65"/>
    <w:rsid w:val="00D456C2"/>
    <w:rsid w:val="00D53D3C"/>
    <w:rsid w:val="00D552A4"/>
    <w:rsid w:val="00D665B7"/>
    <w:rsid w:val="00D73ABB"/>
    <w:rsid w:val="00D80096"/>
    <w:rsid w:val="00D8222C"/>
    <w:rsid w:val="00D82844"/>
    <w:rsid w:val="00D834A5"/>
    <w:rsid w:val="00D84059"/>
    <w:rsid w:val="00D84EEB"/>
    <w:rsid w:val="00D90973"/>
    <w:rsid w:val="00D918AA"/>
    <w:rsid w:val="00D93D56"/>
    <w:rsid w:val="00DA3A2C"/>
    <w:rsid w:val="00DA4B35"/>
    <w:rsid w:val="00DA538D"/>
    <w:rsid w:val="00DA72AA"/>
    <w:rsid w:val="00DB0B13"/>
    <w:rsid w:val="00DB113B"/>
    <w:rsid w:val="00DB2BE4"/>
    <w:rsid w:val="00DB3F7B"/>
    <w:rsid w:val="00DB4401"/>
    <w:rsid w:val="00DB5794"/>
    <w:rsid w:val="00DC07C8"/>
    <w:rsid w:val="00DC09F7"/>
    <w:rsid w:val="00DC0D59"/>
    <w:rsid w:val="00DC152B"/>
    <w:rsid w:val="00DC272F"/>
    <w:rsid w:val="00DC5D37"/>
    <w:rsid w:val="00DD2695"/>
    <w:rsid w:val="00DD3A2B"/>
    <w:rsid w:val="00DD5467"/>
    <w:rsid w:val="00DE0F38"/>
    <w:rsid w:val="00DE1320"/>
    <w:rsid w:val="00DE5923"/>
    <w:rsid w:val="00DE7074"/>
    <w:rsid w:val="00DE713E"/>
    <w:rsid w:val="00DF08E8"/>
    <w:rsid w:val="00DF2D34"/>
    <w:rsid w:val="00DF30B6"/>
    <w:rsid w:val="00DF3162"/>
    <w:rsid w:val="00E01444"/>
    <w:rsid w:val="00E0147C"/>
    <w:rsid w:val="00E0206B"/>
    <w:rsid w:val="00E0220F"/>
    <w:rsid w:val="00E03386"/>
    <w:rsid w:val="00E048DE"/>
    <w:rsid w:val="00E05CAB"/>
    <w:rsid w:val="00E13F39"/>
    <w:rsid w:val="00E14D33"/>
    <w:rsid w:val="00E276DC"/>
    <w:rsid w:val="00E36AB4"/>
    <w:rsid w:val="00E433DC"/>
    <w:rsid w:val="00E457D7"/>
    <w:rsid w:val="00E46B0A"/>
    <w:rsid w:val="00E61DDC"/>
    <w:rsid w:val="00E63855"/>
    <w:rsid w:val="00E63F49"/>
    <w:rsid w:val="00E74B21"/>
    <w:rsid w:val="00E76B4F"/>
    <w:rsid w:val="00E81A9B"/>
    <w:rsid w:val="00E827D7"/>
    <w:rsid w:val="00E82D4E"/>
    <w:rsid w:val="00E831F0"/>
    <w:rsid w:val="00E86703"/>
    <w:rsid w:val="00E9057C"/>
    <w:rsid w:val="00E9193E"/>
    <w:rsid w:val="00E93858"/>
    <w:rsid w:val="00E9788C"/>
    <w:rsid w:val="00EA0B3F"/>
    <w:rsid w:val="00EA0BCA"/>
    <w:rsid w:val="00EA295A"/>
    <w:rsid w:val="00EA48DD"/>
    <w:rsid w:val="00EA51D2"/>
    <w:rsid w:val="00EA56ED"/>
    <w:rsid w:val="00EA5AF7"/>
    <w:rsid w:val="00EA72C8"/>
    <w:rsid w:val="00EB0D8E"/>
    <w:rsid w:val="00EB6382"/>
    <w:rsid w:val="00EC151D"/>
    <w:rsid w:val="00EC32E6"/>
    <w:rsid w:val="00EC58A1"/>
    <w:rsid w:val="00EC6748"/>
    <w:rsid w:val="00ED04BA"/>
    <w:rsid w:val="00ED2AB1"/>
    <w:rsid w:val="00EE0DCC"/>
    <w:rsid w:val="00EE1D2C"/>
    <w:rsid w:val="00EE2A73"/>
    <w:rsid w:val="00EE3B1E"/>
    <w:rsid w:val="00EE5A9F"/>
    <w:rsid w:val="00EE63C3"/>
    <w:rsid w:val="00EF1BC8"/>
    <w:rsid w:val="00EF39B0"/>
    <w:rsid w:val="00EF3AEA"/>
    <w:rsid w:val="00EF4103"/>
    <w:rsid w:val="00EF5E44"/>
    <w:rsid w:val="00EF6327"/>
    <w:rsid w:val="00EF7695"/>
    <w:rsid w:val="00EF7AE2"/>
    <w:rsid w:val="00F0304C"/>
    <w:rsid w:val="00F0570B"/>
    <w:rsid w:val="00F1149F"/>
    <w:rsid w:val="00F1162C"/>
    <w:rsid w:val="00F1541C"/>
    <w:rsid w:val="00F17F63"/>
    <w:rsid w:val="00F20D27"/>
    <w:rsid w:val="00F254D5"/>
    <w:rsid w:val="00F26169"/>
    <w:rsid w:val="00F27E99"/>
    <w:rsid w:val="00F3167A"/>
    <w:rsid w:val="00F33B68"/>
    <w:rsid w:val="00F343BD"/>
    <w:rsid w:val="00F35E59"/>
    <w:rsid w:val="00F45E60"/>
    <w:rsid w:val="00F46375"/>
    <w:rsid w:val="00F50F11"/>
    <w:rsid w:val="00F52B74"/>
    <w:rsid w:val="00F56180"/>
    <w:rsid w:val="00F563A7"/>
    <w:rsid w:val="00F62FE4"/>
    <w:rsid w:val="00F723EC"/>
    <w:rsid w:val="00F735A7"/>
    <w:rsid w:val="00F7527E"/>
    <w:rsid w:val="00F76EF4"/>
    <w:rsid w:val="00F77D37"/>
    <w:rsid w:val="00F82757"/>
    <w:rsid w:val="00F916AB"/>
    <w:rsid w:val="00F936D4"/>
    <w:rsid w:val="00F9561C"/>
    <w:rsid w:val="00F96046"/>
    <w:rsid w:val="00FA2D07"/>
    <w:rsid w:val="00FA3ABA"/>
    <w:rsid w:val="00FA4707"/>
    <w:rsid w:val="00FA5DDD"/>
    <w:rsid w:val="00FA5F07"/>
    <w:rsid w:val="00FB0648"/>
    <w:rsid w:val="00FB0960"/>
    <w:rsid w:val="00FB1F0D"/>
    <w:rsid w:val="00FC60AD"/>
    <w:rsid w:val="00FC7C76"/>
    <w:rsid w:val="00FE1099"/>
    <w:rsid w:val="00FE25C9"/>
    <w:rsid w:val="00FE3173"/>
    <w:rsid w:val="00FE76CD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C7922"/>
  <w15:docId w15:val="{2427BE9A-65BB-49D6-B540-6A64B15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locked/>
    <w:rsid w:val="00F33B68"/>
    <w:pPr>
      <w:widowControl w:val="0"/>
      <w:spacing w:before="137" w:after="0" w:line="240" w:lineRule="auto"/>
      <w:ind w:left="820" w:hanging="36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B44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7B443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0D266C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F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1E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57564"/>
  </w:style>
  <w:style w:type="paragraph" w:customStyle="1" w:styleId="Address1">
    <w:name w:val="Address 1"/>
    <w:basedOn w:val="Normal"/>
    <w:uiPriority w:val="99"/>
    <w:rsid w:val="008B0480"/>
    <w:pPr>
      <w:autoSpaceDN w:val="0"/>
      <w:spacing w:after="0" w:line="200" w:lineRule="atLeast"/>
    </w:pPr>
    <w:rPr>
      <w:rFonts w:ascii="Times New Roman" w:eastAsia="Times New Roman" w:hAnsi="Times New Roman"/>
      <w:sz w:val="16"/>
      <w:szCs w:val="20"/>
    </w:rPr>
  </w:style>
  <w:style w:type="paragraph" w:customStyle="1" w:styleId="Address2">
    <w:name w:val="Address 2"/>
    <w:basedOn w:val="Normal"/>
    <w:uiPriority w:val="99"/>
    <w:rsid w:val="008B0480"/>
    <w:pPr>
      <w:autoSpaceDN w:val="0"/>
      <w:spacing w:after="0" w:line="200" w:lineRule="atLeast"/>
    </w:pPr>
    <w:rPr>
      <w:rFonts w:ascii="Times New Roman" w:eastAsia="Times New Roman" w:hAnsi="Times New Roman"/>
      <w:sz w:val="16"/>
      <w:szCs w:val="20"/>
    </w:rPr>
  </w:style>
  <w:style w:type="paragraph" w:styleId="ListParagraph">
    <w:name w:val="List Paragraph"/>
    <w:basedOn w:val="Normal"/>
    <w:uiPriority w:val="1"/>
    <w:qFormat/>
    <w:rsid w:val="00053B11"/>
    <w:pPr>
      <w:widowControl w:val="0"/>
      <w:spacing w:before="137" w:after="0" w:line="240" w:lineRule="auto"/>
      <w:ind w:left="820" w:hanging="360"/>
    </w:pPr>
    <w:rPr>
      <w:rFonts w:ascii="Times New Roman" w:eastAsia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F33B6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33B68"/>
    <w:pPr>
      <w:widowControl w:val="0"/>
      <w:spacing w:after="0" w:line="240" w:lineRule="auto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F33B68"/>
    <w:rPr>
      <w:rFonts w:ascii="Times New Roman" w:eastAsia="Times New Roman" w:hAnsi="Times New Roman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5C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f\Desktop\resume_templates\30003100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5E04-AC7C-6145-A56A-2D73581C6A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30003100.dot</Template>
  <TotalTime>3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 ALEXANDRIA SMITH</vt:lpstr>
    </vt:vector>
  </TitlesOfParts>
  <Company>ACCOR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 ALEXANDRIA SMITH</dc:title>
  <dc:creator>Umer Farooq</dc:creator>
  <cp:lastModifiedBy>zakariyabuhmaid@gmail.com</cp:lastModifiedBy>
  <cp:revision>5</cp:revision>
  <cp:lastPrinted>2017-04-19T09:57:00Z</cp:lastPrinted>
  <dcterms:created xsi:type="dcterms:W3CDTF">2018-07-16T20:29:00Z</dcterms:created>
  <dcterms:modified xsi:type="dcterms:W3CDTF">2018-07-16T20:32:00Z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