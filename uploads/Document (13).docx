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66D" w:rsidRPr="004D65E2" w:rsidRDefault="001C2880">
      <w:pPr>
        <w:pStyle w:val="Name"/>
        <w:rPr>
          <w:sz w:val="56"/>
          <w:szCs w:val="56"/>
        </w:rPr>
      </w:pPr>
      <w:r w:rsidRPr="004D65E2">
        <w:rPr>
          <w:sz w:val="56"/>
          <w:szCs w:val="56"/>
        </w:rPr>
        <w:t>Hamed alzayaNi</w:t>
      </w:r>
    </w:p>
    <w:p w:rsidR="006C366D" w:rsidRPr="004D65E2" w:rsidRDefault="00B243AB">
      <w:pPr>
        <w:pStyle w:val="ContactInfo"/>
        <w:rPr>
          <w:szCs w:val="24"/>
        </w:rPr>
      </w:pPr>
      <w:r w:rsidRPr="004D65E2">
        <w:rPr>
          <w:szCs w:val="24"/>
        </w:rPr>
        <w:t xml:space="preserve">Muharraq-bahrain | </w:t>
      </w:r>
      <w:r w:rsidR="00C85981" w:rsidRPr="004D65E2">
        <w:rPr>
          <w:szCs w:val="24"/>
        </w:rPr>
        <w:t xml:space="preserve">6691 9934 | </w:t>
      </w:r>
      <w:r w:rsidR="00FA4588" w:rsidRPr="004D65E2">
        <w:rPr>
          <w:szCs w:val="24"/>
        </w:rPr>
        <w:t>Hamedy20_2000@live.com</w:t>
      </w:r>
    </w:p>
    <w:p w:rsidR="006C366D" w:rsidRPr="00133794" w:rsidRDefault="00056194">
      <w:pPr>
        <w:pStyle w:val="Heading1"/>
        <w:rPr>
          <w:sz w:val="40"/>
          <w:szCs w:val="40"/>
        </w:rPr>
      </w:pPr>
      <w:r w:rsidRPr="00133794">
        <w:rPr>
          <w:sz w:val="40"/>
          <w:szCs w:val="40"/>
        </w:rPr>
        <w:t>Objective</w:t>
      </w:r>
    </w:p>
    <w:p w:rsidR="006C366D" w:rsidRPr="00B81839" w:rsidRDefault="00F02AE7">
      <w:pPr>
        <w:rPr>
          <w:sz w:val="24"/>
          <w:szCs w:val="24"/>
        </w:rPr>
      </w:pPr>
      <w:r w:rsidRPr="00B81839">
        <w:rPr>
          <w:sz w:val="24"/>
          <w:szCs w:val="24"/>
        </w:rPr>
        <w:t xml:space="preserve">Self-development </w:t>
      </w:r>
      <w:r w:rsidR="00747602" w:rsidRPr="00B81839">
        <w:rPr>
          <w:sz w:val="24"/>
          <w:szCs w:val="24"/>
        </w:rPr>
        <w:t xml:space="preserve">and the </w:t>
      </w:r>
      <w:r w:rsidR="00D21907" w:rsidRPr="00B81839">
        <w:rPr>
          <w:sz w:val="24"/>
          <w:szCs w:val="24"/>
        </w:rPr>
        <w:t xml:space="preserve">advancement of the organization </w:t>
      </w:r>
      <w:r w:rsidR="00256149" w:rsidRPr="00B81839">
        <w:rPr>
          <w:sz w:val="24"/>
          <w:szCs w:val="24"/>
        </w:rPr>
        <w:t xml:space="preserve">to the highest degree of excellence </w:t>
      </w:r>
    </w:p>
    <w:p w:rsidR="006C366D" w:rsidRPr="00133794" w:rsidRDefault="00C51FF0" w:rsidP="001E7B8A">
      <w:pPr>
        <w:pStyle w:val="Heading1"/>
        <w:rPr>
          <w:sz w:val="40"/>
          <w:szCs w:val="40"/>
        </w:rPr>
      </w:pPr>
      <w:r w:rsidRPr="00133794">
        <w:rPr>
          <w:sz w:val="40"/>
          <w:szCs w:val="40"/>
        </w:rPr>
        <w:t xml:space="preserve">Education </w:t>
      </w:r>
    </w:p>
    <w:p w:rsidR="00C5307F" w:rsidRPr="00B81839" w:rsidRDefault="00367EA2" w:rsidP="00C5307F">
      <w:pPr>
        <w:pStyle w:val="ListBullet"/>
        <w:numPr>
          <w:ilvl w:val="0"/>
          <w:numId w:val="18"/>
        </w:numPr>
        <w:rPr>
          <w:sz w:val="24"/>
          <w:szCs w:val="24"/>
        </w:rPr>
      </w:pPr>
      <w:r w:rsidRPr="00B81839">
        <w:rPr>
          <w:sz w:val="24"/>
          <w:szCs w:val="24"/>
        </w:rPr>
        <w:t xml:space="preserve">Graduated from muharraq secondary school </w:t>
      </w:r>
      <w:r w:rsidR="00C5307F" w:rsidRPr="00B81839">
        <w:rPr>
          <w:sz w:val="24"/>
          <w:szCs w:val="24"/>
        </w:rPr>
        <w:t>( on 2017 )</w:t>
      </w:r>
    </w:p>
    <w:p w:rsidR="006F3E7E" w:rsidRPr="00B81839" w:rsidRDefault="00E641D4" w:rsidP="0038298E">
      <w:pPr>
        <w:pStyle w:val="ListBullet"/>
        <w:numPr>
          <w:ilvl w:val="0"/>
          <w:numId w:val="18"/>
        </w:numPr>
        <w:rPr>
          <w:sz w:val="24"/>
          <w:szCs w:val="24"/>
        </w:rPr>
      </w:pPr>
      <w:r w:rsidRPr="00B81839">
        <w:rPr>
          <w:sz w:val="24"/>
          <w:szCs w:val="24"/>
        </w:rPr>
        <w:t>Stud</w:t>
      </w:r>
      <w:r w:rsidR="006F3E7E" w:rsidRPr="00B81839">
        <w:rPr>
          <w:sz w:val="24"/>
          <w:szCs w:val="24"/>
        </w:rPr>
        <w:t>ying</w:t>
      </w:r>
      <w:r w:rsidRPr="00B81839">
        <w:rPr>
          <w:sz w:val="24"/>
          <w:szCs w:val="24"/>
        </w:rPr>
        <w:t xml:space="preserve"> </w:t>
      </w:r>
      <w:r w:rsidR="0064433D" w:rsidRPr="00B81839">
        <w:rPr>
          <w:sz w:val="24"/>
          <w:szCs w:val="24"/>
        </w:rPr>
        <w:t xml:space="preserve">business administration at university of bahrain </w:t>
      </w:r>
    </w:p>
    <w:p w:rsidR="006C366D" w:rsidRPr="00133794" w:rsidRDefault="00C51FF0">
      <w:pPr>
        <w:pStyle w:val="Heading1"/>
        <w:rPr>
          <w:sz w:val="40"/>
          <w:szCs w:val="40"/>
        </w:rPr>
      </w:pPr>
      <w:r w:rsidRPr="00133794">
        <w:rPr>
          <w:sz w:val="40"/>
          <w:szCs w:val="40"/>
        </w:rPr>
        <w:t xml:space="preserve">Experience </w:t>
      </w:r>
    </w:p>
    <w:p w:rsidR="006C366D" w:rsidRPr="00576796" w:rsidRDefault="00CD6F95" w:rsidP="00CD6F9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576796">
        <w:rPr>
          <w:sz w:val="24"/>
          <w:szCs w:val="24"/>
        </w:rPr>
        <w:t xml:space="preserve">Worked in </w:t>
      </w:r>
      <w:r w:rsidR="00EC766E" w:rsidRPr="00576796">
        <w:rPr>
          <w:sz w:val="24"/>
          <w:szCs w:val="24"/>
        </w:rPr>
        <w:t xml:space="preserve">muharraq post office </w:t>
      </w:r>
      <w:r w:rsidR="00795E9E" w:rsidRPr="00576796">
        <w:rPr>
          <w:sz w:val="24"/>
          <w:szCs w:val="24"/>
        </w:rPr>
        <w:t>( on 2016 )</w:t>
      </w:r>
    </w:p>
    <w:p w:rsidR="0056576E" w:rsidRPr="00576796" w:rsidRDefault="00D16890" w:rsidP="00CD6F9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576796">
        <w:rPr>
          <w:sz w:val="24"/>
          <w:szCs w:val="24"/>
        </w:rPr>
        <w:t xml:space="preserve">Completed </w:t>
      </w:r>
      <w:r w:rsidR="007600CD" w:rsidRPr="00576796">
        <w:rPr>
          <w:sz w:val="24"/>
          <w:szCs w:val="24"/>
        </w:rPr>
        <w:t xml:space="preserve">Economics for success program ( course in tamkeen ) </w:t>
      </w:r>
    </w:p>
    <w:p w:rsidR="006C366D" w:rsidRPr="00B81839" w:rsidRDefault="007600CD">
      <w:pPr>
        <w:pStyle w:val="Heading1"/>
        <w:rPr>
          <w:sz w:val="40"/>
          <w:szCs w:val="40"/>
        </w:rPr>
      </w:pPr>
      <w:r w:rsidRPr="00B81839">
        <w:rPr>
          <w:sz w:val="40"/>
          <w:szCs w:val="40"/>
        </w:rPr>
        <w:t xml:space="preserve">Skills </w:t>
      </w:r>
    </w:p>
    <w:p w:rsidR="006F4224" w:rsidRPr="00576796" w:rsidRDefault="00A5445A" w:rsidP="001E5F7F">
      <w:pPr>
        <w:pStyle w:val="ListBullet"/>
        <w:numPr>
          <w:ilvl w:val="0"/>
          <w:numId w:val="0"/>
        </w:numPr>
        <w:ind w:left="216" w:hanging="216"/>
        <w:rPr>
          <w:b/>
          <w:bCs/>
          <w:sz w:val="28"/>
          <w:szCs w:val="28"/>
        </w:rPr>
      </w:pPr>
      <w:r w:rsidRPr="00576796">
        <w:rPr>
          <w:b/>
          <w:bCs/>
          <w:sz w:val="28"/>
          <w:szCs w:val="28"/>
        </w:rPr>
        <w:t xml:space="preserve">Computer skills </w:t>
      </w:r>
    </w:p>
    <w:p w:rsidR="002D37C6" w:rsidRPr="00576796" w:rsidRDefault="002D37C6" w:rsidP="002D37C6">
      <w:pPr>
        <w:pStyle w:val="ListBullet"/>
        <w:numPr>
          <w:ilvl w:val="0"/>
          <w:numId w:val="21"/>
        </w:numPr>
        <w:rPr>
          <w:sz w:val="24"/>
          <w:szCs w:val="24"/>
        </w:rPr>
      </w:pPr>
      <w:r w:rsidRPr="00576796">
        <w:rPr>
          <w:sz w:val="24"/>
          <w:szCs w:val="24"/>
        </w:rPr>
        <w:t>Microsoft office – word , Excel&amp; power point</w:t>
      </w:r>
    </w:p>
    <w:p w:rsidR="00030E1E" w:rsidRPr="00576796" w:rsidRDefault="00030E1E" w:rsidP="00030E1E">
      <w:pPr>
        <w:pStyle w:val="ListBullet"/>
        <w:numPr>
          <w:ilvl w:val="0"/>
          <w:numId w:val="0"/>
        </w:numPr>
        <w:ind w:left="216" w:hanging="216"/>
        <w:rPr>
          <w:b/>
          <w:bCs/>
          <w:sz w:val="28"/>
          <w:szCs w:val="28"/>
        </w:rPr>
      </w:pPr>
      <w:r w:rsidRPr="00576796">
        <w:rPr>
          <w:b/>
          <w:bCs/>
          <w:sz w:val="28"/>
          <w:szCs w:val="28"/>
        </w:rPr>
        <w:t xml:space="preserve">Language skills </w:t>
      </w:r>
    </w:p>
    <w:p w:rsidR="00027737" w:rsidRPr="00576796" w:rsidRDefault="00027737" w:rsidP="00027737">
      <w:pPr>
        <w:pStyle w:val="ListBullet"/>
        <w:numPr>
          <w:ilvl w:val="0"/>
          <w:numId w:val="21"/>
        </w:numPr>
        <w:rPr>
          <w:sz w:val="24"/>
          <w:szCs w:val="24"/>
        </w:rPr>
      </w:pPr>
      <w:r w:rsidRPr="00576796">
        <w:rPr>
          <w:sz w:val="24"/>
          <w:szCs w:val="24"/>
        </w:rPr>
        <w:t>Arabic native</w:t>
      </w:r>
    </w:p>
    <w:p w:rsidR="00027737" w:rsidRPr="00576796" w:rsidRDefault="00027737" w:rsidP="00027737">
      <w:pPr>
        <w:pStyle w:val="ListBullet"/>
        <w:numPr>
          <w:ilvl w:val="0"/>
          <w:numId w:val="21"/>
        </w:numPr>
        <w:rPr>
          <w:sz w:val="24"/>
          <w:szCs w:val="24"/>
        </w:rPr>
      </w:pPr>
      <w:r w:rsidRPr="00576796">
        <w:rPr>
          <w:sz w:val="24"/>
          <w:szCs w:val="24"/>
        </w:rPr>
        <w:t>English fluent</w:t>
      </w:r>
    </w:p>
    <w:p w:rsidR="002D37C6" w:rsidRPr="00576796" w:rsidRDefault="00B23D09" w:rsidP="00027737">
      <w:pPr>
        <w:pStyle w:val="ListBullet"/>
        <w:numPr>
          <w:ilvl w:val="0"/>
          <w:numId w:val="0"/>
        </w:numPr>
        <w:ind w:left="216" w:hanging="216"/>
        <w:rPr>
          <w:b/>
          <w:bCs/>
          <w:sz w:val="28"/>
          <w:szCs w:val="28"/>
        </w:rPr>
      </w:pPr>
      <w:r w:rsidRPr="00576796">
        <w:rPr>
          <w:b/>
          <w:bCs/>
          <w:sz w:val="28"/>
          <w:szCs w:val="28"/>
        </w:rPr>
        <w:t>Soft skills</w:t>
      </w:r>
    </w:p>
    <w:p w:rsidR="00B23D09" w:rsidRPr="00576796" w:rsidRDefault="00B23D09" w:rsidP="00B23D09">
      <w:pPr>
        <w:pStyle w:val="ListBullet"/>
        <w:numPr>
          <w:ilvl w:val="0"/>
          <w:numId w:val="22"/>
        </w:numPr>
        <w:rPr>
          <w:sz w:val="24"/>
          <w:szCs w:val="24"/>
        </w:rPr>
      </w:pPr>
      <w:r w:rsidRPr="00576796">
        <w:rPr>
          <w:sz w:val="24"/>
          <w:szCs w:val="24"/>
        </w:rPr>
        <w:t>Ability to work in groups</w:t>
      </w:r>
    </w:p>
    <w:p w:rsidR="00B23D09" w:rsidRPr="00576796" w:rsidRDefault="00E9573B" w:rsidP="00B23D09">
      <w:pPr>
        <w:pStyle w:val="ListBullet"/>
        <w:numPr>
          <w:ilvl w:val="0"/>
          <w:numId w:val="22"/>
        </w:numPr>
        <w:rPr>
          <w:sz w:val="24"/>
          <w:szCs w:val="24"/>
        </w:rPr>
      </w:pPr>
      <w:r w:rsidRPr="00576796">
        <w:rPr>
          <w:sz w:val="24"/>
          <w:szCs w:val="24"/>
        </w:rPr>
        <w:t>Wor</w:t>
      </w:r>
      <w:r w:rsidR="006215C4" w:rsidRPr="00576796">
        <w:rPr>
          <w:sz w:val="24"/>
          <w:szCs w:val="24"/>
        </w:rPr>
        <w:t>k</w:t>
      </w:r>
      <w:r w:rsidRPr="00576796">
        <w:rPr>
          <w:sz w:val="24"/>
          <w:szCs w:val="24"/>
        </w:rPr>
        <w:t xml:space="preserve"> under pressure</w:t>
      </w:r>
    </w:p>
    <w:p w:rsidR="00216A30" w:rsidRPr="00576796" w:rsidRDefault="006215C4" w:rsidP="00B23D09">
      <w:pPr>
        <w:pStyle w:val="ListBullet"/>
        <w:numPr>
          <w:ilvl w:val="0"/>
          <w:numId w:val="22"/>
        </w:numPr>
        <w:rPr>
          <w:sz w:val="24"/>
          <w:szCs w:val="24"/>
        </w:rPr>
      </w:pPr>
      <w:r w:rsidRPr="00576796">
        <w:rPr>
          <w:sz w:val="24"/>
          <w:szCs w:val="24"/>
        </w:rPr>
        <w:t xml:space="preserve">Good research abilities </w:t>
      </w:r>
      <w:bookmarkStart w:id="0" w:name="_GoBack"/>
      <w:bookmarkEnd w:id="0"/>
    </w:p>
    <w:p w:rsidR="006215C4" w:rsidRPr="00F61747" w:rsidRDefault="006215C4" w:rsidP="00B23D09">
      <w:pPr>
        <w:pStyle w:val="ListBullet"/>
        <w:numPr>
          <w:ilvl w:val="0"/>
          <w:numId w:val="22"/>
        </w:numPr>
        <w:rPr>
          <w:sz w:val="24"/>
          <w:szCs w:val="24"/>
        </w:rPr>
      </w:pPr>
      <w:r w:rsidRPr="00F61747">
        <w:rPr>
          <w:sz w:val="24"/>
          <w:szCs w:val="24"/>
        </w:rPr>
        <w:lastRenderedPageBreak/>
        <w:t xml:space="preserve">Self motivated </w:t>
      </w:r>
    </w:p>
    <w:p w:rsidR="006215C4" w:rsidRPr="00F61747" w:rsidRDefault="006215C4" w:rsidP="00B23D09">
      <w:pPr>
        <w:pStyle w:val="ListBullet"/>
        <w:numPr>
          <w:ilvl w:val="0"/>
          <w:numId w:val="22"/>
        </w:numPr>
        <w:rPr>
          <w:sz w:val="24"/>
          <w:szCs w:val="24"/>
        </w:rPr>
      </w:pPr>
      <w:r w:rsidRPr="00F61747">
        <w:rPr>
          <w:sz w:val="24"/>
          <w:szCs w:val="24"/>
        </w:rPr>
        <w:t>Good communications with people</w:t>
      </w:r>
    </w:p>
    <w:p w:rsidR="005507D3" w:rsidRDefault="005507D3" w:rsidP="005507D3">
      <w:pPr>
        <w:pStyle w:val="ListBullet"/>
        <w:numPr>
          <w:ilvl w:val="0"/>
          <w:numId w:val="0"/>
        </w:numPr>
        <w:ind w:left="360"/>
        <w:rPr>
          <w:sz w:val="26"/>
          <w:szCs w:val="26"/>
        </w:rPr>
      </w:pPr>
    </w:p>
    <w:p w:rsidR="005507D3" w:rsidRPr="00ED13E6" w:rsidRDefault="005507D3" w:rsidP="005507D3">
      <w:pPr>
        <w:pStyle w:val="ListBullet"/>
        <w:numPr>
          <w:ilvl w:val="0"/>
          <w:numId w:val="0"/>
        </w:numPr>
        <w:ind w:left="360"/>
        <w:rPr>
          <w:sz w:val="26"/>
          <w:szCs w:val="26"/>
        </w:rPr>
      </w:pPr>
    </w:p>
    <w:p w:rsidR="00E9573B" w:rsidRPr="00FE6A6D" w:rsidRDefault="00E9573B" w:rsidP="005507D3">
      <w:pPr>
        <w:pStyle w:val="ListBullet"/>
        <w:numPr>
          <w:ilvl w:val="0"/>
          <w:numId w:val="0"/>
        </w:numPr>
        <w:ind w:left="360"/>
        <w:rPr>
          <w:sz w:val="26"/>
          <w:szCs w:val="26"/>
        </w:rPr>
      </w:pPr>
    </w:p>
    <w:sectPr w:rsidR="00E9573B" w:rsidRPr="00FE6A6D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880" w:rsidRDefault="001C2880">
      <w:r>
        <w:separator/>
      </w:r>
    </w:p>
  </w:endnote>
  <w:endnote w:type="continuationSeparator" w:id="0">
    <w:p w:rsidR="001C2880" w:rsidRDefault="001C2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66D" w:rsidRDefault="00F6174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880" w:rsidRDefault="001C2880">
      <w:r>
        <w:separator/>
      </w:r>
    </w:p>
  </w:footnote>
  <w:footnote w:type="continuationSeparator" w:id="0">
    <w:p w:rsidR="001C2880" w:rsidRDefault="001C28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66D" w:rsidRDefault="00F61747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6643DCB9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66D" w:rsidRDefault="00F61747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C366D" w:rsidRDefault="006C366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6C366D" w:rsidRDefault="006C366D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408E9"/>
    <w:multiLevelType w:val="hybridMultilevel"/>
    <w:tmpl w:val="120A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7B7C9D"/>
    <w:multiLevelType w:val="hybridMultilevel"/>
    <w:tmpl w:val="B0064AC0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2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AA135C6"/>
    <w:multiLevelType w:val="hybridMultilevel"/>
    <w:tmpl w:val="661A6EB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1DEE5F5E"/>
    <w:multiLevelType w:val="hybridMultilevel"/>
    <w:tmpl w:val="E1700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1720F"/>
    <w:multiLevelType w:val="hybridMultilevel"/>
    <w:tmpl w:val="F06CF1F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3E0340F4"/>
    <w:multiLevelType w:val="hybridMultilevel"/>
    <w:tmpl w:val="2D102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D80AD9"/>
    <w:multiLevelType w:val="hybridMultilevel"/>
    <w:tmpl w:val="CE20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B5542"/>
    <w:multiLevelType w:val="hybridMultilevel"/>
    <w:tmpl w:val="83DE4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2C5416"/>
    <w:multiLevelType w:val="hybridMultilevel"/>
    <w:tmpl w:val="547C8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13"/>
  </w:num>
  <w:num w:numId="15">
    <w:abstractNumId w:val="11"/>
  </w:num>
  <w:num w:numId="16">
    <w:abstractNumId w:val="14"/>
  </w:num>
  <w:num w:numId="17">
    <w:abstractNumId w:val="21"/>
  </w:num>
  <w:num w:numId="18">
    <w:abstractNumId w:val="18"/>
  </w:num>
  <w:num w:numId="19">
    <w:abstractNumId w:val="10"/>
  </w:num>
  <w:num w:numId="20">
    <w:abstractNumId w:val="15"/>
  </w:num>
  <w:num w:numId="21">
    <w:abstractNumId w:val="2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80"/>
    <w:rsid w:val="00027737"/>
    <w:rsid w:val="00030E1E"/>
    <w:rsid w:val="00040386"/>
    <w:rsid w:val="00056194"/>
    <w:rsid w:val="00084397"/>
    <w:rsid w:val="00133794"/>
    <w:rsid w:val="001C2880"/>
    <w:rsid w:val="001E5F7F"/>
    <w:rsid w:val="001E7B8A"/>
    <w:rsid w:val="00216A30"/>
    <w:rsid w:val="00256149"/>
    <w:rsid w:val="002A2BB0"/>
    <w:rsid w:val="002D37C6"/>
    <w:rsid w:val="002E5CF9"/>
    <w:rsid w:val="00367EA2"/>
    <w:rsid w:val="0038298E"/>
    <w:rsid w:val="00400866"/>
    <w:rsid w:val="00463602"/>
    <w:rsid w:val="00466BCB"/>
    <w:rsid w:val="00487BFA"/>
    <w:rsid w:val="004D65E2"/>
    <w:rsid w:val="005507D3"/>
    <w:rsid w:val="0056576E"/>
    <w:rsid w:val="00576796"/>
    <w:rsid w:val="00600CE1"/>
    <w:rsid w:val="006215C4"/>
    <w:rsid w:val="0064433D"/>
    <w:rsid w:val="006C366D"/>
    <w:rsid w:val="006D0443"/>
    <w:rsid w:val="006F3E7E"/>
    <w:rsid w:val="006F4224"/>
    <w:rsid w:val="00747602"/>
    <w:rsid w:val="007600CD"/>
    <w:rsid w:val="00764D20"/>
    <w:rsid w:val="007707CE"/>
    <w:rsid w:val="00786225"/>
    <w:rsid w:val="00795E9E"/>
    <w:rsid w:val="009F6C00"/>
    <w:rsid w:val="00A37FF2"/>
    <w:rsid w:val="00A5445A"/>
    <w:rsid w:val="00B23D09"/>
    <w:rsid w:val="00B243AB"/>
    <w:rsid w:val="00B356D7"/>
    <w:rsid w:val="00B81839"/>
    <w:rsid w:val="00B819FD"/>
    <w:rsid w:val="00C40C56"/>
    <w:rsid w:val="00C51FF0"/>
    <w:rsid w:val="00C5307F"/>
    <w:rsid w:val="00C673F4"/>
    <w:rsid w:val="00C85981"/>
    <w:rsid w:val="00CD6F95"/>
    <w:rsid w:val="00D16890"/>
    <w:rsid w:val="00D21907"/>
    <w:rsid w:val="00D527B0"/>
    <w:rsid w:val="00E641D4"/>
    <w:rsid w:val="00E9573B"/>
    <w:rsid w:val="00EC766E"/>
    <w:rsid w:val="00ED13E6"/>
    <w:rsid w:val="00F02AE7"/>
    <w:rsid w:val="00F61747"/>
    <w:rsid w:val="00FA4588"/>
    <w:rsid w:val="00FE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B65CF"/>
  <w15:chartTrackingRefBased/>
  <w15:docId w15:val="{D068990B-E80B-A74E-B588-E6DF1204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37C809B8-11E3-954A-A40E-6A08B28A607A%7dtf1639211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A100D-01A0-BD42-A7CD-A7127FE9EF8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{37C809B8-11E3-954A-A40E-6A08B28A607A}tf16392110.dotx</Template>
  <TotalTime>0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zayani</dc:creator>
  <cp:keywords/>
  <dc:description/>
  <cp:lastModifiedBy>hamed zayani</cp:lastModifiedBy>
  <cp:revision>2</cp:revision>
  <dcterms:created xsi:type="dcterms:W3CDTF">2019-02-16T18:19:00Z</dcterms:created>
  <dcterms:modified xsi:type="dcterms:W3CDTF">2019-02-16T18:19:00Z</dcterms:modified>
</cp:coreProperties>
</file>