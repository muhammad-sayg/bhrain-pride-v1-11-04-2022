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6918B4" w:rsidP="006D409C">
            <w:pPr>
              <w:tabs>
                <w:tab w:val="left" w:pos="990"/>
              </w:tabs>
              <w:jc w:val="center"/>
            </w:pPr>
            <w:r w:rsidRPr="006918B4">
              <w:rPr>
                <w:noProof/>
                <w:lang w:eastAsia="en-US"/>
              </w:rPr>
              <w:drawing>
                <wp:inline distT="0" distB="0" distL="0" distR="0">
                  <wp:extent cx="2447925" cy="2552700"/>
                  <wp:effectExtent l="0" t="0" r="9525" b="0"/>
                  <wp:docPr id="8" name="Picture 8" descr="C:\Users\CHROMEPC\Desktop\٢٠١٩٠٩٠٢_١٩٢٤٢٦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ROMEPC\Desktop\٢٠١٩٠٩٠٢_١٩٢٤٢٦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2552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4C79B6A2B6B94D29959CD4D84D787C1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F56513">
        <w:trPr>
          <w:trHeight w:val="3024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E217A" w:rsidRDefault="006E217A" w:rsidP="006E217A"/>
          <w:p w:rsidR="006E217A" w:rsidRDefault="006E217A" w:rsidP="00CF520D">
            <w:pPr>
              <w:tabs>
                <w:tab w:val="left" w:pos="1380"/>
              </w:tabs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1.</w:t>
            </w:r>
            <w:r w:rsidR="00CF520D">
              <w:rPr>
                <w:sz w:val="44"/>
                <w:szCs w:val="44"/>
              </w:rPr>
              <w:t>naim</w:t>
            </w:r>
            <w:r>
              <w:rPr>
                <w:sz w:val="44"/>
                <w:szCs w:val="44"/>
              </w:rPr>
              <w:t xml:space="preserve"> high school</w:t>
            </w:r>
          </w:p>
          <w:p w:rsidR="006E217A" w:rsidRDefault="006E217A" w:rsidP="006E217A">
            <w:pPr>
              <w:tabs>
                <w:tab w:val="left" w:pos="1380"/>
              </w:tabs>
            </w:pPr>
          </w:p>
          <w:p w:rsidR="006E217A" w:rsidRDefault="006E217A" w:rsidP="006E217A">
            <w:pPr>
              <w:tabs>
                <w:tab w:val="left" w:pos="1380"/>
              </w:tabs>
            </w:pPr>
          </w:p>
          <w:p w:rsidR="006E217A" w:rsidRDefault="006E217A" w:rsidP="006E217A">
            <w:pPr>
              <w:tabs>
                <w:tab w:val="left" w:pos="1380"/>
              </w:tabs>
            </w:pPr>
          </w:p>
          <w:p w:rsidR="006D409C" w:rsidRPr="006E217A" w:rsidRDefault="006E217A" w:rsidP="006E217A">
            <w:pPr>
              <w:tabs>
                <w:tab w:val="left" w:pos="1380"/>
              </w:tabs>
            </w:pPr>
            <w:r>
              <w:rPr>
                <w:sz w:val="44"/>
                <w:szCs w:val="44"/>
              </w:rPr>
              <w:t>2.arab open university (study until today)</w:t>
            </w:r>
            <w:r>
              <w:tab/>
            </w:r>
          </w:p>
        </w:tc>
      </w:tr>
      <w:tr w:rsidR="006D409C" w:rsidTr="00F56513">
        <w:trPr>
          <w:trHeight w:val="108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321797" w:rsidRDefault="009B1A21" w:rsidP="009B1A21">
            <w:pPr>
              <w:pStyle w:val="Title"/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abdulla zuhair</w:t>
            </w:r>
          </w:p>
          <w:p w:rsidR="00CF520D" w:rsidRPr="00CF520D" w:rsidRDefault="009B1A21" w:rsidP="00CF520D">
            <w:pPr>
              <w:rPr>
                <w:sz w:val="28"/>
                <w:szCs w:val="28"/>
              </w:rPr>
            </w:pPr>
            <w:r w:rsidRPr="00CF520D">
              <w:rPr>
                <w:sz w:val="28"/>
                <w:szCs w:val="28"/>
              </w:rPr>
              <w:t>Birthday: 10/01/1999</w:t>
            </w:r>
          </w:p>
          <w:p w:rsidR="00CF520D" w:rsidRPr="00CF520D" w:rsidRDefault="009B1A21" w:rsidP="00CF520D">
            <w:pPr>
              <w:rPr>
                <w:sz w:val="28"/>
                <w:szCs w:val="28"/>
              </w:rPr>
            </w:pPr>
            <w:r w:rsidRPr="00CF520D">
              <w:rPr>
                <w:sz w:val="28"/>
                <w:szCs w:val="28"/>
              </w:rPr>
              <w:t>CPR: 990103129</w:t>
            </w:r>
          </w:p>
          <w:p w:rsidR="009B1A21" w:rsidRPr="00CF520D" w:rsidRDefault="009B1A21" w:rsidP="009B1A21">
            <w:pPr>
              <w:rPr>
                <w:sz w:val="28"/>
                <w:szCs w:val="28"/>
              </w:rPr>
            </w:pPr>
            <w:r w:rsidRPr="00CF520D">
              <w:rPr>
                <w:sz w:val="28"/>
                <w:szCs w:val="28"/>
              </w:rPr>
              <w:t>Marital status: single</w:t>
            </w:r>
          </w:p>
          <w:p w:rsidR="009B1A21" w:rsidRPr="00CF520D" w:rsidRDefault="009B1A21" w:rsidP="009B1A21">
            <w:pPr>
              <w:rPr>
                <w:sz w:val="28"/>
                <w:szCs w:val="28"/>
              </w:rPr>
            </w:pPr>
            <w:r w:rsidRPr="00CF520D">
              <w:rPr>
                <w:sz w:val="28"/>
                <w:szCs w:val="28"/>
              </w:rPr>
              <w:t xml:space="preserve">Nationality: Bahraini </w:t>
            </w:r>
          </w:p>
          <w:p w:rsidR="009B1A21" w:rsidRPr="00CF520D" w:rsidRDefault="009B1A21" w:rsidP="009B1A21">
            <w:pPr>
              <w:rPr>
                <w:sz w:val="28"/>
                <w:szCs w:val="28"/>
              </w:rPr>
            </w:pPr>
          </w:p>
          <w:p w:rsidR="009B1A21" w:rsidRPr="00CF520D" w:rsidRDefault="009B1A21" w:rsidP="009B1A21">
            <w:pPr>
              <w:rPr>
                <w:sz w:val="28"/>
                <w:szCs w:val="28"/>
              </w:rPr>
            </w:pPr>
          </w:p>
          <w:p w:rsidR="006D409C" w:rsidRPr="005D47DE" w:rsidRDefault="006D409C" w:rsidP="009B1A21">
            <w:pPr>
              <w:pStyle w:val="Subtitle"/>
              <w:jc w:val="left"/>
            </w:pPr>
          </w:p>
          <w:sdt>
            <w:sdtPr>
              <w:id w:val="-1448076370"/>
              <w:placeholder>
                <w:docPart w:val="F319634C5F414F3D8F819DCE78942D74"/>
              </w:placeholder>
              <w:temporary/>
              <w:showingPlcHdr/>
              <w15:appearance w15:val="hidden"/>
            </w:sdtPr>
            <w:sdtEndPr/>
            <w:sdtContent>
              <w:p w:rsidR="006D409C" w:rsidRPr="005D47DE" w:rsidRDefault="006D409C" w:rsidP="005D47DE">
                <w:pPr>
                  <w:pStyle w:val="Heading2"/>
                </w:pPr>
                <w:r w:rsidRPr="005D47DE">
                  <w:t>Profile</w:t>
                </w:r>
              </w:p>
            </w:sdtContent>
          </w:sdt>
          <w:p w:rsidR="006D409C" w:rsidRDefault="006A7379" w:rsidP="009B1A21">
            <w:pPr>
              <w:pStyle w:val="ProfileText"/>
            </w:pPr>
            <w:r>
              <w:rPr>
                <w:rFonts w:ascii="Verdana" w:hAnsi="Verdana"/>
                <w:color w:val="000000"/>
                <w:shd w:val="clear" w:color="auto" w:fill="E6F2FF"/>
              </w:rPr>
              <w:t xml:space="preserve">I have a clear, logical mind with a practical approach to problem-solving and a drive to see things through to completion. I have more than 2 years of experience in coffee and </w:t>
            </w:r>
            <w:r w:rsidR="00321797">
              <w:rPr>
                <w:rFonts w:ascii="Verdana" w:hAnsi="Verdana"/>
                <w:color w:val="000000"/>
                <w:shd w:val="clear" w:color="auto" w:fill="E6F2FF"/>
              </w:rPr>
              <w:t>customers</w:t>
            </w:r>
            <w:r>
              <w:rPr>
                <w:rFonts w:ascii="Verdana" w:hAnsi="Verdana"/>
                <w:color w:val="000000"/>
                <w:shd w:val="clear" w:color="auto" w:fill="E6F2FF"/>
              </w:rPr>
              <w:t xml:space="preserve"> service. I am eager to learn, I enjoy overcoming challenges, and I have a genuine interest in Business Management and making </w:t>
            </w:r>
            <w:r w:rsidR="00321797">
              <w:rPr>
                <w:rFonts w:ascii="Verdana" w:hAnsi="Verdana"/>
                <w:color w:val="000000"/>
                <w:shd w:val="clear" w:color="auto" w:fill="E6F2FF"/>
              </w:rPr>
              <w:t>organizations</w:t>
            </w:r>
            <w:r>
              <w:rPr>
                <w:rFonts w:ascii="Verdana" w:hAnsi="Verdana"/>
                <w:color w:val="000000"/>
                <w:shd w:val="clear" w:color="auto" w:fill="E6F2FF"/>
              </w:rPr>
              <w:t xml:space="preserve"> successful.</w:t>
            </w:r>
          </w:p>
          <w:sdt>
            <w:sdtPr>
              <w:id w:val="-1954003311"/>
              <w:placeholder>
                <w:docPart w:val="455BE2AA6FF14E759C966B48F7EA3C42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5D47DE">
                <w:pPr>
                  <w:pStyle w:val="Heading2"/>
                </w:pPr>
                <w:r w:rsidRPr="005D47DE">
                  <w:rPr>
                    <w:rStyle w:val="Heading2Char"/>
                  </w:rPr>
                  <w:t>CONTACT</w:t>
                </w:r>
              </w:p>
            </w:sdtContent>
          </w:sdt>
          <w:sdt>
            <w:sdtPr>
              <w:id w:val="1111563247"/>
              <w:placeholder>
                <w:docPart w:val="3E524E96D5BF4E0582482799459C5A9E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PHONE:</w:t>
                </w:r>
              </w:p>
            </w:sdtContent>
          </w:sdt>
          <w:p w:rsidR="006D409C" w:rsidRDefault="006A7379" w:rsidP="00A75FCE">
            <w:pPr>
              <w:pStyle w:val="ContactDetails"/>
            </w:pPr>
            <w:r>
              <w:t>33971112</w:t>
            </w:r>
          </w:p>
          <w:p w:rsidR="006A7379" w:rsidRDefault="006A7379" w:rsidP="009B1A21">
            <w:pPr>
              <w:pStyle w:val="ContactDetails"/>
            </w:pPr>
            <w:r>
              <w:t>36429883</w:t>
            </w:r>
          </w:p>
          <w:sdt>
            <w:sdtPr>
              <w:id w:val="-240260293"/>
              <w:placeholder>
                <w:docPart w:val="0201F5BE0E354C769156BB0611228201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A75FCE">
                <w:pPr>
                  <w:pStyle w:val="ContactDetails"/>
                </w:pPr>
                <w:r w:rsidRPr="004D3011">
                  <w:t>EMAIL:</w:t>
                </w:r>
              </w:p>
            </w:sdtContent>
          </w:sdt>
          <w:p w:rsidR="006A7379" w:rsidRDefault="003B681F" w:rsidP="009B1A21">
            <w:hyperlink r:id="rId11" w:history="1">
              <w:r w:rsidR="006A7379" w:rsidRPr="00973FFC">
                <w:rPr>
                  <w:rStyle w:val="Hyperlink"/>
                </w:rPr>
                <w:t>Aboodx941@gmail.com</w:t>
              </w:r>
            </w:hyperlink>
          </w:p>
          <w:p w:rsidR="006A7379" w:rsidRDefault="006A7379" w:rsidP="006A7379">
            <w:r>
              <w:t>ADDRESS:</w:t>
            </w:r>
          </w:p>
          <w:p w:rsidR="006E217A" w:rsidRDefault="006E217A" w:rsidP="006A7379">
            <w:r>
              <w:t>Salman town</w:t>
            </w:r>
          </w:p>
          <w:p w:rsidR="00321797" w:rsidRDefault="006E217A" w:rsidP="009B1A21">
            <w:r>
              <w:t>House2518 road8325 block583</w:t>
            </w:r>
          </w:p>
          <w:p w:rsidR="00321797" w:rsidRDefault="00321797" w:rsidP="006A7379">
            <w:r>
              <w:t>REFERENCES</w:t>
            </w:r>
          </w:p>
          <w:p w:rsidR="00321797" w:rsidRDefault="006918B4" w:rsidP="006A7379">
            <w:r>
              <w:t>33087555</w:t>
            </w:r>
          </w:p>
          <w:p w:rsidR="006A7379" w:rsidRDefault="006A7379" w:rsidP="006A7379"/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001553383"/>
              <w:placeholder>
                <w:docPart w:val="B18E93B66BD24202879BECD070079679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036450">
                  <w:t>WORK EXPERIENCE</w:t>
                </w:r>
              </w:p>
            </w:sdtContent>
          </w:sdt>
        </w:tc>
      </w:tr>
      <w:tr w:rsidR="006D409C" w:rsidTr="00F56513">
        <w:trPr>
          <w:trHeight w:val="5688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</w:tcPr>
          <w:p w:rsidR="006D409C" w:rsidRPr="00321797" w:rsidRDefault="006E217A" w:rsidP="006E217A">
            <w:pPr>
              <w:rPr>
                <w:bCs/>
                <w:sz w:val="36"/>
                <w:szCs w:val="36"/>
              </w:rPr>
            </w:pPr>
            <w:r w:rsidRPr="00321797">
              <w:rPr>
                <w:b/>
                <w:sz w:val="36"/>
                <w:szCs w:val="36"/>
              </w:rPr>
              <w:t>(small shop for my family)</w:t>
            </w:r>
            <w:r w:rsidR="006D409C" w:rsidRPr="00321797">
              <w:rPr>
                <w:b/>
                <w:sz w:val="36"/>
                <w:szCs w:val="36"/>
              </w:rPr>
              <w:t xml:space="preserve"> </w:t>
            </w:r>
            <w:r w:rsidR="006D409C" w:rsidRPr="00321797">
              <w:rPr>
                <w:sz w:val="36"/>
                <w:szCs w:val="36"/>
              </w:rPr>
              <w:t xml:space="preserve"> </w:t>
            </w:r>
            <w:r w:rsidRPr="00321797">
              <w:rPr>
                <w:b/>
                <w:sz w:val="36"/>
                <w:szCs w:val="36"/>
              </w:rPr>
              <w:t>cashier</w:t>
            </w:r>
          </w:p>
          <w:p w:rsidR="006D409C" w:rsidRPr="00321797" w:rsidRDefault="006E217A" w:rsidP="000E52C7">
            <w:pPr>
              <w:rPr>
                <w:sz w:val="32"/>
                <w:szCs w:val="32"/>
              </w:rPr>
            </w:pPr>
            <w:r w:rsidRPr="00321797">
              <w:rPr>
                <w:sz w:val="32"/>
                <w:szCs w:val="32"/>
              </w:rPr>
              <w:t>From 11/12/2016</w:t>
            </w:r>
            <w:r w:rsidR="006D409C" w:rsidRPr="00321797">
              <w:rPr>
                <w:sz w:val="32"/>
                <w:szCs w:val="32"/>
              </w:rPr>
              <w:t>–</w:t>
            </w:r>
            <w:r w:rsidR="000E52C7" w:rsidRPr="00321797">
              <w:rPr>
                <w:sz w:val="32"/>
                <w:szCs w:val="32"/>
              </w:rPr>
              <w:t>TO 10/10/2017</w:t>
            </w:r>
          </w:p>
          <w:p w:rsidR="006D409C" w:rsidRPr="00321797" w:rsidRDefault="000E52C7" w:rsidP="000E52C7">
            <w:pPr>
              <w:rPr>
                <w:sz w:val="32"/>
                <w:szCs w:val="32"/>
              </w:rPr>
            </w:pPr>
            <w:r w:rsidRPr="00321797">
              <w:rPr>
                <w:sz w:val="32"/>
                <w:szCs w:val="32"/>
              </w:rPr>
              <w:t xml:space="preserve">Customer </w:t>
            </w:r>
            <w:r w:rsidR="00321797" w:rsidRPr="00321797">
              <w:rPr>
                <w:sz w:val="32"/>
                <w:szCs w:val="32"/>
              </w:rPr>
              <w:t>service</w:t>
            </w:r>
            <w:r w:rsidR="006918B4">
              <w:rPr>
                <w:sz w:val="32"/>
                <w:szCs w:val="32"/>
              </w:rPr>
              <w:t>.</w:t>
            </w:r>
            <w:r w:rsidR="006D409C" w:rsidRPr="00321797">
              <w:rPr>
                <w:sz w:val="32"/>
                <w:szCs w:val="32"/>
              </w:rPr>
              <w:t xml:space="preserve"> </w:t>
            </w:r>
          </w:p>
          <w:p w:rsidR="00321797" w:rsidRDefault="00321797" w:rsidP="00776643"/>
          <w:p w:rsidR="00321797" w:rsidRDefault="00321797" w:rsidP="00776643"/>
          <w:p w:rsidR="006D409C" w:rsidRPr="00321797" w:rsidRDefault="00321797" w:rsidP="000E52C7">
            <w:pPr>
              <w:rPr>
                <w:bCs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(</w:t>
            </w:r>
            <w:r w:rsidR="000E52C7" w:rsidRPr="00321797">
              <w:rPr>
                <w:b/>
                <w:sz w:val="36"/>
                <w:szCs w:val="36"/>
              </w:rPr>
              <w:t>Costa coffee</w:t>
            </w:r>
            <w:r>
              <w:rPr>
                <w:b/>
                <w:sz w:val="36"/>
                <w:szCs w:val="36"/>
              </w:rPr>
              <w:t>)</w:t>
            </w:r>
            <w:r w:rsidR="006D409C" w:rsidRPr="00321797">
              <w:rPr>
                <w:b/>
                <w:sz w:val="36"/>
                <w:szCs w:val="36"/>
              </w:rPr>
              <w:t xml:space="preserve"> </w:t>
            </w:r>
            <w:r w:rsidR="006D409C" w:rsidRPr="00321797">
              <w:rPr>
                <w:sz w:val="36"/>
                <w:szCs w:val="36"/>
              </w:rPr>
              <w:t xml:space="preserve"> </w:t>
            </w:r>
            <w:r w:rsidR="000E52C7" w:rsidRPr="00321797">
              <w:rPr>
                <w:b/>
                <w:sz w:val="36"/>
                <w:szCs w:val="36"/>
              </w:rPr>
              <w:t>barista maestro</w:t>
            </w:r>
          </w:p>
          <w:p w:rsidR="006D409C" w:rsidRPr="00321797" w:rsidRDefault="000E52C7" w:rsidP="000E52C7">
            <w:pPr>
              <w:rPr>
                <w:sz w:val="32"/>
                <w:szCs w:val="32"/>
              </w:rPr>
            </w:pPr>
            <w:r w:rsidRPr="00321797">
              <w:rPr>
                <w:sz w:val="32"/>
                <w:szCs w:val="32"/>
              </w:rPr>
              <w:t>From 04/11/2017</w:t>
            </w:r>
            <w:r w:rsidR="006D409C" w:rsidRPr="00321797">
              <w:rPr>
                <w:sz w:val="32"/>
                <w:szCs w:val="32"/>
              </w:rPr>
              <w:t>–</w:t>
            </w:r>
            <w:r w:rsidRPr="00321797">
              <w:rPr>
                <w:sz w:val="32"/>
                <w:szCs w:val="32"/>
              </w:rPr>
              <w:t>30/12/2019(still working)</w:t>
            </w:r>
          </w:p>
          <w:p w:rsidR="006D409C" w:rsidRPr="00321797" w:rsidRDefault="000E52C7" w:rsidP="000E52C7">
            <w:pPr>
              <w:rPr>
                <w:sz w:val="32"/>
                <w:szCs w:val="32"/>
              </w:rPr>
            </w:pPr>
            <w:r w:rsidRPr="00321797">
              <w:rPr>
                <w:sz w:val="32"/>
                <w:szCs w:val="32"/>
              </w:rPr>
              <w:t>2 years of customer service and making coffee experience. Hard working staff with a good vision to solve problems and work under pressure. Guide new staff and teaching</w:t>
            </w:r>
            <w:r w:rsidR="00321797" w:rsidRPr="00321797">
              <w:rPr>
                <w:sz w:val="32"/>
                <w:szCs w:val="32"/>
              </w:rPr>
              <w:t xml:space="preserve"> how to work and do standards. All paperwork and ordering items its part of my p</w:t>
            </w:r>
            <w:r w:rsidR="00700961">
              <w:rPr>
                <w:sz w:val="32"/>
                <w:szCs w:val="32"/>
              </w:rPr>
              <w:t>osition.</w:t>
            </w:r>
            <w:bookmarkStart w:id="0" w:name="_GoBack"/>
            <w:bookmarkEnd w:id="0"/>
            <w:r w:rsidR="00321797" w:rsidRPr="00321797">
              <w:rPr>
                <w:sz w:val="32"/>
                <w:szCs w:val="32"/>
              </w:rPr>
              <w:t xml:space="preserve"> </w:t>
            </w:r>
            <w:r w:rsidRPr="00321797">
              <w:rPr>
                <w:sz w:val="32"/>
                <w:szCs w:val="32"/>
              </w:rPr>
              <w:t xml:space="preserve">  </w:t>
            </w:r>
            <w:r w:rsidR="006D409C" w:rsidRPr="00321797">
              <w:rPr>
                <w:sz w:val="32"/>
                <w:szCs w:val="32"/>
              </w:rPr>
              <w:t xml:space="preserve"> </w:t>
            </w:r>
          </w:p>
          <w:p w:rsidR="006D409C" w:rsidRPr="00321797" w:rsidRDefault="006D409C" w:rsidP="00776643">
            <w:pPr>
              <w:rPr>
                <w:sz w:val="32"/>
                <w:szCs w:val="32"/>
              </w:rPr>
            </w:pPr>
          </w:p>
          <w:p w:rsidR="006D409C" w:rsidRDefault="006D409C" w:rsidP="005D47DE"/>
        </w:tc>
      </w:tr>
      <w:tr w:rsidR="006D409C" w:rsidTr="00F56513">
        <w:trPr>
          <w:trHeight w:val="1080"/>
        </w:trPr>
        <w:tc>
          <w:tcPr>
            <w:tcW w:w="4421" w:type="dxa"/>
            <w:vMerge/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6619" w:type="dxa"/>
            <w:shd w:val="clear" w:color="auto" w:fill="31521B" w:themeFill="accent2" w:themeFillShade="80"/>
            <w:vAlign w:val="center"/>
          </w:tcPr>
          <w:sdt>
            <w:sdtPr>
              <w:id w:val="1669594239"/>
              <w:placeholder>
                <w:docPart w:val="B628D32313664D90A7749157CC309211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  <w:rPr>
                    <w:b/>
                  </w:rPr>
                </w:pPr>
                <w:r w:rsidRPr="00776643">
                  <w:rPr>
                    <w:rStyle w:val="Heading2Char"/>
                    <w:b w:val="0"/>
                    <w:bCs w:val="0"/>
                    <w:caps/>
                    <w:sz w:val="48"/>
                    <w:szCs w:val="32"/>
                  </w:rPr>
                  <w:t>SKILLS</w:t>
                </w:r>
              </w:p>
            </w:sdtContent>
          </w:sdt>
        </w:tc>
      </w:tr>
      <w:tr w:rsidR="006D409C" w:rsidTr="00F56513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ind w:right="0"/>
              <w:rPr>
                <w:noProof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F56513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5CF83FC8" wp14:editId="3AB3D172">
                      <wp:extent cx="227812" cy="311173"/>
                      <wp:effectExtent l="0" t="3810" r="0" b="0"/>
                      <wp:docPr id="5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56513" w:rsidRPr="00AF4EA4" w:rsidRDefault="00F56513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CF83FC8" id="_x0000_s1028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xqjg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N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F56513" w:rsidRPr="00AF4EA4" w:rsidRDefault="00F56513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wrap anchorx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9" w:type="dxa"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b/>
              </w:rPr>
            </w:pPr>
            <w:r w:rsidRPr="00B90CEF">
              <w:rPr>
                <w:noProof/>
                <w:color w:val="000000" w:themeColor="text1"/>
                <w:lang w:eastAsia="en-US"/>
              </w:rPr>
              <w:drawing>
                <wp:inline distT="0" distB="0" distL="0" distR="0" wp14:anchorId="580233D0" wp14:editId="678A9697">
                  <wp:extent cx="3756660" cy="15240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153B84" w:rsidRDefault="00153B84" w:rsidP="005D47DE"/>
    <w:sectPr w:rsidR="00153B84" w:rsidSect="00F56513">
      <w:headerReference w:type="default" r:id="rId13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81F" w:rsidRDefault="003B681F" w:rsidP="00C51CF5">
      <w:r>
        <w:separator/>
      </w:r>
    </w:p>
  </w:endnote>
  <w:endnote w:type="continuationSeparator" w:id="0">
    <w:p w:rsidR="003B681F" w:rsidRDefault="003B681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81F" w:rsidRDefault="003B681F" w:rsidP="00C51CF5">
      <w:r>
        <w:separator/>
      </w:r>
    </w:p>
  </w:footnote>
  <w:footnote w:type="continuationSeparator" w:id="0">
    <w:p w:rsidR="003B681F" w:rsidRDefault="003B681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0B651AB8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left:0;text-align:left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A86"/>
    <w:rsid w:val="000521EF"/>
    <w:rsid w:val="000A545F"/>
    <w:rsid w:val="000E52C7"/>
    <w:rsid w:val="000F3BEA"/>
    <w:rsid w:val="0010314C"/>
    <w:rsid w:val="00153B84"/>
    <w:rsid w:val="00196AAB"/>
    <w:rsid w:val="001A4D1A"/>
    <w:rsid w:val="001B0B3D"/>
    <w:rsid w:val="0030475B"/>
    <w:rsid w:val="00321797"/>
    <w:rsid w:val="003B0DB8"/>
    <w:rsid w:val="003B681F"/>
    <w:rsid w:val="00431999"/>
    <w:rsid w:val="00443E2D"/>
    <w:rsid w:val="00502C39"/>
    <w:rsid w:val="00572086"/>
    <w:rsid w:val="00597871"/>
    <w:rsid w:val="005D47DE"/>
    <w:rsid w:val="005F364E"/>
    <w:rsid w:val="0062123A"/>
    <w:rsid w:val="00635EF0"/>
    <w:rsid w:val="00646E75"/>
    <w:rsid w:val="00663587"/>
    <w:rsid w:val="006918B4"/>
    <w:rsid w:val="006A7379"/>
    <w:rsid w:val="006D409C"/>
    <w:rsid w:val="006E217A"/>
    <w:rsid w:val="00700961"/>
    <w:rsid w:val="00730216"/>
    <w:rsid w:val="00776643"/>
    <w:rsid w:val="00797579"/>
    <w:rsid w:val="007D0F5B"/>
    <w:rsid w:val="00882E29"/>
    <w:rsid w:val="008F290E"/>
    <w:rsid w:val="00942045"/>
    <w:rsid w:val="00964B9F"/>
    <w:rsid w:val="009B1A21"/>
    <w:rsid w:val="009D6C53"/>
    <w:rsid w:val="009F215D"/>
    <w:rsid w:val="00A73BCA"/>
    <w:rsid w:val="00A75FCE"/>
    <w:rsid w:val="00AC5509"/>
    <w:rsid w:val="00AF4EA4"/>
    <w:rsid w:val="00B04643"/>
    <w:rsid w:val="00B0669D"/>
    <w:rsid w:val="00B90CEF"/>
    <w:rsid w:val="00B95D4D"/>
    <w:rsid w:val="00C51CF5"/>
    <w:rsid w:val="00C93D20"/>
    <w:rsid w:val="00CA407F"/>
    <w:rsid w:val="00CF520D"/>
    <w:rsid w:val="00D00A30"/>
    <w:rsid w:val="00D8438A"/>
    <w:rsid w:val="00D93A86"/>
    <w:rsid w:val="00DC71AE"/>
    <w:rsid w:val="00E55D74"/>
    <w:rsid w:val="00E774C3"/>
    <w:rsid w:val="00E8541C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boodx941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OMEPC\AppData\Roaming\Microsoft\Templates\Green%20cube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ar-BH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patience</c:v>
                </c:pt>
                <c:pt idx="1">
                  <c:v>honest</c:v>
                </c:pt>
                <c:pt idx="2">
                  <c:v>motivated</c:v>
                </c:pt>
                <c:pt idx="3">
                  <c:v>teamwork</c:v>
                </c:pt>
                <c:pt idx="4">
                  <c:v>hard working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1</c:v>
                </c:pt>
                <c:pt idx="2">
                  <c:v>0.8</c:v>
                </c:pt>
                <c:pt idx="3">
                  <c:v>0.9</c:v>
                </c:pt>
                <c:pt idx="4">
                  <c:v>0.95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992A-4063-83A0-58B2528B3A2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78"/>
        <c:overlap val="60"/>
        <c:axId val="-361672496"/>
        <c:axId val="-361671952"/>
      </c:barChart>
      <c:catAx>
        <c:axId val="-3616724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ar-BH"/>
          </a:p>
        </c:txPr>
        <c:crossAx val="-361671952"/>
        <c:crosses val="autoZero"/>
        <c:auto val="1"/>
        <c:lblAlgn val="ctr"/>
        <c:lblOffset val="100"/>
        <c:noMultiLvlLbl val="0"/>
      </c:catAx>
      <c:valAx>
        <c:axId val="-361671952"/>
        <c:scaling>
          <c:orientation val="minMax"/>
          <c:max val="1"/>
        </c:scaling>
        <c:delete val="0"/>
        <c:axPos val="b"/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ar-BH"/>
          </a:p>
        </c:txPr>
        <c:crossAx val="-361672496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ar-BH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79B6A2B6B94D29959CD4D84D787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EBC7-CD12-4D3B-B595-68EE81B369D2}"/>
      </w:docPartPr>
      <w:docPartBody>
        <w:p w:rsidR="00102DEF" w:rsidRDefault="00353DA8">
          <w:pPr>
            <w:pStyle w:val="4C79B6A2B6B94D29959CD4D84D787C18"/>
          </w:pPr>
          <w:r w:rsidRPr="00036450">
            <w:t>EDUCATION</w:t>
          </w:r>
        </w:p>
      </w:docPartBody>
    </w:docPart>
    <w:docPart>
      <w:docPartPr>
        <w:name w:val="F319634C5F414F3D8F819DCE78942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35D29-FE60-4549-BFA5-76654FC4BCAC}"/>
      </w:docPartPr>
      <w:docPartBody>
        <w:p w:rsidR="00102DEF" w:rsidRDefault="00353DA8">
          <w:pPr>
            <w:pStyle w:val="F319634C5F414F3D8F819DCE78942D74"/>
          </w:pPr>
          <w:r w:rsidRPr="005D47DE">
            <w:t>Profile</w:t>
          </w:r>
        </w:p>
      </w:docPartBody>
    </w:docPart>
    <w:docPart>
      <w:docPartPr>
        <w:name w:val="455BE2AA6FF14E759C966B48F7EA3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2171E-2366-4B60-AF90-3B8B119849D9}"/>
      </w:docPartPr>
      <w:docPartBody>
        <w:p w:rsidR="00102DEF" w:rsidRDefault="00353DA8">
          <w:pPr>
            <w:pStyle w:val="455BE2AA6FF14E759C966B48F7EA3C42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3E524E96D5BF4E0582482799459C5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FDC7C-4C9E-4708-8CA3-2425B0BAEEC8}"/>
      </w:docPartPr>
      <w:docPartBody>
        <w:p w:rsidR="00102DEF" w:rsidRDefault="00353DA8">
          <w:pPr>
            <w:pStyle w:val="3E524E96D5BF4E0582482799459C5A9E"/>
          </w:pPr>
          <w:r w:rsidRPr="004D3011">
            <w:t>PHONE:</w:t>
          </w:r>
        </w:p>
      </w:docPartBody>
    </w:docPart>
    <w:docPart>
      <w:docPartPr>
        <w:name w:val="0201F5BE0E354C769156BB06112282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C5BACA-7125-4E51-BCDC-9A5CDAF2E8AE}"/>
      </w:docPartPr>
      <w:docPartBody>
        <w:p w:rsidR="00102DEF" w:rsidRDefault="00353DA8">
          <w:pPr>
            <w:pStyle w:val="0201F5BE0E354C769156BB0611228201"/>
          </w:pPr>
          <w:r w:rsidRPr="004D3011">
            <w:t>EMAIL:</w:t>
          </w:r>
        </w:p>
      </w:docPartBody>
    </w:docPart>
    <w:docPart>
      <w:docPartPr>
        <w:name w:val="B18E93B66BD24202879BECD070079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A27D2-B3AB-4640-9735-01F06040BD47}"/>
      </w:docPartPr>
      <w:docPartBody>
        <w:p w:rsidR="00102DEF" w:rsidRDefault="00353DA8">
          <w:pPr>
            <w:pStyle w:val="B18E93B66BD24202879BECD070079679"/>
          </w:pPr>
          <w:r w:rsidRPr="00036450">
            <w:t>WORK EXPERIENCE</w:t>
          </w:r>
        </w:p>
      </w:docPartBody>
    </w:docPart>
    <w:docPart>
      <w:docPartPr>
        <w:name w:val="B628D32313664D90A7749157CC309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0C96A-C08A-45F7-B4C8-4F2F9F75740A}"/>
      </w:docPartPr>
      <w:docPartBody>
        <w:p w:rsidR="00102DEF" w:rsidRDefault="00353DA8">
          <w:pPr>
            <w:pStyle w:val="B628D32313664D90A7749157CC309211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A8"/>
    <w:rsid w:val="00102DEF"/>
    <w:rsid w:val="00353DA8"/>
    <w:rsid w:val="003844F2"/>
    <w:rsid w:val="00785F62"/>
    <w:rsid w:val="00A13D5C"/>
    <w:rsid w:val="00F6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bidi w:val="0"/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79B6A2B6B94D29959CD4D84D787C18">
    <w:name w:val="4C79B6A2B6B94D29959CD4D84D787C18"/>
    <w:pPr>
      <w:bidi/>
    </w:pPr>
  </w:style>
  <w:style w:type="paragraph" w:customStyle="1" w:styleId="104DE1217EB54BC1BFAD8F437E01442A">
    <w:name w:val="104DE1217EB54BC1BFAD8F437E01442A"/>
    <w:pPr>
      <w:bidi/>
    </w:pPr>
  </w:style>
  <w:style w:type="paragraph" w:customStyle="1" w:styleId="6C3B1DE8AB3349A2A9195642D3791AD6">
    <w:name w:val="6C3B1DE8AB3349A2A9195642D3791AD6"/>
    <w:pPr>
      <w:bidi/>
    </w:pPr>
  </w:style>
  <w:style w:type="paragraph" w:customStyle="1" w:styleId="F8C752EC2CCD4CC5BD8529475E001557">
    <w:name w:val="F8C752EC2CCD4CC5BD8529475E001557"/>
    <w:pPr>
      <w:bidi/>
    </w:pPr>
  </w:style>
  <w:style w:type="paragraph" w:customStyle="1" w:styleId="9BD3E224CD604913AA100929360EC541">
    <w:name w:val="9BD3E224CD604913AA100929360EC541"/>
    <w:pPr>
      <w:bidi/>
    </w:pPr>
  </w:style>
  <w:style w:type="paragraph" w:customStyle="1" w:styleId="2CF54D10670E4F0A880E0D990E69D900">
    <w:name w:val="2CF54D10670E4F0A880E0D990E69D900"/>
    <w:pPr>
      <w:bidi/>
    </w:pPr>
  </w:style>
  <w:style w:type="paragraph" w:customStyle="1" w:styleId="46B610FCDED341A8B202216852119EAE">
    <w:name w:val="46B610FCDED341A8B202216852119EAE"/>
    <w:pPr>
      <w:bidi/>
    </w:pPr>
  </w:style>
  <w:style w:type="paragraph" w:customStyle="1" w:styleId="36238302D3D348B3B2C5484290C1CFAB">
    <w:name w:val="36238302D3D348B3B2C5484290C1CFAB"/>
    <w:pPr>
      <w:bidi/>
    </w:pPr>
  </w:style>
  <w:style w:type="paragraph" w:customStyle="1" w:styleId="DCB00E2CBE6F48C4A83ADE1C041857B2">
    <w:name w:val="DCB00E2CBE6F48C4A83ADE1C041857B2"/>
    <w:pPr>
      <w:bidi/>
    </w:pPr>
  </w:style>
  <w:style w:type="paragraph" w:customStyle="1" w:styleId="5A4377DDF1B14201899EFE550168A161">
    <w:name w:val="5A4377DDF1B14201899EFE550168A161"/>
    <w:pPr>
      <w:bidi/>
    </w:pPr>
  </w:style>
  <w:style w:type="paragraph" w:customStyle="1" w:styleId="F319634C5F414F3D8F819DCE78942D74">
    <w:name w:val="F319634C5F414F3D8F819DCE78942D74"/>
    <w:pPr>
      <w:bidi/>
    </w:pPr>
  </w:style>
  <w:style w:type="paragraph" w:customStyle="1" w:styleId="7AF10535325F45E1AD19A65485483595">
    <w:name w:val="7AF10535325F45E1AD19A65485483595"/>
    <w:pPr>
      <w:bidi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455BE2AA6FF14E759C966B48F7EA3C42">
    <w:name w:val="455BE2AA6FF14E759C966B48F7EA3C42"/>
    <w:pPr>
      <w:bidi/>
    </w:pPr>
  </w:style>
  <w:style w:type="paragraph" w:customStyle="1" w:styleId="3E524E96D5BF4E0582482799459C5A9E">
    <w:name w:val="3E524E96D5BF4E0582482799459C5A9E"/>
    <w:pPr>
      <w:bidi/>
    </w:pPr>
  </w:style>
  <w:style w:type="paragraph" w:customStyle="1" w:styleId="68354197C89A4543B22E8BA920CE481B">
    <w:name w:val="68354197C89A4543B22E8BA920CE481B"/>
    <w:pPr>
      <w:bidi/>
    </w:pPr>
  </w:style>
  <w:style w:type="paragraph" w:customStyle="1" w:styleId="CED3D29D52694434A909FFB80CECE389">
    <w:name w:val="CED3D29D52694434A909FFB80CECE389"/>
    <w:pPr>
      <w:bidi/>
    </w:pPr>
  </w:style>
  <w:style w:type="paragraph" w:customStyle="1" w:styleId="D9C2341E0BD64008B0AB196FE0494E96">
    <w:name w:val="D9C2341E0BD64008B0AB196FE0494E96"/>
    <w:pPr>
      <w:bidi/>
    </w:pPr>
  </w:style>
  <w:style w:type="paragraph" w:customStyle="1" w:styleId="0201F5BE0E354C769156BB0611228201">
    <w:name w:val="0201F5BE0E354C769156BB0611228201"/>
    <w:pPr>
      <w:bidi/>
    </w:pPr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F38F0994BD1C4090AAADBBDC959189C9">
    <w:name w:val="F38F0994BD1C4090AAADBBDC959189C9"/>
    <w:pPr>
      <w:bidi/>
    </w:pPr>
  </w:style>
  <w:style w:type="paragraph" w:customStyle="1" w:styleId="B18E93B66BD24202879BECD070079679">
    <w:name w:val="B18E93B66BD24202879BECD070079679"/>
    <w:pPr>
      <w:bidi/>
    </w:pPr>
  </w:style>
  <w:style w:type="paragraph" w:customStyle="1" w:styleId="AD4A439DF5BA4378B649E2CA19360474">
    <w:name w:val="AD4A439DF5BA4378B649E2CA19360474"/>
    <w:pPr>
      <w:bidi/>
    </w:pPr>
  </w:style>
  <w:style w:type="paragraph" w:customStyle="1" w:styleId="F5FD76C690F4472CAB52286DA7BA142B">
    <w:name w:val="F5FD76C690F4472CAB52286DA7BA142B"/>
    <w:pPr>
      <w:bidi/>
    </w:pPr>
  </w:style>
  <w:style w:type="paragraph" w:customStyle="1" w:styleId="AEDD812FBB3F4E0FBBEDBD958D6DF1F2">
    <w:name w:val="AEDD812FBB3F4E0FBBEDBD958D6DF1F2"/>
    <w:pPr>
      <w:bidi/>
    </w:pPr>
  </w:style>
  <w:style w:type="paragraph" w:customStyle="1" w:styleId="06A0582B71444CB187D01F6FB38A03EB">
    <w:name w:val="06A0582B71444CB187D01F6FB38A03EB"/>
    <w:pPr>
      <w:bidi/>
    </w:pPr>
  </w:style>
  <w:style w:type="paragraph" w:customStyle="1" w:styleId="F39B80C4C45C4ED0B0D69A0E4F6B7D18">
    <w:name w:val="F39B80C4C45C4ED0B0D69A0E4F6B7D18"/>
    <w:pPr>
      <w:bidi/>
    </w:pPr>
  </w:style>
  <w:style w:type="paragraph" w:customStyle="1" w:styleId="0397D66D7AAD48DABD1B9EA923203623">
    <w:name w:val="0397D66D7AAD48DABD1B9EA923203623"/>
    <w:pPr>
      <w:bidi/>
    </w:pPr>
  </w:style>
  <w:style w:type="paragraph" w:customStyle="1" w:styleId="735D13DAE944447BB42C93CA8802646A">
    <w:name w:val="735D13DAE944447BB42C93CA8802646A"/>
    <w:pPr>
      <w:bidi/>
    </w:pPr>
  </w:style>
  <w:style w:type="paragraph" w:customStyle="1" w:styleId="F048ED4F03DC441C959BB53D82835862">
    <w:name w:val="F048ED4F03DC441C959BB53D82835862"/>
    <w:pPr>
      <w:bidi/>
    </w:pPr>
  </w:style>
  <w:style w:type="paragraph" w:customStyle="1" w:styleId="BE29DAA963BA45ACA42B1D58FDE2CFC1">
    <w:name w:val="BE29DAA963BA45ACA42B1D58FDE2CFC1"/>
    <w:pPr>
      <w:bidi/>
    </w:pPr>
  </w:style>
  <w:style w:type="paragraph" w:customStyle="1" w:styleId="B9C1673CDAB04037A10C08316E06D922">
    <w:name w:val="B9C1673CDAB04037A10C08316E06D922"/>
    <w:pPr>
      <w:bidi/>
    </w:pPr>
  </w:style>
  <w:style w:type="paragraph" w:customStyle="1" w:styleId="E4C023D039E340DB88F10A338F85AD77">
    <w:name w:val="E4C023D039E340DB88F10A338F85AD77"/>
    <w:pPr>
      <w:bidi/>
    </w:pPr>
  </w:style>
  <w:style w:type="paragraph" w:customStyle="1" w:styleId="CCF730993BCA47B4B5892914993F2EE6">
    <w:name w:val="CCF730993BCA47B4B5892914993F2EE6"/>
    <w:pPr>
      <w:bidi/>
    </w:pPr>
  </w:style>
  <w:style w:type="paragraph" w:customStyle="1" w:styleId="260A612423F145A3975386018C676930">
    <w:name w:val="260A612423F145A3975386018C676930"/>
    <w:pPr>
      <w:bidi/>
    </w:pPr>
  </w:style>
  <w:style w:type="paragraph" w:customStyle="1" w:styleId="261F8D657EB94D2FBCC40D5CE1843A5D">
    <w:name w:val="261F8D657EB94D2FBCC40D5CE1843A5D"/>
    <w:pPr>
      <w:bidi/>
    </w:pPr>
  </w:style>
  <w:style w:type="paragraph" w:customStyle="1" w:styleId="68F903B805F243AE8D23B97BEDBB88F8">
    <w:name w:val="68F903B805F243AE8D23B97BEDBB88F8"/>
    <w:pPr>
      <w:bidi/>
    </w:pPr>
  </w:style>
  <w:style w:type="paragraph" w:customStyle="1" w:styleId="33138BFBDA1E4B60AE585822E307C1CE">
    <w:name w:val="33138BFBDA1E4B60AE585822E307C1CE"/>
    <w:pPr>
      <w:bidi/>
    </w:pPr>
  </w:style>
  <w:style w:type="paragraph" w:customStyle="1" w:styleId="511C69E164B64B2D87E74C2A1D34964E">
    <w:name w:val="511C69E164B64B2D87E74C2A1D34964E"/>
    <w:pPr>
      <w:bidi/>
    </w:pPr>
  </w:style>
  <w:style w:type="paragraph" w:customStyle="1" w:styleId="669E40C52A72448B9D7960418F369EAB">
    <w:name w:val="669E40C52A72448B9D7960418F369EAB"/>
    <w:pPr>
      <w:bidi/>
    </w:pPr>
  </w:style>
  <w:style w:type="paragraph" w:customStyle="1" w:styleId="867F0D95E1F24FA79CB16B068DA9A4C3">
    <w:name w:val="867F0D95E1F24FA79CB16B068DA9A4C3"/>
    <w:pPr>
      <w:bidi/>
    </w:pPr>
  </w:style>
  <w:style w:type="paragraph" w:customStyle="1" w:styleId="9F722EB664EF497C9F5BA25E5E1E841E">
    <w:name w:val="9F722EB664EF497C9F5BA25E5E1E841E"/>
    <w:pPr>
      <w:bidi/>
    </w:pPr>
  </w:style>
  <w:style w:type="paragraph" w:customStyle="1" w:styleId="B628D32313664D90A7749157CC309211">
    <w:name w:val="B628D32313664D90A7749157CC309211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Green cube resume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2019-12-30T07:34:00Z</dcterms:created>
  <dcterms:modified xsi:type="dcterms:W3CDTF">2019-12-30T08:28:00Z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