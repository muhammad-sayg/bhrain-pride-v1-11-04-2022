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68"/>
        <w:tblW w:w="516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8"/>
        <w:gridCol w:w="6672"/>
      </w:tblGrid>
      <w:tr w:rsidR="00A419B7" w:rsidRPr="005152F2" w:rsidTr="004625C5">
        <w:trPr>
          <w:trHeight w:val="13349"/>
        </w:trPr>
        <w:tc>
          <w:tcPr>
            <w:tcW w:w="4038" w:type="dxa"/>
          </w:tcPr>
          <w:p w:rsidR="00A419B7" w:rsidRPr="00B65780" w:rsidRDefault="002A3AA0" w:rsidP="002A3AA0">
            <w:pPr>
              <w:pStyle w:val="Heading1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B65780">
              <w:rPr>
                <w:b/>
                <w:bCs/>
                <w:color w:val="000000" w:themeColor="text1"/>
                <w:sz w:val="36"/>
                <w:szCs w:val="36"/>
              </w:rPr>
              <w:t>Ahmed</w:t>
            </w:r>
            <w:r w:rsidR="00A419B7" w:rsidRPr="00B65780">
              <w:rPr>
                <w:b/>
                <w:bCs/>
                <w:color w:val="000000" w:themeColor="text1"/>
                <w:sz w:val="36"/>
                <w:szCs w:val="36"/>
              </w:rPr>
              <w:t xml:space="preserve"> jassim </w:t>
            </w:r>
            <w:r w:rsidR="00A6669D" w:rsidRPr="00B65780">
              <w:rPr>
                <w:b/>
                <w:bCs/>
                <w:color w:val="000000" w:themeColor="text1"/>
                <w:sz w:val="36"/>
                <w:szCs w:val="36"/>
              </w:rPr>
              <w:t xml:space="preserve">         </w:t>
            </w:r>
            <w:bookmarkStart w:id="0" w:name="_GoBack"/>
            <w:bookmarkEnd w:id="0"/>
            <w:r w:rsidR="00A419B7" w:rsidRPr="00B65780">
              <w:rPr>
                <w:b/>
                <w:bCs/>
                <w:color w:val="000000" w:themeColor="text1"/>
                <w:sz w:val="36"/>
                <w:szCs w:val="36"/>
              </w:rPr>
              <w:t>ahmed</w:t>
            </w:r>
          </w:p>
          <w:p w:rsidR="00A419B7" w:rsidRDefault="00A6669D" w:rsidP="002A3AA0">
            <w:pPr>
              <w:pStyle w:val="Graphic"/>
            </w:pPr>
            <w:r>
              <w:t xml:space="preserve"> </w:t>
            </w:r>
            <w:r w:rsidR="00A419B7">
              <w:t>CPR :</w:t>
            </w:r>
            <w:r w:rsidR="002A3AA0">
              <w:t>971006261</w:t>
            </w:r>
          </w:p>
          <w:p w:rsidR="00A419B7" w:rsidRDefault="00A419B7" w:rsidP="002A3AA0">
            <w:pPr>
              <w:pStyle w:val="Heading3"/>
            </w:pPr>
            <w:r>
              <w:t xml:space="preserve">DATE OF BIRTH: </w:t>
            </w:r>
            <w:r w:rsidR="002A3AA0">
              <w:t>22-OCT-1997</w:t>
            </w:r>
          </w:p>
          <w:p w:rsidR="00A419B7" w:rsidRDefault="00A419B7" w:rsidP="00A419B7">
            <w:pPr>
              <w:pStyle w:val="Heading3"/>
            </w:pPr>
            <w:r>
              <w:t>MARTIAL STATUS: SINGLE</w:t>
            </w:r>
          </w:p>
          <w:p w:rsidR="00A419B7" w:rsidRPr="00C420C8" w:rsidRDefault="001124C2" w:rsidP="00A419B7">
            <w:pPr>
              <w:pStyle w:val="Graphic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6B8DD4" wp14:editId="572CCC64">
                      <wp:extent cx="328930" cy="328930"/>
                      <wp:effectExtent l="0" t="0" r="13970" b="13970"/>
                      <wp:docPr id="49" name="Group 43" title="Email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D37938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H53Lp4bFAAA&#10;YnIAAA4AAAAAAAAAAAAAAAAALgIAAGRycy9lMm9Eb2MueG1sUEsBAi0AFAAGAAgAAAAhAGhHG9DY&#10;AAAAAwEAAA8AAAAAAAAAAAAAAAAAdRYAAGRycy9kb3ducmV2LnhtbFBLBQYAAAAABAAEAPMAAAB6&#10;FwAAAAA=&#10;">
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A419B7" w:rsidRPr="006A6DD9" w:rsidRDefault="002A3AA0" w:rsidP="00A419B7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ahmedxtx8@gmail.com</w:t>
            </w:r>
          </w:p>
          <w:p w:rsidR="00A419B7" w:rsidRPr="00C420C8" w:rsidRDefault="001124C2" w:rsidP="00A419B7">
            <w:pPr>
              <w:pStyle w:val="Graphic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A9F204" wp14:editId="4EB66D8D">
                      <wp:extent cx="328930" cy="328930"/>
                      <wp:effectExtent l="0" t="0" r="13970" b="13970"/>
                      <wp:docPr id="80" name="Group 37" title="Tele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0D7C76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eY2G6kglAADy3gAADgAAAAAAAAAAAAAAAAAuAgAAZHJzL2Uyb0RvYy54bWxQSwECLQAUAAYACAAA&#10;ACEAaEcb0NgAAAADAQAADwAAAAAAAAAAAAAAAACiJwAAZHJzL2Rvd25yZXYueG1sUEsFBgAAAAAE&#10;AAQA8wAAAKcoAAAAAA==&#10;">
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A419B7" w:rsidRPr="00C420C8" w:rsidRDefault="002A3AA0" w:rsidP="00A419B7">
            <w:pPr>
              <w:pStyle w:val="Heading3"/>
            </w:pPr>
            <w:r>
              <w:t>66370037</w:t>
            </w:r>
          </w:p>
          <w:p w:rsidR="00A419B7" w:rsidRPr="00C420C8" w:rsidRDefault="00A419B7" w:rsidP="00A419B7">
            <w:pPr>
              <w:pStyle w:val="Heading3"/>
            </w:pPr>
          </w:p>
          <w:tbl>
            <w:tblPr>
              <w:tblW w:w="464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7"/>
            </w:tblGrid>
            <w:tr w:rsidR="00A419B7" w:rsidRPr="005152F2" w:rsidTr="00195F97">
              <w:trPr>
                <w:trHeight w:val="1905"/>
              </w:trPr>
              <w:tc>
                <w:tcPr>
                  <w:tcW w:w="3903" w:type="dxa"/>
                  <w:tcMar>
                    <w:top w:w="288" w:type="dxa"/>
                    <w:bottom w:w="288" w:type="dxa"/>
                  </w:tcMar>
                </w:tcPr>
                <w:p w:rsidR="00A419B7" w:rsidRDefault="00053A74" w:rsidP="00B65780">
                  <w:pPr>
                    <w:pStyle w:val="Heading3"/>
                    <w:framePr w:hSpace="180" w:wrap="around" w:vAnchor="page" w:hAnchor="margin" w:xAlign="center" w:y="1468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E6A1C8BF6D7046DDB68E26CA1E853B8B"/>
                      </w:placeholder>
                      <w:temporary/>
                      <w:showingPlcHdr/>
                    </w:sdtPr>
                    <w:sdtEndPr/>
                    <w:sdtContent>
                      <w:r w:rsidR="00A419B7">
                        <w:t>Objective</w:t>
                      </w:r>
                    </w:sdtContent>
                  </w:sdt>
                </w:p>
                <w:p w:rsidR="00A419B7" w:rsidRDefault="001124C2" w:rsidP="00B65780">
                  <w:pPr>
                    <w:pStyle w:val="GraphicLine"/>
                    <w:framePr w:hSpace="180" w:wrap="around" w:vAnchor="page" w:hAnchor="margin" w:xAlign="center" w:y="1468"/>
                  </w:pPr>
                  <w:r>
                    <mc:AlternateContent>
                      <mc:Choice Requires="wps">
                        <w:drawing>
                          <wp:inline distT="0" distB="0" distL="0" distR="0" wp14:anchorId="47959BDB" wp14:editId="5188EE09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120074B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" strokecolor="#37b6ae [3204]" strokeweight="1pt">
                            <v:stroke joinstyle="miter"/>
                            <o:lock v:ext="edit" shapetype="f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A419B7" w:rsidRPr="00156C40" w:rsidRDefault="00B51035" w:rsidP="00B65780">
                  <w:pPr>
                    <w:framePr w:hSpace="180" w:wrap="around" w:vAnchor="page" w:hAnchor="margin" w:xAlign="center" w:y="1468"/>
                  </w:pPr>
                  <w:r>
                    <w:t xml:space="preserve">Seeking a career </w:t>
                  </w:r>
                  <w:r w:rsidR="00A419B7">
                    <w:t xml:space="preserve">suites my qualification in well-reputed organization in Bahrain, which allow me to utilize the various skills I have acquired throughout my education program and work experience. </w:t>
                  </w:r>
                </w:p>
              </w:tc>
            </w:tr>
            <w:tr w:rsidR="00A419B7" w:rsidRPr="005152F2" w:rsidTr="00195F97">
              <w:trPr>
                <w:trHeight w:val="3940"/>
              </w:trPr>
              <w:tc>
                <w:tcPr>
                  <w:tcW w:w="3903" w:type="dxa"/>
                  <w:tcMar>
                    <w:top w:w="288" w:type="dxa"/>
                    <w:bottom w:w="288" w:type="dxa"/>
                  </w:tcMar>
                </w:tcPr>
                <w:p w:rsidR="00A419B7" w:rsidRDefault="00053A74" w:rsidP="00B65780">
                  <w:pPr>
                    <w:pStyle w:val="Heading3"/>
                    <w:framePr w:hSpace="180" w:wrap="around" w:vAnchor="page" w:hAnchor="margin" w:xAlign="center" w:y="1468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0B0BE8E79924E758AC8296BDCB44F7F"/>
                      </w:placeholder>
                      <w:temporary/>
                      <w:showingPlcHdr/>
                    </w:sdtPr>
                    <w:sdtEndPr/>
                    <w:sdtContent>
                      <w:r w:rsidR="00A419B7">
                        <w:t>Skills</w:t>
                      </w:r>
                    </w:sdtContent>
                  </w:sdt>
                </w:p>
                <w:p w:rsidR="00A419B7" w:rsidRPr="005A7E57" w:rsidRDefault="001124C2" w:rsidP="00B65780">
                  <w:pPr>
                    <w:pStyle w:val="GraphicLine"/>
                    <w:framePr w:hSpace="180" w:wrap="around" w:vAnchor="page" w:hAnchor="margin" w:xAlign="center" w:y="1468"/>
                  </w:pPr>
                  <w:r>
                    <mc:AlternateContent>
                      <mc:Choice Requires="wps">
                        <w:drawing>
                          <wp:inline distT="0" distB="0" distL="0" distR="0" wp14:anchorId="0D20A212" wp14:editId="37F63500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7FEC806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" strokecolor="#37b6ae [3204]" strokeweight="1pt">
                            <v:stroke joinstyle="miter"/>
                            <o:lock v:ext="edit" shapetype="f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A419B7" w:rsidRDefault="00A419B7" w:rsidP="00B65780">
                  <w:pPr>
                    <w:pStyle w:val="Heading2"/>
                    <w:framePr w:hSpace="180" w:wrap="around" w:vAnchor="page" w:hAnchor="margin" w:xAlign="center" w:y="1468"/>
                    <w:rPr>
                      <w:rFonts w:asciiTheme="minorHAnsi" w:eastAsiaTheme="minorHAnsi" w:hAnsiTheme="minorHAnsi" w:cstheme="minorBidi"/>
                      <w:caps w:val="0"/>
                      <w:sz w:val="22"/>
                      <w:szCs w:val="22"/>
                    </w:rPr>
                  </w:pPr>
                  <w:r w:rsidRPr="005822A9">
                    <w:rPr>
                      <w:rFonts w:asciiTheme="minorHAnsi" w:eastAsiaTheme="minorHAnsi" w:hAnsiTheme="minorHAnsi" w:cstheme="minorBidi"/>
                      <w:caps w:val="0"/>
                      <w:sz w:val="22"/>
                      <w:szCs w:val="22"/>
                    </w:rPr>
                    <w:t xml:space="preserve">Excellent communication skills </w:t>
                  </w:r>
                </w:p>
                <w:p w:rsidR="00664393" w:rsidRPr="005822A9" w:rsidRDefault="00664393" w:rsidP="00B65780">
                  <w:pPr>
                    <w:pStyle w:val="Heading2"/>
                    <w:framePr w:hSpace="180" w:wrap="around" w:vAnchor="page" w:hAnchor="margin" w:xAlign="center" w:y="1468"/>
                    <w:rPr>
                      <w:rFonts w:asciiTheme="minorHAnsi" w:eastAsiaTheme="minorHAnsi" w:hAnsiTheme="minorHAnsi" w:cstheme="minorBidi"/>
                      <w:caps w:val="0"/>
                      <w:sz w:val="22"/>
                      <w:szCs w:val="22"/>
                    </w:rPr>
                  </w:pPr>
                  <w:r>
                    <w:rPr>
                      <w:rFonts w:asciiTheme="minorHAnsi" w:eastAsiaTheme="minorHAnsi" w:hAnsiTheme="minorHAnsi" w:cstheme="minorBidi"/>
                      <w:caps w:val="0"/>
                      <w:sz w:val="22"/>
                      <w:szCs w:val="22"/>
                    </w:rPr>
                    <w:t>Hospitality skills</w:t>
                  </w:r>
                </w:p>
                <w:p w:rsidR="00A419B7" w:rsidRPr="005822A9" w:rsidRDefault="00664393" w:rsidP="00B65780">
                  <w:pPr>
                    <w:pStyle w:val="Heading2"/>
                    <w:framePr w:hSpace="180" w:wrap="around" w:vAnchor="page" w:hAnchor="margin" w:xAlign="center" w:y="1468"/>
                    <w:rPr>
                      <w:rFonts w:asciiTheme="minorHAnsi" w:eastAsiaTheme="minorHAnsi" w:hAnsiTheme="minorHAnsi" w:cstheme="minorBidi"/>
                      <w:caps w:val="0"/>
                      <w:sz w:val="22"/>
                      <w:szCs w:val="22"/>
                    </w:rPr>
                  </w:pPr>
                  <w:r>
                    <w:rPr>
                      <w:rFonts w:asciiTheme="minorHAnsi" w:eastAsiaTheme="minorHAnsi" w:hAnsiTheme="minorHAnsi" w:cstheme="minorBidi"/>
                      <w:caps w:val="0"/>
                      <w:sz w:val="22"/>
                      <w:szCs w:val="22"/>
                    </w:rPr>
                    <w:t>Time Management</w:t>
                  </w:r>
                </w:p>
                <w:p w:rsidR="00A419B7" w:rsidRDefault="00A419B7" w:rsidP="00B65780">
                  <w:pPr>
                    <w:pStyle w:val="Heading2"/>
                    <w:framePr w:hSpace="180" w:wrap="around" w:vAnchor="page" w:hAnchor="margin" w:xAlign="center" w:y="1468"/>
                    <w:rPr>
                      <w:rFonts w:asciiTheme="minorHAnsi" w:eastAsiaTheme="minorHAnsi" w:hAnsiTheme="minorHAnsi" w:cstheme="minorBidi"/>
                      <w:caps w:val="0"/>
                      <w:sz w:val="22"/>
                      <w:szCs w:val="22"/>
                    </w:rPr>
                  </w:pPr>
                  <w:r>
                    <w:rPr>
                      <w:rFonts w:asciiTheme="minorHAnsi" w:eastAsiaTheme="minorHAnsi" w:hAnsiTheme="minorHAnsi" w:cstheme="minorBidi"/>
                      <w:caps w:val="0"/>
                      <w:sz w:val="22"/>
                      <w:szCs w:val="22"/>
                    </w:rPr>
                    <w:t>T</w:t>
                  </w:r>
                  <w:r w:rsidRPr="005822A9">
                    <w:rPr>
                      <w:rFonts w:asciiTheme="minorHAnsi" w:eastAsiaTheme="minorHAnsi" w:hAnsiTheme="minorHAnsi" w:cstheme="minorBidi"/>
                      <w:caps w:val="0"/>
                      <w:sz w:val="22"/>
                      <w:szCs w:val="22"/>
                    </w:rPr>
                    <w:t>eam worker</w:t>
                  </w:r>
                </w:p>
                <w:p w:rsidR="00A419B7" w:rsidRDefault="00A419B7" w:rsidP="00B65780">
                  <w:pPr>
                    <w:pStyle w:val="Heading2"/>
                    <w:framePr w:hSpace="180" w:wrap="around" w:vAnchor="page" w:hAnchor="margin" w:xAlign="center" w:y="1468"/>
                    <w:rPr>
                      <w:rFonts w:asciiTheme="minorHAnsi" w:eastAsiaTheme="minorHAnsi" w:hAnsiTheme="minorHAnsi" w:cstheme="minorBidi"/>
                      <w:caps w:val="0"/>
                      <w:sz w:val="22"/>
                      <w:szCs w:val="22"/>
                    </w:rPr>
                  </w:pPr>
                  <w:r>
                    <w:rPr>
                      <w:rFonts w:asciiTheme="minorHAnsi" w:eastAsiaTheme="minorHAnsi" w:hAnsiTheme="minorHAnsi" w:cstheme="minorBidi"/>
                      <w:caps w:val="0"/>
                      <w:sz w:val="22"/>
                      <w:szCs w:val="22"/>
                    </w:rPr>
                    <w:t>W</w:t>
                  </w:r>
                  <w:r w:rsidRPr="005822A9">
                    <w:rPr>
                      <w:rFonts w:asciiTheme="minorHAnsi" w:eastAsiaTheme="minorHAnsi" w:hAnsiTheme="minorHAnsi" w:cstheme="minorBidi"/>
                      <w:caps w:val="0"/>
                      <w:sz w:val="22"/>
                      <w:szCs w:val="22"/>
                    </w:rPr>
                    <w:t xml:space="preserve">ork under pressure </w:t>
                  </w:r>
                </w:p>
                <w:p w:rsidR="00A419B7" w:rsidRPr="005822A9" w:rsidRDefault="00A419B7" w:rsidP="00B65780">
                  <w:pPr>
                    <w:pStyle w:val="Heading2"/>
                    <w:framePr w:hSpace="180" w:wrap="around" w:vAnchor="page" w:hAnchor="margin" w:xAlign="center" w:y="1468"/>
                    <w:rPr>
                      <w:rFonts w:asciiTheme="minorHAnsi" w:eastAsiaTheme="minorHAnsi" w:hAnsiTheme="minorHAnsi" w:cstheme="minorBidi"/>
                      <w:caps w:val="0"/>
                      <w:sz w:val="22"/>
                      <w:szCs w:val="22"/>
                    </w:rPr>
                  </w:pPr>
                </w:p>
                <w:p w:rsidR="00A419B7" w:rsidRDefault="00A419B7" w:rsidP="00B65780">
                  <w:pPr>
                    <w:pStyle w:val="Heading3"/>
                    <w:framePr w:hSpace="180" w:wrap="around" w:vAnchor="page" w:hAnchor="margin" w:xAlign="center" w:y="1468"/>
                  </w:pPr>
                  <w:r>
                    <w:t xml:space="preserve">Languages </w:t>
                  </w:r>
                </w:p>
                <w:p w:rsidR="00A419B7" w:rsidRPr="005A7E57" w:rsidRDefault="001124C2" w:rsidP="00B65780">
                  <w:pPr>
                    <w:pStyle w:val="GraphicLine"/>
                    <w:framePr w:hSpace="180" w:wrap="around" w:vAnchor="page" w:hAnchor="margin" w:xAlign="center" w:y="1468"/>
                  </w:pPr>
                  <w:r>
                    <mc:AlternateContent>
                      <mc:Choice Requires="wps">
                        <w:drawing>
                          <wp:inline distT="0" distB="0" distL="0" distR="0" wp14:anchorId="7B5C1E22" wp14:editId="17FCF617">
                            <wp:extent cx="221615" cy="0"/>
                            <wp:effectExtent l="0" t="0" r="26035" b="19050"/>
                            <wp:docPr id="4" name="Straight Connector 4" title="Line graphic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D25B2A6" id="Straight Connector 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" strokecolor="#37b6ae [3204]" strokeweight="1pt">
                            <v:stroke joinstyle="miter"/>
                            <o:lock v:ext="edit" shapetype="f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A419B7" w:rsidRDefault="00A419B7" w:rsidP="00B65780">
                  <w:pPr>
                    <w:framePr w:hSpace="180" w:wrap="around" w:vAnchor="page" w:hAnchor="margin" w:xAlign="center" w:y="1468"/>
                  </w:pPr>
                  <w:r>
                    <w:t xml:space="preserve">Arabic </w:t>
                  </w:r>
                </w:p>
                <w:p w:rsidR="00A419B7" w:rsidRPr="005152F2" w:rsidRDefault="00A419B7" w:rsidP="00B65780">
                  <w:pPr>
                    <w:framePr w:hSpace="180" w:wrap="around" w:vAnchor="page" w:hAnchor="margin" w:xAlign="center" w:y="1468"/>
                  </w:pPr>
                  <w:r>
                    <w:t>English</w:t>
                  </w:r>
                </w:p>
              </w:tc>
            </w:tr>
          </w:tbl>
          <w:p w:rsidR="00A419B7" w:rsidRPr="00DC784E" w:rsidRDefault="00A419B7" w:rsidP="00A419B7"/>
        </w:tc>
        <w:tc>
          <w:tcPr>
            <w:tcW w:w="6672" w:type="dxa"/>
          </w:tcPr>
          <w:tbl>
            <w:tblPr>
              <w:tblW w:w="7419" w:type="dxa"/>
              <w:tblLayout w:type="fixed"/>
              <w:tblLook w:val="04A0" w:firstRow="1" w:lastRow="0" w:firstColumn="1" w:lastColumn="0" w:noHBand="0" w:noVBand="1"/>
            </w:tblPr>
            <w:tblGrid>
              <w:gridCol w:w="7066"/>
              <w:gridCol w:w="353"/>
            </w:tblGrid>
            <w:tr w:rsidR="00A419B7" w:rsidTr="0028400C">
              <w:trPr>
                <w:gridAfter w:val="1"/>
                <w:wAfter w:w="360" w:type="dxa"/>
                <w:trHeight w:val="3880"/>
              </w:trPr>
              <w:tc>
                <w:tcPr>
                  <w:tcW w:w="7419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A419B7" w:rsidRPr="005152F2" w:rsidRDefault="00053A74" w:rsidP="00B65780">
                  <w:pPr>
                    <w:pStyle w:val="Heading2"/>
                    <w:framePr w:hSpace="180" w:wrap="around" w:vAnchor="page" w:hAnchor="margin" w:xAlign="center" w:y="1468"/>
                    <w:ind w:left="-538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2709E561C2F441C186E3A8282E25271C"/>
                      </w:placeholder>
                      <w:temporary/>
                      <w:showingPlcHdr/>
                    </w:sdtPr>
                    <w:sdtEndPr/>
                    <w:sdtContent>
                      <w:r w:rsidR="00A419B7" w:rsidRPr="005152F2">
                        <w:t>Experience</w:t>
                      </w:r>
                    </w:sdtContent>
                  </w:sdt>
                </w:p>
                <w:p w:rsidR="002A3AA0" w:rsidRDefault="002A3AA0" w:rsidP="00B65780">
                  <w:pPr>
                    <w:pStyle w:val="Heading4"/>
                    <w:framePr w:hSpace="180" w:wrap="around" w:vAnchor="page" w:hAnchor="margin" w:xAlign="center" w:y="1468"/>
                    <w:ind w:left="-538"/>
                  </w:pPr>
                  <w:r>
                    <w:t xml:space="preserve">WORKING IN CONCIERGE DEPARTMENT IN </w:t>
                  </w:r>
                </w:p>
                <w:p w:rsidR="00A419B7" w:rsidRPr="0043426C" w:rsidRDefault="002A3AA0" w:rsidP="00B65780">
                  <w:pPr>
                    <w:pStyle w:val="Heading4"/>
                    <w:framePr w:hSpace="180" w:wrap="around" w:vAnchor="page" w:hAnchor="margin" w:xAlign="center" w:y="1468"/>
                    <w:ind w:left="-538"/>
                  </w:pPr>
                  <w:r>
                    <w:t>SOFITEL HOTEL</w:t>
                  </w:r>
                </w:p>
                <w:p w:rsidR="00A419B7" w:rsidRDefault="00664393" w:rsidP="00B65780">
                  <w:pPr>
                    <w:pStyle w:val="Heading5"/>
                    <w:framePr w:hSpace="180" w:wrap="around" w:vAnchor="page" w:hAnchor="margin" w:xAlign="center" w:y="1468"/>
                    <w:ind w:left="-538" w:hanging="902"/>
                  </w:pPr>
                  <w:r>
                    <w:t xml:space="preserve">        </w:t>
                  </w:r>
                  <w:r w:rsidR="002A3AA0">
                    <w:t>July2016- Ongoing</w:t>
                  </w:r>
                </w:p>
                <w:p w:rsidR="002A3AA0" w:rsidRDefault="00B65780" w:rsidP="00B65780">
                  <w:pPr>
                    <w:framePr w:hSpace="180" w:wrap="around" w:vAnchor="page" w:hAnchor="margin" w:xAlign="center" w:y="1468"/>
                  </w:pPr>
                  <w:r>
                    <w:t>Serve and d</w:t>
                  </w:r>
                  <w:r w:rsidR="002A3AA0">
                    <w:t xml:space="preserve">eal with different ages and cultures people from </w:t>
                  </w:r>
                </w:p>
                <w:p w:rsidR="002A3AA0" w:rsidRPr="002A3AA0" w:rsidRDefault="002A3AA0" w:rsidP="00B65780">
                  <w:pPr>
                    <w:framePr w:hSpace="180" w:wrap="around" w:vAnchor="page" w:hAnchor="margin" w:xAlign="center" w:y="1468"/>
                  </w:pPr>
                  <w:r>
                    <w:t>Different nationalities and positions</w:t>
                  </w:r>
                </w:p>
                <w:p w:rsidR="00A419B7" w:rsidRDefault="00664393" w:rsidP="00B65780">
                  <w:pPr>
                    <w:pStyle w:val="Heading4"/>
                    <w:framePr w:hSpace="180" w:wrap="around" w:vAnchor="page" w:hAnchor="margin" w:xAlign="center" w:y="1468"/>
                    <w:ind w:left="-538"/>
                  </w:pPr>
                  <w:r>
                    <w:t xml:space="preserve">sale assosite at REDTAG AND CASHIER AT </w:t>
                  </w:r>
                </w:p>
                <w:p w:rsidR="00664393" w:rsidRPr="0043426C" w:rsidRDefault="00664393" w:rsidP="00B65780">
                  <w:pPr>
                    <w:pStyle w:val="Heading4"/>
                    <w:framePr w:hSpace="180" w:wrap="around" w:vAnchor="page" w:hAnchor="margin" w:xAlign="center" w:y="1468"/>
                    <w:ind w:left="-538"/>
                  </w:pPr>
                  <w:r>
                    <w:t>cARREFOUR</w:t>
                  </w:r>
                </w:p>
                <w:p w:rsidR="00A419B7" w:rsidRDefault="00664393" w:rsidP="00B65780">
                  <w:pPr>
                    <w:pStyle w:val="Heading5"/>
                    <w:framePr w:hSpace="180" w:wrap="around" w:vAnchor="page" w:hAnchor="margin" w:xAlign="center" w:y="1468"/>
                    <w:ind w:left="-538"/>
                    <w:jc w:val="both"/>
                  </w:pPr>
                  <w:r>
                    <w:t xml:space="preserve">                                             2015-2016</w:t>
                  </w:r>
                </w:p>
                <w:p w:rsidR="00A419B7" w:rsidRDefault="00A419B7" w:rsidP="00B65780">
                  <w:pPr>
                    <w:framePr w:hSpace="180" w:wrap="around" w:vAnchor="page" w:hAnchor="margin" w:xAlign="center" w:y="1468"/>
                    <w:ind w:left="-538"/>
                  </w:pPr>
                  <w:r>
                    <w:t xml:space="preserve">Improve my accuracy </w:t>
                  </w:r>
                  <w:r w:rsidR="00664393">
                    <w:t xml:space="preserve">and communication skills </w:t>
                  </w:r>
                </w:p>
              </w:tc>
            </w:tr>
            <w:tr w:rsidR="00A419B7" w:rsidTr="0028400C">
              <w:trPr>
                <w:trHeight w:val="3473"/>
              </w:trPr>
              <w:tc>
                <w:tcPr>
                  <w:tcW w:w="7419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A419B7" w:rsidRPr="005152F2" w:rsidRDefault="00053A74" w:rsidP="00B65780">
                  <w:pPr>
                    <w:pStyle w:val="Heading2"/>
                    <w:framePr w:hSpace="180" w:wrap="around" w:vAnchor="page" w:hAnchor="margin" w:xAlign="center" w:y="1468"/>
                    <w:ind w:left="-538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C00033F5476B464F9AD291D395F78EFB"/>
                      </w:placeholder>
                      <w:temporary/>
                      <w:showingPlcHdr/>
                    </w:sdtPr>
                    <w:sdtEndPr/>
                    <w:sdtContent>
                      <w:r w:rsidR="00A419B7" w:rsidRPr="005152F2">
                        <w:t>Education</w:t>
                      </w:r>
                    </w:sdtContent>
                  </w:sdt>
                </w:p>
                <w:p w:rsidR="00664393" w:rsidRDefault="00664393" w:rsidP="00B65780">
                  <w:pPr>
                    <w:framePr w:hSpace="180" w:wrap="around" w:vAnchor="page" w:hAnchor="margin" w:xAlign="center" w:y="1468"/>
                    <w:ind w:left="-538"/>
                    <w:jc w:val="both"/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 xml:space="preserve">                                   </w:t>
                  </w:r>
                </w:p>
                <w:p w:rsidR="00664393" w:rsidRDefault="00664393" w:rsidP="00B65780">
                  <w:pPr>
                    <w:framePr w:hSpace="180" w:wrap="around" w:vAnchor="page" w:hAnchor="margin" w:xAlign="center" w:y="1468"/>
                    <w:tabs>
                      <w:tab w:val="left" w:pos="991"/>
                      <w:tab w:val="center" w:pos="2711"/>
                    </w:tabs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 xml:space="preserve">Certificate in English </w:t>
                  </w:r>
                  <w:r w:rsidRPr="002A3AA0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language and</w:t>
                  </w: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 xml:space="preserve">    communication</w:t>
                  </w:r>
                </w:p>
                <w:p w:rsidR="00664393" w:rsidRDefault="00664393" w:rsidP="00B65780">
                  <w:pPr>
                    <w:framePr w:hSpace="180" w:wrap="around" w:vAnchor="page" w:hAnchor="margin" w:xAlign="center" w:y="1468"/>
                    <w:jc w:val="both"/>
                    <w:rPr>
                      <w:rFonts w:asciiTheme="majorHAnsi" w:eastAsiaTheme="majorEastAsia" w:hAnsiTheme="majorHAnsi" w:cstheme="majorBidi"/>
                      <w:bCs/>
                      <w:iCs/>
                      <w:caps/>
                    </w:rPr>
                  </w:pPr>
                  <w:r>
                    <w:rPr>
                      <w:rFonts w:asciiTheme="majorHAnsi" w:eastAsiaTheme="majorEastAsia" w:hAnsiTheme="majorHAnsi" w:cstheme="majorBidi"/>
                      <w:bCs/>
                      <w:iCs/>
                      <w:caps/>
                    </w:rPr>
                    <w:t xml:space="preserve">                                     </w:t>
                  </w:r>
                  <w:r w:rsidRPr="00664393">
                    <w:rPr>
                      <w:rFonts w:asciiTheme="majorHAnsi" w:eastAsiaTheme="majorEastAsia" w:hAnsiTheme="majorHAnsi" w:cstheme="majorBidi"/>
                      <w:bCs/>
                      <w:iCs/>
                      <w:caps/>
                    </w:rPr>
                    <w:t>December 2015</w:t>
                  </w:r>
                </w:p>
                <w:p w:rsidR="00B65780" w:rsidRDefault="00B65780" w:rsidP="00B65780">
                  <w:pPr>
                    <w:framePr w:hSpace="180" w:wrap="around" w:vAnchor="page" w:hAnchor="margin" w:xAlign="center" w:y="1468"/>
                    <w:jc w:val="both"/>
                    <w:rPr>
                      <w:rFonts w:asciiTheme="majorHAnsi" w:eastAsiaTheme="majorEastAsia" w:hAnsiTheme="majorHAnsi" w:cstheme="majorBidi"/>
                      <w:bCs/>
                      <w:iCs/>
                      <w:caps/>
                    </w:rPr>
                  </w:pPr>
                </w:p>
                <w:p w:rsidR="00B65780" w:rsidRPr="005822A9" w:rsidRDefault="00B65780" w:rsidP="00B65780">
                  <w:pPr>
                    <w:ind w:left="-538"/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Industrial</w:t>
                  </w:r>
                  <w:r w:rsidRPr="005822A9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 xml:space="preserve"> Study/201</w:t>
                  </w: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5</w:t>
                  </w:r>
                </w:p>
                <w:p w:rsidR="00B65780" w:rsidRDefault="00B65780" w:rsidP="00B65780">
                  <w:pPr>
                    <w:ind w:left="-538"/>
                  </w:pPr>
                  <w:r>
                    <w:t>Jabriya Secondary Boys School</w:t>
                  </w:r>
                </w:p>
                <w:p w:rsidR="00B65780" w:rsidRPr="002A3AA0" w:rsidRDefault="00B65780" w:rsidP="00B65780">
                  <w:pPr>
                    <w:framePr w:hSpace="180" w:wrap="around" w:vAnchor="page" w:hAnchor="margin" w:xAlign="center" w:y="1468"/>
                  </w:pPr>
                </w:p>
              </w:tc>
              <w:tc>
                <w:tcPr>
                  <w:tcW w:w="360" w:type="dxa"/>
                </w:tcPr>
                <w:p w:rsidR="00A419B7" w:rsidRDefault="002A3AA0" w:rsidP="00B65780">
                  <w:pPr>
                    <w:framePr w:hSpace="180" w:wrap="around" w:vAnchor="page" w:hAnchor="margin" w:xAlign="center" w:y="1468"/>
                  </w:pPr>
                  <w:r>
                    <w:tab/>
                  </w:r>
                  <w:r>
                    <w:tab/>
                  </w:r>
                </w:p>
              </w:tc>
            </w:tr>
            <w:tr w:rsidR="0028400C" w:rsidTr="0028400C">
              <w:trPr>
                <w:gridAfter w:val="1"/>
                <w:wAfter w:w="360" w:type="dxa"/>
                <w:trHeight w:val="3616"/>
              </w:trPr>
              <w:tc>
                <w:tcPr>
                  <w:tcW w:w="7419" w:type="dxa"/>
                  <w:tcMar>
                    <w:left w:w="720" w:type="dxa"/>
                    <w:right w:w="0" w:type="dxa"/>
                  </w:tcMar>
                </w:tcPr>
                <w:p w:rsidR="0028400C" w:rsidRPr="005152F2" w:rsidRDefault="002A3AA0" w:rsidP="00B65780">
                  <w:pPr>
                    <w:pStyle w:val="Heading2"/>
                    <w:framePr w:hSpace="180" w:wrap="around" w:vAnchor="page" w:hAnchor="margin" w:xAlign="center" w:y="1468"/>
                    <w:ind w:left="-538"/>
                  </w:pPr>
                  <w:r>
                    <w:t>Certificates</w:t>
                  </w:r>
                </w:p>
                <w:p w:rsidR="0028400C" w:rsidRDefault="002A3AA0" w:rsidP="00B65780">
                  <w:pPr>
                    <w:framePr w:hSpace="180" w:wrap="around" w:vAnchor="page" w:hAnchor="margin" w:xAlign="center" w:y="1468"/>
                    <w:ind w:left="-538"/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Confident conversationalist</w:t>
                  </w:r>
                </w:p>
                <w:p w:rsidR="002A3AA0" w:rsidRPr="002A3AA0" w:rsidRDefault="002A3AA0" w:rsidP="00B65780">
                  <w:pPr>
                    <w:framePr w:hSpace="180" w:wrap="around" w:vAnchor="page" w:hAnchor="margin" w:xAlign="center" w:y="1468"/>
                    <w:ind w:left="-538"/>
                    <w:rPr>
                      <w:rFonts w:asciiTheme="majorHAnsi" w:eastAsiaTheme="majorEastAsia" w:hAnsiTheme="majorHAnsi" w:cstheme="majorBidi"/>
                      <w:bCs/>
                      <w:iCs/>
                      <w:caps/>
                    </w:rPr>
                  </w:pPr>
                  <w:r>
                    <w:rPr>
                      <w:rFonts w:asciiTheme="majorHAnsi" w:eastAsiaTheme="majorEastAsia" w:hAnsiTheme="majorHAnsi" w:cstheme="majorBidi"/>
                      <w:bCs/>
                      <w:iCs/>
                      <w:caps/>
                    </w:rPr>
                    <w:t>July 2018</w:t>
                  </w:r>
                </w:p>
                <w:p w:rsidR="002A3AA0" w:rsidRDefault="002A3AA0" w:rsidP="00B65780">
                  <w:pPr>
                    <w:framePr w:hSpace="180" w:wrap="around" w:vAnchor="page" w:hAnchor="margin" w:xAlign="center" w:y="1468"/>
                    <w:ind w:left="-538"/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</w:pPr>
                </w:p>
                <w:p w:rsidR="0028400C" w:rsidRDefault="002A3AA0" w:rsidP="00B65780">
                  <w:pPr>
                    <w:framePr w:hSpace="180" w:wrap="around" w:vAnchor="page" w:hAnchor="margin" w:xAlign="center" w:y="1468"/>
                    <w:ind w:left="-538"/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hOSPITALITY SKILLS</w:t>
                  </w:r>
                </w:p>
                <w:p w:rsidR="002A3AA0" w:rsidRPr="00664393" w:rsidRDefault="00664393" w:rsidP="00B65780">
                  <w:pPr>
                    <w:framePr w:hSpace="180" w:wrap="around" w:vAnchor="page" w:hAnchor="margin" w:xAlign="center" w:y="1468"/>
                    <w:ind w:left="-538"/>
                    <w:rPr>
                      <w:rFonts w:asciiTheme="majorHAnsi" w:eastAsiaTheme="majorEastAsia" w:hAnsiTheme="majorHAnsi" w:cstheme="majorBidi"/>
                      <w:bCs/>
                      <w:iCs/>
                      <w:caps/>
                    </w:rPr>
                  </w:pPr>
                  <w:r>
                    <w:rPr>
                      <w:rFonts w:asciiTheme="majorHAnsi" w:eastAsiaTheme="majorEastAsia" w:hAnsiTheme="majorHAnsi" w:cstheme="majorBidi"/>
                      <w:bCs/>
                      <w:iCs/>
                      <w:caps/>
                    </w:rPr>
                    <w:t>APRIL2018</w:t>
                  </w:r>
                </w:p>
              </w:tc>
            </w:tr>
          </w:tbl>
          <w:p w:rsidR="00A419B7" w:rsidRPr="005152F2" w:rsidRDefault="00A419B7" w:rsidP="00A419B7">
            <w:pPr>
              <w:pStyle w:val="Heading2"/>
            </w:pPr>
            <w:r>
              <w:t>references</w:t>
            </w:r>
          </w:p>
          <w:p w:rsidR="00A419B7" w:rsidRPr="00156C40" w:rsidRDefault="00A419B7" w:rsidP="001374C3">
            <w:r>
              <w:t>References upon request</w:t>
            </w:r>
          </w:p>
        </w:tc>
      </w:tr>
    </w:tbl>
    <w:p w:rsidR="003F5FDB" w:rsidRPr="008D43ED" w:rsidRDefault="00CE42A1" w:rsidP="00B65780">
      <w:pPr>
        <w:pStyle w:val="EndOfDocument"/>
        <w:jc w:val="both"/>
      </w:pPr>
      <w:r w:rsidRPr="00B65780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3E4913E" wp14:editId="02A4D26A">
            <wp:simplePos x="0" y="0"/>
            <wp:positionH relativeFrom="column">
              <wp:posOffset>-331470</wp:posOffset>
            </wp:positionH>
            <wp:positionV relativeFrom="paragraph">
              <wp:posOffset>-330835</wp:posOffset>
            </wp:positionV>
            <wp:extent cx="790301" cy="1042035"/>
            <wp:effectExtent l="0" t="0" r="0" b="5715"/>
            <wp:wrapNone/>
            <wp:docPr id="6" name="Picture 6" descr="C:\Users\TOSHIBA\Downloads\fil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ownloads\file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301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5FDB" w:rsidRPr="008D43ED" w:rsidSect="00195F9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872" w:right="720" w:bottom="720" w:left="1152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A74" w:rsidRDefault="00053A74" w:rsidP="003856C9">
      <w:pPr>
        <w:spacing w:after="0" w:line="240" w:lineRule="auto"/>
      </w:pPr>
      <w:r>
        <w:separator/>
      </w:r>
    </w:p>
  </w:endnote>
  <w:endnote w:type="continuationSeparator" w:id="0">
    <w:p w:rsidR="00053A74" w:rsidRDefault="00053A7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575" w:rsidRDefault="001124C2" w:rsidP="007803B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798945" cy="424815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8945" cy="424815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E6F91E" id="Group 4" o:spid="_x0000_s1026" alt="Title: Footer graphic design with grey rectangles in various angles" style="position:absolute;margin-left:0;margin-top:0;width:535.35pt;height:33.4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4774177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67DFB">
          <w:fldChar w:fldCharType="begin"/>
        </w:r>
        <w:r w:rsidR="000F7575">
          <w:instrText xml:space="preserve"> PAGE   \* MERGEFORMAT </w:instrText>
        </w:r>
        <w:r w:rsidR="00267DFB">
          <w:fldChar w:fldCharType="separate"/>
        </w:r>
        <w:r w:rsidR="00B65780">
          <w:rPr>
            <w:noProof/>
          </w:rPr>
          <w:t>2</w:t>
        </w:r>
        <w:r w:rsidR="00267DFB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575" w:rsidRDefault="001124C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795135" cy="429895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5135" cy="429895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5B0CB0F" id="Group 4" o:spid="_x0000_s1026" alt="Title: Footer graphic design with grey rectangles in various angles" style="position:absolute;margin-left:0;margin-top:0;width:535.05pt;height:33.8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A74" w:rsidRDefault="00053A74" w:rsidP="003856C9">
      <w:pPr>
        <w:spacing w:after="0" w:line="240" w:lineRule="auto"/>
      </w:pPr>
      <w:r>
        <w:separator/>
      </w:r>
    </w:p>
  </w:footnote>
  <w:footnote w:type="continuationSeparator" w:id="0">
    <w:p w:rsidR="00053A74" w:rsidRDefault="00053A7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575" w:rsidRDefault="001124C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798945" cy="434340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8945" cy="434340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77DA91" id="Group 17" o:spid="_x0000_s1026" alt="Title: Header graphic design with grey rectangles in various angles" style="position:absolute;margin-left:0;margin-top:0;width:535.35pt;height:34.2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575" w:rsidRDefault="001124C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795135" cy="429895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5135" cy="429895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2DE25B9" id="Group 17" o:spid="_x0000_s1026" alt="Title: Header graphic design with grey rectangles in various angles" style="position:absolute;margin-left:0;margin-top:0;width:535.05pt;height:33.8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I0oB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D9"/>
    <w:rsid w:val="00037BDD"/>
    <w:rsid w:val="00052BE1"/>
    <w:rsid w:val="00053A74"/>
    <w:rsid w:val="0007412A"/>
    <w:rsid w:val="000F7575"/>
    <w:rsid w:val="0010199E"/>
    <w:rsid w:val="0010257B"/>
    <w:rsid w:val="001124C2"/>
    <w:rsid w:val="001166C2"/>
    <w:rsid w:val="001374C3"/>
    <w:rsid w:val="001503AC"/>
    <w:rsid w:val="00156C40"/>
    <w:rsid w:val="001765FE"/>
    <w:rsid w:val="0019561F"/>
    <w:rsid w:val="00195F97"/>
    <w:rsid w:val="001B32D2"/>
    <w:rsid w:val="001C7B76"/>
    <w:rsid w:val="00223B5A"/>
    <w:rsid w:val="00266E44"/>
    <w:rsid w:val="00267DFB"/>
    <w:rsid w:val="00283B81"/>
    <w:rsid w:val="0028400C"/>
    <w:rsid w:val="00293B83"/>
    <w:rsid w:val="002A3621"/>
    <w:rsid w:val="002A3AA0"/>
    <w:rsid w:val="002A4C3B"/>
    <w:rsid w:val="002B3890"/>
    <w:rsid w:val="002B7747"/>
    <w:rsid w:val="002C77B9"/>
    <w:rsid w:val="002F485A"/>
    <w:rsid w:val="003053D9"/>
    <w:rsid w:val="00333DF4"/>
    <w:rsid w:val="003856C9"/>
    <w:rsid w:val="00396369"/>
    <w:rsid w:val="003B0961"/>
    <w:rsid w:val="003F4D31"/>
    <w:rsid w:val="003F5FDB"/>
    <w:rsid w:val="0043426C"/>
    <w:rsid w:val="00441EB9"/>
    <w:rsid w:val="004625C5"/>
    <w:rsid w:val="00463463"/>
    <w:rsid w:val="00473EF8"/>
    <w:rsid w:val="004760E5"/>
    <w:rsid w:val="004D22BB"/>
    <w:rsid w:val="005152F2"/>
    <w:rsid w:val="005246B9"/>
    <w:rsid w:val="00534E4E"/>
    <w:rsid w:val="00535752"/>
    <w:rsid w:val="00551D35"/>
    <w:rsid w:val="005562D4"/>
    <w:rsid w:val="00557019"/>
    <w:rsid w:val="005674AC"/>
    <w:rsid w:val="00580925"/>
    <w:rsid w:val="005822A9"/>
    <w:rsid w:val="005A1E51"/>
    <w:rsid w:val="005A7E57"/>
    <w:rsid w:val="00616FF4"/>
    <w:rsid w:val="00642F62"/>
    <w:rsid w:val="00647230"/>
    <w:rsid w:val="006635A9"/>
    <w:rsid w:val="00664393"/>
    <w:rsid w:val="006811D8"/>
    <w:rsid w:val="00686956"/>
    <w:rsid w:val="006A3CE7"/>
    <w:rsid w:val="006A6DD9"/>
    <w:rsid w:val="00743379"/>
    <w:rsid w:val="007450BA"/>
    <w:rsid w:val="00747550"/>
    <w:rsid w:val="007803B7"/>
    <w:rsid w:val="007A7C08"/>
    <w:rsid w:val="007B2F5C"/>
    <w:rsid w:val="007C5F05"/>
    <w:rsid w:val="00820ED7"/>
    <w:rsid w:val="00825ED8"/>
    <w:rsid w:val="00832043"/>
    <w:rsid w:val="00832F81"/>
    <w:rsid w:val="00841714"/>
    <w:rsid w:val="008501C7"/>
    <w:rsid w:val="008C7CA2"/>
    <w:rsid w:val="008D43ED"/>
    <w:rsid w:val="008F6337"/>
    <w:rsid w:val="00914DAF"/>
    <w:rsid w:val="00914F18"/>
    <w:rsid w:val="0093286E"/>
    <w:rsid w:val="0099628C"/>
    <w:rsid w:val="009D1627"/>
    <w:rsid w:val="00A32CDA"/>
    <w:rsid w:val="00A355CC"/>
    <w:rsid w:val="00A35ACD"/>
    <w:rsid w:val="00A419B7"/>
    <w:rsid w:val="00A42F91"/>
    <w:rsid w:val="00A6669D"/>
    <w:rsid w:val="00AF1258"/>
    <w:rsid w:val="00B01E52"/>
    <w:rsid w:val="00B1002B"/>
    <w:rsid w:val="00B300C4"/>
    <w:rsid w:val="00B51035"/>
    <w:rsid w:val="00B550FC"/>
    <w:rsid w:val="00B65780"/>
    <w:rsid w:val="00B721D4"/>
    <w:rsid w:val="00B8491E"/>
    <w:rsid w:val="00B85871"/>
    <w:rsid w:val="00B93310"/>
    <w:rsid w:val="00BB3B21"/>
    <w:rsid w:val="00BC1F18"/>
    <w:rsid w:val="00BD2E58"/>
    <w:rsid w:val="00BF6BAB"/>
    <w:rsid w:val="00C007A5"/>
    <w:rsid w:val="00C023E0"/>
    <w:rsid w:val="00C142B2"/>
    <w:rsid w:val="00C420C8"/>
    <w:rsid w:val="00C4403A"/>
    <w:rsid w:val="00C44E53"/>
    <w:rsid w:val="00C743A1"/>
    <w:rsid w:val="00C830A8"/>
    <w:rsid w:val="00CE42A1"/>
    <w:rsid w:val="00CE6306"/>
    <w:rsid w:val="00D11C4D"/>
    <w:rsid w:val="00D5067A"/>
    <w:rsid w:val="00D747FA"/>
    <w:rsid w:val="00D87E16"/>
    <w:rsid w:val="00DC0F74"/>
    <w:rsid w:val="00DC784E"/>
    <w:rsid w:val="00DC79BB"/>
    <w:rsid w:val="00DF0A0F"/>
    <w:rsid w:val="00DF3C22"/>
    <w:rsid w:val="00E2625F"/>
    <w:rsid w:val="00E2738D"/>
    <w:rsid w:val="00E34D58"/>
    <w:rsid w:val="00E504F7"/>
    <w:rsid w:val="00E941EF"/>
    <w:rsid w:val="00EB1C1B"/>
    <w:rsid w:val="00EF5F72"/>
    <w:rsid w:val="00F077AE"/>
    <w:rsid w:val="00F14687"/>
    <w:rsid w:val="00F56435"/>
    <w:rsid w:val="00F66506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AC6056-30CF-46F3-80F8-CDD41FE2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506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customStyle="1" w:styleId="GridTable1Light1">
    <w:name w:val="Grid Table 1 Light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37B6AE" w:themeColor="accent1"/>
        <w:bottom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customStyle="1" w:styleId="PlainTable11">
    <w:name w:val="Plain Table 1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8417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paragraph" w:customStyle="1" w:styleId="EndOfDocument">
    <w:name w:val="End Of Document"/>
    <w:basedOn w:val="Normal"/>
    <w:uiPriority w:val="12"/>
    <w:qFormat/>
    <w:rsid w:val="00F66506"/>
    <w:pPr>
      <w:spacing w:after="0" w:line="240" w:lineRule="auto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A1C8BF6D7046DDB68E26CA1E853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4D376-7C02-4300-BCED-FF75F1BE9C0B}"/>
      </w:docPartPr>
      <w:docPartBody>
        <w:p w:rsidR="00622A04" w:rsidRDefault="00F831AF" w:rsidP="00F831AF">
          <w:pPr>
            <w:pStyle w:val="E6A1C8BF6D7046DDB68E26CA1E853B8B"/>
          </w:pPr>
          <w:r>
            <w:t>Objective</w:t>
          </w:r>
        </w:p>
      </w:docPartBody>
    </w:docPart>
    <w:docPart>
      <w:docPartPr>
        <w:name w:val="90B0BE8E79924E758AC8296BDCB44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2F2A4-ABBD-4444-BA40-FA6ECFBCE630}"/>
      </w:docPartPr>
      <w:docPartBody>
        <w:p w:rsidR="00622A04" w:rsidRDefault="00F831AF" w:rsidP="00F831AF">
          <w:pPr>
            <w:pStyle w:val="90B0BE8E79924E758AC8296BDCB44F7F"/>
          </w:pPr>
          <w:r>
            <w:t>Skills</w:t>
          </w:r>
        </w:p>
      </w:docPartBody>
    </w:docPart>
    <w:docPart>
      <w:docPartPr>
        <w:name w:val="2709E561C2F441C186E3A8282E252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78E65-471D-408E-B207-80AB22C74EE7}"/>
      </w:docPartPr>
      <w:docPartBody>
        <w:p w:rsidR="00622A04" w:rsidRDefault="00F831AF" w:rsidP="00F831AF">
          <w:pPr>
            <w:pStyle w:val="2709E561C2F441C186E3A8282E25271C"/>
          </w:pPr>
          <w:r w:rsidRPr="005152F2">
            <w:t>Experience</w:t>
          </w:r>
        </w:p>
      </w:docPartBody>
    </w:docPart>
    <w:docPart>
      <w:docPartPr>
        <w:name w:val="C00033F5476B464F9AD291D395F78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8A24E-B919-4389-9EAE-04EA3DE74722}"/>
      </w:docPartPr>
      <w:docPartBody>
        <w:p w:rsidR="00622A04" w:rsidRDefault="00F831AF" w:rsidP="00F831AF">
          <w:pPr>
            <w:pStyle w:val="C00033F5476B464F9AD291D395F78EFB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3D9C"/>
    <w:rsid w:val="00023CBB"/>
    <w:rsid w:val="000734BA"/>
    <w:rsid w:val="000A5CB1"/>
    <w:rsid w:val="001E3E40"/>
    <w:rsid w:val="003B16D0"/>
    <w:rsid w:val="0043499D"/>
    <w:rsid w:val="00446628"/>
    <w:rsid w:val="005A7E82"/>
    <w:rsid w:val="00622A04"/>
    <w:rsid w:val="00623D9C"/>
    <w:rsid w:val="00C921EB"/>
    <w:rsid w:val="00ED7694"/>
    <w:rsid w:val="00F77E06"/>
    <w:rsid w:val="00F83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AA85AF8884401F948069524109D560">
    <w:name w:val="9EAA85AF8884401F948069524109D560"/>
    <w:rsid w:val="00023CBB"/>
  </w:style>
  <w:style w:type="paragraph" w:customStyle="1" w:styleId="3E50844728984BC19DB0BB484F32BE8A">
    <w:name w:val="3E50844728984BC19DB0BB484F32BE8A"/>
    <w:rsid w:val="00023CBB"/>
  </w:style>
  <w:style w:type="paragraph" w:customStyle="1" w:styleId="FBB99370B352417EB56EF7F02D0F8F2C">
    <w:name w:val="FBB99370B352417EB56EF7F02D0F8F2C"/>
    <w:rsid w:val="00023CBB"/>
  </w:style>
  <w:style w:type="paragraph" w:customStyle="1" w:styleId="3DF62346B54F443894C5DAA06F5B036B">
    <w:name w:val="3DF62346B54F443894C5DAA06F5B036B"/>
    <w:rsid w:val="00023CBB"/>
  </w:style>
  <w:style w:type="paragraph" w:customStyle="1" w:styleId="740F18F756164CFEAEE6021962106659">
    <w:name w:val="740F18F756164CFEAEE6021962106659"/>
    <w:rsid w:val="00023CBB"/>
  </w:style>
  <w:style w:type="paragraph" w:customStyle="1" w:styleId="D9FB449FD2B8418B81E822C53D0DCC93">
    <w:name w:val="D9FB449FD2B8418B81E822C53D0DCC93"/>
    <w:rsid w:val="00023CBB"/>
  </w:style>
  <w:style w:type="paragraph" w:customStyle="1" w:styleId="A666518F27CD480383825B4BA2680FAB">
    <w:name w:val="A666518F27CD480383825B4BA2680FAB"/>
    <w:rsid w:val="00023CBB"/>
  </w:style>
  <w:style w:type="paragraph" w:customStyle="1" w:styleId="E625CF24E43D4E2B8CBF891E2A242E47">
    <w:name w:val="E625CF24E43D4E2B8CBF891E2A242E47"/>
    <w:rsid w:val="00023CBB"/>
  </w:style>
  <w:style w:type="paragraph" w:customStyle="1" w:styleId="B1ED04C7A6E44A69898ADC4A595F23D3">
    <w:name w:val="B1ED04C7A6E44A69898ADC4A595F23D3"/>
    <w:rsid w:val="00023CBB"/>
  </w:style>
  <w:style w:type="paragraph" w:customStyle="1" w:styleId="2DBF53EEF4574E00930BDAC2D3B250A5">
    <w:name w:val="2DBF53EEF4574E00930BDAC2D3B250A5"/>
    <w:rsid w:val="00023CBB"/>
  </w:style>
  <w:style w:type="paragraph" w:customStyle="1" w:styleId="77572A242CAB4630B5E701BD5C72C1D5">
    <w:name w:val="77572A242CAB4630B5E701BD5C72C1D5"/>
    <w:rsid w:val="00023CBB"/>
  </w:style>
  <w:style w:type="paragraph" w:customStyle="1" w:styleId="298AA14649AC48059083413130EFA1AB">
    <w:name w:val="298AA14649AC48059083413130EFA1AB"/>
    <w:rsid w:val="00023CBB"/>
  </w:style>
  <w:style w:type="paragraph" w:customStyle="1" w:styleId="BE65A5648BA347A58B427CE86501EA5E">
    <w:name w:val="BE65A5648BA347A58B427CE86501EA5E"/>
    <w:rsid w:val="00023CBB"/>
  </w:style>
  <w:style w:type="paragraph" w:customStyle="1" w:styleId="45E641548F4F46EF82A233A5EC1B1EC4">
    <w:name w:val="45E641548F4F46EF82A233A5EC1B1EC4"/>
    <w:rsid w:val="00023CBB"/>
  </w:style>
  <w:style w:type="paragraph" w:customStyle="1" w:styleId="86E7ECB1DC9F4FAE87F4722D6923133B">
    <w:name w:val="86E7ECB1DC9F4FAE87F4722D6923133B"/>
    <w:rsid w:val="00023CBB"/>
  </w:style>
  <w:style w:type="paragraph" w:customStyle="1" w:styleId="CF179031F4DD4D7197D724BE3D5CDB25">
    <w:name w:val="CF179031F4DD4D7197D724BE3D5CDB25"/>
    <w:rsid w:val="00023CBB"/>
  </w:style>
  <w:style w:type="paragraph" w:customStyle="1" w:styleId="8DA6ABA986404DA1A19C8AB75FF6315F">
    <w:name w:val="8DA6ABA986404DA1A19C8AB75FF6315F"/>
    <w:rsid w:val="00023CBB"/>
  </w:style>
  <w:style w:type="paragraph" w:customStyle="1" w:styleId="1F61B8F7551647EE951CD8C65C107832">
    <w:name w:val="1F61B8F7551647EE951CD8C65C107832"/>
    <w:rsid w:val="00023CBB"/>
  </w:style>
  <w:style w:type="paragraph" w:customStyle="1" w:styleId="78B329E1022A4D55B90B275B6A2BDE3E">
    <w:name w:val="78B329E1022A4D55B90B275B6A2BDE3E"/>
    <w:rsid w:val="00023CBB"/>
  </w:style>
  <w:style w:type="paragraph" w:customStyle="1" w:styleId="FA73A4F289AB4F91A03A89440ACD9AA4">
    <w:name w:val="FA73A4F289AB4F91A03A89440ACD9AA4"/>
    <w:rsid w:val="00023CBB"/>
  </w:style>
  <w:style w:type="paragraph" w:customStyle="1" w:styleId="338B8F9669894EE68BC344D02A9F6A82">
    <w:name w:val="338B8F9669894EE68BC344D02A9F6A82"/>
    <w:rsid w:val="00023CBB"/>
  </w:style>
  <w:style w:type="paragraph" w:customStyle="1" w:styleId="0124D3759F9A438087742C91B4C5FFEB">
    <w:name w:val="0124D3759F9A438087742C91B4C5FFEB"/>
    <w:rsid w:val="00023CBB"/>
  </w:style>
  <w:style w:type="paragraph" w:customStyle="1" w:styleId="0D0E4C0E38004509A7F74BF0580B07DC">
    <w:name w:val="0D0E4C0E38004509A7F74BF0580B07DC"/>
    <w:rsid w:val="00023CBB"/>
  </w:style>
  <w:style w:type="paragraph" w:customStyle="1" w:styleId="55B597D9E0034A9399AFB230CC98B6EE">
    <w:name w:val="55B597D9E0034A9399AFB230CC98B6EE"/>
    <w:rsid w:val="00023CBB"/>
  </w:style>
  <w:style w:type="paragraph" w:customStyle="1" w:styleId="47A28E23AF474C48B8D3437E6FE8FE6B">
    <w:name w:val="47A28E23AF474C48B8D3437E6FE8FE6B"/>
    <w:rsid w:val="000734BA"/>
  </w:style>
  <w:style w:type="paragraph" w:customStyle="1" w:styleId="451D6DF0087F49DEB38004D5F0D4162E">
    <w:name w:val="451D6DF0087F49DEB38004D5F0D4162E"/>
    <w:rsid w:val="000734BA"/>
  </w:style>
  <w:style w:type="paragraph" w:customStyle="1" w:styleId="545247790ECD4A218F596ECAC93785B7">
    <w:name w:val="545247790ECD4A218F596ECAC93785B7"/>
    <w:rsid w:val="000734BA"/>
  </w:style>
  <w:style w:type="paragraph" w:customStyle="1" w:styleId="54BDB6FD21D94AEFB0C73DBECDB8A177">
    <w:name w:val="54BDB6FD21D94AEFB0C73DBECDB8A177"/>
    <w:rsid w:val="000734BA"/>
  </w:style>
  <w:style w:type="paragraph" w:customStyle="1" w:styleId="313C239BBCD544068E3EE9426442B2BB">
    <w:name w:val="313C239BBCD544068E3EE9426442B2BB"/>
    <w:rsid w:val="000734BA"/>
  </w:style>
  <w:style w:type="paragraph" w:customStyle="1" w:styleId="FA254DB0E7D14CADA2054290C552ED5E">
    <w:name w:val="FA254DB0E7D14CADA2054290C552ED5E"/>
    <w:rsid w:val="000734BA"/>
  </w:style>
  <w:style w:type="paragraph" w:customStyle="1" w:styleId="EE4FEF31D0CD458B8D2617923AACB12E">
    <w:name w:val="EE4FEF31D0CD458B8D2617923AACB12E"/>
    <w:rsid w:val="000734BA"/>
  </w:style>
  <w:style w:type="paragraph" w:customStyle="1" w:styleId="8AAEFF91754242D1B8532941253BCEE0">
    <w:name w:val="8AAEFF91754242D1B8532941253BCEE0"/>
    <w:rsid w:val="00F831AF"/>
  </w:style>
  <w:style w:type="paragraph" w:customStyle="1" w:styleId="330AA811DB1B4784B45340AEABC03D78">
    <w:name w:val="330AA811DB1B4784B45340AEABC03D78"/>
    <w:rsid w:val="00F831AF"/>
  </w:style>
  <w:style w:type="paragraph" w:customStyle="1" w:styleId="E6F6767CBEA1432C86B867E8571902CD">
    <w:name w:val="E6F6767CBEA1432C86B867E8571902CD"/>
    <w:rsid w:val="00F831AF"/>
  </w:style>
  <w:style w:type="paragraph" w:customStyle="1" w:styleId="CE9A3637D99F42A6AA9D6C570011B11E">
    <w:name w:val="CE9A3637D99F42A6AA9D6C570011B11E"/>
    <w:rsid w:val="00F831AF"/>
  </w:style>
  <w:style w:type="paragraph" w:customStyle="1" w:styleId="25AF5FA885714811A5573857D2F04BD4">
    <w:name w:val="25AF5FA885714811A5573857D2F04BD4"/>
    <w:rsid w:val="00F831AF"/>
  </w:style>
  <w:style w:type="paragraph" w:customStyle="1" w:styleId="8334CED8592E45B09114F70B0977C788">
    <w:name w:val="8334CED8592E45B09114F70B0977C788"/>
    <w:rsid w:val="00F831AF"/>
  </w:style>
  <w:style w:type="paragraph" w:customStyle="1" w:styleId="2F0847B7985C402C97BE6A129492A1C5">
    <w:name w:val="2F0847B7985C402C97BE6A129492A1C5"/>
    <w:rsid w:val="00F831AF"/>
  </w:style>
  <w:style w:type="paragraph" w:customStyle="1" w:styleId="1553ECAA1630433CA7ADE02721397813">
    <w:name w:val="1553ECAA1630433CA7ADE02721397813"/>
    <w:rsid w:val="00F831AF"/>
  </w:style>
  <w:style w:type="paragraph" w:customStyle="1" w:styleId="523C5BED4D6D4E5D9224311DE14C1EE8">
    <w:name w:val="523C5BED4D6D4E5D9224311DE14C1EE8"/>
    <w:rsid w:val="00F831AF"/>
  </w:style>
  <w:style w:type="paragraph" w:customStyle="1" w:styleId="5EB54FAA87D64E2FAC4FA23A133DD756">
    <w:name w:val="5EB54FAA87D64E2FAC4FA23A133DD756"/>
    <w:rsid w:val="00F831AF"/>
  </w:style>
  <w:style w:type="paragraph" w:customStyle="1" w:styleId="DDC1848D17EE404E917662D686CAA06E">
    <w:name w:val="DDC1848D17EE404E917662D686CAA06E"/>
    <w:rsid w:val="00F831AF"/>
  </w:style>
  <w:style w:type="paragraph" w:customStyle="1" w:styleId="512D2BBD3DA840138C47B6854ACAD09E">
    <w:name w:val="512D2BBD3DA840138C47B6854ACAD09E"/>
    <w:rsid w:val="00F831AF"/>
  </w:style>
  <w:style w:type="paragraph" w:customStyle="1" w:styleId="B87EEBAAA75A4DC8B1F21AF8827A8B57">
    <w:name w:val="B87EEBAAA75A4DC8B1F21AF8827A8B57"/>
    <w:rsid w:val="00F831AF"/>
  </w:style>
  <w:style w:type="paragraph" w:customStyle="1" w:styleId="45024F4A69284BC287992CDDE13C7000">
    <w:name w:val="45024F4A69284BC287992CDDE13C7000"/>
    <w:rsid w:val="00F831AF"/>
  </w:style>
  <w:style w:type="paragraph" w:customStyle="1" w:styleId="BB7E532DB325424BBCF660122566EFAB">
    <w:name w:val="BB7E532DB325424BBCF660122566EFAB"/>
    <w:rsid w:val="00F831AF"/>
  </w:style>
  <w:style w:type="paragraph" w:customStyle="1" w:styleId="E6A1C8BF6D7046DDB68E26CA1E853B8B">
    <w:name w:val="E6A1C8BF6D7046DDB68E26CA1E853B8B"/>
    <w:rsid w:val="00F831AF"/>
  </w:style>
  <w:style w:type="paragraph" w:customStyle="1" w:styleId="90B0BE8E79924E758AC8296BDCB44F7F">
    <w:name w:val="90B0BE8E79924E758AC8296BDCB44F7F"/>
    <w:rsid w:val="00F831AF"/>
  </w:style>
  <w:style w:type="paragraph" w:customStyle="1" w:styleId="2709E561C2F441C186E3A8282E25271C">
    <w:name w:val="2709E561C2F441C186E3A8282E25271C"/>
    <w:rsid w:val="00F831AF"/>
  </w:style>
  <w:style w:type="paragraph" w:customStyle="1" w:styleId="C00033F5476B464F9AD291D395F78EFB">
    <w:name w:val="C00033F5476B464F9AD291D395F78EFB"/>
    <w:rsid w:val="00F831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477E2E87-5150-466F-9848-9B3ABC51D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27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cp:lastPrinted>2018-11-02T10:38:00Z</cp:lastPrinted>
  <dcterms:created xsi:type="dcterms:W3CDTF">2018-11-04T14:57:00Z</dcterms:created>
  <dcterms:modified xsi:type="dcterms:W3CDTF">2018-11-13T19:05:00Z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