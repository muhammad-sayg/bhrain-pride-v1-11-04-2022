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4C06" w14:textId="0FACEF98" w:rsidR="001F1519" w:rsidRDefault="009A185A">
      <w:pPr>
        <w:pStyle w:val="Title"/>
      </w:pPr>
      <w:r>
        <w:rPr>
          <w:noProof/>
          <w:lang w:eastAsia="en-US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5ACD606B" wp14:editId="345147FF">
                <wp:simplePos x="0" y="0"/>
                <wp:positionH relativeFrom="margin">
                  <wp:posOffset>3436620</wp:posOffset>
                </wp:positionH>
                <wp:positionV relativeFrom="margin">
                  <wp:posOffset>-167640</wp:posOffset>
                </wp:positionV>
                <wp:extent cx="3319145" cy="9517380"/>
                <wp:effectExtent l="0" t="0" r="14605" b="2667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319145" cy="9517380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C1AD9" w14:textId="33097E55" w:rsidR="00D47C45" w:rsidRPr="002E050C" w:rsidRDefault="00AC08C9" w:rsidP="002E050C">
                            <w:pPr>
                              <w:pStyle w:val="SidebarTitle"/>
                            </w:pPr>
                            <w:r>
                              <w:t>Skills</w:t>
                            </w:r>
                            <w:r w:rsidR="00D47C45" w:rsidRPr="002E050C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="00D47C45">
                              <w:t xml:space="preserve"> </w:t>
                            </w:r>
                          </w:p>
                          <w:p w14:paraId="62B298BF" w14:textId="13E300E6" w:rsidR="005D355A" w:rsidRPr="00663086" w:rsidRDefault="00031B88" w:rsidP="00CF264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>Time</w:t>
                            </w:r>
                            <w:r w:rsidR="008726FF"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 </w:t>
                            </w:r>
                            <w:r w:rsidR="00663086"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management </w:t>
                            </w:r>
                          </w:p>
                          <w:p w14:paraId="48C93CB3" w14:textId="7A5A5D06" w:rsidR="008726FF" w:rsidRPr="00663086" w:rsidRDefault="00031B88" w:rsidP="00CF264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>Goal setting</w:t>
                            </w:r>
                            <w:r w:rsidR="008726FF"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 </w:t>
                            </w: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and meeting goals </w:t>
                            </w:r>
                          </w:p>
                          <w:p w14:paraId="492F98D7" w14:textId="5BEB30E5" w:rsidR="008726FF" w:rsidRPr="00663086" w:rsidRDefault="008726FF" w:rsidP="00CF264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Decision making </w:t>
                            </w:r>
                          </w:p>
                          <w:p w14:paraId="68BFB2C8" w14:textId="0CE47F6B" w:rsidR="008726FF" w:rsidRPr="00663086" w:rsidRDefault="008726FF" w:rsidP="00CF264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>Managing appointments</w:t>
                            </w:r>
                          </w:p>
                          <w:p w14:paraId="6177A893" w14:textId="4E1B0D18" w:rsidR="007F4747" w:rsidRPr="00663086" w:rsidRDefault="009C4B6C" w:rsidP="003C05DB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Team management </w:t>
                            </w:r>
                          </w:p>
                          <w:p w14:paraId="7ED229AE" w14:textId="796D13EE" w:rsidR="003C05DB" w:rsidRPr="00663086" w:rsidRDefault="003C05DB" w:rsidP="003C05DB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Coordinating events </w:t>
                            </w:r>
                          </w:p>
                          <w:p w14:paraId="68A28CB7" w14:textId="33FF3927" w:rsidR="003C05DB" w:rsidRPr="00663086" w:rsidRDefault="00C52DFA" w:rsidP="003C05DB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Problems solving </w:t>
                            </w:r>
                          </w:p>
                          <w:p w14:paraId="61406C53" w14:textId="75B90D08" w:rsidR="00C52DFA" w:rsidRPr="00663086" w:rsidRDefault="00C52DFA" w:rsidP="003C05DB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Teamwork </w:t>
                            </w:r>
                          </w:p>
                          <w:p w14:paraId="5735F087" w14:textId="34E807E4" w:rsidR="00C52DFA" w:rsidRPr="00663086" w:rsidRDefault="00C52DFA" w:rsidP="003C05DB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Team leadership </w:t>
                            </w:r>
                          </w:p>
                          <w:p w14:paraId="1C083E0C" w14:textId="2BC6C7E5" w:rsidR="009C4B6C" w:rsidRPr="00663086" w:rsidRDefault="00C52DFA" w:rsidP="00C52DFA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Multitasking </w:t>
                            </w:r>
                          </w:p>
                          <w:p w14:paraId="03EF6BFE" w14:textId="6CB6CE95" w:rsidR="009259A7" w:rsidRPr="00663086" w:rsidRDefault="009259A7" w:rsidP="00C52DFA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Strategic thinking </w:t>
                            </w:r>
                          </w:p>
                          <w:p w14:paraId="3C2027C9" w14:textId="02133A43" w:rsidR="009259A7" w:rsidRPr="00663086" w:rsidRDefault="009259A7" w:rsidP="00C52DFA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Implementing strategy </w:t>
                            </w:r>
                          </w:p>
                          <w:p w14:paraId="20C3A6D8" w14:textId="19E8A2F5" w:rsidR="009C4B6C" w:rsidRPr="00663086" w:rsidRDefault="009259A7" w:rsidP="009259A7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Strong Communication skills </w:t>
                            </w:r>
                          </w:p>
                          <w:p w14:paraId="2796A22A" w14:textId="2099FBC6" w:rsidR="008726FF" w:rsidRPr="00663086" w:rsidRDefault="00EF5B17" w:rsidP="00EF5B17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F9EF" w:themeColor="background2"/>
                              </w:rPr>
                            </w:pPr>
                            <w:r w:rsidRPr="00663086">
                              <w:rPr>
                                <w:b/>
                                <w:bCs/>
                                <w:color w:val="FFF9EF" w:themeColor="background2"/>
                              </w:rPr>
                              <w:t xml:space="preserve">Good Computer and Microsoft office skills </w:t>
                            </w:r>
                          </w:p>
                          <w:p w14:paraId="23C52732" w14:textId="77777777" w:rsidR="00972826" w:rsidRPr="00663086" w:rsidRDefault="00972826" w:rsidP="00856786">
                            <w:pPr>
                              <w:pStyle w:val="SidebarTitle"/>
                              <w:rPr>
                                <w:bCs/>
                                <w:color w:val="FFF9EF" w:themeColor="background2"/>
                              </w:rPr>
                            </w:pP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606B" id="Freeform 14" o:spid="_x0000_s1026" alt="Title: Background graphic" style="position:absolute;margin-left:270.6pt;margin-top:-13.2pt;width:261.35pt;height:749.4pt;z-index:-251657216;visibility:visible;mso-wrap-style:square;mso-width-percent:0;mso-height-percent:0;mso-wrap-distance-left:25.2pt;mso-wrap-distance-top:0;mso-wrap-distance-right:25.2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285,721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color="black [1600]" strokeweight="1pt">
                <v:stroke joinstyle="miter"/>
                <v:formulas/>
                <v:path arrowok="t" o:connecttype="custom" o:connectlocs="3272561,290405;3167745,0;2899885,0;2480624,105602;2073010,0;1665396,105602;1246135,0;838521,105602;430907,0;151400,0;46584,290405;81523,620412;0,1056020;81523,1504828;0,1953637;81523,2389245;0,2838054;81523,3286862;0,3722470;81523,4171279;0,4606887;81523,5055696;0,5504504;81523,5940112;0,6388921;81523,6837729;0,7273338;81523,7722146;0,8170955;81523,8606563;0,9055371;0,9345777;256215,9464579;559014,9411778;978274,9517380;1385889,9411778;1793503,9517380;2212763,9411778;2620378,9517380;3039638,9411778;3272561,9464579;3237622,9200574;3319145,8751766;3237622,8316157;3319145,7867349;3237622,7431741;3319145,6982932;3237622,6534124;3319145,6098515;3237622,5649707;3319145,5200898;3237622,4765290;3319145,4316482;3237622,3867673;3319145,3432065;3237622,2983256;3319145,2534448;3237622,2098840;3319145,1650031;3237622,1214423;3319145,765614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139C1AD9" w14:textId="33097E55" w:rsidR="00D47C45" w:rsidRPr="002E050C" w:rsidRDefault="00AC08C9" w:rsidP="002E050C">
                      <w:pPr>
                        <w:pStyle w:val="SidebarTitle"/>
                      </w:pPr>
                      <w:r>
                        <w:t>Skills</w:t>
                      </w:r>
                      <w:r w:rsidR="00D47C45" w:rsidRPr="002E050C">
                        <w:rPr>
                          <w:b w:val="0"/>
                          <w:bCs/>
                        </w:rPr>
                        <w:t xml:space="preserve"> </w:t>
                      </w:r>
                      <w:r w:rsidR="00D47C45">
                        <w:t xml:space="preserve"> </w:t>
                      </w:r>
                    </w:p>
                    <w:p w14:paraId="62B298BF" w14:textId="13E300E6" w:rsidR="005D355A" w:rsidRPr="00663086" w:rsidRDefault="00031B88" w:rsidP="00CF264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>Time</w:t>
                      </w:r>
                      <w:r w:rsidR="008726FF"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 </w:t>
                      </w:r>
                      <w:r w:rsidR="00663086"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management </w:t>
                      </w:r>
                    </w:p>
                    <w:p w14:paraId="48C93CB3" w14:textId="7A5A5D06" w:rsidR="008726FF" w:rsidRPr="00663086" w:rsidRDefault="00031B88" w:rsidP="00CF264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>Goal setting</w:t>
                      </w:r>
                      <w:r w:rsidR="008726FF"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 </w:t>
                      </w: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and meeting goals </w:t>
                      </w:r>
                    </w:p>
                    <w:p w14:paraId="492F98D7" w14:textId="5BEB30E5" w:rsidR="008726FF" w:rsidRPr="00663086" w:rsidRDefault="008726FF" w:rsidP="00CF264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Decision making </w:t>
                      </w:r>
                    </w:p>
                    <w:p w14:paraId="68BFB2C8" w14:textId="0CE47F6B" w:rsidR="008726FF" w:rsidRPr="00663086" w:rsidRDefault="008726FF" w:rsidP="00CF264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>Managing appointments</w:t>
                      </w:r>
                    </w:p>
                    <w:p w14:paraId="6177A893" w14:textId="4E1B0D18" w:rsidR="007F4747" w:rsidRPr="00663086" w:rsidRDefault="009C4B6C" w:rsidP="003C05DB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Team management </w:t>
                      </w:r>
                    </w:p>
                    <w:p w14:paraId="7ED229AE" w14:textId="796D13EE" w:rsidR="003C05DB" w:rsidRPr="00663086" w:rsidRDefault="003C05DB" w:rsidP="003C05DB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Coordinating events </w:t>
                      </w:r>
                    </w:p>
                    <w:p w14:paraId="68A28CB7" w14:textId="33FF3927" w:rsidR="003C05DB" w:rsidRPr="00663086" w:rsidRDefault="00C52DFA" w:rsidP="003C05DB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Problems solving </w:t>
                      </w:r>
                    </w:p>
                    <w:p w14:paraId="61406C53" w14:textId="75B90D08" w:rsidR="00C52DFA" w:rsidRPr="00663086" w:rsidRDefault="00C52DFA" w:rsidP="003C05DB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Teamwork </w:t>
                      </w:r>
                    </w:p>
                    <w:p w14:paraId="5735F087" w14:textId="34E807E4" w:rsidR="00C52DFA" w:rsidRPr="00663086" w:rsidRDefault="00C52DFA" w:rsidP="003C05DB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Team leadership </w:t>
                      </w:r>
                    </w:p>
                    <w:p w14:paraId="1C083E0C" w14:textId="2BC6C7E5" w:rsidR="009C4B6C" w:rsidRPr="00663086" w:rsidRDefault="00C52DFA" w:rsidP="00C52DFA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Multitasking </w:t>
                      </w:r>
                    </w:p>
                    <w:p w14:paraId="03EF6BFE" w14:textId="6CB6CE95" w:rsidR="009259A7" w:rsidRPr="00663086" w:rsidRDefault="009259A7" w:rsidP="00C52DFA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Strategic thinking </w:t>
                      </w:r>
                    </w:p>
                    <w:p w14:paraId="3C2027C9" w14:textId="02133A43" w:rsidR="009259A7" w:rsidRPr="00663086" w:rsidRDefault="009259A7" w:rsidP="00C52DFA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Implementing strategy </w:t>
                      </w:r>
                    </w:p>
                    <w:p w14:paraId="20C3A6D8" w14:textId="19E8A2F5" w:rsidR="009C4B6C" w:rsidRPr="00663086" w:rsidRDefault="009259A7" w:rsidP="009259A7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Strong Communication skills </w:t>
                      </w:r>
                    </w:p>
                    <w:p w14:paraId="2796A22A" w14:textId="2099FBC6" w:rsidR="008726FF" w:rsidRPr="00663086" w:rsidRDefault="00EF5B17" w:rsidP="00EF5B17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F9EF" w:themeColor="background2"/>
                        </w:rPr>
                      </w:pPr>
                      <w:r w:rsidRPr="00663086">
                        <w:rPr>
                          <w:b/>
                          <w:bCs/>
                          <w:color w:val="FFF9EF" w:themeColor="background2"/>
                        </w:rPr>
                        <w:t xml:space="preserve">Good Computer and Microsoft office skills </w:t>
                      </w:r>
                    </w:p>
                    <w:p w14:paraId="23C52732" w14:textId="77777777" w:rsidR="00972826" w:rsidRPr="00663086" w:rsidRDefault="00972826" w:rsidP="00856786">
                      <w:pPr>
                        <w:pStyle w:val="SidebarTitle"/>
                        <w:rPr>
                          <w:bCs/>
                          <w:color w:val="FFF9EF" w:themeColor="background2"/>
                        </w:rPr>
                      </w:pP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9E3B19">
        <w:t>Hamza Ghnemat</w:t>
      </w:r>
    </w:p>
    <w:p w14:paraId="0E5A52BB" w14:textId="5FE1FD15" w:rsidR="001F1519" w:rsidRDefault="00621DDC">
      <w:hyperlink r:id="rId7" w:history="1">
        <w:r w:rsidR="009E3B19" w:rsidRPr="00524ACA">
          <w:rPr>
            <w:rStyle w:val="Hyperlink"/>
          </w:rPr>
          <w:t>Hamza.R.Gh1992@gmail.com</w:t>
        </w:r>
      </w:hyperlink>
      <w:r w:rsidR="009E3B19">
        <w:t xml:space="preserve"> </w:t>
      </w:r>
    </w:p>
    <w:p w14:paraId="11024452" w14:textId="23D3DE14" w:rsidR="00464544" w:rsidRDefault="009E3B19">
      <w:r>
        <w:t>00962776482800</w:t>
      </w:r>
    </w:p>
    <w:p w14:paraId="5B8952DE" w14:textId="0B7A0FE4" w:rsidR="00B04299" w:rsidRDefault="00B04299">
      <w:r>
        <w:t>Al-Salt_Jordan</w:t>
      </w:r>
    </w:p>
    <w:p w14:paraId="08AAB929" w14:textId="188E10AB" w:rsidR="0071473B" w:rsidRDefault="0071473B"/>
    <w:p w14:paraId="6D59CB5A" w14:textId="55BBE111" w:rsidR="0020298E" w:rsidRPr="00F8351E" w:rsidRDefault="00462917" w:rsidP="00A4506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DATA </w:t>
      </w:r>
    </w:p>
    <w:p w14:paraId="28DB1BAE" w14:textId="4B59BCDA" w:rsidR="0020298E" w:rsidRPr="001713E5" w:rsidRDefault="00462917" w:rsidP="00A4506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 w:rsidR="0020298E" w:rsidRPr="00FF6E62">
        <w:rPr>
          <w:b/>
          <w:sz w:val="28"/>
          <w:szCs w:val="28"/>
        </w:rPr>
        <w:t xml:space="preserve">: </w:t>
      </w:r>
      <w:r w:rsidR="0020298E">
        <w:rPr>
          <w:sz w:val="28"/>
          <w:szCs w:val="28"/>
        </w:rPr>
        <w:t>Married</w:t>
      </w:r>
    </w:p>
    <w:p w14:paraId="78C1AFE9" w14:textId="722A6F26" w:rsidR="0020298E" w:rsidRPr="00E01EB0" w:rsidRDefault="0020298E" w:rsidP="00A4506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birth: </w:t>
      </w:r>
      <w:r w:rsidR="00FF1BA5">
        <w:rPr>
          <w:sz w:val="28"/>
          <w:szCs w:val="28"/>
        </w:rPr>
        <w:t>30-July-1992</w:t>
      </w:r>
    </w:p>
    <w:p w14:paraId="39866559" w14:textId="77777777" w:rsidR="0020298E" w:rsidRDefault="0020298E" w:rsidP="00A4506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Place of birth:</w:t>
      </w:r>
      <w:r w:rsidRPr="00BF3C5A">
        <w:rPr>
          <w:sz w:val="28"/>
          <w:szCs w:val="28"/>
        </w:rPr>
        <w:t xml:space="preserve"> Al-Salt _ Jordan</w:t>
      </w:r>
    </w:p>
    <w:p w14:paraId="79A84C6B" w14:textId="6ED5A68C" w:rsidR="0020298E" w:rsidRPr="009B242A" w:rsidRDefault="0020298E" w:rsidP="0020298E">
      <w:pPr>
        <w:pStyle w:val="ListParagraph"/>
        <w:numPr>
          <w:ilvl w:val="0"/>
          <w:numId w:val="10"/>
        </w:numPr>
      </w:pPr>
      <w:r w:rsidRPr="0020298E">
        <w:rPr>
          <w:b/>
          <w:sz w:val="28"/>
          <w:szCs w:val="28"/>
        </w:rPr>
        <w:t xml:space="preserve">Nationality: </w:t>
      </w:r>
      <w:r w:rsidRPr="0020298E">
        <w:rPr>
          <w:sz w:val="28"/>
          <w:szCs w:val="28"/>
        </w:rPr>
        <w:t>Jordanian</w:t>
      </w:r>
    </w:p>
    <w:p w14:paraId="563129D5" w14:textId="2B9771BB" w:rsidR="0020298E" w:rsidRPr="009E3B19" w:rsidRDefault="009B242A" w:rsidP="009E3B19">
      <w:pPr>
        <w:pStyle w:val="ListParagraph"/>
        <w:numPr>
          <w:ilvl w:val="0"/>
          <w:numId w:val="10"/>
        </w:numPr>
      </w:pPr>
      <w:r>
        <w:rPr>
          <w:b/>
          <w:sz w:val="28"/>
          <w:szCs w:val="28"/>
        </w:rPr>
        <w:t xml:space="preserve">Religion: </w:t>
      </w:r>
      <w:r w:rsidR="00AB0CED">
        <w:rPr>
          <w:sz w:val="28"/>
          <w:szCs w:val="28"/>
        </w:rPr>
        <w:t>Islam</w:t>
      </w:r>
    </w:p>
    <w:p w14:paraId="0282EFFB" w14:textId="259AC011" w:rsidR="0020298E" w:rsidRDefault="0020298E" w:rsidP="0020298E"/>
    <w:p w14:paraId="37EA9BF2" w14:textId="4CE3B070" w:rsidR="00B148D0" w:rsidRDefault="00B148D0" w:rsidP="0032382C"/>
    <w:p w14:paraId="5DAD4217" w14:textId="51B15409" w:rsidR="001F1519" w:rsidRPr="00B148D0" w:rsidRDefault="0093319E" w:rsidP="00B148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148D0">
        <w:rPr>
          <w:b/>
          <w:sz w:val="28"/>
          <w:szCs w:val="28"/>
        </w:rPr>
        <w:t>OBJECTIVE</w:t>
      </w:r>
    </w:p>
    <w:p w14:paraId="7936CA61" w14:textId="33EA826B" w:rsidR="00623712" w:rsidRPr="00015097" w:rsidRDefault="00623712" w:rsidP="00B16CFE">
      <w:pPr>
        <w:pStyle w:val="NormalWeb"/>
        <w:numPr>
          <w:ilvl w:val="0"/>
          <w:numId w:val="25"/>
        </w:numPr>
        <w:spacing w:before="10" w:beforeAutospacing="0" w:after="0" w:afterAutospacing="0"/>
        <w:divId w:val="2010676823"/>
        <w:rPr>
          <w:rFonts w:asciiTheme="minorHAnsi" w:hAnsiTheme="minorHAnsi"/>
          <w:b/>
          <w:bCs/>
        </w:rPr>
      </w:pPr>
      <w:r w:rsidRPr="00015097">
        <w:rPr>
          <w:rFonts w:asciiTheme="minorHAnsi" w:hAnsiTheme="minorHAnsi" w:cs="Arial"/>
          <w:color w:val="000000"/>
        </w:rPr>
        <w:t>My current objective is to obtain a position that will expand my skills and experiences properly in software development profession</w:t>
      </w:r>
      <w:r w:rsidR="00015097">
        <w:rPr>
          <w:rFonts w:asciiTheme="minorHAnsi" w:hAnsiTheme="minorHAnsi" w:cs="Arial"/>
          <w:b/>
          <w:bCs/>
          <w:color w:val="000000"/>
        </w:rPr>
        <w:t>.</w:t>
      </w:r>
    </w:p>
    <w:p w14:paraId="7741EAFF" w14:textId="36E128BB" w:rsidR="000C1D3F" w:rsidRDefault="000C1D3F" w:rsidP="0093319E"/>
    <w:p w14:paraId="02EA0838" w14:textId="467D4164" w:rsidR="00B148D0" w:rsidRDefault="00B148D0" w:rsidP="0093319E"/>
    <w:p w14:paraId="4E428646" w14:textId="1799D6B3" w:rsidR="00912FDF" w:rsidRPr="00912FDF" w:rsidRDefault="009C501B" w:rsidP="00912F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EXPERIENCES</w:t>
      </w:r>
    </w:p>
    <w:p w14:paraId="34FEAA02" w14:textId="6C0BEFC3" w:rsidR="007E1E18" w:rsidRDefault="00885846" w:rsidP="00F5638A">
      <w:pPr>
        <w:pStyle w:val="ListParagraph"/>
        <w:numPr>
          <w:ilvl w:val="0"/>
          <w:numId w:val="13"/>
        </w:numPr>
      </w:pPr>
      <w:r w:rsidRPr="002557E7">
        <w:rPr>
          <w:i/>
          <w:iCs/>
          <w:color w:val="7030A0"/>
          <w:u w:val="single"/>
        </w:rPr>
        <w:t>7/2017_present</w:t>
      </w:r>
      <w:r w:rsidRPr="002557E7">
        <w:rPr>
          <w:color w:val="7030A0"/>
        </w:rPr>
        <w:t xml:space="preserve"> </w:t>
      </w:r>
      <w:r w:rsidR="00576AF2">
        <w:t>:</w:t>
      </w:r>
      <w:r w:rsidR="00101D80">
        <w:t xml:space="preserve"> </w:t>
      </w:r>
      <w:r w:rsidR="00576AF2">
        <w:t xml:space="preserve">store keeper </w:t>
      </w:r>
      <w:r w:rsidR="00B7556F">
        <w:t xml:space="preserve">at JORAMCO Aircraft Maintenance </w:t>
      </w:r>
    </w:p>
    <w:p w14:paraId="346B75CA" w14:textId="28CCE2B9" w:rsidR="009B653A" w:rsidRDefault="00B7556F" w:rsidP="007E1E18">
      <w:pPr>
        <w:pStyle w:val="ListParagraph"/>
        <w:ind w:left="1080"/>
      </w:pPr>
      <w:r>
        <w:t xml:space="preserve">Company. </w:t>
      </w:r>
    </w:p>
    <w:p w14:paraId="57229E6F" w14:textId="77777777" w:rsidR="007E1E18" w:rsidRDefault="007E1E18" w:rsidP="007E1E18">
      <w:pPr>
        <w:pStyle w:val="ListParagraph"/>
        <w:ind w:left="1080"/>
      </w:pPr>
    </w:p>
    <w:p w14:paraId="7E99AC97" w14:textId="020B792B" w:rsidR="00B7556F" w:rsidRDefault="00437315" w:rsidP="00B7556F">
      <w:pPr>
        <w:pStyle w:val="ListParagraph"/>
        <w:numPr>
          <w:ilvl w:val="0"/>
          <w:numId w:val="13"/>
        </w:numPr>
      </w:pPr>
      <w:r w:rsidRPr="002557E7">
        <w:rPr>
          <w:i/>
          <w:iCs/>
          <w:color w:val="7030A0"/>
          <w:u w:val="single"/>
        </w:rPr>
        <w:t>2016_2017</w:t>
      </w:r>
      <w:r w:rsidR="002557E7">
        <w:rPr>
          <w:i/>
          <w:iCs/>
          <w:color w:val="7030A0"/>
          <w:u w:val="single"/>
        </w:rPr>
        <w:t xml:space="preserve"> </w:t>
      </w:r>
      <w:r w:rsidR="00B7556F">
        <w:t>:</w:t>
      </w:r>
      <w:r w:rsidR="007E1E18">
        <w:t xml:space="preserve"> </w:t>
      </w:r>
      <w:r w:rsidR="007E1E18" w:rsidRPr="007E1E18">
        <w:t>Monitor materials and warehouse guard</w:t>
      </w:r>
      <w:r w:rsidR="00DE19D6">
        <w:t xml:space="preserve"> at ACE hardware</w:t>
      </w:r>
      <w:r w:rsidR="00DB268D">
        <w:t xml:space="preserve"> Company. </w:t>
      </w:r>
    </w:p>
    <w:p w14:paraId="4ECEE54B" w14:textId="77777777" w:rsidR="007E1E18" w:rsidRDefault="007E1E18" w:rsidP="007E1E18"/>
    <w:p w14:paraId="4E277C77" w14:textId="32D56C1C" w:rsidR="007E1E18" w:rsidRDefault="007E1E18" w:rsidP="00B7556F">
      <w:pPr>
        <w:pStyle w:val="ListParagraph"/>
        <w:numPr>
          <w:ilvl w:val="0"/>
          <w:numId w:val="13"/>
        </w:numPr>
      </w:pPr>
      <w:r w:rsidRPr="00E84D18">
        <w:rPr>
          <w:i/>
          <w:iCs/>
          <w:color w:val="7030A0"/>
          <w:u w:val="single"/>
        </w:rPr>
        <w:t>2014_2016</w:t>
      </w:r>
      <w:r>
        <w:t xml:space="preserve"> :</w:t>
      </w:r>
      <w:r w:rsidR="000A0C88">
        <w:t xml:space="preserve"> </w:t>
      </w:r>
      <w:r w:rsidR="000A0C88" w:rsidRPr="000A0C88">
        <w:t>Monitory office (Cash office) &amp; Costumer services</w:t>
      </w:r>
      <w:r w:rsidR="00DE19D6">
        <w:t xml:space="preserve"> at ACE hardware</w:t>
      </w:r>
      <w:r w:rsidR="00DB268D">
        <w:t xml:space="preserve"> Company. </w:t>
      </w:r>
    </w:p>
    <w:p w14:paraId="74BE7FF2" w14:textId="77777777" w:rsidR="00253904" w:rsidRDefault="00253904" w:rsidP="00253904">
      <w:pPr>
        <w:pStyle w:val="ListParagraph"/>
      </w:pPr>
    </w:p>
    <w:p w14:paraId="14129755" w14:textId="23B1899B" w:rsidR="00B87E2F" w:rsidRDefault="00253904" w:rsidP="006B7563">
      <w:pPr>
        <w:pStyle w:val="ListParagraph"/>
        <w:numPr>
          <w:ilvl w:val="0"/>
          <w:numId w:val="13"/>
        </w:numPr>
      </w:pPr>
      <w:r w:rsidRPr="00E84D18">
        <w:rPr>
          <w:i/>
          <w:iCs/>
          <w:color w:val="7030A0"/>
          <w:u w:val="single"/>
        </w:rPr>
        <w:t>2012_2014</w:t>
      </w:r>
      <w:r>
        <w:t xml:space="preserve"> :</w:t>
      </w:r>
      <w:r w:rsidR="00101D80">
        <w:t xml:space="preserve"> </w:t>
      </w:r>
      <w:r>
        <w:t>Cashier</w:t>
      </w:r>
      <w:r w:rsidR="009D3F1D">
        <w:t xml:space="preserve"> at ACE hardware Company. </w:t>
      </w:r>
    </w:p>
    <w:p w14:paraId="32AB2216" w14:textId="6115BBE4" w:rsidR="00086266" w:rsidRDefault="00086266" w:rsidP="00EF78AE">
      <w:pPr>
        <w:ind w:left="360"/>
      </w:pPr>
    </w:p>
    <w:p w14:paraId="504F8D82" w14:textId="03125FF9" w:rsidR="00215A65" w:rsidRPr="006C0C8A" w:rsidRDefault="00581D26" w:rsidP="006E7445">
      <w:pPr>
        <w:pStyle w:val="ListParagraph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 w:rsidRPr="006C0C8A">
        <w:rPr>
          <w:b/>
          <w:bCs/>
          <w:sz w:val="28"/>
          <w:szCs w:val="28"/>
        </w:rPr>
        <w:lastRenderedPageBreak/>
        <w:t>TRAINING COURSES</w:t>
      </w:r>
    </w:p>
    <w:p w14:paraId="72F8971D" w14:textId="4B32E1FB" w:rsidR="006E7445" w:rsidRPr="007E247E" w:rsidRDefault="00341198" w:rsidP="005E350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7E247E">
        <w:rPr>
          <w:b/>
          <w:bCs/>
          <w:sz w:val="28"/>
          <w:szCs w:val="28"/>
        </w:rPr>
        <w:t>Human Factors</w:t>
      </w:r>
      <w:r w:rsidR="00CB1D66">
        <w:rPr>
          <w:b/>
          <w:bCs/>
          <w:sz w:val="28"/>
          <w:szCs w:val="28"/>
        </w:rPr>
        <w:t xml:space="preserve">. </w:t>
      </w:r>
    </w:p>
    <w:p w14:paraId="03D80E5A" w14:textId="5B1E60D8" w:rsidR="00341198" w:rsidRPr="007E247E" w:rsidRDefault="00EB6918" w:rsidP="005E350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7E247E">
        <w:rPr>
          <w:b/>
          <w:bCs/>
          <w:sz w:val="28"/>
          <w:szCs w:val="28"/>
        </w:rPr>
        <w:t xml:space="preserve">Safety Management </w:t>
      </w:r>
      <w:r w:rsidR="00902C22" w:rsidRPr="007E247E">
        <w:rPr>
          <w:b/>
          <w:bCs/>
          <w:sz w:val="28"/>
          <w:szCs w:val="28"/>
        </w:rPr>
        <w:t>System</w:t>
      </w:r>
      <w:r w:rsidR="00CB1D66">
        <w:rPr>
          <w:b/>
          <w:bCs/>
          <w:sz w:val="28"/>
          <w:szCs w:val="28"/>
        </w:rPr>
        <w:t xml:space="preserve">. </w:t>
      </w:r>
    </w:p>
    <w:p w14:paraId="2F5F9DE7" w14:textId="66D4A0BD" w:rsidR="00902C22" w:rsidRPr="007E247E" w:rsidRDefault="00902C22" w:rsidP="005E3508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bookmarkStart w:id="0" w:name="_GoBack"/>
      <w:r w:rsidRPr="007E247E">
        <w:rPr>
          <w:b/>
          <w:bCs/>
          <w:sz w:val="28"/>
          <w:szCs w:val="28"/>
        </w:rPr>
        <w:t>Forklift Driving License</w:t>
      </w:r>
      <w:r w:rsidR="00CB1D66">
        <w:rPr>
          <w:b/>
          <w:bCs/>
          <w:sz w:val="28"/>
          <w:szCs w:val="28"/>
        </w:rPr>
        <w:t xml:space="preserve">. </w:t>
      </w:r>
    </w:p>
    <w:bookmarkEnd w:id="0"/>
    <w:p w14:paraId="2F57A993" w14:textId="77777777" w:rsidR="00B16CFE" w:rsidRPr="00B16CFE" w:rsidRDefault="00B16CFE" w:rsidP="00B16CFE">
      <w:pPr>
        <w:rPr>
          <w:b/>
          <w:bCs/>
          <w:sz w:val="28"/>
          <w:szCs w:val="28"/>
        </w:rPr>
      </w:pPr>
    </w:p>
    <w:p w14:paraId="45361B2F" w14:textId="77777777" w:rsidR="003600A9" w:rsidRPr="00B47535" w:rsidRDefault="003600A9" w:rsidP="00DE4A70">
      <w:pPr>
        <w:pStyle w:val="ListParagraph"/>
        <w:jc w:val="both"/>
        <w:rPr>
          <w:b/>
          <w:bCs/>
          <w:sz w:val="28"/>
          <w:szCs w:val="28"/>
        </w:rPr>
      </w:pPr>
    </w:p>
    <w:p w14:paraId="54BD9784" w14:textId="1EAE6D8B" w:rsidR="00086266" w:rsidRDefault="00086266" w:rsidP="0008626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86266">
        <w:rPr>
          <w:b/>
          <w:sz w:val="28"/>
          <w:szCs w:val="28"/>
        </w:rPr>
        <w:t>EDUCATION</w:t>
      </w:r>
    </w:p>
    <w:p w14:paraId="3122E86E" w14:textId="16FDAE3E" w:rsidR="008F3B28" w:rsidRDefault="009030AE" w:rsidP="008A624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Diploma degree </w:t>
      </w:r>
      <w:r w:rsidR="00A257C1">
        <w:rPr>
          <w:sz w:val="28"/>
          <w:szCs w:val="28"/>
        </w:rPr>
        <w:t xml:space="preserve">in Business Management (BM) </w:t>
      </w:r>
    </w:p>
    <w:p w14:paraId="24AD4085" w14:textId="58222644" w:rsidR="00B87E2F" w:rsidRPr="008A624B" w:rsidRDefault="004E41F8" w:rsidP="008A624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A624B">
        <w:rPr>
          <w:sz w:val="28"/>
          <w:szCs w:val="28"/>
        </w:rPr>
        <w:t>Balqa’a Applied University</w:t>
      </w:r>
    </w:p>
    <w:p w14:paraId="35CB9EB3" w14:textId="7DA99245" w:rsidR="004E41F8" w:rsidRPr="00A257C1" w:rsidRDefault="00A257C1" w:rsidP="00A257C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2012_2014</w:t>
      </w:r>
    </w:p>
    <w:p w14:paraId="6883978D" w14:textId="1B59E187" w:rsidR="00721AEB" w:rsidRDefault="00721AEB" w:rsidP="00FE4CF6">
      <w:pPr>
        <w:rPr>
          <w:sz w:val="28"/>
          <w:szCs w:val="28"/>
        </w:rPr>
      </w:pPr>
    </w:p>
    <w:p w14:paraId="622DC1B2" w14:textId="106CB8B6" w:rsidR="00721AEB" w:rsidRDefault="00721AEB" w:rsidP="00FE4CF6">
      <w:pPr>
        <w:rPr>
          <w:sz w:val="28"/>
          <w:szCs w:val="28"/>
        </w:rPr>
      </w:pPr>
    </w:p>
    <w:p w14:paraId="35F6D8F0" w14:textId="2A05F19B" w:rsidR="00721AEB" w:rsidRDefault="00327416" w:rsidP="0032741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14:paraId="41128354" w14:textId="73949624" w:rsidR="00327416" w:rsidRPr="00CB7983" w:rsidRDefault="008C6CCF" w:rsidP="00CB79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B7983">
        <w:rPr>
          <w:sz w:val="28"/>
          <w:szCs w:val="28"/>
        </w:rPr>
        <w:t>Arabic: Mother language</w:t>
      </w:r>
      <w:r w:rsidR="00A257C1">
        <w:rPr>
          <w:sz w:val="28"/>
          <w:szCs w:val="28"/>
        </w:rPr>
        <w:t xml:space="preserve">. </w:t>
      </w:r>
    </w:p>
    <w:p w14:paraId="3D8077D5" w14:textId="54862030" w:rsidR="00BF3C5A" w:rsidRDefault="008C6CCF" w:rsidP="0071473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B7983">
        <w:rPr>
          <w:sz w:val="28"/>
          <w:szCs w:val="28"/>
        </w:rPr>
        <w:t>English</w:t>
      </w:r>
      <w:r w:rsidR="00FC2E74" w:rsidRPr="00CB7983">
        <w:rPr>
          <w:sz w:val="28"/>
          <w:szCs w:val="28"/>
        </w:rPr>
        <w:t xml:space="preserve">: </w:t>
      </w:r>
      <w:r w:rsidR="00A257C1">
        <w:rPr>
          <w:sz w:val="28"/>
          <w:szCs w:val="28"/>
        </w:rPr>
        <w:t>Intermediate.</w:t>
      </w:r>
    </w:p>
    <w:p w14:paraId="388DAA61" w14:textId="2DCE1605" w:rsidR="00212AB0" w:rsidRDefault="00212AB0" w:rsidP="00212AB0">
      <w:pPr>
        <w:pStyle w:val="ListParagraph"/>
        <w:rPr>
          <w:sz w:val="28"/>
          <w:szCs w:val="28"/>
        </w:rPr>
      </w:pPr>
    </w:p>
    <w:p w14:paraId="562F7BEE" w14:textId="76B2498D" w:rsidR="00212AB0" w:rsidRDefault="00212AB0" w:rsidP="00212AB0">
      <w:pPr>
        <w:pStyle w:val="ListParagraph"/>
        <w:rPr>
          <w:sz w:val="28"/>
          <w:szCs w:val="28"/>
        </w:rPr>
      </w:pPr>
    </w:p>
    <w:p w14:paraId="30BC9C3C" w14:textId="699802C2" w:rsidR="00212AB0" w:rsidRDefault="00A245C5" w:rsidP="00212AB0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0F6DB8">
        <w:rPr>
          <w:b/>
          <w:bCs/>
          <w:sz w:val="28"/>
          <w:szCs w:val="28"/>
        </w:rPr>
        <w:t xml:space="preserve">DRIVING LICENSE </w:t>
      </w:r>
    </w:p>
    <w:p w14:paraId="07AEB41B" w14:textId="435BA6E4" w:rsidR="000F6DB8" w:rsidRPr="002210A6" w:rsidRDefault="002210A6" w:rsidP="002210A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From Jordan</w:t>
      </w:r>
    </w:p>
    <w:p w14:paraId="4C4FE12E" w14:textId="7C4238DD" w:rsidR="003D0E03" w:rsidRDefault="003D0E03" w:rsidP="0071473B">
      <w:pPr>
        <w:rPr>
          <w:sz w:val="28"/>
          <w:szCs w:val="28"/>
        </w:rPr>
      </w:pPr>
    </w:p>
    <w:p w14:paraId="138C6136" w14:textId="77777777" w:rsidR="0071473B" w:rsidRDefault="0071473B" w:rsidP="0071473B">
      <w:pPr>
        <w:rPr>
          <w:sz w:val="28"/>
          <w:szCs w:val="28"/>
        </w:rPr>
      </w:pPr>
    </w:p>
    <w:p w14:paraId="4923EA29" w14:textId="01207426" w:rsidR="005E6638" w:rsidRPr="0097098C" w:rsidRDefault="00D47CF3" w:rsidP="0097098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 w14:paraId="174E081E" w14:textId="031898A8" w:rsidR="005E6638" w:rsidRPr="00246B37" w:rsidRDefault="003D23F9" w:rsidP="00246B3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46B37">
        <w:rPr>
          <w:sz w:val="28"/>
          <w:szCs w:val="28"/>
        </w:rPr>
        <w:t>Reading</w:t>
      </w:r>
      <w:r w:rsidR="0097098C" w:rsidRPr="00246B37">
        <w:rPr>
          <w:sz w:val="28"/>
          <w:szCs w:val="28"/>
        </w:rPr>
        <w:t xml:space="preserve"> detective novels </w:t>
      </w:r>
    </w:p>
    <w:p w14:paraId="0EF8D7A3" w14:textId="4728EDBC" w:rsidR="00B816F2" w:rsidRPr="00246B37" w:rsidRDefault="00B816F2" w:rsidP="00246B3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46B37">
        <w:rPr>
          <w:sz w:val="28"/>
          <w:szCs w:val="28"/>
        </w:rPr>
        <w:t>Solve the puzzles</w:t>
      </w:r>
    </w:p>
    <w:p w14:paraId="446BB2B2" w14:textId="33315FDA" w:rsidR="00C04605" w:rsidRPr="00246B37" w:rsidRDefault="00C04605" w:rsidP="00246B3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46B37">
        <w:rPr>
          <w:sz w:val="28"/>
          <w:szCs w:val="28"/>
        </w:rPr>
        <w:t>Chess</w:t>
      </w:r>
    </w:p>
    <w:p w14:paraId="25491D1A" w14:textId="2EC629B9" w:rsidR="00AB45A0" w:rsidRDefault="00AB45A0" w:rsidP="008808B2">
      <w:pPr>
        <w:rPr>
          <w:sz w:val="28"/>
          <w:szCs w:val="28"/>
        </w:rPr>
      </w:pPr>
    </w:p>
    <w:p w14:paraId="033B640B" w14:textId="5A61A413" w:rsidR="0046220E" w:rsidRDefault="00694F04" w:rsidP="0046220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6EE053DA" w14:textId="613245FC" w:rsidR="009503FE" w:rsidRPr="00246B37" w:rsidRDefault="00431B81" w:rsidP="00246B3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46B37">
        <w:rPr>
          <w:sz w:val="28"/>
          <w:szCs w:val="28"/>
        </w:rPr>
        <w:t>Available upon request</w:t>
      </w:r>
    </w:p>
    <w:sectPr w:rsidR="009503FE" w:rsidRPr="00246B37">
      <w:footerReference w:type="default" r:id="rId8"/>
      <w:pgSz w:w="12240" w:h="15840" w:code="1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D4918" w14:textId="77777777" w:rsidR="00950EE3" w:rsidRDefault="00950EE3">
      <w:pPr>
        <w:spacing w:after="0" w:line="240" w:lineRule="auto"/>
      </w:pPr>
      <w:r>
        <w:separator/>
      </w:r>
    </w:p>
  </w:endnote>
  <w:endnote w:type="continuationSeparator" w:id="0">
    <w:p w14:paraId="3F66F055" w14:textId="77777777" w:rsidR="00950EE3" w:rsidRDefault="0095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huTi">
    <w:altName w:val="方正舒体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94716" w14:textId="77777777" w:rsidR="001F1519" w:rsidRDefault="00A617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3385" w14:textId="77777777" w:rsidR="00950EE3" w:rsidRDefault="00950EE3">
      <w:pPr>
        <w:spacing w:after="0" w:line="240" w:lineRule="auto"/>
      </w:pPr>
      <w:r>
        <w:separator/>
      </w:r>
    </w:p>
  </w:footnote>
  <w:footnote w:type="continuationSeparator" w:id="0">
    <w:p w14:paraId="2FD4EF16" w14:textId="77777777" w:rsidR="00950EE3" w:rsidRDefault="00950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B0"/>
    <w:multiLevelType w:val="hybridMultilevel"/>
    <w:tmpl w:val="E886EC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2B2685"/>
    <w:multiLevelType w:val="hybridMultilevel"/>
    <w:tmpl w:val="EFCE3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269"/>
    <w:multiLevelType w:val="hybridMultilevel"/>
    <w:tmpl w:val="2592B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E311A"/>
    <w:multiLevelType w:val="hybridMultilevel"/>
    <w:tmpl w:val="CF30E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7FE0"/>
    <w:multiLevelType w:val="hybridMultilevel"/>
    <w:tmpl w:val="B5D090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9545A"/>
    <w:multiLevelType w:val="hybridMultilevel"/>
    <w:tmpl w:val="05D06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1720"/>
    <w:multiLevelType w:val="hybridMultilevel"/>
    <w:tmpl w:val="B88A25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841DA1"/>
    <w:multiLevelType w:val="hybridMultilevel"/>
    <w:tmpl w:val="D08AE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73F21"/>
    <w:multiLevelType w:val="hybridMultilevel"/>
    <w:tmpl w:val="575CE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4683C"/>
    <w:multiLevelType w:val="hybridMultilevel"/>
    <w:tmpl w:val="2BFCC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64B04"/>
    <w:multiLevelType w:val="hybridMultilevel"/>
    <w:tmpl w:val="2C60D2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8F0B35"/>
    <w:multiLevelType w:val="hybridMultilevel"/>
    <w:tmpl w:val="46A82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0345E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857B1"/>
    <w:multiLevelType w:val="hybridMultilevel"/>
    <w:tmpl w:val="F61C4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85769"/>
    <w:multiLevelType w:val="hybridMultilevel"/>
    <w:tmpl w:val="36826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C117BF"/>
    <w:multiLevelType w:val="hybridMultilevel"/>
    <w:tmpl w:val="12EC38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865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31184"/>
    <w:multiLevelType w:val="hybridMultilevel"/>
    <w:tmpl w:val="08F60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B7334"/>
    <w:multiLevelType w:val="hybridMultilevel"/>
    <w:tmpl w:val="D074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358E9"/>
    <w:multiLevelType w:val="hybridMultilevel"/>
    <w:tmpl w:val="5C024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16EF7"/>
    <w:multiLevelType w:val="hybridMultilevel"/>
    <w:tmpl w:val="8C344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E792A"/>
    <w:multiLevelType w:val="hybridMultilevel"/>
    <w:tmpl w:val="1A14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40090"/>
    <w:multiLevelType w:val="hybridMultilevel"/>
    <w:tmpl w:val="2774E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B725F"/>
    <w:multiLevelType w:val="hybridMultilevel"/>
    <w:tmpl w:val="CF06A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012D8E"/>
    <w:multiLevelType w:val="hybridMultilevel"/>
    <w:tmpl w:val="DA941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2"/>
  </w:num>
  <w:num w:numId="5">
    <w:abstractNumId w:val="12"/>
  </w:num>
  <w:num w:numId="6">
    <w:abstractNumId w:val="8"/>
  </w:num>
  <w:num w:numId="7">
    <w:abstractNumId w:val="6"/>
  </w:num>
  <w:num w:numId="8">
    <w:abstractNumId w:val="14"/>
  </w:num>
  <w:num w:numId="9">
    <w:abstractNumId w:val="0"/>
  </w:num>
  <w:num w:numId="10">
    <w:abstractNumId w:val="22"/>
  </w:num>
  <w:num w:numId="11">
    <w:abstractNumId w:val="11"/>
  </w:num>
  <w:num w:numId="12">
    <w:abstractNumId w:val="7"/>
  </w:num>
  <w:num w:numId="13">
    <w:abstractNumId w:val="10"/>
  </w:num>
  <w:num w:numId="14">
    <w:abstractNumId w:val="23"/>
  </w:num>
  <w:num w:numId="15">
    <w:abstractNumId w:val="18"/>
  </w:num>
  <w:num w:numId="16">
    <w:abstractNumId w:val="1"/>
  </w:num>
  <w:num w:numId="17">
    <w:abstractNumId w:val="16"/>
  </w:num>
  <w:num w:numId="18">
    <w:abstractNumId w:val="24"/>
  </w:num>
  <w:num w:numId="19">
    <w:abstractNumId w:val="15"/>
  </w:num>
  <w:num w:numId="20">
    <w:abstractNumId w:val="19"/>
  </w:num>
  <w:num w:numId="21">
    <w:abstractNumId w:val="4"/>
  </w:num>
  <w:num w:numId="22">
    <w:abstractNumId w:val="13"/>
  </w:num>
  <w:num w:numId="23">
    <w:abstractNumId w:val="20"/>
  </w:num>
  <w:num w:numId="24">
    <w:abstractNumId w:val="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F"/>
    <w:rsid w:val="00015097"/>
    <w:rsid w:val="00027D02"/>
    <w:rsid w:val="00031B88"/>
    <w:rsid w:val="00080BA6"/>
    <w:rsid w:val="00086266"/>
    <w:rsid w:val="000A0C88"/>
    <w:rsid w:val="000A343B"/>
    <w:rsid w:val="000C1D3F"/>
    <w:rsid w:val="000C6373"/>
    <w:rsid w:val="000D26A9"/>
    <w:rsid w:val="000D5B42"/>
    <w:rsid w:val="000E0E80"/>
    <w:rsid w:val="000E765C"/>
    <w:rsid w:val="000F6DB8"/>
    <w:rsid w:val="00101D80"/>
    <w:rsid w:val="001344DB"/>
    <w:rsid w:val="00154799"/>
    <w:rsid w:val="001713E5"/>
    <w:rsid w:val="001A1C95"/>
    <w:rsid w:val="001D71FF"/>
    <w:rsid w:val="001F1519"/>
    <w:rsid w:val="0020298E"/>
    <w:rsid w:val="00212AB0"/>
    <w:rsid w:val="00215A65"/>
    <w:rsid w:val="00217304"/>
    <w:rsid w:val="002210A6"/>
    <w:rsid w:val="00227BBB"/>
    <w:rsid w:val="002368A9"/>
    <w:rsid w:val="00246B37"/>
    <w:rsid w:val="00253904"/>
    <w:rsid w:val="002557E7"/>
    <w:rsid w:val="00263B54"/>
    <w:rsid w:val="002B498E"/>
    <w:rsid w:val="002E050C"/>
    <w:rsid w:val="00302A2F"/>
    <w:rsid w:val="003231FA"/>
    <w:rsid w:val="0032382C"/>
    <w:rsid w:val="00327416"/>
    <w:rsid w:val="00341198"/>
    <w:rsid w:val="003600A9"/>
    <w:rsid w:val="00365FBC"/>
    <w:rsid w:val="003A0FA8"/>
    <w:rsid w:val="003C05DB"/>
    <w:rsid w:val="003D0E03"/>
    <w:rsid w:val="003D23F9"/>
    <w:rsid w:val="003D3D2E"/>
    <w:rsid w:val="003D6B95"/>
    <w:rsid w:val="003D77AC"/>
    <w:rsid w:val="003F3EC7"/>
    <w:rsid w:val="00427998"/>
    <w:rsid w:val="00431B81"/>
    <w:rsid w:val="00437315"/>
    <w:rsid w:val="0044008F"/>
    <w:rsid w:val="0046220E"/>
    <w:rsid w:val="00462917"/>
    <w:rsid w:val="00464544"/>
    <w:rsid w:val="00484941"/>
    <w:rsid w:val="004B70C5"/>
    <w:rsid w:val="004B7239"/>
    <w:rsid w:val="004E41F8"/>
    <w:rsid w:val="005001CE"/>
    <w:rsid w:val="00502D7C"/>
    <w:rsid w:val="00515B75"/>
    <w:rsid w:val="00576AF2"/>
    <w:rsid w:val="00581D26"/>
    <w:rsid w:val="00585D63"/>
    <w:rsid w:val="005A0C7D"/>
    <w:rsid w:val="005D355A"/>
    <w:rsid w:val="005E3508"/>
    <w:rsid w:val="005E6638"/>
    <w:rsid w:val="0060018E"/>
    <w:rsid w:val="00603AF0"/>
    <w:rsid w:val="00621DDC"/>
    <w:rsid w:val="00623712"/>
    <w:rsid w:val="0065520D"/>
    <w:rsid w:val="00663086"/>
    <w:rsid w:val="006772B5"/>
    <w:rsid w:val="00694F04"/>
    <w:rsid w:val="006B718D"/>
    <w:rsid w:val="006B7563"/>
    <w:rsid w:val="006C0C8A"/>
    <w:rsid w:val="006E7445"/>
    <w:rsid w:val="0071473B"/>
    <w:rsid w:val="00721AEB"/>
    <w:rsid w:val="00757C92"/>
    <w:rsid w:val="007726AF"/>
    <w:rsid w:val="007A2AAA"/>
    <w:rsid w:val="007B17A1"/>
    <w:rsid w:val="007B21B8"/>
    <w:rsid w:val="007C48E3"/>
    <w:rsid w:val="007D0E9D"/>
    <w:rsid w:val="007D1F35"/>
    <w:rsid w:val="007E1E18"/>
    <w:rsid w:val="007E247E"/>
    <w:rsid w:val="007F4747"/>
    <w:rsid w:val="00824A26"/>
    <w:rsid w:val="00856786"/>
    <w:rsid w:val="008726FF"/>
    <w:rsid w:val="008808B2"/>
    <w:rsid w:val="00885846"/>
    <w:rsid w:val="008A624B"/>
    <w:rsid w:val="008B39B7"/>
    <w:rsid w:val="008B3C44"/>
    <w:rsid w:val="008C409C"/>
    <w:rsid w:val="008C6CCF"/>
    <w:rsid w:val="008D26E1"/>
    <w:rsid w:val="008D7083"/>
    <w:rsid w:val="008F3B28"/>
    <w:rsid w:val="0090289C"/>
    <w:rsid w:val="00902C22"/>
    <w:rsid w:val="009030AE"/>
    <w:rsid w:val="00912FDF"/>
    <w:rsid w:val="009259A7"/>
    <w:rsid w:val="00933133"/>
    <w:rsid w:val="0093319E"/>
    <w:rsid w:val="00935176"/>
    <w:rsid w:val="009503FE"/>
    <w:rsid w:val="00950EE3"/>
    <w:rsid w:val="009676FA"/>
    <w:rsid w:val="0097098C"/>
    <w:rsid w:val="00972826"/>
    <w:rsid w:val="00985F34"/>
    <w:rsid w:val="009A185A"/>
    <w:rsid w:val="009B242A"/>
    <w:rsid w:val="009B2722"/>
    <w:rsid w:val="009B653A"/>
    <w:rsid w:val="009C2C8D"/>
    <w:rsid w:val="009C4B6C"/>
    <w:rsid w:val="009C501B"/>
    <w:rsid w:val="009C6BD6"/>
    <w:rsid w:val="009D3F1D"/>
    <w:rsid w:val="009D69AA"/>
    <w:rsid w:val="009E23CB"/>
    <w:rsid w:val="009E3B19"/>
    <w:rsid w:val="009F56AD"/>
    <w:rsid w:val="00A11942"/>
    <w:rsid w:val="00A14F3D"/>
    <w:rsid w:val="00A245C5"/>
    <w:rsid w:val="00A257C1"/>
    <w:rsid w:val="00A40BB4"/>
    <w:rsid w:val="00A61753"/>
    <w:rsid w:val="00A66D3D"/>
    <w:rsid w:val="00A929F1"/>
    <w:rsid w:val="00AA65F9"/>
    <w:rsid w:val="00AB0CED"/>
    <w:rsid w:val="00AB45A0"/>
    <w:rsid w:val="00AC08C9"/>
    <w:rsid w:val="00AC4565"/>
    <w:rsid w:val="00AD618F"/>
    <w:rsid w:val="00B04299"/>
    <w:rsid w:val="00B148D0"/>
    <w:rsid w:val="00B16CFE"/>
    <w:rsid w:val="00B24DFA"/>
    <w:rsid w:val="00B31E5B"/>
    <w:rsid w:val="00B33AE0"/>
    <w:rsid w:val="00B47535"/>
    <w:rsid w:val="00B537E5"/>
    <w:rsid w:val="00B7556F"/>
    <w:rsid w:val="00B755D9"/>
    <w:rsid w:val="00B816F2"/>
    <w:rsid w:val="00B87E2F"/>
    <w:rsid w:val="00BC4DD4"/>
    <w:rsid w:val="00BD1D07"/>
    <w:rsid w:val="00BE0DF5"/>
    <w:rsid w:val="00BF3C5A"/>
    <w:rsid w:val="00C04605"/>
    <w:rsid w:val="00C240D8"/>
    <w:rsid w:val="00C35BC2"/>
    <w:rsid w:val="00C41AE0"/>
    <w:rsid w:val="00C42595"/>
    <w:rsid w:val="00C52DFA"/>
    <w:rsid w:val="00C87C52"/>
    <w:rsid w:val="00CB1D66"/>
    <w:rsid w:val="00CB7983"/>
    <w:rsid w:val="00CD174F"/>
    <w:rsid w:val="00CD3E30"/>
    <w:rsid w:val="00CD6F79"/>
    <w:rsid w:val="00CE4408"/>
    <w:rsid w:val="00CE5446"/>
    <w:rsid w:val="00D47C45"/>
    <w:rsid w:val="00D47CF3"/>
    <w:rsid w:val="00D7674B"/>
    <w:rsid w:val="00D8704A"/>
    <w:rsid w:val="00DB268D"/>
    <w:rsid w:val="00DD64FA"/>
    <w:rsid w:val="00DE19D6"/>
    <w:rsid w:val="00DE4A70"/>
    <w:rsid w:val="00E01EB0"/>
    <w:rsid w:val="00E20D00"/>
    <w:rsid w:val="00E26990"/>
    <w:rsid w:val="00E32FCA"/>
    <w:rsid w:val="00E53C65"/>
    <w:rsid w:val="00E82DFA"/>
    <w:rsid w:val="00E8450D"/>
    <w:rsid w:val="00E84D18"/>
    <w:rsid w:val="00EA7362"/>
    <w:rsid w:val="00EB6918"/>
    <w:rsid w:val="00EB71EB"/>
    <w:rsid w:val="00EE24E4"/>
    <w:rsid w:val="00EF04E6"/>
    <w:rsid w:val="00EF5B17"/>
    <w:rsid w:val="00EF5E6E"/>
    <w:rsid w:val="00EF78AE"/>
    <w:rsid w:val="00F22522"/>
    <w:rsid w:val="00F241C7"/>
    <w:rsid w:val="00F268CB"/>
    <w:rsid w:val="00F27E8C"/>
    <w:rsid w:val="00F500B2"/>
    <w:rsid w:val="00F5638A"/>
    <w:rsid w:val="00F7674D"/>
    <w:rsid w:val="00F8351E"/>
    <w:rsid w:val="00FA2251"/>
    <w:rsid w:val="00FC2E74"/>
    <w:rsid w:val="00FE4CF6"/>
    <w:rsid w:val="00FF1BA5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AEE09C"/>
  <w15:chartTrackingRefBased/>
  <w15:docId w15:val="{4C8880B4-618C-B947-96B0-23B1CC69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character" w:styleId="Hyperlink">
    <w:name w:val="Hyperlink"/>
    <w:basedOn w:val="DefaultParagraphFont"/>
    <w:uiPriority w:val="99"/>
    <w:unhideWhenUsed/>
    <w:rsid w:val="00464544"/>
    <w:rPr>
      <w:color w:val="166A7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929F1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603AF0"/>
    <w:pPr>
      <w:numPr>
        <w:numId w:val="5"/>
      </w:numPr>
      <w:spacing w:line="312" w:lineRule="auto"/>
    </w:pPr>
    <w:rPr>
      <w:color w:val="7F7F7F" w:themeColor="text1" w:themeTint="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37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Hamza.R.Gh199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0EB267-6F28-5044-881B-31B380EDB541%7dtf50002049.dotx" TargetMode="External" 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%7b6B0EB267-6F28-5044-881B-31B380EDB541%7dtf50002049.dotx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Maha.Shaheen2312017@outlook.com</dc:creator>
  <cp:keywords/>
  <dc:description/>
  <cp:lastModifiedBy>Maha.Shaheen2312017@outlook.com</cp:lastModifiedBy>
  <cp:revision>4</cp:revision>
  <dcterms:created xsi:type="dcterms:W3CDTF">2019-09-24T12:51:00Z</dcterms:created>
  <dcterms:modified xsi:type="dcterms:W3CDTF">2019-09-24T14:03:00Z</dcterms:modified>
</cp:coreProperties>
</file>