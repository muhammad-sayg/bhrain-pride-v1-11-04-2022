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31DC8" w14:textId="770BE8FC" w:rsidR="006904A5" w:rsidRPr="00DE2F4C" w:rsidRDefault="00FE6196" w:rsidP="00846244">
      <w:pPr>
        <w:spacing w:after="0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 wp14:anchorId="4DA35843" wp14:editId="400410F9">
            <wp:simplePos x="0" y="0"/>
            <wp:positionH relativeFrom="page">
              <wp:posOffset>5832475</wp:posOffset>
            </wp:positionH>
            <wp:positionV relativeFrom="page">
              <wp:posOffset>692150</wp:posOffset>
            </wp:positionV>
            <wp:extent cx="1020445" cy="1330325"/>
            <wp:effectExtent l="0" t="0" r="0" b="0"/>
            <wp:wrapNone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33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F4C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7DD79D" wp14:editId="55D08E1E">
                <wp:simplePos x="0" y="0"/>
                <wp:positionH relativeFrom="column">
                  <wp:posOffset>-5362575</wp:posOffset>
                </wp:positionH>
                <wp:positionV relativeFrom="paragraph">
                  <wp:posOffset>-581660</wp:posOffset>
                </wp:positionV>
                <wp:extent cx="7134225" cy="635"/>
                <wp:effectExtent l="19050" t="27940" r="19050" b="19050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7E7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3F8E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22.25pt;margin-top:-45.8pt;width:561.7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" strokecolor="#e7e7e7" strokeweight="3pt"/>
            </w:pict>
          </mc:Fallback>
        </mc:AlternateContent>
      </w:r>
      <w:r>
        <w:rPr>
          <w:rFonts w:ascii="Times New Roman" w:hAnsi="Times New Roman"/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54A46" wp14:editId="013DDCCE">
                <wp:simplePos x="0" y="0"/>
                <wp:positionH relativeFrom="column">
                  <wp:posOffset>-107950</wp:posOffset>
                </wp:positionH>
                <wp:positionV relativeFrom="paragraph">
                  <wp:posOffset>85725</wp:posOffset>
                </wp:positionV>
                <wp:extent cx="4740275" cy="952500"/>
                <wp:effectExtent l="6350" t="9525" r="15875" b="28575"/>
                <wp:wrapSquare wrapText="bothSides"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275" cy="952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D00C1C6" w14:textId="77777777" w:rsidR="00AD51B7" w:rsidRPr="005855E4" w:rsidRDefault="00832878" w:rsidP="005855E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D34817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D34817"/>
                                <w:szCs w:val="22"/>
                              </w:rPr>
                              <w:t>ROSEMARY WANJIKU GITAU</w:t>
                            </w:r>
                          </w:p>
                          <w:p w14:paraId="3116AE02" w14:textId="77777777" w:rsidR="00AD51B7" w:rsidRPr="006A3B8C" w:rsidRDefault="00AD51B7" w:rsidP="00EF3D71">
                            <w:pPr>
                              <w:spacing w:after="0"/>
                              <w:jc w:val="center"/>
                              <w:rPr>
                                <w:rFonts w:ascii="Palatino Linotype" w:hAnsi="Palatino Linotype"/>
                                <w:b/>
                                <w:lang w:val="fr-CH"/>
                              </w:rPr>
                            </w:pPr>
                            <w:r w:rsidRPr="006A3B8C">
                              <w:rPr>
                                <w:rFonts w:ascii="Palatino Linotype" w:hAnsi="Palatino Linotype"/>
                                <w:b/>
                                <w:lang w:val="fr-CH"/>
                              </w:rPr>
                              <w:t xml:space="preserve">Mobile: </w:t>
                            </w:r>
                            <w:r w:rsidR="00832878">
                              <w:rPr>
                                <w:rFonts w:ascii="Palatino Linotype" w:hAnsi="Palatino Linotype"/>
                                <w:b/>
                                <w:bCs/>
                              </w:rPr>
                              <w:t>+973 35941311</w:t>
                            </w:r>
                          </w:p>
                          <w:p w14:paraId="4E1E5DD7" w14:textId="77777777" w:rsidR="00AD51B7" w:rsidRPr="006A3B8C" w:rsidRDefault="00AD51B7" w:rsidP="00EF3D71">
                            <w:pPr>
                              <w:spacing w:after="0"/>
                              <w:jc w:val="center"/>
                              <w:rPr>
                                <w:rFonts w:ascii="Palatino Linotype" w:hAnsi="Palatino Linotype"/>
                                <w:b/>
                                <w:lang w:val="fr-CH"/>
                              </w:rPr>
                            </w:pPr>
                            <w:r w:rsidRPr="006A3B8C">
                              <w:rPr>
                                <w:rFonts w:ascii="Palatino Linotype" w:hAnsi="Palatino Linotype"/>
                                <w:b/>
                                <w:lang w:val="fr-CH"/>
                              </w:rPr>
                              <w:t xml:space="preserve">Email: </w:t>
                            </w:r>
                            <w:r w:rsidR="00832878">
                              <w:rPr>
                                <w:rFonts w:ascii="Palatino Linotype" w:hAnsi="Palatino Linotype"/>
                                <w:b/>
                                <w:bCs/>
                                <w:color w:val="0000CC"/>
                                <w:u w:val="single"/>
                              </w:rPr>
                              <w:t>rosewanjiku06@gmail.com</w:t>
                            </w:r>
                          </w:p>
                          <w:p w14:paraId="7E02D625" w14:textId="77777777" w:rsidR="00AD51B7" w:rsidRPr="006A3B8C" w:rsidRDefault="00AD51B7" w:rsidP="00EF3D71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color w:val="0000CC"/>
                                <w:u w:val="single"/>
                                <w:lang w:val="fr-CH"/>
                              </w:rPr>
                            </w:pPr>
                          </w:p>
                          <w:p w14:paraId="4DDE4FDD" w14:textId="77777777" w:rsidR="00AD51B7" w:rsidRPr="006A3B8C" w:rsidRDefault="00AD51B7" w:rsidP="00EF3D71">
                            <w:pPr>
                              <w:rPr>
                                <w:rFonts w:ascii="Calibri" w:hAnsi="Calibri"/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54A4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8.5pt;margin-top:6.75pt;width:373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14:paraId="4D00C1C6" w14:textId="77777777" w:rsidR="00AD51B7" w:rsidRPr="005855E4" w:rsidRDefault="00832878" w:rsidP="005855E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D34817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D34817"/>
                          <w:szCs w:val="22"/>
                        </w:rPr>
                        <w:t>ROSEMARY WANJIKU GITAU</w:t>
                      </w:r>
                    </w:p>
                    <w:p w14:paraId="3116AE02" w14:textId="77777777" w:rsidR="00AD51B7" w:rsidRPr="006A3B8C" w:rsidRDefault="00AD51B7" w:rsidP="00EF3D71">
                      <w:pPr>
                        <w:spacing w:after="0"/>
                        <w:jc w:val="center"/>
                        <w:rPr>
                          <w:rFonts w:ascii="Palatino Linotype" w:hAnsi="Palatino Linotype"/>
                          <w:b/>
                          <w:lang w:val="fr-CH"/>
                        </w:rPr>
                      </w:pPr>
                      <w:r w:rsidRPr="006A3B8C">
                        <w:rPr>
                          <w:rFonts w:ascii="Palatino Linotype" w:hAnsi="Palatino Linotype"/>
                          <w:b/>
                          <w:lang w:val="fr-CH"/>
                        </w:rPr>
                        <w:t xml:space="preserve">Mobile: </w:t>
                      </w:r>
                      <w:r w:rsidR="00832878">
                        <w:rPr>
                          <w:rFonts w:ascii="Palatino Linotype" w:hAnsi="Palatino Linotype"/>
                          <w:b/>
                          <w:bCs/>
                        </w:rPr>
                        <w:t>+973 35941311</w:t>
                      </w:r>
                    </w:p>
                    <w:p w14:paraId="4E1E5DD7" w14:textId="77777777" w:rsidR="00AD51B7" w:rsidRPr="006A3B8C" w:rsidRDefault="00AD51B7" w:rsidP="00EF3D71">
                      <w:pPr>
                        <w:spacing w:after="0"/>
                        <w:jc w:val="center"/>
                        <w:rPr>
                          <w:rFonts w:ascii="Palatino Linotype" w:hAnsi="Palatino Linotype"/>
                          <w:b/>
                          <w:lang w:val="fr-CH"/>
                        </w:rPr>
                      </w:pPr>
                      <w:r w:rsidRPr="006A3B8C">
                        <w:rPr>
                          <w:rFonts w:ascii="Palatino Linotype" w:hAnsi="Palatino Linotype"/>
                          <w:b/>
                          <w:lang w:val="fr-CH"/>
                        </w:rPr>
                        <w:t xml:space="preserve">Email: </w:t>
                      </w:r>
                      <w:r w:rsidR="00832878">
                        <w:rPr>
                          <w:rFonts w:ascii="Palatino Linotype" w:hAnsi="Palatino Linotype"/>
                          <w:b/>
                          <w:bCs/>
                          <w:color w:val="0000CC"/>
                          <w:u w:val="single"/>
                        </w:rPr>
                        <w:t>rosewanjiku06@gmail.com</w:t>
                      </w:r>
                    </w:p>
                    <w:p w14:paraId="7E02D625" w14:textId="77777777" w:rsidR="00AD51B7" w:rsidRPr="006A3B8C" w:rsidRDefault="00AD51B7" w:rsidP="00EF3D71">
                      <w:pPr>
                        <w:jc w:val="center"/>
                        <w:rPr>
                          <w:rFonts w:ascii="Palatino Linotype" w:hAnsi="Palatino Linotype"/>
                          <w:b/>
                          <w:color w:val="0000CC"/>
                          <w:u w:val="single"/>
                          <w:lang w:val="fr-CH"/>
                        </w:rPr>
                      </w:pPr>
                    </w:p>
                    <w:p w14:paraId="4DDE4FDD" w14:textId="77777777" w:rsidR="00AD51B7" w:rsidRPr="006A3B8C" w:rsidRDefault="00AD51B7" w:rsidP="00EF3D71">
                      <w:pPr>
                        <w:rPr>
                          <w:rFonts w:ascii="Calibri" w:hAnsi="Calibri"/>
                          <w:lang w:val="fr-C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1F07" w:rsidRPr="00381F07">
        <w:rPr>
          <w:rFonts w:ascii="Century Gothic" w:eastAsia="Times New Roman" w:hAnsi="Century Gothic" w:cs="Century Gothic"/>
          <w:color w:val="auto"/>
          <w:spacing w:val="-4"/>
          <w:sz w:val="18"/>
          <w:szCs w:val="18"/>
          <w:lang w:eastAsia="en-US"/>
        </w:rPr>
        <w:t xml:space="preserve"> </w:t>
      </w:r>
    </w:p>
    <w:p w14:paraId="4BBA5A85" w14:textId="77777777" w:rsidR="006E26C8" w:rsidRDefault="006E26C8" w:rsidP="009B3E56">
      <w:pPr>
        <w:pStyle w:val="Subsection"/>
        <w:jc w:val="both"/>
        <w:rPr>
          <w:rFonts w:ascii="Palatino Linotype" w:hAnsi="Palatino Linotype"/>
          <w:sz w:val="22"/>
          <w:u w:val="single"/>
        </w:rPr>
      </w:pPr>
    </w:p>
    <w:p w14:paraId="472F8A7D" w14:textId="77777777" w:rsidR="006E26C8" w:rsidRDefault="006E26C8" w:rsidP="009B3E56">
      <w:pPr>
        <w:pStyle w:val="Subsection"/>
        <w:jc w:val="both"/>
        <w:rPr>
          <w:rFonts w:ascii="Palatino Linotype" w:hAnsi="Palatino Linotype"/>
          <w:sz w:val="22"/>
          <w:u w:val="single"/>
        </w:rPr>
      </w:pPr>
    </w:p>
    <w:p w14:paraId="05E0C604" w14:textId="77777777" w:rsidR="006E26C8" w:rsidRDefault="006E26C8" w:rsidP="009B3E56">
      <w:pPr>
        <w:pStyle w:val="Subsection"/>
        <w:jc w:val="both"/>
        <w:rPr>
          <w:rFonts w:ascii="Palatino Linotype" w:hAnsi="Palatino Linotype"/>
          <w:sz w:val="22"/>
          <w:u w:val="single"/>
        </w:rPr>
      </w:pPr>
    </w:p>
    <w:p w14:paraId="1B192A72" w14:textId="77777777" w:rsidR="006E26C8" w:rsidRDefault="006E26C8" w:rsidP="009B3E56">
      <w:pPr>
        <w:pStyle w:val="Subsection"/>
        <w:jc w:val="both"/>
        <w:rPr>
          <w:rFonts w:ascii="Palatino Linotype" w:hAnsi="Palatino Linotype"/>
          <w:sz w:val="22"/>
          <w:u w:val="single"/>
        </w:rPr>
      </w:pPr>
    </w:p>
    <w:p w14:paraId="2F7E2A96" w14:textId="77777777" w:rsidR="006E26C8" w:rsidRDefault="006E26C8" w:rsidP="009B3E56">
      <w:pPr>
        <w:pStyle w:val="Subsection"/>
        <w:jc w:val="both"/>
        <w:rPr>
          <w:rFonts w:ascii="Palatino Linotype" w:hAnsi="Palatino Linotype"/>
          <w:sz w:val="22"/>
          <w:u w:val="single"/>
        </w:rPr>
      </w:pPr>
    </w:p>
    <w:p w14:paraId="163487CC" w14:textId="13EA6229" w:rsidR="007A620B" w:rsidRPr="00986709" w:rsidRDefault="00FE6196" w:rsidP="009B3E56">
      <w:pPr>
        <w:pStyle w:val="Subsection"/>
        <w:jc w:val="both"/>
        <w:rPr>
          <w:rFonts w:ascii="Palatino Linotype" w:hAnsi="Palatino Linotype"/>
          <w:sz w:val="22"/>
          <w:u w:val="single"/>
        </w:rPr>
      </w:pPr>
      <w:r>
        <w:rPr>
          <w:rFonts w:ascii="Times New Roman" w:hAnsi="Times New Roman"/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F27AA" wp14:editId="52AB6263">
                <wp:simplePos x="0" y="0"/>
                <wp:positionH relativeFrom="column">
                  <wp:posOffset>-60325</wp:posOffset>
                </wp:positionH>
                <wp:positionV relativeFrom="paragraph">
                  <wp:posOffset>204470</wp:posOffset>
                </wp:positionV>
                <wp:extent cx="6070600" cy="0"/>
                <wp:effectExtent l="34925" t="36195" r="28575" b="3048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0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D46F6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16.1pt" to="473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" strokeweight="4.5pt">
                <v:stroke linestyle="thickThin"/>
              </v:line>
            </w:pict>
          </mc:Fallback>
        </mc:AlternateContent>
      </w:r>
      <w:r w:rsidR="007A620B" w:rsidRPr="00986709">
        <w:rPr>
          <w:rFonts w:ascii="Palatino Linotype" w:hAnsi="Palatino Linotype"/>
          <w:sz w:val="22"/>
          <w:u w:val="single"/>
        </w:rPr>
        <w:t>Personal Profile</w:t>
      </w:r>
    </w:p>
    <w:p w14:paraId="784A65A3" w14:textId="77777777" w:rsidR="007C44AA" w:rsidRDefault="002A0A8C" w:rsidP="00433950">
      <w:pPr>
        <w:spacing w:after="0" w:line="240" w:lineRule="auto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</w:t>
      </w:r>
      <w:r w:rsidR="002E3C1F">
        <w:rPr>
          <w:rFonts w:ascii="Palatino Linotype" w:hAnsi="Palatino Linotype"/>
          <w:szCs w:val="22"/>
        </w:rPr>
        <w:t>urpose-driven, hardworking lady with high integrity</w:t>
      </w:r>
      <w:r w:rsidRPr="002A0A8C">
        <w:rPr>
          <w:rFonts w:ascii="Palatino Linotype" w:hAnsi="Palatino Linotype"/>
          <w:szCs w:val="22"/>
        </w:rPr>
        <w:t>.</w:t>
      </w:r>
      <w:r w:rsidR="00BE3C5C" w:rsidRPr="00BE3C5C">
        <w:rPr>
          <w:rFonts w:ascii="Palatino Linotype" w:hAnsi="Palatino Linotype"/>
          <w:szCs w:val="22"/>
        </w:rPr>
        <w:t xml:space="preserve"> </w:t>
      </w:r>
      <w:r w:rsidR="00706374">
        <w:rPr>
          <w:rFonts w:ascii="Palatino Linotype" w:hAnsi="Palatino Linotype"/>
          <w:szCs w:val="22"/>
        </w:rPr>
        <w:t xml:space="preserve">I have knowledge and </w:t>
      </w:r>
      <w:r w:rsidR="00BE3C5C">
        <w:rPr>
          <w:rFonts w:ascii="Palatino Linotype" w:hAnsi="Palatino Linotype"/>
          <w:szCs w:val="22"/>
        </w:rPr>
        <w:t>experience</w:t>
      </w:r>
      <w:r w:rsidR="00433950">
        <w:rPr>
          <w:rFonts w:ascii="Palatino Linotype" w:hAnsi="Palatino Linotype" w:cs="PalatinoLinotype"/>
          <w:szCs w:val="22"/>
        </w:rPr>
        <w:t xml:space="preserve"> in </w:t>
      </w:r>
      <w:r w:rsidR="002328F9">
        <w:rPr>
          <w:rFonts w:ascii="Palatino Linotype" w:hAnsi="Palatino Linotype" w:cs="PalatinoLinotype"/>
          <w:szCs w:val="22"/>
        </w:rPr>
        <w:t>Restaurant</w:t>
      </w:r>
      <w:r w:rsidR="00433950">
        <w:rPr>
          <w:rFonts w:ascii="Palatino Linotype" w:hAnsi="Palatino Linotype" w:cs="PalatinoLinotype"/>
          <w:szCs w:val="22"/>
        </w:rPr>
        <w:t>,</w:t>
      </w:r>
      <w:r w:rsidR="002328F9">
        <w:rPr>
          <w:rFonts w:ascii="Palatino Linotype" w:hAnsi="Palatino Linotype" w:cs="PalatinoLinotype"/>
          <w:szCs w:val="22"/>
        </w:rPr>
        <w:t xml:space="preserve"> Sales and </w:t>
      </w:r>
      <w:r w:rsidR="00433950">
        <w:rPr>
          <w:rFonts w:ascii="Palatino Linotype" w:hAnsi="Palatino Linotype" w:cs="PalatinoLinotype"/>
          <w:szCs w:val="22"/>
        </w:rPr>
        <w:t>customer services</w:t>
      </w:r>
      <w:r w:rsidR="006E26C8">
        <w:rPr>
          <w:rFonts w:ascii="Palatino Linotype" w:hAnsi="Palatino Linotype" w:cs="PalatinoLinotype"/>
          <w:szCs w:val="22"/>
        </w:rPr>
        <w:t>.</w:t>
      </w:r>
      <w:r w:rsidR="00796825">
        <w:rPr>
          <w:rFonts w:ascii="Palatino Linotype" w:hAnsi="Palatino Linotype" w:cs="PalatinoLinotype"/>
          <w:szCs w:val="22"/>
        </w:rPr>
        <w:t xml:space="preserve"> </w:t>
      </w:r>
      <w:r w:rsidR="007120EF">
        <w:rPr>
          <w:rFonts w:ascii="Palatino Linotype" w:hAnsi="Palatino Linotype"/>
          <w:szCs w:val="22"/>
        </w:rPr>
        <w:t>My goal is to be</w:t>
      </w:r>
      <w:r w:rsidR="00BE3C5C" w:rsidRPr="00BB1C22">
        <w:rPr>
          <w:rFonts w:ascii="Palatino Linotype" w:hAnsi="Palatino Linotype"/>
          <w:szCs w:val="22"/>
        </w:rPr>
        <w:t xml:space="preserve"> a valuable mutu</w:t>
      </w:r>
      <w:r w:rsidR="00433950">
        <w:rPr>
          <w:rFonts w:ascii="Palatino Linotype" w:hAnsi="Palatino Linotype"/>
          <w:szCs w:val="22"/>
        </w:rPr>
        <w:t xml:space="preserve">al asset </w:t>
      </w:r>
      <w:r w:rsidR="006E26C8">
        <w:rPr>
          <w:rFonts w:ascii="Palatino Linotype" w:hAnsi="Palatino Linotype"/>
          <w:szCs w:val="22"/>
        </w:rPr>
        <w:t xml:space="preserve">for the company </w:t>
      </w:r>
      <w:r w:rsidR="00A3011E">
        <w:rPr>
          <w:rFonts w:ascii="Palatino Linotype" w:hAnsi="Palatino Linotype"/>
          <w:szCs w:val="22"/>
        </w:rPr>
        <w:t>and</w:t>
      </w:r>
      <w:r w:rsidR="006E26C8">
        <w:rPr>
          <w:rFonts w:ascii="Palatino Linotype" w:hAnsi="Palatino Linotype"/>
          <w:szCs w:val="22"/>
        </w:rPr>
        <w:t xml:space="preserve"> also be able to</w:t>
      </w:r>
      <w:r w:rsidR="00A3011E">
        <w:rPr>
          <w:rFonts w:ascii="Palatino Linotype" w:hAnsi="Palatino Linotype"/>
          <w:szCs w:val="22"/>
        </w:rPr>
        <w:t xml:space="preserve"> develop my skill set furthe</w:t>
      </w:r>
      <w:r w:rsidR="00433950">
        <w:rPr>
          <w:rFonts w:ascii="Palatino Linotype" w:hAnsi="Palatino Linotype"/>
          <w:szCs w:val="22"/>
        </w:rPr>
        <w:t xml:space="preserve">r </w:t>
      </w:r>
      <w:r w:rsidR="006E26C8">
        <w:rPr>
          <w:rFonts w:ascii="Palatino Linotype" w:hAnsi="Palatino Linotype"/>
          <w:szCs w:val="22"/>
        </w:rPr>
        <w:t>and</w:t>
      </w:r>
      <w:r w:rsidR="00433950">
        <w:rPr>
          <w:rFonts w:ascii="Palatino Linotype" w:hAnsi="Palatino Linotype"/>
          <w:szCs w:val="22"/>
        </w:rPr>
        <w:t xml:space="preserve"> contribute</w:t>
      </w:r>
      <w:r w:rsidR="00A3011E" w:rsidRPr="00E57630">
        <w:rPr>
          <w:rFonts w:ascii="Palatino Linotype" w:hAnsi="Palatino Linotype"/>
          <w:szCs w:val="22"/>
        </w:rPr>
        <w:t xml:space="preserve"> </w:t>
      </w:r>
      <w:r w:rsidR="007120EF">
        <w:rPr>
          <w:rFonts w:ascii="Palatino Linotype" w:hAnsi="Palatino Linotype"/>
          <w:szCs w:val="22"/>
        </w:rPr>
        <w:t xml:space="preserve">to organizational success </w:t>
      </w:r>
      <w:r w:rsidR="00A3011E" w:rsidRPr="00E57630">
        <w:rPr>
          <w:rFonts w:ascii="Palatino Linotype" w:hAnsi="Palatino Linotype"/>
          <w:szCs w:val="22"/>
        </w:rPr>
        <w:t>and profitability</w:t>
      </w:r>
      <w:r w:rsidR="006E26C8">
        <w:rPr>
          <w:rFonts w:ascii="Palatino Linotype" w:hAnsi="Palatino Linotype"/>
          <w:szCs w:val="22"/>
        </w:rPr>
        <w:t>.</w:t>
      </w:r>
      <w:r w:rsidR="007C44AA">
        <w:rPr>
          <w:rFonts w:ascii="Palatino Linotype" w:hAnsi="Palatino Linotype"/>
          <w:szCs w:val="22"/>
        </w:rPr>
        <w:t xml:space="preserve">      </w:t>
      </w:r>
    </w:p>
    <w:p w14:paraId="592A17D2" w14:textId="77777777" w:rsidR="007C44AA" w:rsidRDefault="007C44AA" w:rsidP="00433950">
      <w:pPr>
        <w:spacing w:after="0" w:line="240" w:lineRule="auto"/>
        <w:jc w:val="both"/>
        <w:rPr>
          <w:rFonts w:ascii="Palatino Linotype" w:hAnsi="Palatino Linotype"/>
          <w:szCs w:val="22"/>
        </w:rPr>
      </w:pPr>
    </w:p>
    <w:p w14:paraId="3EE0CC00" w14:textId="77777777" w:rsidR="007C44AA" w:rsidRDefault="007C44AA" w:rsidP="00433950">
      <w:pPr>
        <w:spacing w:after="0" w:line="240" w:lineRule="auto"/>
        <w:jc w:val="both"/>
        <w:rPr>
          <w:rFonts w:ascii="Palatino Linotype" w:hAnsi="Palatino Linotype"/>
          <w:szCs w:val="22"/>
        </w:rPr>
      </w:pPr>
    </w:p>
    <w:p w14:paraId="50FEE761" w14:textId="77777777" w:rsidR="007A620B" w:rsidRPr="009B3E56" w:rsidRDefault="00A3011E" w:rsidP="00433950">
      <w:pPr>
        <w:spacing w:after="0" w:line="240" w:lineRule="auto"/>
        <w:jc w:val="both"/>
        <w:rPr>
          <w:rFonts w:ascii="Palatino Linotype" w:hAnsi="Palatino Linotype"/>
          <w:szCs w:val="22"/>
        </w:rPr>
      </w:pPr>
      <w:r w:rsidRPr="00372E39">
        <w:rPr>
          <w:rFonts w:ascii="Palatino Linotype" w:hAnsi="Palatino Linotype"/>
          <w:szCs w:val="22"/>
        </w:rPr>
        <w:t xml:space="preserve">  </w:t>
      </w:r>
    </w:p>
    <w:p w14:paraId="5DFF43BC" w14:textId="7CA3E0B1" w:rsidR="00644C23" w:rsidRDefault="00FE6196" w:rsidP="009A0BC9">
      <w:pPr>
        <w:pStyle w:val="Section"/>
        <w:spacing w:before="0" w:line="276" w:lineRule="auto"/>
        <w:jc w:val="both"/>
        <w:rPr>
          <w:rFonts w:ascii="Times New Roman" w:hAnsi="Times New Roman"/>
          <w:sz w:val="22"/>
          <w:szCs w:val="22"/>
          <w:u w:val="single"/>
        </w:rPr>
      </w:pPr>
      <w:r w:rsidRPr="00EF3D71">
        <w:rPr>
          <w:rFonts w:ascii="Times New Roman" w:hAnsi="Times New Roman"/>
          <w:noProof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15C21" wp14:editId="5D7C17A4">
                <wp:simplePos x="0" y="0"/>
                <wp:positionH relativeFrom="column">
                  <wp:posOffset>-47625</wp:posOffset>
                </wp:positionH>
                <wp:positionV relativeFrom="paragraph">
                  <wp:posOffset>84455</wp:posOffset>
                </wp:positionV>
                <wp:extent cx="6057900" cy="0"/>
                <wp:effectExtent l="28575" t="33020" r="28575" b="33655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73EE4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6.65pt" to="473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24D678C9" w14:textId="77777777" w:rsidR="006F311A" w:rsidRDefault="006F311A" w:rsidP="009A0BC9">
      <w:pPr>
        <w:pStyle w:val="Section"/>
        <w:spacing w:before="0" w:line="276" w:lineRule="auto"/>
        <w:jc w:val="both"/>
        <w:rPr>
          <w:rFonts w:ascii="Palatino Linotype" w:hAnsi="Palatino Linotype"/>
          <w:sz w:val="22"/>
          <w:szCs w:val="22"/>
          <w:u w:val="single"/>
        </w:rPr>
      </w:pPr>
    </w:p>
    <w:p w14:paraId="52E489AA" w14:textId="52868358" w:rsidR="007A620B" w:rsidRPr="00B518F0" w:rsidRDefault="00FE6196" w:rsidP="009A0BC9">
      <w:pPr>
        <w:pStyle w:val="Section"/>
        <w:spacing w:before="0" w:line="276" w:lineRule="auto"/>
        <w:jc w:val="both"/>
        <w:rPr>
          <w:rFonts w:ascii="Palatino Linotype" w:hAnsi="Palatino Linotype"/>
          <w:sz w:val="22"/>
          <w:szCs w:val="22"/>
          <w:u w:val="single"/>
        </w:rPr>
      </w:pPr>
      <w:r w:rsidRPr="00B518F0">
        <w:rPr>
          <w:rFonts w:ascii="Palatino Linotype" w:hAnsi="Palatino Linotype"/>
          <w:noProof/>
          <w:sz w:val="22"/>
          <w:szCs w:val="2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1840BE" wp14:editId="65002B35">
                <wp:simplePos x="0" y="0"/>
                <wp:positionH relativeFrom="column">
                  <wp:posOffset>-600075</wp:posOffset>
                </wp:positionH>
                <wp:positionV relativeFrom="paragraph">
                  <wp:posOffset>8890</wp:posOffset>
                </wp:positionV>
                <wp:extent cx="7134225" cy="635"/>
                <wp:effectExtent l="19050" t="19685" r="19050" b="27305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7E7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FCEE" id="AutoShape 6" o:spid="_x0000_s1026" type="#_x0000_t32" style="position:absolute;margin-left:-47.25pt;margin-top:.7pt;width:561.75pt;height: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" strokecolor="#e7e7e7" strokeweight="3pt"/>
            </w:pict>
          </mc:Fallback>
        </mc:AlternateContent>
      </w:r>
      <w:r w:rsidR="007A620B" w:rsidRPr="00B518F0">
        <w:rPr>
          <w:rFonts w:ascii="Palatino Linotype" w:hAnsi="Palatino Linotype"/>
          <w:sz w:val="22"/>
          <w:szCs w:val="22"/>
          <w:u w:val="single"/>
        </w:rPr>
        <w:t>Personal Information</w:t>
      </w:r>
    </w:p>
    <w:p w14:paraId="24822603" w14:textId="77777777" w:rsidR="007A7139" w:rsidRPr="00DE2F4C" w:rsidRDefault="007A7139" w:rsidP="00755FAF">
      <w:pPr>
        <w:spacing w:after="0"/>
        <w:jc w:val="both"/>
        <w:rPr>
          <w:rFonts w:ascii="Times New Roman" w:hAnsi="Times New Roman"/>
          <w:szCs w:val="22"/>
        </w:rPr>
        <w:sectPr w:rsidR="007A7139" w:rsidRPr="00DE2F4C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360"/>
          <w:titlePg/>
          <w:docGrid w:linePitch="360"/>
        </w:sectPr>
      </w:pPr>
    </w:p>
    <w:p w14:paraId="2FF9001B" w14:textId="77777777" w:rsidR="007A620B" w:rsidRPr="00796825" w:rsidRDefault="006A2E50" w:rsidP="0021380B">
      <w:pPr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  <w:szCs w:val="22"/>
        </w:rPr>
      </w:pPr>
      <w:r w:rsidRPr="00796825">
        <w:rPr>
          <w:rFonts w:ascii="Palatino Linotype" w:hAnsi="Palatino Linotype"/>
          <w:szCs w:val="22"/>
        </w:rPr>
        <w:t xml:space="preserve">Date of Birth: </w:t>
      </w:r>
      <w:r w:rsidR="00832878">
        <w:rPr>
          <w:rFonts w:ascii="Palatino Linotype" w:hAnsi="Palatino Linotype"/>
          <w:szCs w:val="22"/>
        </w:rPr>
        <w:t>19</w:t>
      </w:r>
      <w:r w:rsidR="003F649F" w:rsidRPr="00796825">
        <w:rPr>
          <w:rFonts w:ascii="Palatino Linotype" w:hAnsi="Palatino Linotype"/>
          <w:szCs w:val="22"/>
          <w:vertAlign w:val="superscript"/>
        </w:rPr>
        <w:t>t</w:t>
      </w:r>
      <w:r w:rsidR="002A0A8C" w:rsidRPr="00796825">
        <w:rPr>
          <w:rFonts w:ascii="Palatino Linotype" w:hAnsi="Palatino Linotype"/>
          <w:szCs w:val="22"/>
          <w:vertAlign w:val="superscript"/>
        </w:rPr>
        <w:t>h</w:t>
      </w:r>
      <w:r w:rsidR="00832878">
        <w:rPr>
          <w:rFonts w:ascii="Palatino Linotype" w:hAnsi="Palatino Linotype"/>
          <w:szCs w:val="22"/>
        </w:rPr>
        <w:t xml:space="preserve"> November 1994</w:t>
      </w:r>
      <w:r w:rsidR="00BF288D" w:rsidRPr="00796825">
        <w:rPr>
          <w:rFonts w:ascii="Palatino Linotype" w:hAnsi="Palatino Linotype"/>
          <w:szCs w:val="22"/>
        </w:rPr>
        <w:t xml:space="preserve"> </w:t>
      </w:r>
      <w:r w:rsidRPr="00796825">
        <w:rPr>
          <w:rFonts w:ascii="Palatino Linotype" w:hAnsi="Palatino Linotype"/>
          <w:szCs w:val="22"/>
        </w:rPr>
        <w:t xml:space="preserve"> </w:t>
      </w:r>
      <w:r w:rsidR="007A620B" w:rsidRPr="00796825">
        <w:rPr>
          <w:rFonts w:ascii="Palatino Linotype" w:hAnsi="Palatino Linotype"/>
          <w:szCs w:val="22"/>
        </w:rPr>
        <w:t xml:space="preserve"> </w:t>
      </w:r>
      <w:r w:rsidR="00074CB6" w:rsidRPr="00796825">
        <w:rPr>
          <w:rFonts w:ascii="Palatino Linotype" w:hAnsi="Palatino Linotype"/>
          <w:szCs w:val="22"/>
        </w:rPr>
        <w:t xml:space="preserve"> </w:t>
      </w:r>
      <w:r w:rsidR="00462ABD" w:rsidRPr="00796825">
        <w:rPr>
          <w:rFonts w:ascii="Palatino Linotype" w:hAnsi="Palatino Linotype"/>
          <w:szCs w:val="22"/>
        </w:rPr>
        <w:t xml:space="preserve"> </w:t>
      </w:r>
    </w:p>
    <w:p w14:paraId="7E85DC6E" w14:textId="77777777" w:rsidR="007A620B" w:rsidRPr="00796825" w:rsidRDefault="00EC761A" w:rsidP="0021380B">
      <w:pPr>
        <w:numPr>
          <w:ilvl w:val="0"/>
          <w:numId w:val="12"/>
        </w:numPr>
        <w:spacing w:after="0"/>
        <w:jc w:val="both"/>
        <w:rPr>
          <w:rFonts w:ascii="Palatino Linotype" w:hAnsi="Palatino Linotype"/>
          <w:szCs w:val="22"/>
        </w:rPr>
      </w:pPr>
      <w:r w:rsidRPr="00796825">
        <w:rPr>
          <w:rFonts w:ascii="Palatino Linotype" w:hAnsi="Palatino Linotype"/>
          <w:szCs w:val="22"/>
        </w:rPr>
        <w:t>CPR No</w:t>
      </w:r>
      <w:r w:rsidR="006A2E50" w:rsidRPr="00796825">
        <w:rPr>
          <w:rFonts w:ascii="Palatino Linotype" w:hAnsi="Palatino Linotype"/>
          <w:szCs w:val="22"/>
        </w:rPr>
        <w:t>:</w:t>
      </w:r>
      <w:r w:rsidRPr="00796825">
        <w:rPr>
          <w:rFonts w:ascii="Palatino Linotype" w:hAnsi="Palatino Linotype"/>
          <w:szCs w:val="22"/>
        </w:rPr>
        <w:t xml:space="preserve"> </w:t>
      </w:r>
      <w:r w:rsidR="00995373">
        <w:rPr>
          <w:rFonts w:ascii="Palatino Linotype" w:hAnsi="Palatino Linotype"/>
          <w:szCs w:val="22"/>
        </w:rPr>
        <w:t>9</w:t>
      </w:r>
      <w:r w:rsidR="00832878">
        <w:rPr>
          <w:rFonts w:ascii="Palatino Linotype" w:hAnsi="Palatino Linotype"/>
          <w:szCs w:val="22"/>
        </w:rPr>
        <w:t>41128199</w:t>
      </w:r>
    </w:p>
    <w:p w14:paraId="706652E2" w14:textId="77777777" w:rsidR="00587B88" w:rsidRPr="00796825" w:rsidRDefault="00587B88" w:rsidP="0021380B">
      <w:pPr>
        <w:numPr>
          <w:ilvl w:val="0"/>
          <w:numId w:val="12"/>
        </w:numPr>
        <w:spacing w:after="0"/>
        <w:rPr>
          <w:rFonts w:ascii="Palatino Linotype" w:hAnsi="Palatino Linotype"/>
          <w:szCs w:val="22"/>
        </w:rPr>
      </w:pPr>
      <w:r w:rsidRPr="00796825">
        <w:rPr>
          <w:rFonts w:ascii="Palatino Linotype" w:hAnsi="Palatino Linotype"/>
          <w:szCs w:val="22"/>
        </w:rPr>
        <w:t>Nationality:</w:t>
      </w:r>
      <w:r w:rsidR="00EC761A" w:rsidRPr="00796825">
        <w:rPr>
          <w:rFonts w:ascii="Palatino Linotype" w:hAnsi="Palatino Linotype"/>
          <w:szCs w:val="22"/>
        </w:rPr>
        <w:t xml:space="preserve"> </w:t>
      </w:r>
      <w:r w:rsidRPr="00796825">
        <w:rPr>
          <w:rFonts w:ascii="Palatino Linotype" w:hAnsi="Palatino Linotype"/>
          <w:szCs w:val="22"/>
        </w:rPr>
        <w:t>Kenyan</w:t>
      </w:r>
    </w:p>
    <w:p w14:paraId="208689BC" w14:textId="77777777" w:rsidR="00587B88" w:rsidRPr="00796825" w:rsidRDefault="00587B88" w:rsidP="0021380B">
      <w:pPr>
        <w:numPr>
          <w:ilvl w:val="0"/>
          <w:numId w:val="12"/>
        </w:numPr>
        <w:spacing w:after="0"/>
        <w:rPr>
          <w:rFonts w:ascii="Palatino Linotype" w:hAnsi="Palatino Linotype"/>
          <w:szCs w:val="22"/>
        </w:rPr>
      </w:pPr>
      <w:r w:rsidRPr="00796825">
        <w:rPr>
          <w:rFonts w:ascii="Palatino Linotype" w:hAnsi="Palatino Linotype"/>
          <w:szCs w:val="22"/>
        </w:rPr>
        <w:t>Language: English, Kiswahili</w:t>
      </w:r>
      <w:r w:rsidRPr="00796825">
        <w:rPr>
          <w:rFonts w:ascii="Palatino Linotype" w:hAnsi="Palatino Linotype" w:cs="Times-Roman"/>
          <w:color w:val="auto"/>
          <w:szCs w:val="22"/>
          <w:lang w:eastAsia="en-US"/>
        </w:rPr>
        <w:t xml:space="preserve"> </w:t>
      </w:r>
      <w:r w:rsidRPr="00796825">
        <w:rPr>
          <w:rFonts w:ascii="Palatino Linotype" w:hAnsi="Palatino Linotype"/>
          <w:szCs w:val="22"/>
        </w:rPr>
        <w:t>(</w:t>
      </w:r>
      <w:r w:rsidR="00EC761A" w:rsidRPr="00796825">
        <w:rPr>
          <w:rFonts w:ascii="Palatino Linotype" w:hAnsi="Palatino Linotype"/>
          <w:szCs w:val="22"/>
        </w:rPr>
        <w:t>fluent</w:t>
      </w:r>
      <w:r w:rsidRPr="00796825">
        <w:rPr>
          <w:rFonts w:ascii="Palatino Linotype" w:hAnsi="Palatino Linotype"/>
          <w:szCs w:val="22"/>
        </w:rPr>
        <w:t>)</w:t>
      </w:r>
    </w:p>
    <w:p w14:paraId="645EBED9" w14:textId="77777777" w:rsidR="00587B88" w:rsidRPr="00796825" w:rsidRDefault="00587B88" w:rsidP="0021380B">
      <w:pPr>
        <w:numPr>
          <w:ilvl w:val="0"/>
          <w:numId w:val="12"/>
        </w:numPr>
        <w:spacing w:after="0"/>
        <w:rPr>
          <w:rFonts w:ascii="Palatino Linotype" w:hAnsi="Palatino Linotype"/>
          <w:szCs w:val="22"/>
        </w:rPr>
      </w:pPr>
      <w:r w:rsidRPr="00796825">
        <w:rPr>
          <w:rFonts w:ascii="Palatino Linotype" w:hAnsi="Palatino Linotype"/>
          <w:szCs w:val="22"/>
        </w:rPr>
        <w:t>Religion: Christian</w:t>
      </w:r>
    </w:p>
    <w:p w14:paraId="21CC6499" w14:textId="77777777" w:rsidR="00EC761A" w:rsidRPr="00796825" w:rsidRDefault="00832878" w:rsidP="0021380B">
      <w:pPr>
        <w:numPr>
          <w:ilvl w:val="0"/>
          <w:numId w:val="12"/>
        </w:numPr>
        <w:spacing w:after="0"/>
        <w:rPr>
          <w:rFonts w:ascii="Palatino Linotype" w:hAnsi="Palatino Linotype"/>
          <w:szCs w:val="22"/>
        </w:rPr>
        <w:sectPr w:rsidR="00EC761A" w:rsidRPr="00796825" w:rsidSect="00587B88">
          <w:type w:val="continuous"/>
          <w:pgSz w:w="12240" w:h="15840" w:code="1"/>
          <w:pgMar w:top="1440" w:right="1440" w:bottom="1440" w:left="1440" w:header="720" w:footer="720" w:gutter="0"/>
          <w:cols w:num="2" w:space="360"/>
          <w:titlePg/>
          <w:docGrid w:linePitch="360"/>
        </w:sectPr>
      </w:pPr>
      <w:r>
        <w:rPr>
          <w:rFonts w:ascii="Palatino Linotype" w:hAnsi="Palatino Linotype"/>
          <w:szCs w:val="22"/>
        </w:rPr>
        <w:t>Gender: Fem</w:t>
      </w:r>
      <w:r w:rsidR="00EC761A" w:rsidRPr="00796825">
        <w:rPr>
          <w:rFonts w:ascii="Palatino Linotype" w:hAnsi="Palatino Linotype"/>
          <w:szCs w:val="22"/>
        </w:rPr>
        <w:t xml:space="preserve">ale
</w:t>
      </w:r>
    </w:p>
    <w:p w14:paraId="393C0C49" w14:textId="77777777" w:rsidR="006F311A" w:rsidRDefault="006F311A" w:rsidP="00A71EF0">
      <w:pPr>
        <w:spacing w:after="0" w:line="240" w:lineRule="auto"/>
        <w:jc w:val="both"/>
        <w:rPr>
          <w:rFonts w:ascii="Palatino Linotype" w:hAnsi="Palatino Linotype"/>
          <w:b/>
          <w:color w:val="943634"/>
          <w:szCs w:val="22"/>
          <w:u w:val="single"/>
        </w:rPr>
      </w:pPr>
    </w:p>
    <w:p w14:paraId="4FB02A08" w14:textId="5B38B8A8" w:rsidR="006F311A" w:rsidRDefault="00FE6196" w:rsidP="00A71EF0">
      <w:pPr>
        <w:spacing w:after="0" w:line="240" w:lineRule="auto"/>
        <w:jc w:val="both"/>
        <w:rPr>
          <w:rFonts w:ascii="Palatino Linotype" w:hAnsi="Palatino Linotype"/>
          <w:b/>
          <w:color w:val="943634"/>
          <w:szCs w:val="22"/>
          <w:u w:val="single"/>
        </w:rPr>
      </w:pPr>
      <w:r w:rsidRPr="00DE2F4C">
        <w:rPr>
          <w:rFonts w:ascii="Times New Roman" w:hAnsi="Times New Roman"/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78A24C" wp14:editId="304ED471">
                <wp:simplePos x="0" y="0"/>
                <wp:positionH relativeFrom="column">
                  <wp:posOffset>-476250</wp:posOffset>
                </wp:positionH>
                <wp:positionV relativeFrom="paragraph">
                  <wp:posOffset>167640</wp:posOffset>
                </wp:positionV>
                <wp:extent cx="7134225" cy="635"/>
                <wp:effectExtent l="19050" t="20955" r="19050" b="26035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7E7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22EEF" id="AutoShape 7" o:spid="_x0000_s1026" type="#_x0000_t32" style="position:absolute;margin-left:-37.5pt;margin-top:13.2pt;width:561.75pt;height: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" strokecolor="#e7e7e7" strokeweight="3pt"/>
            </w:pict>
          </mc:Fallback>
        </mc:AlternateContent>
      </w:r>
    </w:p>
    <w:p w14:paraId="344942C2" w14:textId="77777777" w:rsidR="006F311A" w:rsidRPr="006F311A" w:rsidRDefault="00381F07" w:rsidP="006F311A">
      <w:pPr>
        <w:spacing w:after="0" w:line="240" w:lineRule="auto"/>
        <w:jc w:val="both"/>
        <w:rPr>
          <w:rFonts w:ascii="Palatino Linotype" w:hAnsi="Palatino Linotype"/>
          <w:b/>
          <w:color w:val="943634"/>
          <w:szCs w:val="22"/>
        </w:rPr>
      </w:pPr>
      <w:r w:rsidRPr="00B518F0">
        <w:rPr>
          <w:rFonts w:ascii="Palatino Linotype" w:hAnsi="Palatino Linotype"/>
          <w:b/>
          <w:color w:val="943634"/>
          <w:szCs w:val="22"/>
          <w:u w:val="single"/>
        </w:rPr>
        <w:t>Education and Professional Qualification</w:t>
      </w:r>
      <w:r w:rsidRPr="00B518F0">
        <w:rPr>
          <w:rFonts w:ascii="Palatino Linotype" w:hAnsi="Palatino Linotype"/>
          <w:b/>
          <w:color w:val="943634"/>
          <w:szCs w:val="22"/>
        </w:rPr>
        <w:t xml:space="preserve"> </w:t>
      </w:r>
    </w:p>
    <w:p w14:paraId="7992DBBF" w14:textId="77777777" w:rsidR="00381F07" w:rsidRPr="00DE758C" w:rsidRDefault="00DD3C62" w:rsidP="0021380B">
      <w:pPr>
        <w:pStyle w:val="SubsectionText"/>
        <w:numPr>
          <w:ilvl w:val="0"/>
          <w:numId w:val="6"/>
        </w:numPr>
        <w:spacing w:before="0" w:line="240" w:lineRule="auto"/>
        <w:ind w:left="360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bCs/>
          <w:szCs w:val="22"/>
        </w:rPr>
        <w:t>Diploma in Hotel</w:t>
      </w:r>
      <w:r w:rsidR="002A0A8C" w:rsidRPr="002A0A8C">
        <w:rPr>
          <w:rFonts w:ascii="Palatino Linotype" w:hAnsi="Palatino Linotype"/>
          <w:bCs/>
          <w:szCs w:val="22"/>
        </w:rPr>
        <w:t xml:space="preserve"> Management</w:t>
      </w:r>
      <w:r w:rsidR="0027753A" w:rsidRPr="00DE758C">
        <w:rPr>
          <w:rFonts w:ascii="Palatino Linotype" w:hAnsi="Palatino Linotype"/>
          <w:bCs/>
          <w:szCs w:val="22"/>
        </w:rPr>
        <w:t xml:space="preserve">, </w:t>
      </w:r>
      <w:r>
        <w:rPr>
          <w:rFonts w:ascii="Palatino Linotype" w:hAnsi="Palatino Linotype"/>
          <w:bCs/>
          <w:szCs w:val="22"/>
        </w:rPr>
        <w:t>East African Utalii</w:t>
      </w:r>
      <w:r w:rsidR="00C67A3A" w:rsidRPr="00C67A3A">
        <w:rPr>
          <w:rFonts w:ascii="Palatino Linotype" w:hAnsi="Palatino Linotype"/>
          <w:bCs/>
          <w:szCs w:val="22"/>
        </w:rPr>
        <w:t xml:space="preserve"> College </w:t>
      </w:r>
      <w:r w:rsidR="00C67A3A">
        <w:rPr>
          <w:rFonts w:ascii="Palatino Linotype" w:hAnsi="Palatino Linotype"/>
          <w:bCs/>
          <w:szCs w:val="22"/>
        </w:rPr>
        <w:t xml:space="preserve">, </w:t>
      </w:r>
      <w:r w:rsidR="00C67A3A" w:rsidRPr="00C67A3A">
        <w:rPr>
          <w:rFonts w:ascii="Palatino Linotype" w:hAnsi="Palatino Linotype"/>
          <w:bCs/>
          <w:szCs w:val="22"/>
        </w:rPr>
        <w:t>2013</w:t>
      </w:r>
      <w:r w:rsidR="00C67A3A">
        <w:rPr>
          <w:rFonts w:ascii="Palatino Linotype" w:hAnsi="Palatino Linotype"/>
          <w:bCs/>
          <w:szCs w:val="22"/>
        </w:rPr>
        <w:t>-</w:t>
      </w:r>
      <w:r>
        <w:rPr>
          <w:rFonts w:ascii="Palatino Linotype" w:hAnsi="Palatino Linotype"/>
          <w:bCs/>
          <w:szCs w:val="22"/>
        </w:rPr>
        <w:t>2015</w:t>
      </w:r>
      <w:r w:rsidR="00381F07" w:rsidRPr="00DE758C">
        <w:rPr>
          <w:rFonts w:ascii="Palatino Linotype" w:hAnsi="Palatino Linotype"/>
          <w:szCs w:val="22"/>
        </w:rPr>
        <w:t>.</w:t>
      </w:r>
    </w:p>
    <w:p w14:paraId="12053556" w14:textId="77777777" w:rsidR="00381F07" w:rsidRDefault="00DD3C62" w:rsidP="0021380B">
      <w:pPr>
        <w:pStyle w:val="SubsectionText"/>
        <w:numPr>
          <w:ilvl w:val="0"/>
          <w:numId w:val="6"/>
        </w:numPr>
        <w:spacing w:before="0" w:line="240" w:lineRule="auto"/>
        <w:ind w:left="360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bCs/>
          <w:szCs w:val="22"/>
        </w:rPr>
        <w:t>Certificate in Information Technology</w:t>
      </w:r>
      <w:r w:rsidR="00381F07" w:rsidRPr="0038383D">
        <w:rPr>
          <w:rFonts w:ascii="Palatino Linotype" w:hAnsi="Palatino Linotype"/>
          <w:szCs w:val="22"/>
        </w:rPr>
        <w:t xml:space="preserve">, </w:t>
      </w:r>
      <w:r>
        <w:rPr>
          <w:rFonts w:ascii="Palatino Linotype" w:hAnsi="Palatino Linotype"/>
          <w:bCs/>
          <w:szCs w:val="22"/>
        </w:rPr>
        <w:t>Fourth Dimension  College</w:t>
      </w:r>
      <w:r w:rsidR="00381F07" w:rsidRPr="0038383D">
        <w:rPr>
          <w:rFonts w:ascii="Palatino Linotype" w:hAnsi="Palatino Linotype"/>
          <w:b/>
          <w:bCs/>
          <w:szCs w:val="22"/>
        </w:rPr>
        <w:t>, </w:t>
      </w:r>
      <w:r w:rsidR="00DE758C" w:rsidRPr="00C67A3A">
        <w:rPr>
          <w:rFonts w:ascii="Palatino Linotype" w:hAnsi="Palatino Linotype"/>
          <w:bCs/>
          <w:szCs w:val="22"/>
        </w:rPr>
        <w:t>20</w:t>
      </w:r>
      <w:r w:rsidR="003F649F" w:rsidRPr="00C67A3A">
        <w:rPr>
          <w:rFonts w:ascii="Palatino Linotype" w:hAnsi="Palatino Linotype"/>
          <w:bCs/>
          <w:szCs w:val="22"/>
        </w:rPr>
        <w:t>1</w:t>
      </w:r>
      <w:r w:rsidR="000D3BD9">
        <w:rPr>
          <w:rFonts w:ascii="Palatino Linotype" w:hAnsi="Palatino Linotype"/>
          <w:bCs/>
          <w:szCs w:val="22"/>
        </w:rPr>
        <w:t>2</w:t>
      </w:r>
      <w:r w:rsidR="00DE758C" w:rsidRPr="00C67A3A">
        <w:rPr>
          <w:rFonts w:ascii="Palatino Linotype" w:hAnsi="Palatino Linotype"/>
          <w:bCs/>
          <w:szCs w:val="22"/>
        </w:rPr>
        <w:t>-20</w:t>
      </w:r>
      <w:r w:rsidR="003F649F" w:rsidRPr="00C67A3A">
        <w:rPr>
          <w:rFonts w:ascii="Palatino Linotype" w:hAnsi="Palatino Linotype"/>
          <w:bCs/>
          <w:szCs w:val="22"/>
        </w:rPr>
        <w:t>1</w:t>
      </w:r>
      <w:r w:rsidR="005E0FFF">
        <w:rPr>
          <w:rFonts w:ascii="Palatino Linotype" w:hAnsi="Palatino Linotype"/>
          <w:bCs/>
          <w:szCs w:val="22"/>
        </w:rPr>
        <w:t>3</w:t>
      </w:r>
      <w:r w:rsidR="00381F07" w:rsidRPr="0038383D">
        <w:rPr>
          <w:rFonts w:ascii="Palatino Linotype" w:hAnsi="Palatino Linotype"/>
          <w:szCs w:val="22"/>
        </w:rPr>
        <w:t>.</w:t>
      </w:r>
    </w:p>
    <w:p w14:paraId="6CDBDCF6" w14:textId="77777777" w:rsidR="00381F07" w:rsidRPr="009B3E56" w:rsidRDefault="00381F07" w:rsidP="0021380B">
      <w:pPr>
        <w:pStyle w:val="SubsectionText"/>
        <w:numPr>
          <w:ilvl w:val="0"/>
          <w:numId w:val="6"/>
        </w:numPr>
        <w:spacing w:line="240" w:lineRule="auto"/>
        <w:ind w:left="360"/>
        <w:jc w:val="both"/>
        <w:rPr>
          <w:rFonts w:ascii="Palatino Linotype" w:hAnsi="Palatino Linotype"/>
          <w:szCs w:val="22"/>
        </w:rPr>
      </w:pPr>
      <w:r w:rsidRPr="009B3E56">
        <w:rPr>
          <w:rFonts w:ascii="Palatino Linotype" w:hAnsi="Palatino Linotype"/>
          <w:szCs w:val="22"/>
        </w:rPr>
        <w:t xml:space="preserve">Kenya Certificate of Secondary Education, (KCSE), </w:t>
      </w:r>
      <w:r w:rsidR="00DD3C62">
        <w:rPr>
          <w:rFonts w:ascii="Palatino Linotype" w:hAnsi="Palatino Linotype"/>
          <w:szCs w:val="22"/>
        </w:rPr>
        <w:t>St Debo</w:t>
      </w:r>
      <w:r w:rsidR="00C12175">
        <w:rPr>
          <w:rFonts w:ascii="Palatino Linotype" w:hAnsi="Palatino Linotype"/>
          <w:szCs w:val="22"/>
        </w:rPr>
        <w:t>rah Girls</w:t>
      </w:r>
      <w:r w:rsidR="00C67A3A" w:rsidRPr="00C67A3A">
        <w:rPr>
          <w:rFonts w:ascii="Palatino Linotype" w:hAnsi="Palatino Linotype"/>
          <w:szCs w:val="22"/>
        </w:rPr>
        <w:t xml:space="preserve"> High School</w:t>
      </w:r>
      <w:r w:rsidRPr="009B3E56">
        <w:rPr>
          <w:rFonts w:ascii="Palatino Linotype" w:hAnsi="Palatino Linotype"/>
          <w:szCs w:val="22"/>
        </w:rPr>
        <w:t xml:space="preserve">, </w:t>
      </w:r>
      <w:r w:rsidR="00C12175">
        <w:rPr>
          <w:rFonts w:ascii="Palatino Linotype" w:hAnsi="Palatino Linotype"/>
          <w:szCs w:val="22"/>
        </w:rPr>
        <w:t>2009-</w:t>
      </w:r>
      <w:r w:rsidR="00711A1F" w:rsidRPr="00711A1F">
        <w:rPr>
          <w:rFonts w:ascii="Palatino Linotype" w:hAnsi="Palatino Linotype"/>
          <w:bCs/>
          <w:szCs w:val="22"/>
        </w:rPr>
        <w:t>20</w:t>
      </w:r>
      <w:r w:rsidR="00995373">
        <w:rPr>
          <w:rFonts w:ascii="Palatino Linotype" w:hAnsi="Palatino Linotype"/>
          <w:bCs/>
          <w:szCs w:val="22"/>
        </w:rPr>
        <w:t>1</w:t>
      </w:r>
      <w:r w:rsidR="00C12175">
        <w:rPr>
          <w:rFonts w:ascii="Palatino Linotype" w:hAnsi="Palatino Linotype"/>
          <w:bCs/>
          <w:szCs w:val="22"/>
        </w:rPr>
        <w:t>2</w:t>
      </w:r>
      <w:r w:rsidR="0038383D">
        <w:rPr>
          <w:rFonts w:ascii="Palatino Linotype" w:hAnsi="Palatino Linotype"/>
          <w:szCs w:val="22"/>
          <w:lang w:val="en-GB"/>
        </w:rPr>
        <w:t>.</w:t>
      </w:r>
    </w:p>
    <w:p w14:paraId="49B8B676" w14:textId="77777777" w:rsidR="006F311A" w:rsidRDefault="006F311A" w:rsidP="001F3CC5">
      <w:pPr>
        <w:pStyle w:val="Section"/>
        <w:spacing w:before="0"/>
        <w:jc w:val="both"/>
        <w:rPr>
          <w:rFonts w:ascii="Palatino Linotype" w:eastAsia="Times New Roman" w:hAnsi="Palatino Linotype"/>
          <w:color w:val="auto"/>
          <w:sz w:val="24"/>
          <w:szCs w:val="24"/>
          <w:u w:val="single"/>
          <w:lang w:eastAsia="en-US"/>
        </w:rPr>
      </w:pPr>
    </w:p>
    <w:p w14:paraId="4E3CB8B0" w14:textId="77777777" w:rsidR="006F311A" w:rsidRDefault="006F311A" w:rsidP="001F3CC5">
      <w:pPr>
        <w:pStyle w:val="Section"/>
        <w:spacing w:before="0"/>
        <w:jc w:val="both"/>
        <w:rPr>
          <w:rFonts w:ascii="Palatino Linotype" w:eastAsia="Times New Roman" w:hAnsi="Palatino Linotype"/>
          <w:color w:val="auto"/>
          <w:sz w:val="24"/>
          <w:szCs w:val="24"/>
          <w:u w:val="single"/>
          <w:lang w:eastAsia="en-US"/>
        </w:rPr>
      </w:pPr>
    </w:p>
    <w:p w14:paraId="0A862064" w14:textId="58242E56" w:rsidR="007A620B" w:rsidRDefault="00FE6196" w:rsidP="001F3CC5">
      <w:pPr>
        <w:pStyle w:val="Section"/>
        <w:spacing w:before="0"/>
        <w:jc w:val="both"/>
        <w:rPr>
          <w:rFonts w:ascii="Palatino Linotype" w:hAnsi="Palatino Linotype"/>
          <w:noProof/>
          <w:sz w:val="22"/>
          <w:szCs w:val="22"/>
          <w:u w:val="single"/>
          <w:lang w:eastAsia="en-GB"/>
        </w:rPr>
      </w:pPr>
      <w:r w:rsidRPr="00B518F0">
        <w:rPr>
          <w:rFonts w:ascii="Palatino Linotype" w:hAnsi="Palatino Linotype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F71F65" wp14:editId="01ACAAE1">
                <wp:simplePos x="0" y="0"/>
                <wp:positionH relativeFrom="column">
                  <wp:posOffset>-600075</wp:posOffset>
                </wp:positionH>
                <wp:positionV relativeFrom="paragraph">
                  <wp:posOffset>-3175</wp:posOffset>
                </wp:positionV>
                <wp:extent cx="7134225" cy="0"/>
                <wp:effectExtent l="19050" t="22225" r="19050" b="2540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E7E7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98E68" id="AutoShape 8" o:spid="_x0000_s1026" type="#_x0000_t32" style="position:absolute;margin-left:-47.25pt;margin-top:-.25pt;width:561.7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" strokecolor="#e7e7e7" strokeweight="3pt"/>
            </w:pict>
          </mc:Fallback>
        </mc:AlternateContent>
      </w:r>
      <w:r w:rsidR="00381F07" w:rsidRPr="00B518F0">
        <w:rPr>
          <w:rFonts w:ascii="Palatino Linotype" w:eastAsia="Times New Roman" w:hAnsi="Palatino Linotype"/>
          <w:color w:val="auto"/>
          <w:sz w:val="24"/>
          <w:szCs w:val="24"/>
          <w:u w:val="single"/>
          <w:lang w:eastAsia="en-US"/>
        </w:rPr>
        <w:t xml:space="preserve"> </w:t>
      </w:r>
      <w:r w:rsidR="00C12175">
        <w:rPr>
          <w:rFonts w:ascii="Palatino Linotype" w:hAnsi="Palatino Linotype"/>
          <w:noProof/>
          <w:sz w:val="22"/>
          <w:szCs w:val="22"/>
          <w:u w:val="single"/>
          <w:lang w:eastAsia="en-GB"/>
        </w:rPr>
        <w:t>Core Competency.</w:t>
      </w:r>
    </w:p>
    <w:p w14:paraId="569557BF" w14:textId="77777777" w:rsidR="007B766B" w:rsidRPr="00C12175" w:rsidRDefault="00C12175" w:rsidP="00C12175">
      <w:pPr>
        <w:rPr>
          <w:sz w:val="28"/>
          <w:szCs w:val="24"/>
          <w:lang w:eastAsia="en-GB"/>
        </w:rPr>
        <w:sectPr w:rsidR="007B766B" w:rsidRPr="00C12175">
          <w:type w:val="continuous"/>
          <w:pgSz w:w="12240" w:h="15840" w:code="1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C12175">
        <w:rPr>
          <w:sz w:val="28"/>
          <w:szCs w:val="24"/>
          <w:lang w:eastAsia="en-GB"/>
        </w:rPr>
        <w:t>My key competency areas include</w:t>
      </w:r>
      <w:r>
        <w:rPr>
          <w:sz w:val="28"/>
          <w:szCs w:val="24"/>
          <w:lang w:eastAsia="en-GB"/>
        </w:rPr>
        <w:t>:</w:t>
      </w:r>
    </w:p>
    <w:p w14:paraId="3A5415CD" w14:textId="77777777" w:rsidR="00727177" w:rsidRPr="00014861" w:rsidRDefault="00C12175" w:rsidP="00014861">
      <w:pPr>
        <w:numPr>
          <w:ilvl w:val="0"/>
          <w:numId w:val="7"/>
        </w:numPr>
        <w:spacing w:after="0" w:line="240" w:lineRule="auto"/>
        <w:jc w:val="both"/>
        <w:outlineLvl w:val="0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Front Office operation</w:t>
      </w:r>
    </w:p>
    <w:p w14:paraId="46D52407" w14:textId="77777777" w:rsidR="00587B88" w:rsidRDefault="00C12175" w:rsidP="0021380B">
      <w:pPr>
        <w:numPr>
          <w:ilvl w:val="0"/>
          <w:numId w:val="7"/>
        </w:numPr>
        <w:spacing w:after="0" w:line="240" w:lineRule="auto"/>
        <w:jc w:val="both"/>
        <w:outlineLvl w:val="0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Housekeeping</w:t>
      </w:r>
      <w:r w:rsidR="00587B88">
        <w:rPr>
          <w:rFonts w:ascii="Palatino Linotype" w:hAnsi="Palatino Linotype"/>
          <w:szCs w:val="22"/>
        </w:rPr>
        <w:t>.</w:t>
      </w:r>
    </w:p>
    <w:p w14:paraId="79D3F01D" w14:textId="77777777" w:rsidR="00587B88" w:rsidRPr="007120EF" w:rsidRDefault="00C12175" w:rsidP="007120EF">
      <w:pPr>
        <w:numPr>
          <w:ilvl w:val="0"/>
          <w:numId w:val="7"/>
        </w:numPr>
        <w:spacing w:after="0" w:line="240" w:lineRule="auto"/>
        <w:jc w:val="both"/>
        <w:outlineLvl w:val="0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Restaurant service</w:t>
      </w:r>
      <w:r w:rsidR="0016548E" w:rsidRPr="0016548E">
        <w:rPr>
          <w:rFonts w:ascii="Palatino Linotype" w:hAnsi="Palatino Linotype"/>
          <w:bCs/>
          <w:szCs w:val="22"/>
        </w:rPr>
        <w:t>.</w:t>
      </w:r>
    </w:p>
    <w:p w14:paraId="52AF84FE" w14:textId="77777777" w:rsidR="0016548E" w:rsidRPr="00014861" w:rsidRDefault="00C12175" w:rsidP="00014861">
      <w:pPr>
        <w:numPr>
          <w:ilvl w:val="0"/>
          <w:numId w:val="7"/>
        </w:numPr>
        <w:spacing w:after="0" w:line="240" w:lineRule="auto"/>
        <w:jc w:val="both"/>
        <w:outlineLvl w:val="0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bCs/>
          <w:szCs w:val="22"/>
        </w:rPr>
        <w:t>Food Production</w:t>
      </w:r>
      <w:r w:rsidR="0016548E">
        <w:rPr>
          <w:rFonts w:ascii="Palatino Linotype" w:hAnsi="Palatino Linotype"/>
          <w:bCs/>
          <w:szCs w:val="22"/>
        </w:rPr>
        <w:t>.</w:t>
      </w:r>
    </w:p>
    <w:p w14:paraId="328DD2E0" w14:textId="77777777" w:rsidR="00A3011E" w:rsidRPr="00A3011E" w:rsidRDefault="00C12175" w:rsidP="0021380B">
      <w:pPr>
        <w:numPr>
          <w:ilvl w:val="0"/>
          <w:numId w:val="7"/>
        </w:numPr>
        <w:tabs>
          <w:tab w:val="num" w:pos="720"/>
        </w:tabs>
        <w:spacing w:after="0" w:line="240" w:lineRule="auto"/>
        <w:jc w:val="both"/>
        <w:outlineLvl w:val="0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Sales and marketing</w:t>
      </w:r>
      <w:r w:rsidR="0016548E">
        <w:rPr>
          <w:rFonts w:ascii="Palatino Linotype" w:hAnsi="Palatino Linotype"/>
          <w:szCs w:val="22"/>
        </w:rPr>
        <w:t>.</w:t>
      </w:r>
    </w:p>
    <w:p w14:paraId="05DFA39C" w14:textId="77777777" w:rsidR="001F3CC5" w:rsidRPr="001F3CC5" w:rsidRDefault="002328F9" w:rsidP="0021380B">
      <w:pPr>
        <w:numPr>
          <w:ilvl w:val="0"/>
          <w:numId w:val="7"/>
        </w:numPr>
        <w:tabs>
          <w:tab w:val="num" w:pos="720"/>
        </w:tabs>
        <w:spacing w:after="0" w:line="240" w:lineRule="auto"/>
        <w:jc w:val="both"/>
        <w:outlineLvl w:val="0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Sales in beauty products</w:t>
      </w:r>
      <w:r w:rsidR="0016548E">
        <w:rPr>
          <w:rFonts w:ascii="Palatino Linotype" w:hAnsi="Palatino Linotype"/>
          <w:szCs w:val="22"/>
        </w:rPr>
        <w:t>.</w:t>
      </w:r>
      <w:r w:rsidR="001F3CC5" w:rsidRPr="001F3CC5">
        <w:rPr>
          <w:rFonts w:ascii="Times New Roman" w:hAnsi="Times New Roman"/>
          <w:sz w:val="24"/>
          <w:szCs w:val="24"/>
          <w:lang w:eastAsia="en-US"/>
        </w:rPr>
        <w:t xml:space="preserve"> </w:t>
      </w:r>
    </w:p>
    <w:p w14:paraId="6F944F0B" w14:textId="77777777" w:rsidR="00AE2985" w:rsidRPr="00796825" w:rsidRDefault="001F3CC5" w:rsidP="0021380B">
      <w:pPr>
        <w:numPr>
          <w:ilvl w:val="0"/>
          <w:numId w:val="7"/>
        </w:numPr>
        <w:tabs>
          <w:tab w:val="num" w:pos="720"/>
        </w:tabs>
        <w:spacing w:after="0" w:line="240" w:lineRule="auto"/>
        <w:jc w:val="both"/>
        <w:outlineLvl w:val="0"/>
        <w:rPr>
          <w:rFonts w:ascii="Palatino Linotype" w:hAnsi="Palatino Linotype"/>
          <w:b/>
          <w:szCs w:val="22"/>
          <w:u w:val="single"/>
        </w:rPr>
      </w:pPr>
      <w:r w:rsidRPr="00796825">
        <w:rPr>
          <w:rFonts w:ascii="Palatino Linotype" w:hAnsi="Palatino Linotype"/>
          <w:szCs w:val="22"/>
        </w:rPr>
        <w:t xml:space="preserve"> </w:t>
      </w:r>
      <w:r w:rsidR="00AE2985" w:rsidRPr="00796825">
        <w:rPr>
          <w:rFonts w:ascii="Palatino Linotype" w:hAnsi="Palatino Linotype"/>
          <w:szCs w:val="22"/>
        </w:rPr>
        <w:t>Experience of working in a complex structure</w:t>
      </w:r>
      <w:r w:rsidR="0016548E">
        <w:rPr>
          <w:rFonts w:ascii="Palatino Linotype" w:hAnsi="Palatino Linotype"/>
          <w:szCs w:val="22"/>
        </w:rPr>
        <w:t>.</w:t>
      </w:r>
    </w:p>
    <w:p w14:paraId="27A93BC1" w14:textId="77777777" w:rsidR="00381F07" w:rsidRDefault="00381F07" w:rsidP="00381F07">
      <w:pPr>
        <w:pStyle w:val="NoSpacing"/>
        <w:spacing w:line="276" w:lineRule="auto"/>
        <w:ind w:left="720"/>
        <w:jc w:val="both"/>
        <w:rPr>
          <w:rFonts w:ascii="Times New Roman" w:hAnsi="Times New Roman"/>
          <w:szCs w:val="22"/>
        </w:rPr>
      </w:pPr>
    </w:p>
    <w:p w14:paraId="22661E2D" w14:textId="77777777" w:rsidR="00A70AB3" w:rsidRDefault="00A70AB3" w:rsidP="00381F07">
      <w:pPr>
        <w:pStyle w:val="NoSpacing"/>
        <w:spacing w:line="276" w:lineRule="auto"/>
        <w:ind w:left="720"/>
        <w:jc w:val="both"/>
        <w:rPr>
          <w:rFonts w:ascii="Times New Roman" w:hAnsi="Times New Roman"/>
          <w:szCs w:val="22"/>
        </w:rPr>
      </w:pPr>
    </w:p>
    <w:p w14:paraId="42A06DA1" w14:textId="77777777" w:rsidR="006F311A" w:rsidRDefault="006F311A" w:rsidP="00BC00A1">
      <w:pPr>
        <w:spacing w:after="0" w:line="240" w:lineRule="auto"/>
        <w:rPr>
          <w:rFonts w:ascii="Times New Roman" w:hAnsi="Times New Roman"/>
          <w:szCs w:val="22"/>
        </w:rPr>
      </w:pPr>
    </w:p>
    <w:p w14:paraId="1F9A85B1" w14:textId="77777777" w:rsidR="006F311A" w:rsidRDefault="006F311A" w:rsidP="00BC00A1">
      <w:pPr>
        <w:spacing w:after="0" w:line="240" w:lineRule="auto"/>
        <w:rPr>
          <w:rFonts w:ascii="Times New Roman" w:hAnsi="Times New Roman"/>
          <w:szCs w:val="22"/>
        </w:rPr>
      </w:pPr>
    </w:p>
    <w:p w14:paraId="0607A6BB" w14:textId="77777777" w:rsidR="006F311A" w:rsidRDefault="006F311A" w:rsidP="00BC00A1">
      <w:pPr>
        <w:spacing w:after="0" w:line="240" w:lineRule="auto"/>
        <w:rPr>
          <w:rFonts w:ascii="Times New Roman" w:hAnsi="Times New Roman"/>
          <w:szCs w:val="22"/>
        </w:rPr>
      </w:pPr>
    </w:p>
    <w:p w14:paraId="6E93F5B9" w14:textId="1D002D55" w:rsidR="00BC00A1" w:rsidRPr="00986709" w:rsidRDefault="00FE6196" w:rsidP="00BC00A1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Times New Roman" w:hAnsi="Times New Roman"/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7C1ABD" wp14:editId="389A92D8">
                <wp:simplePos x="0" y="0"/>
                <wp:positionH relativeFrom="column">
                  <wp:posOffset>-133350</wp:posOffset>
                </wp:positionH>
                <wp:positionV relativeFrom="paragraph">
                  <wp:posOffset>-368935</wp:posOffset>
                </wp:positionV>
                <wp:extent cx="6286500" cy="342900"/>
                <wp:effectExtent l="9525" t="9525" r="9525" b="28575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B04518" w14:textId="77777777" w:rsidR="00AD51B7" w:rsidRPr="00FC727B" w:rsidRDefault="00AD51B7" w:rsidP="00381F07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color w:val="C0504D"/>
                                <w:sz w:val="24"/>
                                <w:szCs w:val="24"/>
                              </w:rPr>
                            </w:pPr>
                            <w:r w:rsidRPr="00FC727B">
                              <w:rPr>
                                <w:rFonts w:ascii="Palatino Linotype" w:hAnsi="Palatino Linotype"/>
                                <w:b/>
                                <w:color w:val="C0504D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C1ABD" id="Rectangle 9" o:spid="_x0000_s1027" style="position:absolute;margin-left:-10.5pt;margin-top:-29.05pt;width:49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14:paraId="01B04518" w14:textId="77777777" w:rsidR="00AD51B7" w:rsidRPr="00FC727B" w:rsidRDefault="00AD51B7" w:rsidP="00381F07">
                      <w:pPr>
                        <w:jc w:val="center"/>
                        <w:rPr>
                          <w:rFonts w:ascii="Palatino Linotype" w:hAnsi="Palatino Linotype"/>
                          <w:b/>
                          <w:color w:val="C0504D"/>
                          <w:sz w:val="24"/>
                          <w:szCs w:val="24"/>
                        </w:rPr>
                      </w:pPr>
                      <w:r w:rsidRPr="00FC727B">
                        <w:rPr>
                          <w:rFonts w:ascii="Palatino Linotype" w:hAnsi="Palatino Linotype"/>
                          <w:b/>
                          <w:color w:val="C0504D"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  <w:r w:rsidR="00C12175">
        <w:rPr>
          <w:rFonts w:ascii="Palatino Linotype" w:hAnsi="Palatino Linotype"/>
          <w:b/>
          <w:bCs/>
          <w:sz w:val="24"/>
          <w:szCs w:val="24"/>
        </w:rPr>
        <w:t>Sales Associate</w:t>
      </w:r>
      <w:r w:rsidR="00BC00A1" w:rsidRPr="00986709">
        <w:rPr>
          <w:rFonts w:ascii="Palatino Linotype" w:hAnsi="Palatino Linotype"/>
          <w:b/>
          <w:sz w:val="24"/>
          <w:szCs w:val="24"/>
        </w:rPr>
        <w:t>;</w:t>
      </w:r>
    </w:p>
    <w:p w14:paraId="3D46B756" w14:textId="77777777" w:rsidR="00BC00A1" w:rsidRPr="00986709" w:rsidRDefault="00C12175" w:rsidP="00BC00A1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NY</w:t>
      </w:r>
      <w:r w:rsidR="005D093D">
        <w:rPr>
          <w:rFonts w:ascii="Palatino Linotype" w:hAnsi="Palatino Linotype"/>
          <w:b/>
          <w:sz w:val="24"/>
          <w:szCs w:val="24"/>
        </w:rPr>
        <w:t>X</w:t>
      </w:r>
      <w:r w:rsidR="002328F9">
        <w:rPr>
          <w:rFonts w:ascii="Palatino Linotype" w:hAnsi="Palatino Linotype"/>
          <w:b/>
          <w:sz w:val="24"/>
          <w:szCs w:val="24"/>
        </w:rPr>
        <w:t xml:space="preserve"> Professional</w:t>
      </w:r>
      <w:r w:rsidR="005D093D">
        <w:rPr>
          <w:rFonts w:ascii="Palatino Linotype" w:hAnsi="Palatino Linotype"/>
          <w:b/>
          <w:sz w:val="24"/>
          <w:szCs w:val="24"/>
        </w:rPr>
        <w:t xml:space="preserve"> M</w:t>
      </w:r>
      <w:r w:rsidR="002328F9">
        <w:rPr>
          <w:rFonts w:ascii="Palatino Linotype" w:hAnsi="Palatino Linotype"/>
          <w:b/>
          <w:sz w:val="24"/>
          <w:szCs w:val="24"/>
        </w:rPr>
        <w:t xml:space="preserve">ake </w:t>
      </w:r>
      <w:r w:rsidR="005D093D">
        <w:rPr>
          <w:rFonts w:ascii="Palatino Linotype" w:hAnsi="Palatino Linotype"/>
          <w:b/>
          <w:sz w:val="24"/>
          <w:szCs w:val="24"/>
        </w:rPr>
        <w:t>U</w:t>
      </w:r>
      <w:r w:rsidR="002328F9">
        <w:rPr>
          <w:rFonts w:ascii="Palatino Linotype" w:hAnsi="Palatino Linotype"/>
          <w:b/>
          <w:sz w:val="24"/>
          <w:szCs w:val="24"/>
        </w:rPr>
        <w:t>p</w:t>
      </w:r>
      <w:r w:rsidR="00BC00A1" w:rsidRPr="00986709">
        <w:rPr>
          <w:rFonts w:ascii="Palatino Linotype" w:hAnsi="Palatino Linotype"/>
          <w:b/>
          <w:sz w:val="24"/>
          <w:szCs w:val="24"/>
        </w:rPr>
        <w:t xml:space="preserve">. </w:t>
      </w:r>
      <w:r w:rsidR="00BC00A1" w:rsidRPr="00BC00A1">
        <w:rPr>
          <w:rFonts w:ascii="Palatino Linotype" w:hAnsi="Palatino Linotype"/>
          <w:b/>
          <w:sz w:val="24"/>
          <w:szCs w:val="24"/>
        </w:rPr>
        <w:t>Sept</w:t>
      </w:r>
      <w:r w:rsidR="00BC00A1">
        <w:rPr>
          <w:rFonts w:ascii="Palatino Linotype" w:hAnsi="Palatino Linotype"/>
          <w:b/>
          <w:sz w:val="24"/>
          <w:szCs w:val="24"/>
        </w:rPr>
        <w:t>ember</w:t>
      </w:r>
      <w:r w:rsidR="00BC00A1" w:rsidRPr="00BC00A1">
        <w:rPr>
          <w:rFonts w:ascii="Palatino Linotype" w:hAnsi="Palatino Linotype"/>
          <w:b/>
          <w:sz w:val="24"/>
          <w:szCs w:val="24"/>
        </w:rPr>
        <w:t xml:space="preserve"> 2017</w:t>
      </w:r>
      <w:r w:rsidR="00BC00A1">
        <w:rPr>
          <w:rFonts w:ascii="Palatino Linotype" w:hAnsi="Palatino Linotype"/>
          <w:b/>
          <w:sz w:val="24"/>
          <w:szCs w:val="24"/>
        </w:rPr>
        <w:t xml:space="preserve"> to </w:t>
      </w:r>
      <w:r w:rsidR="00BC00A1" w:rsidRPr="00C67A3A">
        <w:rPr>
          <w:rFonts w:ascii="Palatino Linotype" w:hAnsi="Palatino Linotype"/>
          <w:b/>
          <w:sz w:val="24"/>
          <w:szCs w:val="24"/>
        </w:rPr>
        <w:t>Date</w:t>
      </w:r>
      <w:r w:rsidR="00BC00A1" w:rsidRPr="00986709">
        <w:rPr>
          <w:rFonts w:ascii="Palatino Linotype" w:hAnsi="Palatino Linotype"/>
          <w:b/>
          <w:sz w:val="24"/>
          <w:szCs w:val="24"/>
        </w:rPr>
        <w:t>;</w:t>
      </w:r>
    </w:p>
    <w:p w14:paraId="5CF44544" w14:textId="77777777" w:rsidR="00BC00A1" w:rsidRPr="00986709" w:rsidRDefault="00BC00A1" w:rsidP="00BC00A1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986709">
        <w:rPr>
          <w:rFonts w:ascii="Palatino Linotype" w:hAnsi="Palatino Linotype"/>
          <w:b/>
          <w:sz w:val="24"/>
          <w:szCs w:val="24"/>
          <w:u w:val="single"/>
        </w:rPr>
        <w:t>Duties &amp; Responsibilities:</w:t>
      </w:r>
    </w:p>
    <w:p w14:paraId="2212388B" w14:textId="77777777" w:rsidR="00BC00A1" w:rsidRPr="00BC00A1" w:rsidRDefault="003E351C" w:rsidP="0021380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218"/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Demonstrating proper use of makeup and skincare products to customers</w:t>
      </w:r>
      <w:r w:rsidR="00A008D0">
        <w:rPr>
          <w:rFonts w:ascii="Palatino Linotype" w:hAnsi="Palatino Linotype"/>
          <w:bCs/>
          <w:szCs w:val="22"/>
        </w:rPr>
        <w:t>.</w:t>
      </w:r>
    </w:p>
    <w:p w14:paraId="300FE31F" w14:textId="77777777" w:rsidR="00BC00A1" w:rsidRPr="00BC00A1" w:rsidRDefault="00A008D0" w:rsidP="0021380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218"/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Updating the stores on products, promotions, and procedures as related to sales and service</w:t>
      </w:r>
      <w:r w:rsidR="00BC00A1" w:rsidRPr="00BC00A1">
        <w:rPr>
          <w:rFonts w:ascii="Palatino Linotype" w:hAnsi="Palatino Linotype"/>
          <w:bCs/>
          <w:szCs w:val="22"/>
        </w:rPr>
        <w:t>.</w:t>
      </w:r>
    </w:p>
    <w:p w14:paraId="6C88DFB2" w14:textId="77777777" w:rsidR="00BC00A1" w:rsidRPr="00BC00A1" w:rsidRDefault="003E351C" w:rsidP="0021380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218"/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Identify customer needs and recommend cosmetics and skincare products based on their preferences</w:t>
      </w:r>
      <w:r w:rsidR="00BC00A1" w:rsidRPr="00BC00A1">
        <w:rPr>
          <w:rFonts w:ascii="Palatino Linotype" w:hAnsi="Palatino Linotype"/>
          <w:bCs/>
          <w:szCs w:val="22"/>
        </w:rPr>
        <w:t>.</w:t>
      </w:r>
    </w:p>
    <w:p w14:paraId="59FA9BC9" w14:textId="77777777" w:rsidR="00BC00A1" w:rsidRPr="00BC00A1" w:rsidRDefault="003E351C" w:rsidP="0021380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218"/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Ensure proper presentation of products on shelves</w:t>
      </w:r>
      <w:r w:rsidR="00BC00A1" w:rsidRPr="00BC00A1">
        <w:rPr>
          <w:rFonts w:ascii="Palatino Linotype" w:hAnsi="Palatino Linotype"/>
          <w:bCs/>
          <w:szCs w:val="22"/>
        </w:rPr>
        <w:t>.</w:t>
      </w:r>
    </w:p>
    <w:p w14:paraId="7E374C0D" w14:textId="77777777" w:rsidR="00BC00A1" w:rsidRPr="00BC00A1" w:rsidRDefault="003E351C" w:rsidP="0021380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218"/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Replenish stock as needed and inform customers on prices and special offers if there is any</w:t>
      </w:r>
      <w:r w:rsidR="00BC00A1" w:rsidRPr="00BC00A1">
        <w:rPr>
          <w:rFonts w:ascii="Palatino Linotype" w:hAnsi="Palatino Linotype"/>
          <w:bCs/>
          <w:szCs w:val="22"/>
        </w:rPr>
        <w:t>.</w:t>
      </w:r>
    </w:p>
    <w:p w14:paraId="2A6D8D5A" w14:textId="77777777" w:rsidR="00BC00A1" w:rsidRPr="00BC00A1" w:rsidRDefault="003E351C" w:rsidP="0021380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218"/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 xml:space="preserve">Make follow up phone calls </w:t>
      </w:r>
      <w:r w:rsidR="00602B1C">
        <w:rPr>
          <w:rFonts w:ascii="Palatino Linotype" w:hAnsi="Palatino Linotype"/>
          <w:bCs/>
          <w:szCs w:val="22"/>
        </w:rPr>
        <w:t>to customers and verify that they are satisfied by the product they purchased</w:t>
      </w:r>
      <w:r w:rsidR="00BC00A1" w:rsidRPr="00BC00A1">
        <w:rPr>
          <w:rFonts w:ascii="Palatino Linotype" w:hAnsi="Palatino Linotype"/>
          <w:bCs/>
          <w:szCs w:val="22"/>
        </w:rPr>
        <w:t>.</w:t>
      </w:r>
    </w:p>
    <w:p w14:paraId="47D48EA3" w14:textId="77777777" w:rsidR="00BC00A1" w:rsidRPr="00BC00A1" w:rsidRDefault="00602B1C" w:rsidP="0021380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218"/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Manage product inventory, clean arrange cosmetics counters and produce sales reports for managers</w:t>
      </w:r>
      <w:r w:rsidR="00222E7D">
        <w:rPr>
          <w:rFonts w:ascii="Palatino Linotype" w:hAnsi="Palatino Linotype"/>
          <w:bCs/>
          <w:szCs w:val="22"/>
        </w:rPr>
        <w:t>.</w:t>
      </w:r>
    </w:p>
    <w:p w14:paraId="4070CDFE" w14:textId="77777777" w:rsidR="00BC00A1" w:rsidRPr="001162C0" w:rsidRDefault="00602B1C" w:rsidP="001162C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218"/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Identify skin types and conditions and know the best products for each one of them</w:t>
      </w:r>
      <w:r w:rsidR="00BC00A1" w:rsidRPr="00BC00A1">
        <w:rPr>
          <w:rFonts w:ascii="Palatino Linotype" w:hAnsi="Palatino Linotype"/>
          <w:bCs/>
          <w:szCs w:val="22"/>
        </w:rPr>
        <w:t>.</w:t>
      </w:r>
    </w:p>
    <w:p w14:paraId="429B6DC1" w14:textId="77777777" w:rsidR="00A223BD" w:rsidRPr="00986709" w:rsidRDefault="00C12175" w:rsidP="00BC00A1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 Waitress</w:t>
      </w:r>
      <w:r w:rsidR="00A223BD" w:rsidRPr="00986709">
        <w:rPr>
          <w:rFonts w:ascii="Palatino Linotype" w:hAnsi="Palatino Linotype"/>
          <w:b/>
          <w:sz w:val="24"/>
          <w:szCs w:val="24"/>
        </w:rPr>
        <w:t>;</w:t>
      </w:r>
    </w:p>
    <w:p w14:paraId="5FCE4ED7" w14:textId="77777777" w:rsidR="00A223BD" w:rsidRPr="00986709" w:rsidRDefault="00C12175" w:rsidP="00BC00A1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Al Abraj</w:t>
      </w:r>
      <w:r w:rsidR="00D016F5">
        <w:rPr>
          <w:rFonts w:ascii="Palatino Linotype" w:hAnsi="Palatino Linotype"/>
          <w:b/>
          <w:sz w:val="24"/>
          <w:szCs w:val="24"/>
        </w:rPr>
        <w:t xml:space="preserve"> Restaurant</w:t>
      </w:r>
      <w:r w:rsidR="00A223BD" w:rsidRPr="00986709">
        <w:rPr>
          <w:rFonts w:ascii="Palatino Linotype" w:hAnsi="Palatino Linotype"/>
          <w:b/>
          <w:sz w:val="24"/>
          <w:szCs w:val="24"/>
        </w:rPr>
        <w:t xml:space="preserve">. </w:t>
      </w:r>
      <w:r w:rsidR="00C67A3A" w:rsidRPr="00C67A3A">
        <w:rPr>
          <w:rFonts w:ascii="Palatino Linotype" w:hAnsi="Palatino Linotype"/>
          <w:b/>
          <w:sz w:val="24"/>
          <w:szCs w:val="24"/>
        </w:rPr>
        <w:t>March 2016</w:t>
      </w:r>
      <w:r w:rsidR="00C67A3A" w:rsidRPr="00C67A3A">
        <w:rPr>
          <w:rFonts w:ascii="Palatino Linotype" w:hAnsi="Palatino Linotype"/>
          <w:b/>
          <w:bCs/>
          <w:sz w:val="24"/>
          <w:szCs w:val="24"/>
        </w:rPr>
        <w:t>–</w:t>
      </w:r>
      <w:r w:rsidR="00BC00A1">
        <w:rPr>
          <w:rFonts w:ascii="Palatino Linotype" w:hAnsi="Palatino Linotype"/>
          <w:b/>
          <w:bCs/>
          <w:sz w:val="24"/>
          <w:szCs w:val="24"/>
        </w:rPr>
        <w:t>August 2017</w:t>
      </w:r>
      <w:r w:rsidR="00A223BD" w:rsidRPr="00986709">
        <w:rPr>
          <w:rFonts w:ascii="Palatino Linotype" w:hAnsi="Palatino Linotype"/>
          <w:b/>
          <w:sz w:val="24"/>
          <w:szCs w:val="24"/>
        </w:rPr>
        <w:t>;</w:t>
      </w:r>
    </w:p>
    <w:p w14:paraId="08B3841F" w14:textId="77777777" w:rsidR="00A223BD" w:rsidRPr="00986709" w:rsidRDefault="00A223BD" w:rsidP="00BC00A1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986709">
        <w:rPr>
          <w:rFonts w:ascii="Palatino Linotype" w:hAnsi="Palatino Linotype"/>
          <w:b/>
          <w:sz w:val="24"/>
          <w:szCs w:val="24"/>
          <w:u w:val="single"/>
        </w:rPr>
        <w:t>Duties &amp; Responsibilities:</w:t>
      </w:r>
    </w:p>
    <w:p w14:paraId="69E04FF5" w14:textId="77777777" w:rsidR="00C67A3A" w:rsidRPr="00C67A3A" w:rsidRDefault="00C550CF" w:rsidP="0021380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218"/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Greet and escort customers to their tables</w:t>
      </w:r>
      <w:r w:rsidR="00C67A3A" w:rsidRPr="00C67A3A">
        <w:rPr>
          <w:rFonts w:ascii="Palatino Linotype" w:hAnsi="Palatino Linotype"/>
          <w:bCs/>
          <w:szCs w:val="22"/>
        </w:rPr>
        <w:t>.</w:t>
      </w:r>
    </w:p>
    <w:p w14:paraId="5D685AC5" w14:textId="77777777" w:rsidR="00C67A3A" w:rsidRPr="00C67A3A" w:rsidRDefault="00C550CF" w:rsidP="0021380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218"/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Prepare tables for meals by setting up items like linens, silverware, and glassware</w:t>
      </w:r>
      <w:r w:rsidR="00C67A3A" w:rsidRPr="00C67A3A">
        <w:rPr>
          <w:rFonts w:ascii="Palatino Linotype" w:hAnsi="Palatino Linotype"/>
          <w:bCs/>
          <w:szCs w:val="22"/>
        </w:rPr>
        <w:t>.</w:t>
      </w:r>
    </w:p>
    <w:p w14:paraId="076F1F92" w14:textId="77777777" w:rsidR="00C67A3A" w:rsidRPr="00C67A3A" w:rsidRDefault="00C550CF" w:rsidP="0021380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218"/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Check customers to ensure they are enjoying their meals and take action to correct any problems</w:t>
      </w:r>
      <w:r w:rsidR="00C67A3A" w:rsidRPr="00C67A3A">
        <w:rPr>
          <w:rFonts w:ascii="Palatino Linotype" w:hAnsi="Palatino Linotype"/>
          <w:bCs/>
          <w:szCs w:val="22"/>
        </w:rPr>
        <w:t>.</w:t>
      </w:r>
      <w:r>
        <w:rPr>
          <w:rFonts w:ascii="Palatino Linotype" w:hAnsi="Palatino Linotype"/>
          <w:bCs/>
          <w:szCs w:val="22"/>
        </w:rPr>
        <w:t xml:space="preserve"> Communicate with the customers to resolve complains or ensure satisfaction.</w:t>
      </w:r>
    </w:p>
    <w:p w14:paraId="4D1ADC03" w14:textId="77777777" w:rsidR="00C67A3A" w:rsidRPr="00C67A3A" w:rsidRDefault="00D016F5" w:rsidP="0021380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218"/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Inform customers of daily specials</w:t>
      </w:r>
      <w:r w:rsidR="00C67A3A" w:rsidRPr="00C67A3A">
        <w:rPr>
          <w:rFonts w:ascii="Palatino Linotype" w:hAnsi="Palatino Linotype"/>
          <w:bCs/>
          <w:szCs w:val="22"/>
        </w:rPr>
        <w:t>.</w:t>
      </w:r>
    </w:p>
    <w:p w14:paraId="1A772CDE" w14:textId="77777777" w:rsidR="00C67A3A" w:rsidRPr="00C67A3A" w:rsidRDefault="00D016F5" w:rsidP="0021380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218"/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Present menus to the customers and answer questions about menu items and making recommendations upon request</w:t>
      </w:r>
      <w:r w:rsidR="00C67A3A" w:rsidRPr="00C67A3A">
        <w:rPr>
          <w:rFonts w:ascii="Palatino Linotype" w:hAnsi="Palatino Linotype"/>
          <w:bCs/>
          <w:szCs w:val="22"/>
        </w:rPr>
        <w:t>.</w:t>
      </w:r>
      <w:r w:rsidR="00C67A3A" w:rsidRPr="00C67A3A">
        <w:rPr>
          <w:rFonts w:ascii="Times-Roman" w:hAnsi="Times-Roman" w:cs="Times-Roman"/>
          <w:color w:val="auto"/>
          <w:szCs w:val="22"/>
          <w:lang w:eastAsia="en-US"/>
        </w:rPr>
        <w:t xml:space="preserve"> </w:t>
      </w:r>
    </w:p>
    <w:p w14:paraId="690108F4" w14:textId="77777777" w:rsidR="00B70646" w:rsidRPr="00D016F5" w:rsidRDefault="00D016F5" w:rsidP="00D016F5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218"/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Stock service areas with supplies such as linen and tableware</w:t>
      </w:r>
      <w:r w:rsidR="00C46C6C">
        <w:rPr>
          <w:rFonts w:ascii="Palatino Linotype" w:hAnsi="Palatino Linotype"/>
          <w:bCs/>
          <w:szCs w:val="22"/>
        </w:rPr>
        <w:t>.</w:t>
      </w:r>
    </w:p>
    <w:p w14:paraId="67C15D58" w14:textId="77777777" w:rsidR="00B70646" w:rsidRPr="001162C0" w:rsidRDefault="00B70646" w:rsidP="001162C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218"/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Respond efficiently to customer</w:t>
      </w:r>
      <w:r w:rsidR="00ED0BF6">
        <w:rPr>
          <w:rFonts w:ascii="Palatino Linotype" w:hAnsi="Palatino Linotype"/>
          <w:bCs/>
          <w:szCs w:val="22"/>
        </w:rPr>
        <w:t xml:space="preserve">'s questions and complaints.
</w:t>
      </w:r>
    </w:p>
    <w:p w14:paraId="0026D79B" w14:textId="77777777" w:rsidR="009B3E56" w:rsidRPr="00986709" w:rsidRDefault="00D016F5" w:rsidP="00BC00A1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Waitress</w:t>
      </w:r>
      <w:r w:rsidR="009B3E56" w:rsidRPr="00986709">
        <w:rPr>
          <w:rFonts w:ascii="Palatino Linotype" w:hAnsi="Palatino Linotype"/>
          <w:b/>
          <w:sz w:val="24"/>
          <w:szCs w:val="24"/>
        </w:rPr>
        <w:t>;</w:t>
      </w:r>
    </w:p>
    <w:p w14:paraId="6D2A1897" w14:textId="77777777" w:rsidR="009B3E56" w:rsidRPr="00986709" w:rsidRDefault="00D016F5" w:rsidP="00BC00A1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bCs/>
          <w:iCs/>
          <w:sz w:val="24"/>
          <w:szCs w:val="24"/>
        </w:rPr>
        <w:t>Carnivore Restaurant</w:t>
      </w:r>
      <w:r>
        <w:rPr>
          <w:rFonts w:ascii="Palatino Linotype" w:hAnsi="Palatino Linotype"/>
          <w:b/>
          <w:sz w:val="24"/>
          <w:szCs w:val="24"/>
        </w:rPr>
        <w:t xml:space="preserve"> </w:t>
      </w:r>
      <w:r w:rsidR="008F23B6" w:rsidRPr="008F23B6">
        <w:rPr>
          <w:rFonts w:ascii="Palatino Linotype" w:hAnsi="Palatino Linotype"/>
          <w:b/>
          <w:bCs/>
          <w:sz w:val="24"/>
          <w:szCs w:val="24"/>
        </w:rPr>
        <w:t>201</w:t>
      </w:r>
      <w:r>
        <w:rPr>
          <w:rFonts w:ascii="Palatino Linotype" w:hAnsi="Palatino Linotype"/>
          <w:b/>
          <w:bCs/>
          <w:sz w:val="24"/>
          <w:szCs w:val="24"/>
        </w:rPr>
        <w:t>5</w:t>
      </w:r>
      <w:r w:rsidR="009B3E56" w:rsidRPr="00986709">
        <w:rPr>
          <w:rFonts w:ascii="Palatino Linotype" w:hAnsi="Palatino Linotype"/>
          <w:b/>
          <w:sz w:val="24"/>
          <w:szCs w:val="24"/>
        </w:rPr>
        <w:t>;</w:t>
      </w:r>
    </w:p>
    <w:p w14:paraId="02FE5D69" w14:textId="77777777" w:rsidR="009B3E56" w:rsidRPr="00986709" w:rsidRDefault="009B3E56" w:rsidP="00BC00A1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986709">
        <w:rPr>
          <w:rFonts w:ascii="Palatino Linotype" w:hAnsi="Palatino Linotype"/>
          <w:b/>
          <w:sz w:val="24"/>
          <w:szCs w:val="24"/>
          <w:u w:val="single"/>
        </w:rPr>
        <w:t>Duties &amp; Responsibilities:</w:t>
      </w:r>
    </w:p>
    <w:p w14:paraId="73522D14" w14:textId="77777777" w:rsidR="00C67A3A" w:rsidRPr="00B23A13" w:rsidRDefault="005C1F6A" w:rsidP="0021380B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Palatino Linotype" w:hAnsi="Palatino Linotype"/>
          <w:bCs/>
          <w:iCs/>
          <w:sz w:val="22"/>
          <w:szCs w:val="22"/>
        </w:rPr>
      </w:pPr>
      <w:r>
        <w:rPr>
          <w:rFonts w:ascii="Palatino Linotype" w:hAnsi="Palatino Linotype"/>
          <w:bCs/>
          <w:iCs/>
          <w:sz w:val="22"/>
          <w:szCs w:val="22"/>
        </w:rPr>
        <w:t>Take accurate food and drink orders using the POS system and communicate order details to the kitchen staff as needed.</w:t>
      </w:r>
      <w:r w:rsidR="00C67A3A" w:rsidRPr="00B23A13">
        <w:rPr>
          <w:rFonts w:ascii="Palatino Linotype" w:hAnsi="Palatino Linotype"/>
          <w:bCs/>
          <w:iCs/>
          <w:sz w:val="22"/>
          <w:szCs w:val="22"/>
        </w:rPr>
        <w:t xml:space="preserve">
</w:t>
      </w:r>
    </w:p>
    <w:p w14:paraId="3298515A" w14:textId="77777777" w:rsidR="00C67A3A" w:rsidRPr="00B23A13" w:rsidRDefault="005C1F6A" w:rsidP="0021380B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Palatino Linotype" w:hAnsi="Palatino Linotype"/>
          <w:bCs/>
          <w:iCs/>
          <w:sz w:val="22"/>
          <w:szCs w:val="22"/>
        </w:rPr>
      </w:pPr>
      <w:r>
        <w:rPr>
          <w:rFonts w:ascii="Palatino Linotype" w:hAnsi="Palatino Linotype"/>
          <w:bCs/>
          <w:iCs/>
          <w:sz w:val="22"/>
          <w:szCs w:val="22"/>
        </w:rPr>
        <w:t>Inform guests about restaurant customer loyalty programs or any other specials and promotion</w:t>
      </w:r>
      <w:r w:rsidR="00C67A3A" w:rsidRPr="00B23A13">
        <w:rPr>
          <w:rFonts w:ascii="Palatino Linotype" w:hAnsi="Palatino Linotype"/>
          <w:bCs/>
          <w:iCs/>
          <w:sz w:val="22"/>
          <w:szCs w:val="22"/>
        </w:rPr>
        <w:t xml:space="preserve">s.
</w:t>
      </w:r>
    </w:p>
    <w:p w14:paraId="1875C8A2" w14:textId="77777777" w:rsidR="00584239" w:rsidRDefault="00584239" w:rsidP="006E26C8">
      <w:pPr>
        <w:pStyle w:val="NormalWeb"/>
        <w:numPr>
          <w:ilvl w:val="0"/>
          <w:numId w:val="10"/>
        </w:numPr>
        <w:jc w:val="both"/>
        <w:rPr>
          <w:rFonts w:ascii="Palatino Linotype" w:hAnsi="Palatino Linotype"/>
          <w:bCs/>
          <w:iCs/>
          <w:sz w:val="22"/>
          <w:szCs w:val="22"/>
        </w:rPr>
      </w:pPr>
      <w:r>
        <w:rPr>
          <w:rFonts w:ascii="Palatino Linotype" w:hAnsi="Palatino Linotype"/>
          <w:bCs/>
          <w:iCs/>
          <w:sz w:val="22"/>
          <w:szCs w:val="22"/>
        </w:rPr>
        <w:t>Stay up to date on any menu changes and daily specials</w:t>
      </w:r>
      <w:r w:rsidR="00C67A3A" w:rsidRPr="00B23A13">
        <w:rPr>
          <w:rFonts w:ascii="Palatino Linotype" w:hAnsi="Palatino Linotype"/>
          <w:bCs/>
          <w:iCs/>
          <w:sz w:val="22"/>
          <w:szCs w:val="22"/>
        </w:rPr>
        <w:t>.</w:t>
      </w:r>
      <w:r>
        <w:rPr>
          <w:rFonts w:ascii="Palatino Linotype" w:hAnsi="Palatino Linotype"/>
          <w:bCs/>
          <w:iCs/>
          <w:sz w:val="22"/>
          <w:szCs w:val="22"/>
        </w:rPr>
        <w:t xml:space="preserve"> Up-sell any additional product when appropriate.</w:t>
      </w:r>
    </w:p>
    <w:p w14:paraId="799EA7A5" w14:textId="77777777" w:rsidR="006E26C8" w:rsidRPr="006E26C8" w:rsidRDefault="006E26C8" w:rsidP="006E26C8">
      <w:pPr>
        <w:pStyle w:val="NormalWeb"/>
        <w:numPr>
          <w:ilvl w:val="0"/>
          <w:numId w:val="10"/>
        </w:numPr>
        <w:jc w:val="both"/>
        <w:rPr>
          <w:rFonts w:ascii="Palatino Linotype" w:hAnsi="Palatino Linotype"/>
          <w:bCs/>
          <w:iCs/>
          <w:sz w:val="22"/>
          <w:szCs w:val="22"/>
        </w:rPr>
      </w:pPr>
    </w:p>
    <w:p w14:paraId="56925901" w14:textId="77777777" w:rsidR="00CA7D36" w:rsidRPr="00B23A13" w:rsidRDefault="00BE3C5C" w:rsidP="0021380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 w:rsidRPr="00B23A13">
        <w:rPr>
          <w:rFonts w:ascii="Palatino Linotype" w:hAnsi="Palatino Linotype"/>
          <w:bCs/>
          <w:iCs/>
          <w:sz w:val="22"/>
          <w:szCs w:val="22"/>
        </w:rPr>
        <w:t>Oversaw</w:t>
      </w:r>
      <w:r w:rsidR="00C67A3A" w:rsidRPr="00B23A13">
        <w:rPr>
          <w:rFonts w:ascii="Palatino Linotype" w:hAnsi="Palatino Linotype"/>
          <w:bCs/>
          <w:iCs/>
          <w:sz w:val="22"/>
          <w:szCs w:val="22"/>
        </w:rPr>
        <w:t xml:space="preserve"> delivery of consistent quality customer experiences in all food and beverage outlets in the hotel.</w:t>
      </w:r>
    </w:p>
    <w:p w14:paraId="476D6324" w14:textId="77777777" w:rsidR="00C67A3A" w:rsidRDefault="00C67A3A" w:rsidP="00C67A3A">
      <w:pPr>
        <w:pStyle w:val="NormalWeb"/>
        <w:spacing w:before="0" w:beforeAutospacing="0" w:after="0" w:afterAutospacing="0" w:line="276" w:lineRule="auto"/>
        <w:jc w:val="both"/>
        <w:rPr>
          <w:rFonts w:ascii="Palatino Linotype" w:hAnsi="Palatino Linotype"/>
          <w:bCs/>
          <w:iCs/>
          <w:sz w:val="22"/>
          <w:szCs w:val="22"/>
        </w:rPr>
      </w:pPr>
    </w:p>
    <w:p w14:paraId="4A812582" w14:textId="77777777" w:rsidR="006F311A" w:rsidRDefault="006F311A" w:rsidP="00BC00A1">
      <w:pPr>
        <w:spacing w:after="0" w:line="240" w:lineRule="auto"/>
        <w:rPr>
          <w:rFonts w:ascii="Palatino Linotype" w:hAnsi="Palatino Linotype"/>
          <w:b/>
          <w:bCs/>
          <w:sz w:val="24"/>
          <w:szCs w:val="24"/>
        </w:rPr>
      </w:pPr>
    </w:p>
    <w:p w14:paraId="5788C65D" w14:textId="77777777" w:rsidR="00C67A3A" w:rsidRPr="00986709" w:rsidRDefault="00C67A3A" w:rsidP="00BC00A1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52ECB55" w14:textId="77777777" w:rsidR="00CC1094" w:rsidRDefault="00CC1094" w:rsidP="00BC00A1">
      <w:pPr>
        <w:spacing w:after="0" w:line="240" w:lineRule="auto"/>
        <w:rPr>
          <w:rFonts w:ascii="Palatino Linotype" w:hAnsi="Palatino Linotype"/>
          <w:b/>
          <w:bCs/>
          <w:iCs/>
          <w:sz w:val="24"/>
          <w:szCs w:val="24"/>
        </w:rPr>
      </w:pPr>
      <w:r>
        <w:rPr>
          <w:rFonts w:ascii="Palatino Linotype" w:hAnsi="Palatino Linotype"/>
          <w:b/>
          <w:bCs/>
          <w:iCs/>
          <w:sz w:val="24"/>
          <w:szCs w:val="24"/>
        </w:rPr>
        <w:t>Receptionist,</w:t>
      </w:r>
    </w:p>
    <w:p w14:paraId="5F3B44C8" w14:textId="77777777" w:rsidR="00C67A3A" w:rsidRPr="00986709" w:rsidRDefault="00CC1094" w:rsidP="00BC00A1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bCs/>
          <w:iCs/>
          <w:sz w:val="24"/>
          <w:szCs w:val="24"/>
        </w:rPr>
        <w:t>The African After</w:t>
      </w:r>
      <w:r w:rsidR="000E7A45">
        <w:rPr>
          <w:rFonts w:ascii="Palatino Linotype" w:hAnsi="Palatino Linotype"/>
          <w:b/>
          <w:bCs/>
          <w:i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iCs/>
          <w:sz w:val="24"/>
          <w:szCs w:val="24"/>
        </w:rPr>
        <w:t>Math Company</w:t>
      </w:r>
      <w:r w:rsidR="00C67A3A" w:rsidRPr="00986709">
        <w:rPr>
          <w:rFonts w:ascii="Palatino Linotype" w:hAnsi="Palatino Linotype"/>
          <w:b/>
          <w:sz w:val="24"/>
          <w:szCs w:val="24"/>
        </w:rPr>
        <w:t xml:space="preserve">. </w:t>
      </w:r>
      <w:r w:rsidR="00C67A3A">
        <w:rPr>
          <w:rFonts w:ascii="Palatino Linotype" w:hAnsi="Palatino Linotype"/>
          <w:b/>
          <w:sz w:val="24"/>
          <w:szCs w:val="24"/>
        </w:rPr>
        <w:t xml:space="preserve"> 2013</w:t>
      </w:r>
      <w:r>
        <w:rPr>
          <w:rFonts w:ascii="Palatino Linotype" w:hAnsi="Palatino Linotype"/>
          <w:b/>
          <w:bCs/>
          <w:sz w:val="24"/>
          <w:szCs w:val="24"/>
        </w:rPr>
        <w:t>-</w:t>
      </w:r>
      <w:r w:rsidR="00C67A3A" w:rsidRPr="008F23B6">
        <w:rPr>
          <w:rFonts w:ascii="Palatino Linotype" w:hAnsi="Palatino Linotype"/>
          <w:b/>
          <w:bCs/>
          <w:sz w:val="24"/>
          <w:szCs w:val="24"/>
        </w:rPr>
        <w:t>201</w:t>
      </w:r>
      <w:r w:rsidR="00C67A3A">
        <w:rPr>
          <w:rFonts w:ascii="Palatino Linotype" w:hAnsi="Palatino Linotype"/>
          <w:b/>
          <w:bCs/>
          <w:sz w:val="24"/>
          <w:szCs w:val="24"/>
        </w:rPr>
        <w:t>4</w:t>
      </w:r>
      <w:r w:rsidR="00C67A3A" w:rsidRPr="00986709">
        <w:rPr>
          <w:rFonts w:ascii="Palatino Linotype" w:hAnsi="Palatino Linotype"/>
          <w:b/>
          <w:sz w:val="24"/>
          <w:szCs w:val="24"/>
        </w:rPr>
        <w:t>;</w:t>
      </w:r>
    </w:p>
    <w:p w14:paraId="7FCAA2BD" w14:textId="77777777" w:rsidR="00C67A3A" w:rsidRPr="00986709" w:rsidRDefault="00C67A3A" w:rsidP="00BC00A1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986709">
        <w:rPr>
          <w:rFonts w:ascii="Palatino Linotype" w:hAnsi="Palatino Linotype"/>
          <w:b/>
          <w:sz w:val="24"/>
          <w:szCs w:val="24"/>
          <w:u w:val="single"/>
        </w:rPr>
        <w:t>Duties &amp; Responsibilities:</w:t>
      </w:r>
    </w:p>
    <w:p w14:paraId="1BD2370E" w14:textId="77777777" w:rsidR="00C67A3A" w:rsidRPr="00B23A13" w:rsidRDefault="000E7A45" w:rsidP="0021380B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Palatino Linotype" w:hAnsi="Palatino Linotype"/>
          <w:bCs/>
          <w:iCs/>
          <w:sz w:val="22"/>
          <w:szCs w:val="22"/>
        </w:rPr>
      </w:pPr>
      <w:r>
        <w:rPr>
          <w:rFonts w:ascii="Palatino Linotype" w:hAnsi="Palatino Linotype"/>
          <w:bCs/>
          <w:iCs/>
          <w:sz w:val="22"/>
          <w:szCs w:val="22"/>
        </w:rPr>
        <w:t>Receiving visitors at the front desk, greet and direct them to the appropriate person and office.</w:t>
      </w:r>
      <w:r w:rsidR="00C67A3A" w:rsidRPr="00B23A13">
        <w:rPr>
          <w:rFonts w:ascii="Palatino Linotype" w:hAnsi="Palatino Linotype"/>
          <w:bCs/>
          <w:iCs/>
          <w:sz w:val="22"/>
          <w:szCs w:val="22"/>
        </w:rPr>
        <w:t xml:space="preserve">
</w:t>
      </w:r>
    </w:p>
    <w:p w14:paraId="6A96DA71" w14:textId="77777777" w:rsidR="00C67A3A" w:rsidRPr="00B23A13" w:rsidRDefault="000E7A45" w:rsidP="0021380B">
      <w:pPr>
        <w:pStyle w:val="NormalWeb"/>
        <w:numPr>
          <w:ilvl w:val="0"/>
          <w:numId w:val="10"/>
        </w:numPr>
        <w:jc w:val="both"/>
        <w:rPr>
          <w:rFonts w:ascii="Palatino Linotype" w:hAnsi="Palatino Linotype"/>
          <w:bCs/>
          <w:iCs/>
          <w:sz w:val="22"/>
          <w:szCs w:val="22"/>
        </w:rPr>
      </w:pPr>
      <w:r>
        <w:rPr>
          <w:rFonts w:ascii="Palatino Linotype" w:hAnsi="Palatino Linotype"/>
          <w:bCs/>
          <w:iCs/>
          <w:sz w:val="22"/>
          <w:szCs w:val="22"/>
        </w:rPr>
        <w:t>Perform other clerical receptionist duties such as filing, photocopying, transcribing and faxing</w:t>
      </w:r>
      <w:r w:rsidR="00C67A3A" w:rsidRPr="00B23A13">
        <w:rPr>
          <w:rFonts w:ascii="Palatino Linotype" w:hAnsi="Palatino Linotype"/>
          <w:bCs/>
          <w:iCs/>
          <w:sz w:val="22"/>
          <w:szCs w:val="22"/>
        </w:rPr>
        <w:t>.</w:t>
      </w:r>
    </w:p>
    <w:p w14:paraId="38471065" w14:textId="77777777" w:rsidR="00C67A3A" w:rsidRPr="00B23A13" w:rsidRDefault="000E7A45" w:rsidP="0021380B">
      <w:pPr>
        <w:pStyle w:val="NormalWeb"/>
        <w:numPr>
          <w:ilvl w:val="0"/>
          <w:numId w:val="10"/>
        </w:numPr>
        <w:jc w:val="both"/>
        <w:rPr>
          <w:rFonts w:ascii="Palatino Linotype" w:hAnsi="Palatino Linotype"/>
          <w:bCs/>
          <w:iCs/>
          <w:sz w:val="22"/>
          <w:szCs w:val="22"/>
        </w:rPr>
      </w:pPr>
      <w:r>
        <w:rPr>
          <w:rFonts w:ascii="Palatino Linotype" w:hAnsi="Palatino Linotype"/>
          <w:bCs/>
          <w:iCs/>
          <w:sz w:val="22"/>
          <w:szCs w:val="22"/>
        </w:rPr>
        <w:t>Receive, sort and distribute daily mail and deliveries</w:t>
      </w:r>
      <w:r w:rsidR="00C67A3A" w:rsidRPr="00B23A13">
        <w:rPr>
          <w:rFonts w:ascii="Palatino Linotype" w:hAnsi="Palatino Linotype"/>
          <w:bCs/>
          <w:iCs/>
          <w:sz w:val="22"/>
          <w:szCs w:val="22"/>
        </w:rPr>
        <w:t xml:space="preserve">.
</w:t>
      </w:r>
    </w:p>
    <w:p w14:paraId="194CC963" w14:textId="77777777" w:rsidR="00C67A3A" w:rsidRPr="00B23A13" w:rsidRDefault="00A31D6D" w:rsidP="0021380B">
      <w:pPr>
        <w:pStyle w:val="NormalWeb"/>
        <w:numPr>
          <w:ilvl w:val="0"/>
          <w:numId w:val="10"/>
        </w:numPr>
        <w:jc w:val="both"/>
        <w:rPr>
          <w:rFonts w:ascii="Palatino Linotype" w:hAnsi="Palatino Linotype"/>
          <w:bCs/>
          <w:iCs/>
          <w:sz w:val="22"/>
          <w:szCs w:val="22"/>
        </w:rPr>
      </w:pPr>
      <w:r>
        <w:rPr>
          <w:rFonts w:ascii="Palatino Linotype" w:hAnsi="Palatino Linotype"/>
          <w:bCs/>
          <w:iCs/>
          <w:sz w:val="22"/>
          <w:szCs w:val="22"/>
        </w:rPr>
        <w:t>Monitor people coming and going through reception and issue visitors pass where required</w:t>
      </w:r>
      <w:r w:rsidR="00C67A3A" w:rsidRPr="00B23A13">
        <w:rPr>
          <w:rFonts w:ascii="Palatino Linotype" w:hAnsi="Palatino Linotype"/>
          <w:bCs/>
          <w:iCs/>
          <w:sz w:val="22"/>
          <w:szCs w:val="22"/>
        </w:rPr>
        <w:t>.</w:t>
      </w:r>
    </w:p>
    <w:p w14:paraId="31D69483" w14:textId="77777777" w:rsidR="00C67A3A" w:rsidRPr="00D50770" w:rsidRDefault="00A31D6D" w:rsidP="00D50770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Cs/>
          <w:iCs/>
          <w:sz w:val="22"/>
          <w:szCs w:val="22"/>
        </w:rPr>
        <w:t>Answering, forwarding, and screening phone calls</w:t>
      </w:r>
      <w:r w:rsidR="00C67A3A" w:rsidRPr="00B23A13">
        <w:rPr>
          <w:rFonts w:ascii="Palatino Linotype" w:hAnsi="Palatino Linotype"/>
          <w:bCs/>
          <w:iCs/>
          <w:sz w:val="22"/>
          <w:szCs w:val="22"/>
        </w:rPr>
        <w:t xml:space="preserve">.
</w:t>
      </w:r>
    </w:p>
    <w:p w14:paraId="100C2C40" w14:textId="77777777" w:rsidR="00C67A3A" w:rsidRDefault="00C67A3A" w:rsidP="00C67A3A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Palatino Linotype" w:hAnsi="Palatino Linotype"/>
          <w:sz w:val="22"/>
          <w:szCs w:val="22"/>
        </w:rPr>
      </w:pPr>
    </w:p>
    <w:p w14:paraId="3E0A51BE" w14:textId="77777777" w:rsidR="0030127C" w:rsidRPr="00B23A13" w:rsidRDefault="0030127C" w:rsidP="0030127C">
      <w:pPr>
        <w:spacing w:after="0"/>
        <w:rPr>
          <w:rFonts w:ascii="Palatino Linotype" w:hAnsi="Palatino Linotype"/>
          <w:b/>
          <w:sz w:val="24"/>
          <w:szCs w:val="24"/>
          <w:u w:val="single"/>
        </w:rPr>
      </w:pPr>
      <w:r w:rsidRPr="00B23A13">
        <w:rPr>
          <w:rFonts w:ascii="Palatino Linotype" w:hAnsi="Palatino Linotype"/>
          <w:b/>
          <w:sz w:val="24"/>
          <w:szCs w:val="24"/>
          <w:u w:val="single"/>
        </w:rPr>
        <w:t>Professional Training and Certification:</w:t>
      </w:r>
    </w:p>
    <w:p w14:paraId="2CEEAC3C" w14:textId="77777777" w:rsidR="0030127C" w:rsidRPr="0030127C" w:rsidRDefault="002328F9" w:rsidP="0021380B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Beauty products sales NYX Professional Makeup.</w:t>
      </w:r>
    </w:p>
    <w:p w14:paraId="5B5234D7" w14:textId="77777777" w:rsidR="0030127C" w:rsidRDefault="0030127C" w:rsidP="0027753A">
      <w:pPr>
        <w:pStyle w:val="NoSpacing"/>
        <w:tabs>
          <w:tab w:val="left" w:pos="4230"/>
        </w:tabs>
        <w:rPr>
          <w:rFonts w:ascii="Palatino Linotype" w:hAnsi="Palatino Linotype"/>
          <w:b/>
          <w:u w:val="single"/>
        </w:rPr>
      </w:pPr>
    </w:p>
    <w:p w14:paraId="7BC1FB09" w14:textId="77777777" w:rsidR="00EE2799" w:rsidRPr="00C46C6C" w:rsidRDefault="00C46C6C" w:rsidP="00C46C6C">
      <w:pPr>
        <w:pStyle w:val="NoSpacing"/>
        <w:tabs>
          <w:tab w:val="left" w:pos="4230"/>
        </w:tabs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Palatino Linotype" w:hAnsi="Palatino Linotype"/>
          <w:b/>
          <w:sz w:val="24"/>
          <w:szCs w:val="24"/>
          <w:u w:val="single"/>
        </w:rPr>
        <w:t xml:space="preserve">Hobbies </w:t>
      </w:r>
    </w:p>
    <w:p w14:paraId="5BC88DCA" w14:textId="77777777" w:rsidR="00EE2799" w:rsidRPr="00B23A13" w:rsidRDefault="00C46C6C" w:rsidP="0021380B">
      <w:pPr>
        <w:pStyle w:val="NoSpacing"/>
        <w:numPr>
          <w:ilvl w:val="0"/>
          <w:numId w:val="8"/>
        </w:numPr>
        <w:jc w:val="both"/>
        <w:rPr>
          <w:rFonts w:ascii="Palatino Linotype" w:eastAsia="Times New Roman" w:hAnsi="Palatino Linotype" w:cs="Calibri"/>
          <w:color w:val="auto"/>
          <w:szCs w:val="22"/>
          <w:lang w:eastAsia="en-US"/>
        </w:rPr>
      </w:pPr>
      <w:r>
        <w:rPr>
          <w:rFonts w:ascii="Palatino Linotype" w:eastAsia="Times New Roman" w:hAnsi="Palatino Linotype" w:cs="Calibri"/>
          <w:color w:val="auto"/>
          <w:szCs w:val="22"/>
          <w:lang w:eastAsia="en-US"/>
        </w:rPr>
        <w:t>Swimming</w:t>
      </w:r>
      <w:r w:rsidR="00EE2799" w:rsidRPr="00B23A13">
        <w:rPr>
          <w:rFonts w:ascii="Palatino Linotype" w:eastAsia="Times New Roman" w:hAnsi="Palatino Linotype" w:cs="Calibri"/>
          <w:color w:val="auto"/>
          <w:szCs w:val="22"/>
          <w:lang w:eastAsia="en-US"/>
        </w:rPr>
        <w:t>.</w:t>
      </w:r>
    </w:p>
    <w:p w14:paraId="37F47299" w14:textId="77777777" w:rsidR="00EE2799" w:rsidRPr="00B23A13" w:rsidRDefault="00C46C6C" w:rsidP="0021380B">
      <w:pPr>
        <w:pStyle w:val="NoSpacing"/>
        <w:numPr>
          <w:ilvl w:val="0"/>
          <w:numId w:val="8"/>
        </w:numPr>
        <w:jc w:val="both"/>
        <w:rPr>
          <w:rFonts w:ascii="Palatino Linotype" w:eastAsia="Times New Roman" w:hAnsi="Palatino Linotype" w:cs="Calibri"/>
          <w:color w:val="auto"/>
          <w:szCs w:val="22"/>
          <w:lang w:eastAsia="en-US"/>
        </w:rPr>
      </w:pPr>
      <w:r>
        <w:rPr>
          <w:rFonts w:ascii="Palatino Linotype" w:eastAsia="Times New Roman" w:hAnsi="Palatino Linotype" w:cs="Calibri"/>
          <w:color w:val="auto"/>
          <w:szCs w:val="22"/>
          <w:lang w:eastAsia="en-US"/>
        </w:rPr>
        <w:t>Reading.</w:t>
      </w:r>
    </w:p>
    <w:p w14:paraId="37DD26DB" w14:textId="77777777" w:rsidR="001162C0" w:rsidRPr="00D50770" w:rsidRDefault="00EE2799" w:rsidP="00D50770">
      <w:pPr>
        <w:pStyle w:val="NoSpacing"/>
        <w:numPr>
          <w:ilvl w:val="0"/>
          <w:numId w:val="8"/>
        </w:numPr>
        <w:jc w:val="both"/>
        <w:rPr>
          <w:rFonts w:ascii="Palatino Linotype" w:hAnsi="Palatino Linotype"/>
          <w:szCs w:val="22"/>
          <w:lang w:val="en-GB"/>
        </w:rPr>
      </w:pPr>
      <w:r w:rsidRPr="00B23A13">
        <w:rPr>
          <w:rFonts w:ascii="Palatino Linotype" w:eastAsia="Times New Roman" w:hAnsi="Palatino Linotype" w:cs="Calibri"/>
          <w:color w:val="auto"/>
          <w:szCs w:val="22"/>
          <w:lang w:eastAsia="en-US"/>
        </w:rPr>
        <w:t>Traveling</w:t>
      </w:r>
      <w:r w:rsidR="00C46C6C">
        <w:rPr>
          <w:rFonts w:ascii="Palatino Linotype" w:eastAsia="Times New Roman" w:hAnsi="Palatino Linotype" w:cs="Calibri"/>
          <w:color w:val="auto"/>
          <w:szCs w:val="22"/>
          <w:lang w:eastAsia="en-US"/>
        </w:rPr>
        <w:t>.</w:t>
      </w:r>
    </w:p>
    <w:p w14:paraId="3A288024" w14:textId="77777777" w:rsidR="001162C0" w:rsidRPr="00711A1F" w:rsidRDefault="001162C0" w:rsidP="00EF1A0F">
      <w:pPr>
        <w:pStyle w:val="NoSpacing"/>
        <w:ind w:left="720"/>
        <w:jc w:val="both"/>
        <w:rPr>
          <w:rFonts w:ascii="Palatino Linotype" w:hAnsi="Palatino Linotype"/>
          <w:lang w:val="en-GB"/>
        </w:rPr>
      </w:pPr>
    </w:p>
    <w:p w14:paraId="3EC8C416" w14:textId="77777777" w:rsidR="00BC00A1" w:rsidRDefault="00BC00A1" w:rsidP="0016548E">
      <w:pPr>
        <w:pStyle w:val="Section"/>
        <w:spacing w:line="276" w:lineRule="auto"/>
        <w:jc w:val="both"/>
      </w:pPr>
    </w:p>
    <w:p w14:paraId="3717661F" w14:textId="77777777" w:rsidR="00BC00A1" w:rsidRPr="00BC00A1" w:rsidRDefault="00BC00A1" w:rsidP="00BC00A1"/>
    <w:p w14:paraId="17B57CD8" w14:textId="61F68021" w:rsidR="0046585D" w:rsidRDefault="00FE6196" w:rsidP="0051125D">
      <w:pPr>
        <w:pStyle w:val="ListParagraph"/>
        <w:spacing w:after="0"/>
        <w:ind w:left="0"/>
        <w:rPr>
          <w:rFonts w:ascii="Palatino Linotype" w:hAnsi="Palatino Linotype"/>
        </w:rPr>
      </w:pPr>
      <w:r>
        <w:rPr>
          <w:rFonts w:ascii="Times New Roman" w:hAnsi="Times New Roman"/>
          <w:noProof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1AB593" wp14:editId="4BE66D28">
                <wp:simplePos x="0" y="0"/>
                <wp:positionH relativeFrom="column">
                  <wp:posOffset>-95250</wp:posOffset>
                </wp:positionH>
                <wp:positionV relativeFrom="paragraph">
                  <wp:posOffset>-425450</wp:posOffset>
                </wp:positionV>
                <wp:extent cx="6372225" cy="342900"/>
                <wp:effectExtent l="9525" t="13335" r="9525" b="2476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2225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4E4570" w14:textId="77777777" w:rsidR="00AD51B7" w:rsidRDefault="00AD51B7" w:rsidP="00A70AB3">
                            <w:pPr>
                              <w:rPr>
                                <w:rFonts w:ascii="Palatino Linotype" w:hAnsi="Palatino Linotype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C00000"/>
                                <w:sz w:val="24"/>
                                <w:szCs w:val="24"/>
                              </w:rPr>
                              <w:t>REFEREES</w:t>
                            </w:r>
                          </w:p>
                          <w:p w14:paraId="2BCAC5BC" w14:textId="77777777" w:rsidR="00AD51B7" w:rsidRDefault="00AD51B7" w:rsidP="00B45FE1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14:paraId="1D10944B" w14:textId="77777777" w:rsidR="00AD51B7" w:rsidRDefault="00AD51B7" w:rsidP="00B45FE1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14:paraId="2015B04E" w14:textId="77777777" w:rsidR="00AD51B7" w:rsidRDefault="00AD51B7" w:rsidP="00B45FE1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14:paraId="7B195681" w14:textId="77777777" w:rsidR="00AD51B7" w:rsidRDefault="00AD51B7" w:rsidP="00B45FE1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14:paraId="16189F95" w14:textId="77777777" w:rsidR="00AD51B7" w:rsidRPr="009A0BC9" w:rsidRDefault="00AD51B7" w:rsidP="00B45FE1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AB593" id="Rectangle 10" o:spid="_x0000_s1028" style="position:absolute;margin-left:-7.5pt;margin-top:-33.5pt;width:501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14:paraId="4E4E4570" w14:textId="77777777" w:rsidR="00AD51B7" w:rsidRDefault="00AD51B7" w:rsidP="00A70AB3">
                      <w:pPr>
                        <w:rPr>
                          <w:rFonts w:ascii="Palatino Linotype" w:hAnsi="Palatino Linotype"/>
                          <w:b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C00000"/>
                          <w:sz w:val="24"/>
                          <w:szCs w:val="24"/>
                        </w:rPr>
                        <w:t>REFEREES</w:t>
                      </w:r>
                    </w:p>
                    <w:p w14:paraId="2BCAC5BC" w14:textId="77777777" w:rsidR="00AD51B7" w:rsidRDefault="00AD51B7" w:rsidP="00B45FE1">
                      <w:pPr>
                        <w:jc w:val="center"/>
                        <w:rPr>
                          <w:rFonts w:ascii="Palatino Linotype" w:hAnsi="Palatino Linotype"/>
                          <w:b/>
                          <w:color w:val="C00000"/>
                          <w:sz w:val="24"/>
                          <w:szCs w:val="24"/>
                        </w:rPr>
                      </w:pPr>
                    </w:p>
                    <w:p w14:paraId="1D10944B" w14:textId="77777777" w:rsidR="00AD51B7" w:rsidRDefault="00AD51B7" w:rsidP="00B45FE1">
                      <w:pPr>
                        <w:jc w:val="center"/>
                        <w:rPr>
                          <w:rFonts w:ascii="Palatino Linotype" w:hAnsi="Palatino Linotype"/>
                          <w:b/>
                          <w:color w:val="C00000"/>
                          <w:sz w:val="24"/>
                          <w:szCs w:val="24"/>
                        </w:rPr>
                      </w:pPr>
                    </w:p>
                    <w:p w14:paraId="2015B04E" w14:textId="77777777" w:rsidR="00AD51B7" w:rsidRDefault="00AD51B7" w:rsidP="00B45FE1">
                      <w:pPr>
                        <w:jc w:val="center"/>
                        <w:rPr>
                          <w:rFonts w:ascii="Palatino Linotype" w:hAnsi="Palatino Linotype"/>
                          <w:b/>
                          <w:color w:val="C00000"/>
                          <w:sz w:val="24"/>
                          <w:szCs w:val="24"/>
                        </w:rPr>
                      </w:pPr>
                    </w:p>
                    <w:p w14:paraId="7B195681" w14:textId="77777777" w:rsidR="00AD51B7" w:rsidRDefault="00AD51B7" w:rsidP="00B45FE1">
                      <w:pPr>
                        <w:jc w:val="center"/>
                        <w:rPr>
                          <w:rFonts w:ascii="Palatino Linotype" w:hAnsi="Palatino Linotype"/>
                          <w:b/>
                          <w:color w:val="C00000"/>
                          <w:sz w:val="24"/>
                          <w:szCs w:val="24"/>
                        </w:rPr>
                      </w:pPr>
                    </w:p>
                    <w:p w14:paraId="16189F95" w14:textId="77777777" w:rsidR="00AD51B7" w:rsidRPr="009A0BC9" w:rsidRDefault="00AD51B7" w:rsidP="00B45FE1">
                      <w:pPr>
                        <w:jc w:val="center"/>
                        <w:rPr>
                          <w:rFonts w:ascii="Palatino Linotype" w:hAnsi="Palatino Linotype"/>
                          <w:b/>
                          <w:color w:val="C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832C2F" w14:textId="77777777" w:rsidR="00B45FE1" w:rsidRDefault="00B45FE1" w:rsidP="0051125D">
      <w:pPr>
        <w:pStyle w:val="ListParagraph"/>
        <w:spacing w:after="0"/>
        <w:ind w:left="0"/>
        <w:rPr>
          <w:rFonts w:ascii="Palatino Linotype" w:hAnsi="Palatino Linotype"/>
        </w:rPr>
      </w:pPr>
      <w:r w:rsidRPr="00AD1872">
        <w:rPr>
          <w:rFonts w:ascii="Palatino Linotype" w:hAnsi="Palatino Linotype"/>
        </w:rPr>
        <w:t xml:space="preserve">Please feel free to contact the under mentioned about my competence, work ethic and performance.
</w:t>
      </w:r>
    </w:p>
    <w:p w14:paraId="4B42C603" w14:textId="77777777" w:rsidR="00EF1A0F" w:rsidRPr="00AD1872" w:rsidRDefault="00EF1A0F" w:rsidP="0051125D">
      <w:pPr>
        <w:pStyle w:val="ListParagraph"/>
        <w:spacing w:after="0"/>
        <w:ind w:left="0"/>
        <w:rPr>
          <w:rFonts w:ascii="Palatino Linotype" w:hAnsi="Palatino Linotype"/>
        </w:rPr>
      </w:pPr>
    </w:p>
    <w:p w14:paraId="5BB3511B" w14:textId="77777777" w:rsidR="00995373" w:rsidRPr="007B2A01" w:rsidRDefault="006E26C8" w:rsidP="007B2A01">
      <w:pPr>
        <w:pStyle w:val="NoSpacing"/>
        <w:numPr>
          <w:ilvl w:val="0"/>
          <w:numId w:val="11"/>
        </w:numPr>
        <w:ind w:right="1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Miss Sheetal Rumba.</w:t>
      </w:r>
    </w:p>
    <w:p w14:paraId="093B67DB" w14:textId="77777777" w:rsidR="00D50770" w:rsidRDefault="00D50770" w:rsidP="00B518F0">
      <w:pPr>
        <w:pStyle w:val="NoSpacing"/>
        <w:ind w:left="720" w:right="180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( Manager)</w:t>
      </w:r>
    </w:p>
    <w:p w14:paraId="470BF761" w14:textId="77777777" w:rsidR="00B518F0" w:rsidRPr="00EE2799" w:rsidRDefault="006E26C8" w:rsidP="00B518F0">
      <w:pPr>
        <w:pStyle w:val="NoSpacing"/>
        <w:ind w:left="720" w:right="180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NYX Seef Mall Branch</w:t>
      </w:r>
      <w:r w:rsidR="00995373">
        <w:rPr>
          <w:rFonts w:ascii="Palatino Linotype" w:hAnsi="Palatino Linotype"/>
          <w:szCs w:val="22"/>
        </w:rPr>
        <w:t>.</w:t>
      </w:r>
    </w:p>
    <w:p w14:paraId="311E0E45" w14:textId="77777777" w:rsidR="00D50770" w:rsidRDefault="00B518F0" w:rsidP="00D50770">
      <w:pPr>
        <w:pStyle w:val="NoSpacing"/>
        <w:ind w:left="720" w:right="180"/>
        <w:rPr>
          <w:rFonts w:ascii="Palatino Linotype" w:hAnsi="Palatino Linotype"/>
          <w:szCs w:val="22"/>
        </w:rPr>
      </w:pPr>
      <w:r w:rsidRPr="00EE2799">
        <w:rPr>
          <w:rFonts w:ascii="Palatino Linotype" w:hAnsi="Palatino Linotype"/>
          <w:szCs w:val="22"/>
          <w:lang w:val="fr-FR"/>
        </w:rPr>
        <w:t xml:space="preserve">Tel: </w:t>
      </w:r>
      <w:r w:rsidR="00EE2799" w:rsidRPr="00EE2799">
        <w:rPr>
          <w:rFonts w:ascii="Palatino Linotype" w:hAnsi="Palatino Linotype"/>
          <w:szCs w:val="22"/>
        </w:rPr>
        <w:t>+</w:t>
      </w:r>
      <w:r w:rsidR="000D3C89">
        <w:rPr>
          <w:rFonts w:ascii="Palatino Linotype" w:hAnsi="Palatino Linotype"/>
          <w:szCs w:val="22"/>
        </w:rPr>
        <w:t>97</w:t>
      </w:r>
      <w:r w:rsidR="00EE2799" w:rsidRPr="00EE2799">
        <w:rPr>
          <w:rFonts w:ascii="Palatino Linotype" w:hAnsi="Palatino Linotype"/>
          <w:szCs w:val="22"/>
        </w:rPr>
        <w:t>3</w:t>
      </w:r>
      <w:r w:rsidR="007B2A01">
        <w:rPr>
          <w:rFonts w:ascii="Palatino Linotype" w:hAnsi="Palatino Linotype"/>
          <w:szCs w:val="22"/>
        </w:rPr>
        <w:t xml:space="preserve"> </w:t>
      </w:r>
      <w:r w:rsidR="006E26C8">
        <w:rPr>
          <w:rFonts w:ascii="Palatino Linotype" w:hAnsi="Palatino Linotype"/>
          <w:szCs w:val="22"/>
        </w:rPr>
        <w:t>36844991</w:t>
      </w:r>
      <w:r w:rsidR="000D3C89">
        <w:rPr>
          <w:rFonts w:ascii="Palatino Linotype" w:hAnsi="Palatino Linotype"/>
          <w:szCs w:val="22"/>
        </w:rPr>
        <w:t>.</w:t>
      </w:r>
    </w:p>
    <w:p w14:paraId="69163239" w14:textId="77777777" w:rsidR="00D50770" w:rsidRPr="00D50770" w:rsidRDefault="00D50770" w:rsidP="00D50770">
      <w:pPr>
        <w:pStyle w:val="NoSpacing"/>
        <w:ind w:left="720" w:right="180"/>
        <w:rPr>
          <w:rFonts w:ascii="Palatino Linotype" w:hAnsi="Palatino Linotype"/>
          <w:szCs w:val="22"/>
        </w:rPr>
      </w:pPr>
    </w:p>
    <w:p w14:paraId="1391A7A6" w14:textId="77777777" w:rsidR="00995373" w:rsidRPr="00EE2799" w:rsidRDefault="00A31D6D" w:rsidP="00995373">
      <w:pPr>
        <w:pStyle w:val="NoSpacing"/>
        <w:numPr>
          <w:ilvl w:val="0"/>
          <w:numId w:val="11"/>
        </w:numPr>
        <w:ind w:right="180"/>
        <w:rPr>
          <w:rFonts w:ascii="Palatino Linotype" w:hAnsi="Palatino Linotype"/>
          <w:b/>
          <w:bCs/>
        </w:rPr>
      </w:pPr>
      <w:r>
        <w:rPr>
          <w:rFonts w:ascii="Palatino Linotype" w:eastAsia="Times New Roman" w:hAnsi="Palatino Linotype" w:cs="Calibri"/>
          <w:b/>
          <w:color w:val="auto"/>
          <w:sz w:val="24"/>
          <w:szCs w:val="24"/>
          <w:lang w:eastAsia="en-US"/>
        </w:rPr>
        <w:t>Mr. Morshed</w:t>
      </w:r>
    </w:p>
    <w:p w14:paraId="55D95735" w14:textId="77777777" w:rsidR="00995373" w:rsidRPr="00995373" w:rsidRDefault="00A31D6D" w:rsidP="00995373">
      <w:pPr>
        <w:pStyle w:val="NoSpacing"/>
        <w:ind w:left="720" w:right="180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Al Abraj Restaurant Supervisor</w:t>
      </w:r>
    </w:p>
    <w:p w14:paraId="0DF3662C" w14:textId="77777777" w:rsidR="00995373" w:rsidRPr="00995373" w:rsidRDefault="00A31D6D" w:rsidP="00A31D6D">
      <w:pPr>
        <w:pStyle w:val="NoSpacing"/>
        <w:ind w:right="180"/>
        <w:rPr>
          <w:rFonts w:ascii="Palatino Linotype" w:hAnsi="Palatino Linotype"/>
          <w:bCs/>
          <w:szCs w:val="22"/>
          <w:lang w:val="fr-FR"/>
        </w:rPr>
      </w:pPr>
      <w:r>
        <w:rPr>
          <w:rFonts w:ascii="Palatino Linotype" w:hAnsi="Palatino Linotype" w:cs="Times-Roman"/>
          <w:color w:val="auto"/>
          <w:szCs w:val="22"/>
          <w:lang w:eastAsia="en-US"/>
        </w:rPr>
        <w:t xml:space="preserve">             </w:t>
      </w:r>
      <w:r w:rsidR="00995373" w:rsidRPr="00995373">
        <w:rPr>
          <w:rFonts w:ascii="Palatino Linotype" w:hAnsi="Palatino Linotype"/>
          <w:szCs w:val="22"/>
          <w:lang w:val="fr-FR"/>
        </w:rPr>
        <w:t xml:space="preserve">Tel: </w:t>
      </w:r>
      <w:r w:rsidR="00995373" w:rsidRPr="00995373">
        <w:rPr>
          <w:rFonts w:ascii="Palatino Linotype" w:hAnsi="Palatino Linotype"/>
          <w:bCs/>
          <w:szCs w:val="22"/>
        </w:rPr>
        <w:t>+</w:t>
      </w:r>
      <w:r w:rsidR="00014861">
        <w:rPr>
          <w:rFonts w:ascii="Palatino Linotype" w:hAnsi="Palatino Linotype"/>
          <w:bCs/>
          <w:szCs w:val="22"/>
        </w:rPr>
        <w:t>973</w:t>
      </w:r>
      <w:r w:rsidR="00723CC2">
        <w:rPr>
          <w:rFonts w:ascii="Palatino Linotype" w:hAnsi="Palatino Linotype"/>
          <w:bCs/>
          <w:szCs w:val="22"/>
        </w:rPr>
        <w:t xml:space="preserve"> </w:t>
      </w:r>
      <w:r>
        <w:rPr>
          <w:rFonts w:ascii="Palatino Linotype" w:hAnsi="Palatino Linotype"/>
          <w:bCs/>
          <w:szCs w:val="22"/>
        </w:rPr>
        <w:t>39956562</w:t>
      </w:r>
      <w:r w:rsidR="00995373">
        <w:rPr>
          <w:rFonts w:ascii="Palatino Linotype" w:hAnsi="Palatino Linotype"/>
          <w:bCs/>
          <w:szCs w:val="22"/>
        </w:rPr>
        <w:t>.</w:t>
      </w:r>
    </w:p>
    <w:sectPr w:rsidR="00995373" w:rsidRPr="00995373" w:rsidSect="001162C0">
      <w:type w:val="continuous"/>
      <w:pgSz w:w="12240" w:h="15840" w:code="1"/>
      <w:pgMar w:top="1440" w:right="1440" w:bottom="1170" w:left="1440" w:header="0" w:footer="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B67E5" w14:textId="77777777" w:rsidR="00EF17BF" w:rsidRDefault="00EF17BF">
      <w:pPr>
        <w:spacing w:after="0" w:line="240" w:lineRule="auto"/>
      </w:pPr>
      <w:r>
        <w:separator/>
      </w:r>
    </w:p>
  </w:endnote>
  <w:endnote w:type="continuationSeparator" w:id="0">
    <w:p w14:paraId="26156783" w14:textId="77777777" w:rsidR="00EF17BF" w:rsidRDefault="00EF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Linotyp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C82B4" w14:textId="4A1DD598" w:rsidR="00AD51B7" w:rsidRDefault="00FE6196">
    <w:pPr>
      <w:pStyle w:val="Footer"/>
    </w:pPr>
    <w:r w:rsidRPr="007340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61438C7" wp14:editId="3389D78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59130" cy="8229600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58892" w14:textId="77777777" w:rsidR="00AD51B7" w:rsidRDefault="00AD51B7">
                          <w:pPr>
                            <w:pStyle w:val="GrayText"/>
                          </w:pPr>
                          <w:r>
                            <w:t>NG’IELA BENSON OCHIEL</w:t>
                          </w:r>
                        </w:p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61438C7" id="Rectangle 2" o:spid="_x0000_s1029" style="position:absolute;margin-left:0;margin-top:0;width:51.9pt;height:9in;z-index:251657728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" o:allowincell="f" filled="f" stroked="f">
              <v:textbox style="layout-flow:vertical;mso-layout-flow-alt:bottom-to-top" inset="3.6pt,,14.4pt,7.2pt">
                <w:txbxContent>
                  <w:p w14:paraId="7DE58892" w14:textId="77777777" w:rsidR="00AD51B7" w:rsidRDefault="00AD51B7">
                    <w:pPr>
                      <w:pStyle w:val="GrayText"/>
                    </w:pPr>
                    <w:r>
                      <w:t>NG’IELA BENSON OCHIEL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7340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0D2EE54" wp14:editId="4073F81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0735" cy="9455150"/>
              <wp:effectExtent l="9525" t="9525" r="12065" b="1270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0735" cy="945515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99CE4AA" id="AutoShape 3" o:spid="_x0000_s1026" style="position:absolute;margin-left:0;margin-top:0;width:563.05pt;height:744.5pt;z-index:2516567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" o:allowincell="f" filled="f" strokeweight="1pt">
              <w10:wrap anchorx="page" anchory="page"/>
            </v:roundrect>
          </w:pict>
        </mc:Fallback>
      </mc:AlternateContent>
    </w:r>
    <w:r w:rsidRPr="007340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470DE3A8" wp14:editId="181B8CC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0700" cy="520700"/>
              <wp:effectExtent l="0" t="0" r="3175" b="3175"/>
              <wp:wrapNone/>
              <wp:docPr id="6" name="Ova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1EBDB" w14:textId="77777777" w:rsidR="00AD51B7" w:rsidRPr="000E2A24" w:rsidRDefault="00AD51B7">
                          <w:pPr>
                            <w:pStyle w:val="NoSpacing"/>
                            <w:jc w:val="center"/>
                            <w:rPr>
                              <w:color w:val="F4F4F4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0E2A24">
                            <w:rPr>
                              <w:noProof/>
                              <w:color w:val="F4F4F4"/>
                              <w:sz w:val="40"/>
                              <w:szCs w:val="40"/>
                              <w:lang w:val="en-US" w:eastAsia="en-US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70DE3A8" id="Oval 4" o:spid="_x0000_s1030" style="position:absolute;margin-left:0;margin-top:0;width:41pt;height:41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" o:allowincell="f" fillcolor="#d34817" stroked="f">
              <v:textbox inset="0,0,0,0">
                <w:txbxContent>
                  <w:p w14:paraId="6CA1EBDB" w14:textId="77777777" w:rsidR="00AD51B7" w:rsidRPr="000E2A24" w:rsidRDefault="00AD51B7">
                    <w:pPr>
                      <w:pStyle w:val="NoSpacing"/>
                      <w:jc w:val="center"/>
                      <w:rPr>
                        <w:color w:val="F4F4F4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0E2A24">
                      <w:rPr>
                        <w:noProof/>
                        <w:color w:val="F4F4F4"/>
                        <w:sz w:val="40"/>
                        <w:szCs w:val="40"/>
                        <w:lang w:val="en-US" w:eastAsia="en-US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871D5" w14:textId="5E271EC3" w:rsidR="00AD51B7" w:rsidRDefault="00FE6196">
    <w:pPr>
      <w:rPr>
        <w:sz w:val="10"/>
        <w:szCs w:val="10"/>
      </w:rPr>
    </w:pPr>
    <w:r w:rsidRPr="00734073">
      <w:rPr>
        <w:noProof/>
        <w:sz w:val="10"/>
        <w:szCs w:val="10"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7AE38762" wp14:editId="1038627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9145" cy="9432925"/>
              <wp:effectExtent l="15240" t="6350" r="8890" b="952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9145" cy="943292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F18944B" id="AutoShape 5" o:spid="_x0000_s1026" style="position:absolute;margin-left:0;margin-top:0;width:561.35pt;height:742.75pt;z-index:25165977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" o:allowincell="f" filled="f" strokeweight="1pt">
              <w10:wrap anchorx="page" anchory="page"/>
            </v:roundrect>
          </w:pict>
        </mc:Fallback>
      </mc:AlternateContent>
    </w:r>
    <w:r w:rsidRPr="00734073">
      <w:rPr>
        <w:noProof/>
        <w:sz w:val="10"/>
        <w:szCs w:val="10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5CDB543" wp14:editId="30B3E54C">
              <wp:simplePos x="0" y="0"/>
              <wp:positionH relativeFrom="page">
                <wp:posOffset>393065</wp:posOffset>
              </wp:positionH>
              <wp:positionV relativeFrom="page">
                <wp:posOffset>9144000</wp:posOffset>
              </wp:positionV>
              <wp:extent cx="520700" cy="520700"/>
              <wp:effectExtent l="2540" t="0" r="635" b="3175"/>
              <wp:wrapNone/>
              <wp:docPr id="4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9CB6A" w14:textId="77777777" w:rsidR="00AD51B7" w:rsidRPr="000E2A24" w:rsidRDefault="00AD51B7">
                          <w:pPr>
                            <w:pStyle w:val="NoSpacing"/>
                            <w:jc w:val="center"/>
                            <w:rPr>
                              <w:color w:val="F4F4F4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5CDB543" id="Oval 6" o:spid="_x0000_s1031" style="position:absolute;margin-left:30.95pt;margin-top:10in;width:41pt;height:4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" o:allowincell="f" fillcolor="#d34817" stroked="f">
              <v:textbox inset="0,0,0,0">
                <w:txbxContent>
                  <w:p w14:paraId="6E39CB6A" w14:textId="77777777" w:rsidR="00AD51B7" w:rsidRPr="000E2A24" w:rsidRDefault="00AD51B7">
                    <w:pPr>
                      <w:pStyle w:val="NoSpacing"/>
                      <w:jc w:val="center"/>
                      <w:rPr>
                        <w:color w:val="F4F4F4"/>
                        <w:sz w:val="40"/>
                        <w:szCs w:val="40"/>
                      </w:rPr>
                    </w:pPr>
                  </w:p>
                </w:txbxContent>
              </v:textbox>
              <w10:wrap anchorx="page" anchory="page"/>
            </v:oval>
          </w:pict>
        </mc:Fallback>
      </mc:AlternateContent>
    </w:r>
    <w:r w:rsidRPr="00734073">
      <w:rPr>
        <w:noProof/>
        <w:sz w:val="10"/>
        <w:szCs w:val="10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3FAF8C27" wp14:editId="1C5E7367">
              <wp:simplePos x="0" y="0"/>
              <wp:positionH relativeFrom="margin">
                <wp:posOffset>-765175</wp:posOffset>
              </wp:positionH>
              <wp:positionV relativeFrom="margin">
                <wp:posOffset>2820670</wp:posOffset>
              </wp:positionV>
              <wp:extent cx="659130" cy="8399780"/>
              <wp:effectExtent l="0" t="2540" r="127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399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43EE5" w14:textId="77777777" w:rsidR="00AD51B7" w:rsidRDefault="00AD51B7">
                          <w:pPr>
                            <w:pStyle w:val="GrayText"/>
                          </w:pPr>
                          <w:r>
                            <w:t>OSCAR NJENGA KAMAU</w:t>
                          </w:r>
                        </w:p>
                        <w:p w14:paraId="1A3DC8EF" w14:textId="77777777" w:rsidR="00AD51B7" w:rsidRDefault="00AD51B7">
                          <w:pPr>
                            <w:pStyle w:val="GrayText"/>
                          </w:pP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3FAF8C27" id="Rectangle 7" o:spid="_x0000_s1032" style="position:absolute;margin-left:-60.25pt;margin-top:222.1pt;width:51.9pt;height:661.4pt;z-index:251660800;visibility:visible;mso-wrap-style:square;mso-width-percent:50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" o:allowincell="f" filled="f" stroked="f">
              <v:textbox style="layout-flow:vertical;mso-layout-flow-alt:bottom-to-top" inset="14.4pt,,3.6pt,7.2pt">
                <w:txbxContent>
                  <w:p w14:paraId="68943EE5" w14:textId="77777777" w:rsidR="00AD51B7" w:rsidRDefault="00AD51B7">
                    <w:pPr>
                      <w:pStyle w:val="GrayText"/>
                    </w:pPr>
                    <w:r>
                      <w:t>OSCAR NJENGA KAMAU</w:t>
                    </w:r>
                  </w:p>
                  <w:p w14:paraId="1A3DC8EF" w14:textId="77777777" w:rsidR="00AD51B7" w:rsidRDefault="00AD51B7">
                    <w:pPr>
                      <w:pStyle w:val="GrayText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  <w:p w14:paraId="0593C70F" w14:textId="77777777" w:rsidR="00AD51B7" w:rsidRDefault="00AD51B7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45123" w14:textId="5B2B7F6D" w:rsidR="00AD51B7" w:rsidRDefault="00FE6196">
    <w:pPr>
      <w:pStyle w:val="Footer"/>
    </w:pPr>
    <w:r w:rsidRPr="007340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4CA09294" wp14:editId="58233E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9145" cy="9432925"/>
              <wp:effectExtent l="15240" t="6350" r="8890" b="9525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9145" cy="943292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DA05D01" id="AutoShape 8" o:spid="_x0000_s1026" style="position:absolute;margin-left:0;margin-top:0;width:561.35pt;height:742.75pt;z-index:2516546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" o:allowincell="f" filled="f" strokeweight="1pt">
              <w10:wrap anchorx="page" anchory="page"/>
            </v:roundrect>
          </w:pict>
        </mc:Fallback>
      </mc:AlternateContent>
    </w:r>
    <w:r w:rsidRPr="007340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47240C82" wp14:editId="6D83EDE3">
              <wp:simplePos x="0" y="0"/>
              <wp:positionH relativeFrom="page">
                <wp:posOffset>393700</wp:posOffset>
              </wp:positionH>
              <wp:positionV relativeFrom="page">
                <wp:posOffset>9144000</wp:posOffset>
              </wp:positionV>
              <wp:extent cx="520700" cy="520700"/>
              <wp:effectExtent l="3175" t="0" r="0" b="3175"/>
              <wp:wrapNone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AD6747" w14:textId="77777777" w:rsidR="00AD51B7" w:rsidRPr="000E2A24" w:rsidRDefault="00AD51B7">
                          <w:pPr>
                            <w:pStyle w:val="NoSpacing"/>
                            <w:jc w:val="center"/>
                            <w:rPr>
                              <w:color w:val="F4F4F4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7240C82" id="Oval 9" o:spid="_x0000_s1033" style="position:absolute;margin-left:31pt;margin-top:10in;width:41pt;height:41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" o:allowincell="f" fillcolor="#d34817" stroked="f">
              <v:textbox inset="0,0,0,0">
                <w:txbxContent>
                  <w:p w14:paraId="22AD6747" w14:textId="77777777" w:rsidR="00AD51B7" w:rsidRPr="000E2A24" w:rsidRDefault="00AD51B7">
                    <w:pPr>
                      <w:pStyle w:val="NoSpacing"/>
                      <w:jc w:val="center"/>
                      <w:rPr>
                        <w:color w:val="F4F4F4"/>
                        <w:sz w:val="40"/>
                        <w:szCs w:val="40"/>
                      </w:rPr>
                    </w:pPr>
                  </w:p>
                </w:txbxContent>
              </v:textbox>
              <w10:wrap anchorx="page" anchory="page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A6363" w14:textId="77777777" w:rsidR="00EF17BF" w:rsidRDefault="00EF17BF">
      <w:pPr>
        <w:spacing w:after="0" w:line="240" w:lineRule="auto"/>
      </w:pPr>
      <w:r>
        <w:separator/>
      </w:r>
    </w:p>
  </w:footnote>
  <w:footnote w:type="continuationSeparator" w:id="0">
    <w:p w14:paraId="2FD940C8" w14:textId="77777777" w:rsidR="00EF17BF" w:rsidRDefault="00EF1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84E66" w14:textId="77777777" w:rsidR="00AD51B7" w:rsidRPr="00A3428C" w:rsidRDefault="00AD51B7" w:rsidP="00814D66">
    <w:pPr>
      <w:pStyle w:val="Section"/>
      <w:spacing w:line="276" w:lineRule="auto"/>
      <w:jc w:val="both"/>
      <w:rPr>
        <w:rFonts w:ascii="Times New Roman" w:hAnsi="Times New Roman"/>
        <w:sz w:val="22"/>
        <w:szCs w:val="22"/>
      </w:rPr>
    </w:pPr>
  </w:p>
  <w:p w14:paraId="21047573" w14:textId="4ABB52F8" w:rsidR="00AD51B7" w:rsidRDefault="00FE6196">
    <w:pPr>
      <w:pStyle w:val="Header"/>
    </w:pPr>
    <w:r w:rsidRPr="00142B20">
      <w:rPr>
        <w:rFonts w:ascii="Times New Roman" w:hAnsi="Times New Roman"/>
        <w:noProof/>
        <w:szCs w:val="22"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C21C1CB" wp14:editId="32679491">
              <wp:simplePos x="0" y="0"/>
              <wp:positionH relativeFrom="column">
                <wp:posOffset>-596900</wp:posOffset>
              </wp:positionH>
              <wp:positionV relativeFrom="paragraph">
                <wp:posOffset>227965</wp:posOffset>
              </wp:positionV>
              <wp:extent cx="7128510" cy="45085"/>
              <wp:effectExtent l="22225" t="22225" r="21590" b="27940"/>
              <wp:wrapNone/>
              <wp:docPr id="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28510" cy="4508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7E7E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B13B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7pt;margin-top:17.95pt;width:561.3pt;height:3.5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" strokecolor="#e7e7e7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" w15:restartNumberingAfterBreak="0">
    <w:nsid w:val="00000002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2" w15:restartNumberingAfterBreak="0">
    <w:nsid w:val="00000003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 w15:restartNumberingAfterBreak="0">
    <w:nsid w:val="00000004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 w15:restartNumberingAfterBreak="0">
    <w:nsid w:val="00000005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5" w15:restartNumberingAfterBreak="0">
    <w:nsid w:val="3AEE6CA8"/>
    <w:multiLevelType w:val="hybridMultilevel"/>
    <w:tmpl w:val="6EAC3E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970B3"/>
    <w:multiLevelType w:val="hybridMultilevel"/>
    <w:tmpl w:val="956E20A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62401"/>
    <w:multiLevelType w:val="hybridMultilevel"/>
    <w:tmpl w:val="D2E64D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311D5"/>
    <w:multiLevelType w:val="hybridMultilevel"/>
    <w:tmpl w:val="CE22A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86B28"/>
    <w:multiLevelType w:val="hybridMultilevel"/>
    <w:tmpl w:val="54023D6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455EF"/>
    <w:multiLevelType w:val="hybridMultilevel"/>
    <w:tmpl w:val="0AC217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701B0"/>
    <w:multiLevelType w:val="hybridMultilevel"/>
    <w:tmpl w:val="2826910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attachedTemplate r:id="rId1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B4A"/>
    <w:rsid w:val="00004C93"/>
    <w:rsid w:val="00007430"/>
    <w:rsid w:val="00014861"/>
    <w:rsid w:val="0001648C"/>
    <w:rsid w:val="000240D0"/>
    <w:rsid w:val="00035B38"/>
    <w:rsid w:val="0005238F"/>
    <w:rsid w:val="000579FF"/>
    <w:rsid w:val="00065A59"/>
    <w:rsid w:val="00074CB6"/>
    <w:rsid w:val="000826A0"/>
    <w:rsid w:val="00083451"/>
    <w:rsid w:val="000A2A1D"/>
    <w:rsid w:val="000C1CD4"/>
    <w:rsid w:val="000C47B7"/>
    <w:rsid w:val="000D3BD9"/>
    <w:rsid w:val="000D3C89"/>
    <w:rsid w:val="000E2A24"/>
    <w:rsid w:val="000E7A45"/>
    <w:rsid w:val="000F00A6"/>
    <w:rsid w:val="00111617"/>
    <w:rsid w:val="001162C0"/>
    <w:rsid w:val="00122A1F"/>
    <w:rsid w:val="00123D66"/>
    <w:rsid w:val="00127F1E"/>
    <w:rsid w:val="0013118C"/>
    <w:rsid w:val="00135ED2"/>
    <w:rsid w:val="00136984"/>
    <w:rsid w:val="00137906"/>
    <w:rsid w:val="00142B20"/>
    <w:rsid w:val="00145136"/>
    <w:rsid w:val="00154BB2"/>
    <w:rsid w:val="0016548E"/>
    <w:rsid w:val="00176437"/>
    <w:rsid w:val="00180FEB"/>
    <w:rsid w:val="0019673C"/>
    <w:rsid w:val="001972F2"/>
    <w:rsid w:val="001A4107"/>
    <w:rsid w:val="001B1966"/>
    <w:rsid w:val="001E54D4"/>
    <w:rsid w:val="001F3CC5"/>
    <w:rsid w:val="001F4986"/>
    <w:rsid w:val="001F4FF3"/>
    <w:rsid w:val="001F6022"/>
    <w:rsid w:val="00202B31"/>
    <w:rsid w:val="0021380B"/>
    <w:rsid w:val="00222E7D"/>
    <w:rsid w:val="002328F9"/>
    <w:rsid w:val="0023696D"/>
    <w:rsid w:val="002458D9"/>
    <w:rsid w:val="002462BF"/>
    <w:rsid w:val="00253723"/>
    <w:rsid w:val="00260407"/>
    <w:rsid w:val="002771C6"/>
    <w:rsid w:val="0027753A"/>
    <w:rsid w:val="002A0A8C"/>
    <w:rsid w:val="002A20E8"/>
    <w:rsid w:val="002B002E"/>
    <w:rsid w:val="002B0BD7"/>
    <w:rsid w:val="002B0D5E"/>
    <w:rsid w:val="002B5177"/>
    <w:rsid w:val="002B52A7"/>
    <w:rsid w:val="002B567A"/>
    <w:rsid w:val="002C1CB5"/>
    <w:rsid w:val="002C7D6A"/>
    <w:rsid w:val="002D70B8"/>
    <w:rsid w:val="002E3C1F"/>
    <w:rsid w:val="002E5BB0"/>
    <w:rsid w:val="0030127C"/>
    <w:rsid w:val="003300B9"/>
    <w:rsid w:val="00336839"/>
    <w:rsid w:val="00343AD7"/>
    <w:rsid w:val="00350711"/>
    <w:rsid w:val="00365B92"/>
    <w:rsid w:val="00372E39"/>
    <w:rsid w:val="00373B8C"/>
    <w:rsid w:val="0037605D"/>
    <w:rsid w:val="00381F07"/>
    <w:rsid w:val="0038383D"/>
    <w:rsid w:val="003855C0"/>
    <w:rsid w:val="00393987"/>
    <w:rsid w:val="003D7705"/>
    <w:rsid w:val="003E1D8D"/>
    <w:rsid w:val="003E351C"/>
    <w:rsid w:val="003F161F"/>
    <w:rsid w:val="003F649F"/>
    <w:rsid w:val="00400103"/>
    <w:rsid w:val="00400C28"/>
    <w:rsid w:val="00401C7E"/>
    <w:rsid w:val="004061BE"/>
    <w:rsid w:val="0041646E"/>
    <w:rsid w:val="00424BEF"/>
    <w:rsid w:val="00433341"/>
    <w:rsid w:val="00433950"/>
    <w:rsid w:val="00440115"/>
    <w:rsid w:val="00440E21"/>
    <w:rsid w:val="00452D20"/>
    <w:rsid w:val="00462ABD"/>
    <w:rsid w:val="0046585D"/>
    <w:rsid w:val="00467967"/>
    <w:rsid w:val="00473932"/>
    <w:rsid w:val="00483FD4"/>
    <w:rsid w:val="00490296"/>
    <w:rsid w:val="004B1C48"/>
    <w:rsid w:val="004C1165"/>
    <w:rsid w:val="004C3616"/>
    <w:rsid w:val="004D3029"/>
    <w:rsid w:val="004E161F"/>
    <w:rsid w:val="004F547A"/>
    <w:rsid w:val="004F78ED"/>
    <w:rsid w:val="00502861"/>
    <w:rsid w:val="00510D3E"/>
    <w:rsid w:val="0051125D"/>
    <w:rsid w:val="00517332"/>
    <w:rsid w:val="005263D6"/>
    <w:rsid w:val="00531DBC"/>
    <w:rsid w:val="0053734D"/>
    <w:rsid w:val="0056471F"/>
    <w:rsid w:val="00566A8A"/>
    <w:rsid w:val="00582038"/>
    <w:rsid w:val="00584239"/>
    <w:rsid w:val="005855E4"/>
    <w:rsid w:val="005858BF"/>
    <w:rsid w:val="00587B88"/>
    <w:rsid w:val="005B5672"/>
    <w:rsid w:val="005B6AC9"/>
    <w:rsid w:val="005C1F6A"/>
    <w:rsid w:val="005D093D"/>
    <w:rsid w:val="005D5871"/>
    <w:rsid w:val="005E0317"/>
    <w:rsid w:val="005E0FFF"/>
    <w:rsid w:val="005F415E"/>
    <w:rsid w:val="005F6680"/>
    <w:rsid w:val="00602B1C"/>
    <w:rsid w:val="006038FF"/>
    <w:rsid w:val="006124FF"/>
    <w:rsid w:val="006310C7"/>
    <w:rsid w:val="006415FF"/>
    <w:rsid w:val="00644C23"/>
    <w:rsid w:val="006522C9"/>
    <w:rsid w:val="00656FDD"/>
    <w:rsid w:val="00660167"/>
    <w:rsid w:val="00661D75"/>
    <w:rsid w:val="0067172E"/>
    <w:rsid w:val="0067183D"/>
    <w:rsid w:val="006743F2"/>
    <w:rsid w:val="00677DD6"/>
    <w:rsid w:val="00683299"/>
    <w:rsid w:val="006839DD"/>
    <w:rsid w:val="006904A5"/>
    <w:rsid w:val="006913FF"/>
    <w:rsid w:val="0069230C"/>
    <w:rsid w:val="006A2E50"/>
    <w:rsid w:val="006A3B8C"/>
    <w:rsid w:val="006A6D95"/>
    <w:rsid w:val="006B334F"/>
    <w:rsid w:val="006C1976"/>
    <w:rsid w:val="006C2B53"/>
    <w:rsid w:val="006C42E8"/>
    <w:rsid w:val="006C5EF3"/>
    <w:rsid w:val="006C6785"/>
    <w:rsid w:val="006D7B2B"/>
    <w:rsid w:val="006E26C8"/>
    <w:rsid w:val="006F311A"/>
    <w:rsid w:val="006F5204"/>
    <w:rsid w:val="006F5433"/>
    <w:rsid w:val="0070207D"/>
    <w:rsid w:val="00703BFC"/>
    <w:rsid w:val="00704047"/>
    <w:rsid w:val="00706374"/>
    <w:rsid w:val="00711A1F"/>
    <w:rsid w:val="007120EF"/>
    <w:rsid w:val="00713FA0"/>
    <w:rsid w:val="0072384F"/>
    <w:rsid w:val="00723CC2"/>
    <w:rsid w:val="00727177"/>
    <w:rsid w:val="00730497"/>
    <w:rsid w:val="00734073"/>
    <w:rsid w:val="00736823"/>
    <w:rsid w:val="00743CB0"/>
    <w:rsid w:val="007449BB"/>
    <w:rsid w:val="00755FAF"/>
    <w:rsid w:val="00786039"/>
    <w:rsid w:val="007875FD"/>
    <w:rsid w:val="00792B90"/>
    <w:rsid w:val="00793541"/>
    <w:rsid w:val="0079356E"/>
    <w:rsid w:val="00793833"/>
    <w:rsid w:val="007943CF"/>
    <w:rsid w:val="00794D04"/>
    <w:rsid w:val="00796825"/>
    <w:rsid w:val="007A620B"/>
    <w:rsid w:val="007A7139"/>
    <w:rsid w:val="007B0C5A"/>
    <w:rsid w:val="007B2A01"/>
    <w:rsid w:val="007B766B"/>
    <w:rsid w:val="007C1607"/>
    <w:rsid w:val="007C44AA"/>
    <w:rsid w:val="007C5938"/>
    <w:rsid w:val="007D042E"/>
    <w:rsid w:val="007F1A46"/>
    <w:rsid w:val="008007F9"/>
    <w:rsid w:val="00805A37"/>
    <w:rsid w:val="008102D8"/>
    <w:rsid w:val="00814D66"/>
    <w:rsid w:val="00817064"/>
    <w:rsid w:val="00821A79"/>
    <w:rsid w:val="008260B0"/>
    <w:rsid w:val="00832878"/>
    <w:rsid w:val="0083773C"/>
    <w:rsid w:val="00846244"/>
    <w:rsid w:val="0084661D"/>
    <w:rsid w:val="008545BE"/>
    <w:rsid w:val="00862557"/>
    <w:rsid w:val="00873EBA"/>
    <w:rsid w:val="00882C25"/>
    <w:rsid w:val="008905F4"/>
    <w:rsid w:val="008923A6"/>
    <w:rsid w:val="008A031A"/>
    <w:rsid w:val="008A1AF8"/>
    <w:rsid w:val="008A2F5E"/>
    <w:rsid w:val="008A4342"/>
    <w:rsid w:val="008B2B98"/>
    <w:rsid w:val="008C3886"/>
    <w:rsid w:val="008D090E"/>
    <w:rsid w:val="008D1EFE"/>
    <w:rsid w:val="008D2E6C"/>
    <w:rsid w:val="008D6373"/>
    <w:rsid w:val="008D6C3A"/>
    <w:rsid w:val="008E19C9"/>
    <w:rsid w:val="008E4C1D"/>
    <w:rsid w:val="008F23B6"/>
    <w:rsid w:val="00910C32"/>
    <w:rsid w:val="00916FD6"/>
    <w:rsid w:val="00920A07"/>
    <w:rsid w:val="00921A26"/>
    <w:rsid w:val="00922AA0"/>
    <w:rsid w:val="009459D0"/>
    <w:rsid w:val="00947A25"/>
    <w:rsid w:val="00951BD6"/>
    <w:rsid w:val="009523D3"/>
    <w:rsid w:val="00961789"/>
    <w:rsid w:val="00970420"/>
    <w:rsid w:val="00976C15"/>
    <w:rsid w:val="009834D0"/>
    <w:rsid w:val="009840D0"/>
    <w:rsid w:val="00986709"/>
    <w:rsid w:val="0099355D"/>
    <w:rsid w:val="00995373"/>
    <w:rsid w:val="009A0BC9"/>
    <w:rsid w:val="009A0BDB"/>
    <w:rsid w:val="009A1357"/>
    <w:rsid w:val="009A6F84"/>
    <w:rsid w:val="009B050E"/>
    <w:rsid w:val="009B07EB"/>
    <w:rsid w:val="009B3E56"/>
    <w:rsid w:val="009B6A1A"/>
    <w:rsid w:val="009B7E5E"/>
    <w:rsid w:val="009C28F4"/>
    <w:rsid w:val="009C35B8"/>
    <w:rsid w:val="009C5FFD"/>
    <w:rsid w:val="009D0F97"/>
    <w:rsid w:val="009E23E8"/>
    <w:rsid w:val="009F332C"/>
    <w:rsid w:val="00A008D0"/>
    <w:rsid w:val="00A035E8"/>
    <w:rsid w:val="00A15C12"/>
    <w:rsid w:val="00A20A99"/>
    <w:rsid w:val="00A20BF6"/>
    <w:rsid w:val="00A223BD"/>
    <w:rsid w:val="00A2277C"/>
    <w:rsid w:val="00A2610F"/>
    <w:rsid w:val="00A3011E"/>
    <w:rsid w:val="00A31D6D"/>
    <w:rsid w:val="00A32AE6"/>
    <w:rsid w:val="00A3428C"/>
    <w:rsid w:val="00A35397"/>
    <w:rsid w:val="00A41EE4"/>
    <w:rsid w:val="00A44F0B"/>
    <w:rsid w:val="00A46AA5"/>
    <w:rsid w:val="00A544BA"/>
    <w:rsid w:val="00A564E8"/>
    <w:rsid w:val="00A57798"/>
    <w:rsid w:val="00A6314A"/>
    <w:rsid w:val="00A70AB3"/>
    <w:rsid w:val="00A71EF0"/>
    <w:rsid w:val="00A85EED"/>
    <w:rsid w:val="00A861F4"/>
    <w:rsid w:val="00A904EB"/>
    <w:rsid w:val="00A92DF2"/>
    <w:rsid w:val="00A94B68"/>
    <w:rsid w:val="00A9749D"/>
    <w:rsid w:val="00AA0415"/>
    <w:rsid w:val="00AA213C"/>
    <w:rsid w:val="00AA3160"/>
    <w:rsid w:val="00AA372F"/>
    <w:rsid w:val="00AA6962"/>
    <w:rsid w:val="00AA69FA"/>
    <w:rsid w:val="00AA6A73"/>
    <w:rsid w:val="00AB3461"/>
    <w:rsid w:val="00AB5651"/>
    <w:rsid w:val="00AC4246"/>
    <w:rsid w:val="00AC5864"/>
    <w:rsid w:val="00AD0C31"/>
    <w:rsid w:val="00AD1872"/>
    <w:rsid w:val="00AD2ECD"/>
    <w:rsid w:val="00AD51B7"/>
    <w:rsid w:val="00AD7332"/>
    <w:rsid w:val="00AE0763"/>
    <w:rsid w:val="00AE2985"/>
    <w:rsid w:val="00AE5C23"/>
    <w:rsid w:val="00AF08CE"/>
    <w:rsid w:val="00AF3355"/>
    <w:rsid w:val="00AF355D"/>
    <w:rsid w:val="00B00241"/>
    <w:rsid w:val="00B03F6C"/>
    <w:rsid w:val="00B06715"/>
    <w:rsid w:val="00B120E9"/>
    <w:rsid w:val="00B14EAB"/>
    <w:rsid w:val="00B150F3"/>
    <w:rsid w:val="00B2295D"/>
    <w:rsid w:val="00B23A13"/>
    <w:rsid w:val="00B24C42"/>
    <w:rsid w:val="00B45FE1"/>
    <w:rsid w:val="00B460F6"/>
    <w:rsid w:val="00B5167F"/>
    <w:rsid w:val="00B518F0"/>
    <w:rsid w:val="00B53570"/>
    <w:rsid w:val="00B54726"/>
    <w:rsid w:val="00B55736"/>
    <w:rsid w:val="00B61316"/>
    <w:rsid w:val="00B70646"/>
    <w:rsid w:val="00B71EE3"/>
    <w:rsid w:val="00B749A7"/>
    <w:rsid w:val="00B970AA"/>
    <w:rsid w:val="00BB1C22"/>
    <w:rsid w:val="00BB218D"/>
    <w:rsid w:val="00BB398C"/>
    <w:rsid w:val="00BB438A"/>
    <w:rsid w:val="00BB4FBC"/>
    <w:rsid w:val="00BC00A1"/>
    <w:rsid w:val="00BC3015"/>
    <w:rsid w:val="00BD5D32"/>
    <w:rsid w:val="00BD67CB"/>
    <w:rsid w:val="00BE3C5C"/>
    <w:rsid w:val="00BF288D"/>
    <w:rsid w:val="00BF4EFF"/>
    <w:rsid w:val="00C032F4"/>
    <w:rsid w:val="00C102C3"/>
    <w:rsid w:val="00C12175"/>
    <w:rsid w:val="00C165DE"/>
    <w:rsid w:val="00C25434"/>
    <w:rsid w:val="00C46C6C"/>
    <w:rsid w:val="00C50F5E"/>
    <w:rsid w:val="00C54114"/>
    <w:rsid w:val="00C550CF"/>
    <w:rsid w:val="00C65CB6"/>
    <w:rsid w:val="00C678E5"/>
    <w:rsid w:val="00C67A3A"/>
    <w:rsid w:val="00C717EA"/>
    <w:rsid w:val="00C754C0"/>
    <w:rsid w:val="00C755C2"/>
    <w:rsid w:val="00C85EBF"/>
    <w:rsid w:val="00C900B8"/>
    <w:rsid w:val="00C96EA5"/>
    <w:rsid w:val="00CA7D36"/>
    <w:rsid w:val="00CB0BE8"/>
    <w:rsid w:val="00CB144C"/>
    <w:rsid w:val="00CB1DCD"/>
    <w:rsid w:val="00CB3731"/>
    <w:rsid w:val="00CB773C"/>
    <w:rsid w:val="00CC1094"/>
    <w:rsid w:val="00CC4A8F"/>
    <w:rsid w:val="00CD09CA"/>
    <w:rsid w:val="00CD206C"/>
    <w:rsid w:val="00CD7452"/>
    <w:rsid w:val="00CE3BB8"/>
    <w:rsid w:val="00CF4B37"/>
    <w:rsid w:val="00D003E5"/>
    <w:rsid w:val="00D016F5"/>
    <w:rsid w:val="00D04D35"/>
    <w:rsid w:val="00D17B7F"/>
    <w:rsid w:val="00D216E8"/>
    <w:rsid w:val="00D24F72"/>
    <w:rsid w:val="00D25CC2"/>
    <w:rsid w:val="00D34BD0"/>
    <w:rsid w:val="00D41435"/>
    <w:rsid w:val="00D459DF"/>
    <w:rsid w:val="00D47663"/>
    <w:rsid w:val="00D50770"/>
    <w:rsid w:val="00D51EC0"/>
    <w:rsid w:val="00D85A1A"/>
    <w:rsid w:val="00D909EA"/>
    <w:rsid w:val="00D96814"/>
    <w:rsid w:val="00DB6F07"/>
    <w:rsid w:val="00DB781F"/>
    <w:rsid w:val="00DC79C0"/>
    <w:rsid w:val="00DD05D3"/>
    <w:rsid w:val="00DD3810"/>
    <w:rsid w:val="00DD3C62"/>
    <w:rsid w:val="00DE2F4C"/>
    <w:rsid w:val="00DE758C"/>
    <w:rsid w:val="00DF426F"/>
    <w:rsid w:val="00E1209B"/>
    <w:rsid w:val="00E12D60"/>
    <w:rsid w:val="00E13EFE"/>
    <w:rsid w:val="00E161BC"/>
    <w:rsid w:val="00E26DB4"/>
    <w:rsid w:val="00E32193"/>
    <w:rsid w:val="00E33085"/>
    <w:rsid w:val="00E4373D"/>
    <w:rsid w:val="00E4457E"/>
    <w:rsid w:val="00E57630"/>
    <w:rsid w:val="00E744BB"/>
    <w:rsid w:val="00E8090F"/>
    <w:rsid w:val="00E81841"/>
    <w:rsid w:val="00E94800"/>
    <w:rsid w:val="00EA064C"/>
    <w:rsid w:val="00EA3C93"/>
    <w:rsid w:val="00EA6679"/>
    <w:rsid w:val="00EC1953"/>
    <w:rsid w:val="00EC761A"/>
    <w:rsid w:val="00ED0BF6"/>
    <w:rsid w:val="00ED36CB"/>
    <w:rsid w:val="00EE25C6"/>
    <w:rsid w:val="00EE2799"/>
    <w:rsid w:val="00EE29C7"/>
    <w:rsid w:val="00EE2A11"/>
    <w:rsid w:val="00EE7E92"/>
    <w:rsid w:val="00EF17BF"/>
    <w:rsid w:val="00EF1A0F"/>
    <w:rsid w:val="00EF3D71"/>
    <w:rsid w:val="00F11A0D"/>
    <w:rsid w:val="00F235B6"/>
    <w:rsid w:val="00F25BE3"/>
    <w:rsid w:val="00F350C4"/>
    <w:rsid w:val="00F428D8"/>
    <w:rsid w:val="00F57AF7"/>
    <w:rsid w:val="00F66481"/>
    <w:rsid w:val="00F73DEB"/>
    <w:rsid w:val="00F87D60"/>
    <w:rsid w:val="00F90C65"/>
    <w:rsid w:val="00FA72C7"/>
    <w:rsid w:val="00FB0A12"/>
    <w:rsid w:val="00FC437F"/>
    <w:rsid w:val="00FC5603"/>
    <w:rsid w:val="00FC6417"/>
    <w:rsid w:val="00FC727B"/>
    <w:rsid w:val="00FD050D"/>
    <w:rsid w:val="00FD2279"/>
    <w:rsid w:val="00FD7079"/>
    <w:rsid w:val="00FD7436"/>
    <w:rsid w:val="00FE6196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9030B"/>
  <w15:chartTrackingRefBased/>
  <w15:docId w15:val="{061ECE64-F53C-4823-8CBB-6FCF0A37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Perpetua" w:hAnsi="Perpetu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color w:val="000000"/>
      <w:sz w:val="22"/>
      <w:lang w:eastAsia="ja-JP"/>
    </w:rPr>
  </w:style>
  <w:style w:type="paragraph" w:styleId="Heading1">
    <w:name w:val="heading 1"/>
    <w:basedOn w:val="Normal"/>
    <w:next w:val="Normal"/>
    <w:link w:val="Heading1Char"/>
    <w:qFormat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  <w:lang w:val="x-none"/>
    </w:rPr>
  </w:style>
  <w:style w:type="paragraph" w:styleId="Heading3">
    <w:name w:val="heading 3"/>
    <w:basedOn w:val="Normal"/>
    <w:next w:val="Normal"/>
    <w:link w:val="Heading3Char"/>
    <w:qFormat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  <w:lang w:val="x-none"/>
    </w:rPr>
  </w:style>
  <w:style w:type="paragraph" w:styleId="Heading4">
    <w:name w:val="heading 4"/>
    <w:basedOn w:val="Normal"/>
    <w:next w:val="Normal"/>
    <w:link w:val="Heading4Char"/>
    <w:qFormat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lang w:val="x-none"/>
    </w:rPr>
  </w:style>
  <w:style w:type="paragraph" w:styleId="Heading5">
    <w:name w:val="heading 5"/>
    <w:basedOn w:val="Normal"/>
    <w:next w:val="Normal"/>
    <w:link w:val="Heading5Char"/>
    <w:qFormat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 w:val="20"/>
      <w:szCs w:val="26"/>
      <w:lang w:val="x-none"/>
    </w:rPr>
  </w:style>
  <w:style w:type="paragraph" w:styleId="Heading6">
    <w:name w:val="heading 6"/>
    <w:basedOn w:val="Normal"/>
    <w:next w:val="Normal"/>
    <w:link w:val="Heading6Char"/>
    <w:qFormat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  <w:lang w:val="x-none"/>
    </w:rPr>
  </w:style>
  <w:style w:type="paragraph" w:styleId="Heading7">
    <w:name w:val="heading 7"/>
    <w:basedOn w:val="Normal"/>
    <w:next w:val="Normal"/>
    <w:link w:val="Heading7Char"/>
    <w:qFormat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  <w:lang w:val="x-none"/>
    </w:rPr>
  </w:style>
  <w:style w:type="paragraph" w:styleId="Heading8">
    <w:name w:val="heading 8"/>
    <w:basedOn w:val="Normal"/>
    <w:next w:val="Normal"/>
    <w:link w:val="Heading8Char"/>
    <w:qFormat/>
    <w:pPr>
      <w:spacing w:before="200" w:after="0"/>
      <w:outlineLvl w:val="7"/>
    </w:pPr>
    <w:rPr>
      <w:rFonts w:ascii="Franklin Gothic Book" w:hAnsi="Franklin Gothic Book"/>
      <w:color w:val="D34817"/>
      <w:spacing w:val="10"/>
      <w:sz w:val="20"/>
      <w:lang w:val="x-none"/>
    </w:rPr>
  </w:style>
  <w:style w:type="paragraph" w:styleId="Heading9">
    <w:name w:val="heading 9"/>
    <w:basedOn w:val="Normal"/>
    <w:next w:val="Normal"/>
    <w:link w:val="Heading9Char"/>
    <w:qFormat/>
    <w:pPr>
      <w:spacing w:before="200" w:after="0"/>
      <w:outlineLvl w:val="8"/>
    </w:pPr>
    <w:rPr>
      <w:rFonts w:ascii="Franklin Gothic Book" w:hAnsi="Franklin Gothic Book"/>
      <w:i/>
      <w:color w:val="D34817"/>
      <w:spacing w:val="10"/>
      <w:sz w:val="20"/>
      <w:lang w:val="x-none"/>
    </w:rPr>
  </w:style>
  <w:style w:type="character" w:default="1" w:styleId="DefaultParagraphFont">
    <w:name w:val="Default Paragraph Font"/>
    <w:rPr>
      <w:rFonts w:ascii="Perpetua" w:eastAsia="Perpetua" w:hAnsi="Perpetua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Heading1Char">
    <w:name w:val="Heading 1 Char"/>
    <w:link w:val="Heading1"/>
    <w:rPr>
      <w:rFonts w:ascii="Franklin Gothic Book" w:eastAsia="Perpetua" w:hAnsi="Franklin Gothic Book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link w:val="Heading2"/>
    <w:rPr>
      <w:rFonts w:ascii="Franklin Gothic Book" w:eastAsia="Perpetua" w:hAnsi="Franklin Gothic Book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link w:val="Heading3"/>
    <w:rPr>
      <w:rFonts w:ascii="Franklin Gothic Book" w:eastAsia="Perpetua" w:hAns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link w:val="Heading4"/>
    <w:rPr>
      <w:rFonts w:ascii="Franklin Gothic Book" w:eastAsia="Perpetua" w:hAns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link w:val="Heading5"/>
    <w:rPr>
      <w:rFonts w:ascii="Franklin Gothic Book" w:eastAsia="Perpetua" w:hAnsi="Franklin Gothic Book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link w:val="Heading6"/>
    <w:rPr>
      <w:rFonts w:ascii="Franklin Gothic Book" w:eastAsia="Perpetua" w:hAnsi="Franklin Gothic Book" w:cs="Times New Roman"/>
      <w:color w:val="524633"/>
      <w:spacing w:val="10"/>
      <w:sz w:val="24"/>
      <w:szCs w:val="20"/>
      <w:lang w:eastAsia="ja-JP"/>
    </w:rPr>
  </w:style>
  <w:style w:type="character" w:customStyle="1" w:styleId="Heading7Char">
    <w:name w:val="Heading 7 Char"/>
    <w:link w:val="Heading7"/>
    <w:rPr>
      <w:rFonts w:ascii="Franklin Gothic Book" w:eastAsia="Perpetua" w:hAnsi="Franklin Gothic Book" w:cs="Times New Roman"/>
      <w:i/>
      <w:color w:val="524633"/>
      <w:spacing w:val="10"/>
      <w:sz w:val="24"/>
      <w:szCs w:val="20"/>
      <w:lang w:eastAsia="ja-JP"/>
    </w:rPr>
  </w:style>
  <w:style w:type="character" w:customStyle="1" w:styleId="Heading8Char">
    <w:name w:val="Heading 8 Char"/>
    <w:link w:val="Heading8"/>
    <w:rPr>
      <w:rFonts w:ascii="Franklin Gothic Book" w:eastAsia="Perpetua" w:hAnsi="Franklin Gothic Book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link w:val="Heading9"/>
    <w:rPr>
      <w:rFonts w:ascii="Franklin Gothic Book" w:eastAsia="Perpetua" w:hAnsi="Franklin Gothic Book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qFormat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smallCaps/>
      <w:color w:val="D34817"/>
      <w:sz w:val="48"/>
      <w:szCs w:val="48"/>
      <w:lang w:val="x-none"/>
    </w:rPr>
  </w:style>
  <w:style w:type="character" w:customStyle="1" w:styleId="TitleChar">
    <w:name w:val="Title Char"/>
    <w:link w:val="Title"/>
    <w:rPr>
      <w:rFonts w:ascii="Franklin Gothic Book" w:eastAsia="Perpetua" w:hAns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qFormat/>
    <w:pPr>
      <w:spacing w:after="480" w:line="240" w:lineRule="auto"/>
      <w:jc w:val="center"/>
    </w:pPr>
    <w:rPr>
      <w:rFonts w:ascii="Franklin Gothic Book" w:hAnsi="Franklin Gothic Book"/>
      <w:color w:val="auto"/>
      <w:sz w:val="28"/>
      <w:szCs w:val="24"/>
      <w:lang w:val="x-none"/>
    </w:rPr>
  </w:style>
  <w:style w:type="character" w:customStyle="1" w:styleId="SubtitleChar">
    <w:name w:val="Subtitle Char"/>
    <w:link w:val="Subtitle"/>
    <w:rPr>
      <w:rFonts w:ascii="Franklin Gothic Book" w:eastAsia="Perpetua" w:hAnsi="Franklin Gothic Book"/>
      <w:sz w:val="28"/>
      <w:szCs w:val="24"/>
      <w:lang w:eastAsia="ja-JP"/>
    </w:rPr>
  </w:style>
  <w:style w:type="character" w:styleId="Strong">
    <w:name w:val="Strong"/>
    <w:qFormat/>
    <w:rPr>
      <w:rFonts w:ascii="Perpetua" w:eastAsia="Perpetua" w:hAnsi="Perpetua"/>
      <w:b/>
      <w:color w:val="9B2D1F"/>
    </w:rPr>
  </w:style>
  <w:style w:type="character" w:styleId="Emphasis">
    <w:name w:val="Emphasis"/>
    <w:qFormat/>
    <w:rPr>
      <w:rFonts w:ascii="Perpetua" w:eastAsia="Perpetua" w:hAnsi="Perpetua"/>
      <w:b/>
      <w:i/>
      <w:color w:val="40404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rPr>
      <w:b/>
      <w:color w:val="9D3511"/>
      <w:sz w:val="20"/>
      <w:u w:val="single"/>
      <w:lang w:val="x-none"/>
    </w:rPr>
  </w:style>
  <w:style w:type="character" w:customStyle="1" w:styleId="IntenseReferenceChar">
    <w:name w:val="Intense Reference Char"/>
    <w:link w:val="IntenseReference1"/>
    <w:rPr>
      <w:rFonts w:ascii="Perpetua" w:eastAsia="Perpetua" w:hAnsi="Perpetua"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rPr>
      <w:color w:val="737373"/>
      <w:sz w:val="20"/>
      <w:u w:val="single"/>
      <w:lang w:val="x-none"/>
    </w:rPr>
  </w:style>
  <w:style w:type="character" w:customStyle="1" w:styleId="SubtleReferenceChar">
    <w:name w:val="Subtle Reference Char"/>
    <w:link w:val="SubtleReference1"/>
    <w:rPr>
      <w:rFonts w:ascii="Perpetua" w:eastAsia="Perpetua" w:hAnsi="Perpetua" w:cs="Times New Roman"/>
      <w:color w:val="737373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rPr>
      <w:rFonts w:ascii="Franklin Gothic Book" w:hAnsi="Franklin Gothic Book"/>
      <w:b/>
      <w:i/>
      <w:color w:val="855D5D"/>
      <w:sz w:val="20"/>
      <w:lang w:val="x-none"/>
    </w:rPr>
  </w:style>
  <w:style w:type="character" w:customStyle="1" w:styleId="BookTitleChar">
    <w:name w:val="Book Title Char"/>
    <w:link w:val="BookTitle1"/>
    <w:rPr>
      <w:rFonts w:ascii="Franklin Gothic Book" w:eastAsia="Perpetua" w:hAnsi="Franklin Gothic Book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rPr>
      <w:b/>
      <w:i/>
      <w:color w:val="7B6A4D"/>
      <w:sz w:val="20"/>
      <w:lang w:val="x-none"/>
    </w:rPr>
  </w:style>
  <w:style w:type="character" w:customStyle="1" w:styleId="IntenseEmphasisChar">
    <w:name w:val="Intense Emphasis Char"/>
    <w:link w:val="IntenseEmphasis1"/>
    <w:rPr>
      <w:rFonts w:ascii="Perpetua" w:eastAsia="Perpetua" w:hAnsi="Perpetua"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rPr>
      <w:i/>
      <w:color w:val="737373"/>
      <w:sz w:val="20"/>
      <w:lang w:val="x-none"/>
    </w:rPr>
  </w:style>
  <w:style w:type="character" w:customStyle="1" w:styleId="SubtleEmphasisChar">
    <w:name w:val="Subtle Emphasis Char"/>
    <w:link w:val="SubtleEmphasis1"/>
    <w:rPr>
      <w:rFonts w:ascii="Perpetua" w:eastAsia="Perpetua" w:hAnsi="Perpetua" w:cs="Times New Roman"/>
      <w:i/>
      <w:color w:val="737373"/>
      <w:szCs w:val="20"/>
      <w:lang w:eastAsia="ja-JP"/>
    </w:rPr>
  </w:style>
  <w:style w:type="paragraph" w:styleId="Quote">
    <w:name w:val="Quote"/>
    <w:basedOn w:val="Normal"/>
    <w:link w:val="QuoteChar"/>
    <w:qFormat/>
    <w:rPr>
      <w:i/>
      <w:color w:val="797979"/>
      <w:sz w:val="24"/>
      <w:lang w:val="x-none"/>
    </w:rPr>
  </w:style>
  <w:style w:type="character" w:customStyle="1" w:styleId="QuoteChar">
    <w:name w:val="Quote Char"/>
    <w:link w:val="Quote"/>
    <w:rPr>
      <w:rFonts w:ascii="Perpetua" w:eastAsia="Perpetua" w:hAnsi="Perpetua" w:cs="Times New Roman"/>
      <w:i/>
      <w:color w:val="797979"/>
      <w:sz w:val="24"/>
      <w:szCs w:val="20"/>
      <w:lang w:eastAsia="ja-JP"/>
    </w:rPr>
  </w:style>
  <w:style w:type="paragraph" w:styleId="IntenseQuote">
    <w:name w:val="Intense Quote"/>
    <w:basedOn w:val="Normal"/>
    <w:qFormat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4F4F4"/>
      <w:sz w:val="32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lang w:val="x-none"/>
    </w:rPr>
  </w:style>
  <w:style w:type="character" w:customStyle="1" w:styleId="HeaderChar">
    <w:name w:val="Header Char"/>
    <w:link w:val="Header"/>
    <w:rPr>
      <w:rFonts w:ascii="Perpetua" w:eastAsia="Perpetua" w:hAnsi="Perpetua"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20"/>
      <w:lang w:val="x-none"/>
    </w:rPr>
  </w:style>
  <w:style w:type="character" w:customStyle="1" w:styleId="FooterChar">
    <w:name w:val="Footer Char"/>
    <w:link w:val="Footer"/>
    <w:rPr>
      <w:rFonts w:ascii="Perpetua" w:eastAsia="Perpetua" w:hAnsi="Perpetua" w:cs="Times New Roman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Pr>
      <w:rFonts w:ascii="Tahoma" w:eastAsia="Perpetu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next w:val="Normal"/>
    <w:qFormat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BlockText">
    <w:name w:val="Block Text"/>
    <w:aliases w:val="Block Quote"/>
    <w:pPr>
      <w:pBdr>
        <w:top w:val="single" w:sz="2" w:space="10" w:color="EE8C69"/>
        <w:bottom w:val="single" w:sz="24" w:space="10" w:color="EE8C69"/>
      </w:pBdr>
      <w:spacing w:after="280"/>
      <w:ind w:left="1440" w:right="1440"/>
      <w:jc w:val="both"/>
    </w:pPr>
    <w:rPr>
      <w:rFonts w:eastAsia="Times New Roman"/>
      <w:color w:val="797979"/>
      <w:sz w:val="28"/>
      <w:szCs w:val="28"/>
      <w:lang w:eastAsia="ko-KR" w:bidi="hi-IN"/>
    </w:rPr>
  </w:style>
  <w:style w:type="paragraph" w:styleId="ListBullet">
    <w:name w:val="List Bullet"/>
    <w:basedOn w:val="Normal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pPr>
      <w:numPr>
        <w:numId w:val="2"/>
      </w:numPr>
      <w:spacing w:after="0"/>
    </w:pPr>
  </w:style>
  <w:style w:type="paragraph" w:styleId="ListBullet3">
    <w:name w:val="List Bullet 3"/>
    <w:basedOn w:val="Normal"/>
    <w:pPr>
      <w:numPr>
        <w:numId w:val="3"/>
      </w:numPr>
      <w:spacing w:after="0"/>
    </w:pPr>
  </w:style>
  <w:style w:type="paragraph" w:styleId="ListBullet4">
    <w:name w:val="List Bullet 4"/>
    <w:basedOn w:val="Normal"/>
    <w:pPr>
      <w:numPr>
        <w:numId w:val="4"/>
      </w:numPr>
      <w:spacing w:after="0"/>
    </w:pPr>
  </w:style>
  <w:style w:type="paragraph" w:styleId="ListBullet5">
    <w:name w:val="List Bullet 5"/>
    <w:basedOn w:val="Normal"/>
    <w:pPr>
      <w:numPr>
        <w:numId w:val="5"/>
      </w:numPr>
      <w:spacing w:after="0"/>
    </w:pPr>
  </w:style>
  <w:style w:type="paragraph" w:styleId="TOC1">
    <w:name w:val="toc 1"/>
    <w:basedOn w:val="Normal"/>
    <w:next w:val="Normal"/>
    <w:pPr>
      <w:tabs>
        <w:tab w:val="right" w:leader="dot" w:pos="8630"/>
      </w:tabs>
      <w:spacing w:after="40" w:line="240" w:lineRule="auto"/>
    </w:pPr>
    <w:rPr>
      <w:smallCaps/>
      <w:noProof/>
      <w:color w:val="9B2D1F"/>
      <w:lang w:val="en-US" w:eastAsia="en-US"/>
    </w:rPr>
  </w:style>
  <w:style w:type="paragraph" w:styleId="TOC2">
    <w:name w:val="toc 2"/>
    <w:basedOn w:val="Normal"/>
    <w:next w:val="Normal"/>
    <w:pPr>
      <w:tabs>
        <w:tab w:val="right" w:leader="dot" w:pos="8630"/>
      </w:tabs>
      <w:spacing w:after="40" w:line="240" w:lineRule="auto"/>
      <w:ind w:left="216"/>
    </w:pPr>
    <w:rPr>
      <w:smallCaps/>
      <w:noProof/>
      <w:lang w:val="en-US" w:eastAsia="en-US"/>
    </w:rPr>
  </w:style>
  <w:style w:type="paragraph" w:styleId="TOC3">
    <w:name w:val="toc 3"/>
    <w:basedOn w:val="Normal"/>
    <w:next w:val="Normal"/>
    <w:pPr>
      <w:tabs>
        <w:tab w:val="right" w:leader="dot" w:pos="8630"/>
      </w:tabs>
      <w:spacing w:after="40" w:line="240" w:lineRule="auto"/>
      <w:ind w:left="446"/>
    </w:pPr>
    <w:rPr>
      <w:smallCaps/>
      <w:noProof/>
      <w:lang w:val="en-US" w:eastAsia="en-US"/>
    </w:rPr>
  </w:style>
  <w:style w:type="paragraph" w:styleId="TOC4">
    <w:name w:val="toc 4"/>
    <w:basedOn w:val="Normal"/>
    <w:next w:val="Normal"/>
    <w:pPr>
      <w:tabs>
        <w:tab w:val="right" w:leader="dot" w:pos="8630"/>
      </w:tabs>
      <w:spacing w:after="40" w:line="240" w:lineRule="auto"/>
      <w:ind w:left="662"/>
    </w:pPr>
    <w:rPr>
      <w:smallCaps/>
      <w:noProof/>
      <w:lang w:val="en-US" w:eastAsia="en-US"/>
    </w:rPr>
  </w:style>
  <w:style w:type="paragraph" w:styleId="TOC5">
    <w:name w:val="toc 5"/>
    <w:basedOn w:val="Normal"/>
    <w:next w:val="Normal"/>
    <w:pPr>
      <w:tabs>
        <w:tab w:val="right" w:leader="dot" w:pos="8630"/>
      </w:tabs>
      <w:spacing w:after="40" w:line="240" w:lineRule="auto"/>
      <w:ind w:left="878"/>
    </w:pPr>
    <w:rPr>
      <w:smallCaps/>
      <w:noProof/>
      <w:lang w:val="en-US" w:eastAsia="en-US"/>
    </w:rPr>
  </w:style>
  <w:style w:type="paragraph" w:styleId="TOC6">
    <w:name w:val="toc 6"/>
    <w:basedOn w:val="Normal"/>
    <w:next w:val="Normal"/>
    <w:pPr>
      <w:tabs>
        <w:tab w:val="right" w:leader="dot" w:pos="8630"/>
      </w:tabs>
      <w:spacing w:after="40" w:line="240" w:lineRule="auto"/>
      <w:ind w:left="1094"/>
    </w:pPr>
    <w:rPr>
      <w:smallCaps/>
      <w:noProof/>
      <w:lang w:val="en-US" w:eastAsia="en-US"/>
    </w:rPr>
  </w:style>
  <w:style w:type="paragraph" w:styleId="TOC7">
    <w:name w:val="toc 7"/>
    <w:basedOn w:val="Normal"/>
    <w:next w:val="Normal"/>
    <w:pPr>
      <w:tabs>
        <w:tab w:val="right" w:leader="dot" w:pos="8630"/>
      </w:tabs>
      <w:spacing w:after="40" w:line="240" w:lineRule="auto"/>
      <w:ind w:left="1325"/>
    </w:pPr>
    <w:rPr>
      <w:smallCaps/>
      <w:noProof/>
      <w:lang w:val="en-US" w:eastAsia="en-US"/>
    </w:rPr>
  </w:style>
  <w:style w:type="paragraph" w:styleId="TOC8">
    <w:name w:val="toc 8"/>
    <w:basedOn w:val="Normal"/>
    <w:next w:val="Normal"/>
    <w:pPr>
      <w:tabs>
        <w:tab w:val="right" w:leader="dot" w:pos="8630"/>
      </w:tabs>
      <w:spacing w:after="40" w:line="240" w:lineRule="auto"/>
      <w:ind w:left="1540"/>
    </w:pPr>
    <w:rPr>
      <w:smallCaps/>
      <w:noProof/>
      <w:lang w:val="en-US" w:eastAsia="en-US"/>
    </w:rPr>
  </w:style>
  <w:style w:type="paragraph" w:styleId="TOC9">
    <w:name w:val="toc 9"/>
    <w:basedOn w:val="Normal"/>
    <w:next w:val="Normal"/>
    <w:pPr>
      <w:tabs>
        <w:tab w:val="right" w:leader="dot" w:pos="8630"/>
      </w:tabs>
      <w:spacing w:after="40" w:line="240" w:lineRule="auto"/>
      <w:ind w:left="1760"/>
    </w:pPr>
    <w:rPr>
      <w:smallCaps/>
      <w:noProof/>
      <w:lang w:val="en-US" w:eastAsia="en-US"/>
    </w:rPr>
  </w:style>
  <w:style w:type="character" w:styleId="Hyperlink">
    <w:name w:val="Hyperlink"/>
    <w:uiPriority w:val="99"/>
    <w:rPr>
      <w:rFonts w:ascii="Perpetua" w:eastAsia="Perpetua" w:hAnsi="Perpetua"/>
      <w:color w:val="CC9900"/>
      <w:u w:val="single"/>
    </w:rPr>
  </w:style>
  <w:style w:type="paragraph" w:customStyle="1" w:styleId="PersonalName">
    <w:name w:val="Personal Name"/>
    <w:basedOn w:val="Normal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BookTitle">
    <w:name w:val="Book Title"/>
    <w:qFormat/>
    <w:rPr>
      <w:rFonts w:ascii="Franklin Gothic Book" w:eastAsia="Perpetua" w:hAnsi="Franklin Gothic Book" w:cs="Times New Roman"/>
      <w:i/>
      <w:color w:val="855D5D"/>
      <w:sz w:val="20"/>
      <w:szCs w:val="20"/>
    </w:rPr>
  </w:style>
  <w:style w:type="character" w:styleId="IntenseEmphasis">
    <w:name w:val="Intense Emphasis"/>
    <w:qFormat/>
    <w:rPr>
      <w:rFonts w:ascii="Perpetua" w:eastAsia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qFormat/>
    <w:rPr>
      <w:rFonts w:ascii="Perpetua" w:eastAsia="Perpetua" w:hAnsi="Perpetua"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qFormat/>
    <w:rPr>
      <w:rFonts w:ascii="Perpetua" w:eastAsia="Perpetua" w:hAnsi="Perpetua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qFormat/>
    <w:rPr>
      <w:rFonts w:ascii="Perpetua" w:eastAsia="Perpetua" w:hAnsi="Perpetua" w:cs="Times New Roman"/>
      <w:color w:val="737373"/>
      <w:sz w:val="22"/>
      <w:szCs w:val="20"/>
      <w:u w:val="single"/>
    </w:rPr>
  </w:style>
  <w:style w:type="character" w:styleId="PlaceholderText">
    <w:name w:val="Placeholder Text"/>
    <w:rPr>
      <w:rFonts w:ascii="Perpetua" w:eastAsia="Perpetua" w:hAnsi="Perpetua"/>
      <w:color w:val="808080"/>
    </w:rPr>
  </w:style>
  <w:style w:type="character" w:customStyle="1" w:styleId="SubsectionDateChar1">
    <w:name w:val="Subsection Date Char1"/>
    <w:link w:val="SubsectionDate"/>
    <w:rPr>
      <w:rFonts w:ascii="Franklin Gothic Book" w:eastAsia="Perpetua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lang w:val="x-none"/>
    </w:rPr>
  </w:style>
  <w:style w:type="paragraph" w:customStyle="1" w:styleId="SubsectionText">
    <w:name w:val="Subsection Text"/>
    <w:basedOn w:val="Normal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  <w:lang w:val="x-none"/>
    </w:rPr>
  </w:style>
  <w:style w:type="character" w:customStyle="1" w:styleId="SubsectionDateChar">
    <w:name w:val="Subsection Date Char"/>
    <w:rPr>
      <w:rFonts w:ascii="Franklin Gothic Book" w:eastAsia="Perpetua" w:hAnsi="Franklin Gothic Book" w:cs="Times New Roman"/>
      <w:b/>
      <w:color w:val="9B2D1F"/>
      <w:spacing w:val="20"/>
      <w:sz w:val="28"/>
      <w:szCs w:val="32"/>
      <w:lang w:eastAsia="ja-JP"/>
    </w:rPr>
  </w:style>
  <w:style w:type="character" w:customStyle="1" w:styleId="SubsectionChar">
    <w:name w:val="Subsection Char"/>
    <w:link w:val="Subsection"/>
    <w:rPr>
      <w:rFonts w:ascii="Franklin Gothic Book" w:eastAsia="Perpetua" w:hAns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PlaceholderAutotext32">
    <w:name w:val="PlaceholderAutotext_32"/>
    <w:pPr>
      <w:tabs>
        <w:tab w:val="num" w:pos="720"/>
      </w:tabs>
      <w:spacing w:line="276" w:lineRule="auto"/>
      <w:ind w:left="360" w:hanging="360"/>
      <w:contextualSpacing/>
    </w:pPr>
    <w:rPr>
      <w:color w:val="000000"/>
      <w:sz w:val="22"/>
    </w:rPr>
  </w:style>
  <w:style w:type="paragraph" w:customStyle="1" w:styleId="GrayText">
    <w:name w:val="Gray Text"/>
    <w:basedOn w:val="NoSpacing"/>
    <w:rPr>
      <w:rFonts w:ascii="Franklin Gothic Book" w:hAnsi="Franklin Gothic Book"/>
      <w:color w:val="7F7F7F"/>
      <w:sz w:val="20"/>
    </w:rPr>
  </w:style>
  <w:style w:type="character" w:customStyle="1" w:styleId="subsectiondatechar0">
    <w:name w:val="subsectiondatechar"/>
    <w:rPr>
      <w:rFonts w:ascii="Perpetua" w:eastAsia="Perpetua" w:hAnsi="Perpetua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apple-style-span">
    <w:name w:val="apple-style-span"/>
    <w:rPr>
      <w:rFonts w:ascii="Perpetua" w:eastAsia="Perpetua" w:hAnsi="Perpetua"/>
    </w:rPr>
  </w:style>
  <w:style w:type="character" w:customStyle="1" w:styleId="apple-converted-space">
    <w:name w:val="apple-converted-space"/>
    <w:rPr>
      <w:rFonts w:ascii="Perpetua" w:eastAsia="Perpetua" w:hAnsi="Perpetu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character" w:customStyle="1" w:styleId="caps">
    <w:name w:val="caps"/>
    <w:rPr>
      <w:rFonts w:ascii="Perpetua" w:eastAsia="Perpetua" w:hAnsi="Perpetua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4F12A-9E30-4A23-BCA6-FB78D238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 - TIS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NG’IELA BENSON OCHIEL</dc:creator>
  <cp:keywords/>
  <cp:lastModifiedBy>HP</cp:lastModifiedBy>
  <cp:revision>2</cp:revision>
  <cp:lastPrinted>2019-04-11T05:51:00Z</cp:lastPrinted>
  <dcterms:created xsi:type="dcterms:W3CDTF">2019-10-26T11:00:00Z</dcterms:created>
  <dcterms:modified xsi:type="dcterms:W3CDTF">2019-10-26T11:00:00Z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