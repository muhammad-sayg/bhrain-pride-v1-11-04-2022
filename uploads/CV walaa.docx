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737" w:tblpY="-26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35A35" w14:paraId="3B4F9357" w14:textId="77777777" w:rsidTr="00C35A35">
        <w:trPr>
          <w:gridAfter w:val="1"/>
          <w:wAfter w:w="6200" w:type="dxa"/>
          <w:trHeight w:val="1710"/>
        </w:trPr>
        <w:tc>
          <w:tcPr>
            <w:tcW w:w="4140" w:type="dxa"/>
            <w:vMerge w:val="restart"/>
          </w:tcPr>
          <w:p w14:paraId="1D86B337" w14:textId="77777777" w:rsidR="00C35A35" w:rsidRDefault="00C35A35" w:rsidP="00C35A35">
            <w:pPr>
              <w:tabs>
                <w:tab w:val="left" w:pos="990"/>
              </w:tabs>
              <w:jc w:val="center"/>
            </w:pPr>
            <w:r w:rsidRPr="00547380">
              <w:rPr>
                <w:rFonts w:ascii="Tahoma" w:hAnsi="Tahoma"/>
                <w:noProof/>
                <w:lang w:eastAsia="en-US"/>
              </w:rPr>
              <w:drawing>
                <wp:inline distT="0" distB="0" distL="0" distR="0" wp14:anchorId="245BBA37" wp14:editId="6E039FB4">
                  <wp:extent cx="1228725" cy="1619250"/>
                  <wp:effectExtent l="0" t="0" r="9525" b="0"/>
                  <wp:docPr id="4" name="صورة 4" descr="F:\DSC_0023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SC_0023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5395F7C8" w14:textId="77777777" w:rsidR="00C35A35" w:rsidRDefault="00C35A35" w:rsidP="00C35A35">
            <w:pPr>
              <w:tabs>
                <w:tab w:val="left" w:pos="990"/>
              </w:tabs>
            </w:pPr>
          </w:p>
        </w:tc>
      </w:tr>
      <w:tr w:rsidR="00CA1F0E" w14:paraId="56004016" w14:textId="77777777" w:rsidTr="00C35A35">
        <w:trPr>
          <w:trHeight w:val="2889"/>
        </w:trPr>
        <w:tc>
          <w:tcPr>
            <w:tcW w:w="4140" w:type="dxa"/>
            <w:vMerge/>
            <w:vAlign w:val="bottom"/>
          </w:tcPr>
          <w:p w14:paraId="76D448B8" w14:textId="77777777" w:rsidR="00CA1F0E" w:rsidRDefault="00CA1F0E" w:rsidP="00C35A35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48F6AC0F" w14:textId="77777777" w:rsidR="00CA1F0E" w:rsidRDefault="00CA1F0E" w:rsidP="00C35A35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3A33A6F9" w14:textId="77777777" w:rsidR="007F4B7A" w:rsidRPr="005F3F55" w:rsidRDefault="007F4B7A" w:rsidP="00C35A35">
            <w:pPr>
              <w:pStyle w:val="Heading2"/>
              <w:rPr>
                <w:rFonts w:ascii="Tahoma" w:hAnsi="Tahoma"/>
              </w:rPr>
            </w:pPr>
            <w:r>
              <w:rPr>
                <w:rFonts w:ascii="Tahoma" w:hAnsi="Tahoma"/>
              </w:rPr>
              <w:t>summary</w:t>
            </w:r>
          </w:p>
          <w:p w14:paraId="6A996B08" w14:textId="77777777" w:rsidR="00CA1F0E" w:rsidRDefault="007F4B7A" w:rsidP="00C35A35">
            <w:r>
              <w:rPr>
                <w:rFonts w:ascii="Tahoma" w:hAnsi="Tahoma"/>
              </w:rPr>
              <w:t xml:space="preserve">An accomplished individual who has a confident and professional manner, along with exceptional multi-tasking and organizational skills. A fresh graduate from School of Maritime and Logistics </w:t>
            </w:r>
            <w:r>
              <w:t>at Polytechnic.</w:t>
            </w:r>
          </w:p>
          <w:p w14:paraId="1AAC042D" w14:textId="77777777" w:rsidR="00D56DF6" w:rsidRPr="005F3F55" w:rsidRDefault="00D56DF6" w:rsidP="00C35A35">
            <w:pPr>
              <w:pStyle w:val="Heading2"/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Education</w:t>
            </w:r>
          </w:p>
          <w:p w14:paraId="5428E5E6" w14:textId="77777777" w:rsidR="00D56DF6" w:rsidRDefault="00D56DF6" w:rsidP="00C35A35">
            <w:pPr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Jidhafs Secondary High School</w:t>
            </w:r>
          </w:p>
          <w:p w14:paraId="40088132" w14:textId="77777777" w:rsidR="00C35A35" w:rsidRDefault="00EB6594" w:rsidP="00C35A35">
            <w:pPr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Chartered Institute of Transport and Logistics Diploma</w:t>
            </w:r>
          </w:p>
          <w:p w14:paraId="2151306F" w14:textId="77777777" w:rsidR="007F4B7A" w:rsidRDefault="00D56DF6" w:rsidP="00C35A35">
            <w:pPr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Bahrain Polytechnic</w:t>
            </w:r>
            <w:r w:rsidR="00C35A35">
              <w:rPr>
                <w:rFonts w:ascii="Tahoma" w:hAnsi="Tahoma"/>
              </w:rPr>
              <w:t xml:space="preserve"> University</w:t>
            </w:r>
            <w:r>
              <w:rPr>
                <w:rFonts w:ascii="Tahoma" w:hAnsi="Tahoma"/>
              </w:rPr>
              <w:t xml:space="preserve"> – Logistics and Maritime Studies</w:t>
            </w:r>
            <w:r w:rsidR="0087547D">
              <w:rPr>
                <w:rFonts w:ascii="Tahoma" w:hAnsi="Tahoma"/>
              </w:rPr>
              <w:t xml:space="preserve"> Bachelor Degree</w:t>
            </w:r>
          </w:p>
          <w:p w14:paraId="42BBE0ED" w14:textId="77777777" w:rsidR="0087547D" w:rsidRDefault="0087547D" w:rsidP="00C35A35">
            <w:pPr>
              <w:rPr>
                <w:rFonts w:ascii="Tahoma" w:hAnsi="Tahoma"/>
              </w:rPr>
            </w:pPr>
          </w:p>
          <w:p w14:paraId="3CB0AC54" w14:textId="77777777" w:rsidR="0087547D" w:rsidRPr="005F3F55" w:rsidRDefault="0087547D" w:rsidP="00C35A35">
            <w:pPr>
              <w:pStyle w:val="Heading3"/>
              <w:bidi/>
              <w:jc w:val="right"/>
              <w:rPr>
                <w:rFonts w:ascii="Tahoma" w:hAnsi="Tahoma"/>
              </w:rPr>
            </w:pPr>
            <w:r w:rsidRPr="0087547D">
              <w:rPr>
                <w:rFonts w:ascii="Tahoma" w:hAnsi="Tahoma"/>
                <w:b/>
                <w:bCs/>
                <w:caps/>
                <w:color w:val="auto"/>
                <w:sz w:val="26"/>
                <w:szCs w:val="26"/>
              </w:rPr>
              <w:t>Skills</w:t>
            </w:r>
          </w:p>
          <w:p w14:paraId="60CFF040" w14:textId="77777777" w:rsidR="0087547D" w:rsidRPr="005F3F55" w:rsidRDefault="0087547D" w:rsidP="00C35A35">
            <w:pPr>
              <w:pStyle w:val="a"/>
              <w:bidi/>
              <w:rPr>
                <w:rFonts w:ascii="Tahoma" w:hAnsi="Tahoma"/>
              </w:rPr>
            </w:pPr>
            <w:r w:rsidRPr="005F3F55">
              <w:rPr>
                <w:rFonts w:ascii="Tahoma" w:hAnsi="Tahoma"/>
                <w:rtl/>
                <w:lang w:eastAsia="en-US"/>
              </w:rPr>
              <mc:AlternateContent>
                <mc:Choice Requires="wps">
                  <w:drawing>
                    <wp:inline distT="0" distB="0" distL="0" distR="0" wp14:anchorId="1C12A06C" wp14:editId="11A11598">
                      <wp:extent cx="221615" cy="0"/>
                      <wp:effectExtent l="0" t="0" r="26035" b="19050"/>
                      <wp:docPr id="84" name="موصل مستقيم 84" descr="رسم سطر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line w14:anchorId="3ADB85AB" id="موصل مستقيم 84" o:spid="_x0000_s1026" alt="رسم سطر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" strokecolor="#99cb38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AA02" w14:textId="77777777" w:rsidR="0087547D" w:rsidRDefault="0087547D" w:rsidP="00C35A35">
            <w:pPr>
              <w:pStyle w:val="ListParagraph"/>
              <w:numPr>
                <w:ilvl w:val="0"/>
                <w:numId w:val="3"/>
              </w:numPr>
              <w:bidi/>
              <w:spacing w:after="60" w:line="259" w:lineRule="auto"/>
              <w:ind w:right="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Analyzing problems and generating solutions</w:t>
            </w:r>
          </w:p>
          <w:p w14:paraId="5FC6D1A3" w14:textId="119DCA3A" w:rsidR="0087547D" w:rsidRDefault="003C2E58" w:rsidP="00C35A35">
            <w:pPr>
              <w:pStyle w:val="ListParagraph"/>
              <w:numPr>
                <w:ilvl w:val="0"/>
                <w:numId w:val="3"/>
              </w:numPr>
              <w:bidi/>
              <w:spacing w:after="60" w:line="259" w:lineRule="auto"/>
              <w:ind w:right="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Photoshop and Design</w:t>
            </w:r>
          </w:p>
          <w:p w14:paraId="69653BEB" w14:textId="77777777" w:rsidR="0087547D" w:rsidRDefault="0087547D" w:rsidP="00C35A35">
            <w:pPr>
              <w:pStyle w:val="ListParagraph"/>
              <w:numPr>
                <w:ilvl w:val="0"/>
                <w:numId w:val="3"/>
              </w:numPr>
              <w:bidi/>
              <w:spacing w:after="60" w:line="259" w:lineRule="auto"/>
              <w:ind w:right="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IT and Accounting Skills</w:t>
            </w:r>
          </w:p>
          <w:p w14:paraId="6BB8A12D" w14:textId="1C2EA01F" w:rsidR="0087547D" w:rsidRDefault="00635D2C" w:rsidP="00635D2C">
            <w:pPr>
              <w:pStyle w:val="ListParagraph"/>
              <w:numPr>
                <w:ilvl w:val="0"/>
                <w:numId w:val="3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Strong communication skills</w:t>
            </w:r>
          </w:p>
          <w:p w14:paraId="43C18A58" w14:textId="02931DC8" w:rsidR="003C2E58" w:rsidRPr="003C2E58" w:rsidRDefault="003C2E58" w:rsidP="003C2E58">
            <w:pPr>
              <w:rPr>
                <w:rFonts w:ascii="Tahoma" w:hAnsi="Tahoma"/>
              </w:rPr>
            </w:pPr>
          </w:p>
          <w:p w14:paraId="1E639D30" w14:textId="2AA22915" w:rsidR="00635D2C" w:rsidRDefault="00635D2C" w:rsidP="00635D2C">
            <w:pPr>
              <w:pStyle w:val="ListParagraph"/>
              <w:numPr>
                <w:ilvl w:val="0"/>
                <w:numId w:val="3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Excellent customer service skills</w:t>
            </w:r>
          </w:p>
          <w:p w14:paraId="2A0EE3CC" w14:textId="77777777" w:rsidR="003C2E58" w:rsidRPr="00635D2C" w:rsidRDefault="003C2E58" w:rsidP="003C2E58">
            <w:pPr>
              <w:pStyle w:val="ListParagraph"/>
              <w:rPr>
                <w:rFonts w:ascii="Tahoma" w:hAnsi="Tahoma"/>
              </w:rPr>
            </w:pPr>
          </w:p>
          <w:p w14:paraId="250C3063" w14:textId="27E43097" w:rsidR="00D56DF6" w:rsidRPr="00D56DF6" w:rsidRDefault="002070E4" w:rsidP="00C35A35">
            <w:pPr>
              <w:pStyle w:val="Heading3"/>
              <w:bidi/>
              <w:jc w:val="right"/>
              <w:rPr>
                <w:rFonts w:ascii="Tahoma" w:hAnsi="Tahoma"/>
                <w:b/>
                <w:bCs/>
                <w:caps/>
                <w:color w:val="auto"/>
                <w:sz w:val="26"/>
                <w:szCs w:val="26"/>
              </w:rPr>
            </w:pPr>
            <w:r>
              <w:rPr>
                <w:rFonts w:ascii="Tahoma" w:hAnsi="Tahoma"/>
                <w:b/>
                <w:bCs/>
                <w:caps/>
                <w:color w:val="auto"/>
                <w:sz w:val="26"/>
                <w:szCs w:val="26"/>
              </w:rPr>
              <w:t>EXPERIENCE</w:t>
            </w:r>
          </w:p>
          <w:p w14:paraId="5FA91550" w14:textId="77777777" w:rsidR="00D56DF6" w:rsidRPr="005F3F55" w:rsidRDefault="00D56DF6" w:rsidP="00C35A35">
            <w:pPr>
              <w:pStyle w:val="a"/>
              <w:bidi/>
              <w:rPr>
                <w:rFonts w:ascii="Tahoma" w:hAnsi="Tahoma"/>
              </w:rPr>
            </w:pPr>
            <w:r w:rsidRPr="005F3F55">
              <w:rPr>
                <w:rFonts w:ascii="Tahoma" w:hAnsi="Tahoma"/>
                <w:rtl/>
                <w:lang w:eastAsia="en-US"/>
              </w:rPr>
              <mc:AlternateContent>
                <mc:Choice Requires="wps">
                  <w:drawing>
                    <wp:inline distT="0" distB="0" distL="0" distR="0" wp14:anchorId="6BC63132" wp14:editId="2D5A4839">
                      <wp:extent cx="221615" cy="0"/>
                      <wp:effectExtent l="0" t="0" r="26035" b="19050"/>
                      <wp:docPr id="83" name="موصل مستقيم 83" descr="رسم سطر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line w14:anchorId="69158B5B" id="موصل مستقيم 83" o:spid="_x0000_s1026" alt="رسم سطر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" strokecolor="#99cb38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A3859C" w14:textId="52DD9610" w:rsidR="00D56DF6" w:rsidRDefault="002070E4" w:rsidP="00C35A3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Aramex - 2019</w:t>
            </w:r>
          </w:p>
          <w:p w14:paraId="4049B2EC" w14:textId="77777777" w:rsidR="00C35A35" w:rsidRPr="005F3F55" w:rsidRDefault="00C35A35" w:rsidP="00C35A35">
            <w:pPr>
              <w:pStyle w:val="Heading2"/>
              <w:bidi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Hobbies</w:t>
            </w:r>
          </w:p>
          <w:p w14:paraId="6661EE4F" w14:textId="402A933C" w:rsidR="007F4B7A" w:rsidRDefault="00C35A35" w:rsidP="00C35A35">
            <w:r w:rsidRPr="00243B3E">
              <w:rPr>
                <w:rFonts w:ascii="Tahoma" w:hAnsi="Tahoma"/>
                <w:sz w:val="20"/>
                <w:szCs w:val="20"/>
              </w:rPr>
              <w:lastRenderedPageBreak/>
              <w:t>Most of my spare time in the evening and weekends is taken up with socializing with my close friends or doing activities that I enjoy such as, basketball and going to the g</w:t>
            </w:r>
            <w:r w:rsidR="00243B3E" w:rsidRPr="00243B3E">
              <w:rPr>
                <w:rFonts w:ascii="Tahoma" w:hAnsi="Tahoma"/>
                <w:sz w:val="20"/>
                <w:szCs w:val="20"/>
              </w:rPr>
              <w:t>ym</w:t>
            </w:r>
            <w:r w:rsidR="003C2E58">
              <w:rPr>
                <w:rFonts w:ascii="Tahoma" w:hAnsi="Tahoma"/>
                <w:sz w:val="20"/>
                <w:szCs w:val="20"/>
              </w:rPr>
              <w:t>. I love photography and design which is my small business.</w:t>
            </w:r>
            <w:bookmarkStart w:id="0" w:name="_GoBack"/>
            <w:bookmarkEnd w:id="0"/>
          </w:p>
        </w:tc>
      </w:tr>
      <w:tr w:rsidR="00CA1F0E" w14:paraId="43D019DC" w14:textId="77777777" w:rsidTr="00C35A35">
        <w:trPr>
          <w:trHeight w:val="864"/>
        </w:trPr>
        <w:tc>
          <w:tcPr>
            <w:tcW w:w="4140" w:type="dxa"/>
            <w:vAlign w:val="bottom"/>
          </w:tcPr>
          <w:p w14:paraId="62A781B4" w14:textId="77777777" w:rsidR="00CA1F0E" w:rsidRDefault="007F4B7A" w:rsidP="00C35A35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Walaa Alkamel</w:t>
            </w:r>
          </w:p>
          <w:p w14:paraId="4F27BDF1" w14:textId="77777777" w:rsidR="00CA1F0E" w:rsidRPr="00CA1F0E" w:rsidRDefault="00CA1F0E" w:rsidP="00C35A35">
            <w:pPr>
              <w:pStyle w:val="Subtitle"/>
            </w:pPr>
          </w:p>
        </w:tc>
        <w:tc>
          <w:tcPr>
            <w:tcW w:w="450" w:type="dxa"/>
            <w:vMerge/>
          </w:tcPr>
          <w:p w14:paraId="42AEA170" w14:textId="77777777" w:rsidR="00CA1F0E" w:rsidRDefault="00CA1F0E" w:rsidP="00C35A35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0742C31" w14:textId="77777777" w:rsidR="00CA1F0E" w:rsidRDefault="00CA1F0E" w:rsidP="00C35A35">
            <w:pPr>
              <w:rPr>
                <w:b/>
              </w:rPr>
            </w:pPr>
          </w:p>
        </w:tc>
      </w:tr>
      <w:tr w:rsidR="00CA1F0E" w14:paraId="203F203F" w14:textId="77777777" w:rsidTr="00C35A35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5EF8211526C75643B904607FD7F39179"/>
              </w:placeholder>
              <w:temporary/>
              <w:showingPlcHdr/>
              <w15:appearance w15:val="hidden"/>
            </w:sdtPr>
            <w:sdtEndPr/>
            <w:sdtContent>
              <w:p w14:paraId="217CE065" w14:textId="77777777" w:rsidR="00CA1F0E" w:rsidRDefault="00CA1F0E" w:rsidP="00C35A35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E66BF9C166EF346B652CB0B3C448775"/>
              </w:placeholder>
              <w:temporary/>
              <w:showingPlcHdr/>
              <w15:appearance w15:val="hidden"/>
            </w:sdtPr>
            <w:sdtEndPr/>
            <w:sdtContent>
              <w:p w14:paraId="4EB94381" w14:textId="77777777" w:rsidR="00CA1F0E" w:rsidRDefault="00CA1F0E" w:rsidP="00C35A3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45F8A46" w14:textId="77777777" w:rsidR="00CA1F0E" w:rsidRDefault="007F4B7A" w:rsidP="00C35A35">
            <w:pPr>
              <w:pStyle w:val="ContactDetails"/>
            </w:pPr>
            <w:r>
              <w:t>+973 33701716</w:t>
            </w:r>
          </w:p>
          <w:p w14:paraId="5048742C" w14:textId="77777777" w:rsidR="00CA1F0E" w:rsidRDefault="00CA1F0E" w:rsidP="00C35A35">
            <w:pPr>
              <w:pStyle w:val="NoSpacing"/>
            </w:pPr>
          </w:p>
          <w:sdt>
            <w:sdtPr>
              <w:id w:val="-240260293"/>
              <w:placeholder>
                <w:docPart w:val="539218A1905FC340B349AC93AA3ED25E"/>
              </w:placeholder>
              <w:temporary/>
              <w:showingPlcHdr/>
              <w15:appearance w15:val="hidden"/>
            </w:sdtPr>
            <w:sdtEndPr/>
            <w:sdtContent>
              <w:p w14:paraId="069DA689" w14:textId="77777777" w:rsidR="00CA1F0E" w:rsidRDefault="00CA1F0E" w:rsidP="00C35A3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90A947B" w14:textId="77777777" w:rsidR="00CA1F0E" w:rsidRPr="00A751B0" w:rsidRDefault="007F4B7A" w:rsidP="00C35A3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walaaalkamel@gmail.com</w:t>
            </w:r>
          </w:p>
        </w:tc>
        <w:tc>
          <w:tcPr>
            <w:tcW w:w="450" w:type="dxa"/>
            <w:vMerge/>
          </w:tcPr>
          <w:p w14:paraId="55EF3429" w14:textId="77777777" w:rsidR="00CA1F0E" w:rsidRDefault="00CA1F0E" w:rsidP="00C35A35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54B0DDF0" w14:textId="77777777" w:rsidR="00CA1F0E" w:rsidRDefault="00CA1F0E" w:rsidP="00C35A35">
            <w:pPr>
              <w:pStyle w:val="Heading1"/>
            </w:pPr>
          </w:p>
        </w:tc>
      </w:tr>
    </w:tbl>
    <w:p w14:paraId="30C4E57B" w14:textId="77777777" w:rsidR="00153B84" w:rsidRDefault="00153B84" w:rsidP="005D47DE"/>
    <w:sectPr w:rsidR="00153B84" w:rsidSect="00153B84">
      <w:headerReference w:type="default" r:id="rId11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7AD65" w14:textId="77777777" w:rsidR="004172C1" w:rsidRDefault="004172C1" w:rsidP="00C51CF5">
      <w:r>
        <w:separator/>
      </w:r>
    </w:p>
  </w:endnote>
  <w:endnote w:type="continuationSeparator" w:id="0">
    <w:p w14:paraId="64DA2B78" w14:textId="77777777" w:rsidR="004172C1" w:rsidRDefault="004172C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GothicE">
    <w:altName w:val="HGｺﾞｼｯｸE"/>
    <w:panose1 w:val="020B0909000000000000"/>
    <w:charset w:val="80"/>
    <w:family w:val="swiss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20B0909000000000000"/>
    <w:charset w:val="80"/>
    <w:family w:val="swiss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2DB3" w14:textId="77777777" w:rsidR="004172C1" w:rsidRDefault="004172C1" w:rsidP="00C51CF5">
      <w:r>
        <w:separator/>
      </w:r>
    </w:p>
  </w:footnote>
  <w:footnote w:type="continuationSeparator" w:id="0">
    <w:p w14:paraId="2EE9247A" w14:textId="77777777" w:rsidR="004172C1" w:rsidRDefault="004172C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4B67" w14:textId="77777777" w:rsidR="00C51CF5" w:rsidRDefault="00C51CF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57B12A" wp14:editId="603446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59320" cy="9482329"/>
              <wp:effectExtent l="0" t="0" r="0" b="1905"/>
              <wp:wrapNone/>
              <wp:docPr id="8" name="Group 8" descr="decorative element&#10;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9320" cy="9482329"/>
                        <a:chOff x="0" y="-1"/>
                        <a:chExt cx="7263189" cy="9483726"/>
                      </a:xfrm>
                    </wpg:grpSpPr>
                    <wps:wsp>
                      <wps:cNvPr id="1" name="Manual Input 4"/>
                      <wps:cNvSpPr/>
                      <wps:spPr>
                        <a:xfrm>
                          <a:off x="0" y="15240"/>
                          <a:ext cx="3006671" cy="946848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820903" y="-1"/>
                          <a:ext cx="4442286" cy="13856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C8581" w14:textId="77777777" w:rsidR="00C51CF5" w:rsidRPr="0010314C" w:rsidRDefault="00C51CF5" w:rsidP="00C51CF5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ight Triangle 3"/>
                      <wps:cNvSpPr/>
                      <wps:spPr>
                        <a:xfrm rot="5400000">
                          <a:off x="2796000" y="1402145"/>
                          <a:ext cx="227878" cy="187912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4E8E3" w14:textId="77777777" w:rsidR="00C51CF5" w:rsidRPr="00AF4EA4" w:rsidRDefault="00C51CF5" w:rsidP="00C51CF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93400</wp14:pctWidth>
              </wp14:sizeRelH>
              <wp14:sizeRelV relativeFrom="page">
                <wp14:pctHeight>94300</wp14:pctHeight>
              </wp14:sizeRelV>
            </wp:anchor>
          </w:drawing>
        </mc:Choice>
        <mc:Fallback>
          <w:pict>
            <v:group w14:anchorId="1557B12A" id="Group 8" o:spid="_x0000_s1026" alt="decorative element&#10;" style="position:absolute;margin-left:0;margin-top:0;width:571.6pt;height:746.65pt;z-index:-251657216;mso-width-percent:934;mso-height-percent:943;mso-position-horizontal:center;mso-position-horizontal-relative:page;mso-position-vertical:center;mso-position-vertical-relative:page;mso-width-percent:934;mso-height-percent:943" coordorigin="" coordsize="72631,948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"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" fillcolor="#eaf4d7 [660]" stroked="f" strokeweight="1pt"/>
              <v:rect id="Rectangle 2" o:spid="_x0000_s1028" style="position:absolute;left:28209;width:44422;height:138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" fillcolor="#31521b [1605]" stroked="f" strokeweight="1pt">
                <v:textbox inset="36pt">
                  <w:txbxContent>
                    <w:p w14:paraId="508C8581" w14:textId="77777777" w:rsidR="00C51CF5" w:rsidRPr="0010314C" w:rsidRDefault="00C51CF5" w:rsidP="00C51CF5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&#13;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4,187912;0,201;227878,0;1594,187912" o:connectangles="0,0,0,0" textboxrect="0,0,346895,347348"/>
                <v:textbox>
                  <w:txbxContent>
                    <w:p w14:paraId="74A4E8E3" w14:textId="77777777" w:rsidR="00C51CF5" w:rsidRPr="00AF4EA4" w:rsidRDefault="00C51CF5" w:rsidP="00C51CF5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FF67F4"/>
    <w:multiLevelType w:val="hybridMultilevel"/>
    <w:tmpl w:val="01CE927E"/>
    <w:lvl w:ilvl="0" w:tplc="826E52B2">
      <w:start w:val="20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16661"/>
    <w:multiLevelType w:val="hybridMultilevel"/>
    <w:tmpl w:val="3B8E1D0C"/>
    <w:lvl w:ilvl="0" w:tplc="FA3EAF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7A"/>
    <w:rsid w:val="000521EF"/>
    <w:rsid w:val="000A545F"/>
    <w:rsid w:val="0010314C"/>
    <w:rsid w:val="00103BC9"/>
    <w:rsid w:val="00153B84"/>
    <w:rsid w:val="00196AAB"/>
    <w:rsid w:val="001B0B3D"/>
    <w:rsid w:val="00200EA5"/>
    <w:rsid w:val="002070E4"/>
    <w:rsid w:val="00243B3E"/>
    <w:rsid w:val="002B1C64"/>
    <w:rsid w:val="002B1EB2"/>
    <w:rsid w:val="002B7391"/>
    <w:rsid w:val="00386F67"/>
    <w:rsid w:val="003B0DB8"/>
    <w:rsid w:val="003C2E58"/>
    <w:rsid w:val="004172C1"/>
    <w:rsid w:val="00572086"/>
    <w:rsid w:val="00597871"/>
    <w:rsid w:val="005C6EE0"/>
    <w:rsid w:val="005D47DE"/>
    <w:rsid w:val="005F364E"/>
    <w:rsid w:val="0062123A"/>
    <w:rsid w:val="00635D2C"/>
    <w:rsid w:val="00635EF0"/>
    <w:rsid w:val="00646E75"/>
    <w:rsid w:val="00663587"/>
    <w:rsid w:val="006E2B41"/>
    <w:rsid w:val="00776643"/>
    <w:rsid w:val="00797579"/>
    <w:rsid w:val="007F4B7A"/>
    <w:rsid w:val="00821CD0"/>
    <w:rsid w:val="0087547D"/>
    <w:rsid w:val="00882E29"/>
    <w:rsid w:val="008F290E"/>
    <w:rsid w:val="00937966"/>
    <w:rsid w:val="00964B9F"/>
    <w:rsid w:val="00973CC7"/>
    <w:rsid w:val="009F7F3A"/>
    <w:rsid w:val="00A751B0"/>
    <w:rsid w:val="00AF4EA4"/>
    <w:rsid w:val="00B0669D"/>
    <w:rsid w:val="00B57519"/>
    <w:rsid w:val="00B8591A"/>
    <w:rsid w:val="00B90CEF"/>
    <w:rsid w:val="00C35A35"/>
    <w:rsid w:val="00C51CF5"/>
    <w:rsid w:val="00C93D20"/>
    <w:rsid w:val="00CA1F0E"/>
    <w:rsid w:val="00CA407F"/>
    <w:rsid w:val="00D00A30"/>
    <w:rsid w:val="00D14E19"/>
    <w:rsid w:val="00D22A2D"/>
    <w:rsid w:val="00D53D03"/>
    <w:rsid w:val="00D56DF6"/>
    <w:rsid w:val="00D8438A"/>
    <w:rsid w:val="00E55D74"/>
    <w:rsid w:val="00E973C5"/>
    <w:rsid w:val="00EB6594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1CA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  <w:style w:type="paragraph" w:customStyle="1" w:styleId="a">
    <w:name w:val="عناصر الرسم"/>
    <w:basedOn w:val="Normal"/>
    <w:next w:val="Normal"/>
    <w:uiPriority w:val="11"/>
    <w:qFormat/>
    <w:rsid w:val="00D56DF6"/>
    <w:pPr>
      <w:spacing w:after="0" w:line="240" w:lineRule="auto"/>
      <w:ind w:right="0"/>
      <w:jc w:val="center"/>
    </w:pPr>
    <w:rPr>
      <w:rFonts w:eastAsiaTheme="minorHAnsi" w:cs="Tahoma"/>
      <w:noProof/>
      <w:position w:val="6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kameld/Library/Containers/com.microsoft.Word/Data/Library/Caches/1033/TM11936782/Green%20cube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F8211526C75643B904607FD7F39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080BE-275B-6846-A76E-58B58811BAFF}"/>
      </w:docPartPr>
      <w:docPartBody>
        <w:p w:rsidR="00C3768A" w:rsidRDefault="003901BB">
          <w:pPr>
            <w:pStyle w:val="5EF8211526C75643B904607FD7F39179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5E66BF9C166EF346B652CB0B3C448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9E57C-03DF-A045-BF34-4FD2EC502C15}"/>
      </w:docPartPr>
      <w:docPartBody>
        <w:p w:rsidR="00C3768A" w:rsidRDefault="003901BB">
          <w:pPr>
            <w:pStyle w:val="5E66BF9C166EF346B652CB0B3C448775"/>
          </w:pPr>
          <w:r w:rsidRPr="004D3011">
            <w:t>PHONE:</w:t>
          </w:r>
        </w:p>
      </w:docPartBody>
    </w:docPart>
    <w:docPart>
      <w:docPartPr>
        <w:name w:val="539218A1905FC340B349AC93AA3E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FBCB-C452-5642-867F-A06BD0665245}"/>
      </w:docPartPr>
      <w:docPartBody>
        <w:p w:rsidR="00C3768A" w:rsidRDefault="003901BB">
          <w:pPr>
            <w:pStyle w:val="539218A1905FC340B349AC93AA3ED25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GothicE">
    <w:altName w:val="HGｺﾞｼｯｸE"/>
    <w:panose1 w:val="020B0909000000000000"/>
    <w:charset w:val="80"/>
    <w:family w:val="swiss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20B0909000000000000"/>
    <w:charset w:val="80"/>
    <w:family w:val="swiss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BB"/>
    <w:rsid w:val="00360700"/>
    <w:rsid w:val="003901BB"/>
    <w:rsid w:val="005D6317"/>
    <w:rsid w:val="00740497"/>
    <w:rsid w:val="00C3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67556B634B34D80101392082D5DC8">
    <w:name w:val="E9D67556B634B34D80101392082D5DC8"/>
  </w:style>
  <w:style w:type="paragraph" w:customStyle="1" w:styleId="9CEC288580DAA047BE36881864B096D0">
    <w:name w:val="9CEC288580DAA047BE36881864B096D0"/>
  </w:style>
  <w:style w:type="paragraph" w:customStyle="1" w:styleId="4BEC0D1FC40DFF48817EDF5C76CF39BF">
    <w:name w:val="4BEC0D1FC40DFF48817EDF5C76CF39BF"/>
  </w:style>
  <w:style w:type="paragraph" w:customStyle="1" w:styleId="6F433D590E20794680B8B4F411254DBA">
    <w:name w:val="6F433D590E20794680B8B4F411254DBA"/>
  </w:style>
  <w:style w:type="paragraph" w:customStyle="1" w:styleId="0DF4D6B900AE6242BB6F8DA3A5A2F4D4">
    <w:name w:val="0DF4D6B900AE6242BB6F8DA3A5A2F4D4"/>
  </w:style>
  <w:style w:type="paragraph" w:customStyle="1" w:styleId="10324B37825B204DA95A7DCA369B9138">
    <w:name w:val="10324B37825B204DA95A7DCA369B913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9CCEE1A2834DA54EBE0C86A8C5E0544A">
    <w:name w:val="9CCEE1A2834DA54EBE0C86A8C5E0544A"/>
  </w:style>
  <w:style w:type="paragraph" w:customStyle="1" w:styleId="8DB115D97200404B948F79E1D2B4070E">
    <w:name w:val="8DB115D97200404B948F79E1D2B4070E"/>
  </w:style>
  <w:style w:type="paragraph" w:customStyle="1" w:styleId="A926D25E1E705A4F81DE72DFD589F271">
    <w:name w:val="A926D25E1E705A4F81DE72DFD589F271"/>
  </w:style>
  <w:style w:type="paragraph" w:customStyle="1" w:styleId="99CD1B540C10A845935E3978336802C5">
    <w:name w:val="99CD1B540C10A845935E3978336802C5"/>
  </w:style>
  <w:style w:type="paragraph" w:customStyle="1" w:styleId="4ACC9330FE09CF4A99AE60BEBECD9BFA">
    <w:name w:val="4ACC9330FE09CF4A99AE60BEBECD9BF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5EF8211526C75643B904607FD7F39179">
    <w:name w:val="5EF8211526C75643B904607FD7F39179"/>
  </w:style>
  <w:style w:type="paragraph" w:customStyle="1" w:styleId="5E66BF9C166EF346B652CB0B3C448775">
    <w:name w:val="5E66BF9C166EF346B652CB0B3C448775"/>
  </w:style>
  <w:style w:type="paragraph" w:customStyle="1" w:styleId="C96CFB9B91EF4B47A376C0CFADCD087D">
    <w:name w:val="C96CFB9B91EF4B47A376C0CFADCD087D"/>
  </w:style>
  <w:style w:type="paragraph" w:customStyle="1" w:styleId="DF218615ADC6B54BA703A680335AA792">
    <w:name w:val="DF218615ADC6B54BA703A680335AA792"/>
  </w:style>
  <w:style w:type="paragraph" w:customStyle="1" w:styleId="50E47A78AB6DFB41AC545F3B3853A95E">
    <w:name w:val="50E47A78AB6DFB41AC545F3B3853A95E"/>
  </w:style>
  <w:style w:type="paragraph" w:customStyle="1" w:styleId="539218A1905FC340B349AC93AA3ED25E">
    <w:name w:val="539218A1905FC340B349AC93AA3ED25E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69A3A7DD5C7B04CBFC64DDFEBB72D08">
    <w:name w:val="869A3A7DD5C7B04CBFC64DDFEBB72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4AF48F-AC58-488A-BCEB-1C250505F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cover letter.dotx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2019-04-22T06:56:00Z</dcterms:created>
  <dcterms:modified xsi:type="dcterms:W3CDTF">2019-08-17T14:12:00Z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