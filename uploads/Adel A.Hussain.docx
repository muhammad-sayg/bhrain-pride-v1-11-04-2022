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21D" w:rsidRDefault="006C2422">
      <w:pPr>
        <w:pStyle w:val="Name"/>
      </w:pPr>
      <w:r w:rsidRPr="00F631AA">
        <w:rPr>
          <w:noProof/>
          <w:sz w:val="48"/>
          <w:szCs w:val="1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4627395</wp:posOffset>
                </wp:positionH>
                <wp:positionV relativeFrom="paragraph">
                  <wp:posOffset>-158660</wp:posOffset>
                </wp:positionV>
                <wp:extent cx="1520576" cy="1787704"/>
                <wp:effectExtent l="0" t="0" r="16510" b="15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576" cy="1787704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2422" w:rsidRDefault="006C24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4.35pt;margin-top:-12.5pt;width:119.75pt;height:14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" strokeweight=".5pt">
                <v:fill r:id="rId9" o:title="" recolor="t" rotate="t" type="frame"/>
                <v:textbox>
                  <w:txbxContent>
                    <w:p w:rsidR="006C2422" w:rsidRDefault="006C2422"/>
                  </w:txbxContent>
                </v:textbox>
              </v:shape>
            </w:pict>
          </mc:Fallback>
        </mc:AlternateContent>
      </w:r>
      <w:r w:rsidRPr="00F631AA">
        <w:rPr>
          <w:sz w:val="48"/>
          <w:szCs w:val="15"/>
        </w:rPr>
        <w:t>Adel A.Hussain Ghuloom</w:t>
      </w:r>
    </w:p>
    <w:p w:rsidR="006C2422" w:rsidRPr="00F631AA" w:rsidRDefault="006C2422" w:rsidP="006C2422">
      <w:pPr>
        <w:pStyle w:val="ContactInfo"/>
        <w:rPr>
          <w:sz w:val="20"/>
          <w:szCs w:val="15"/>
        </w:rPr>
      </w:pPr>
      <w:r w:rsidRPr="00F631AA">
        <w:rPr>
          <w:sz w:val="20"/>
          <w:szCs w:val="15"/>
        </w:rPr>
        <w:t>Nationality: Bahraini</w:t>
      </w:r>
    </w:p>
    <w:p w:rsidR="00031674" w:rsidRPr="00F631AA" w:rsidRDefault="00031674" w:rsidP="006C2422">
      <w:pPr>
        <w:pStyle w:val="ContactInfo"/>
        <w:rPr>
          <w:sz w:val="20"/>
          <w:szCs w:val="15"/>
        </w:rPr>
      </w:pPr>
      <w:r w:rsidRPr="00F631AA">
        <w:rPr>
          <w:sz w:val="20"/>
          <w:szCs w:val="15"/>
        </w:rPr>
        <w:t>Sex: Male</w:t>
      </w:r>
    </w:p>
    <w:p w:rsidR="00031674" w:rsidRPr="00F631AA" w:rsidRDefault="00031674" w:rsidP="006C2422">
      <w:pPr>
        <w:pStyle w:val="ContactInfo"/>
        <w:rPr>
          <w:sz w:val="20"/>
          <w:szCs w:val="15"/>
        </w:rPr>
      </w:pPr>
      <w:r w:rsidRPr="00F631AA">
        <w:rPr>
          <w:sz w:val="20"/>
          <w:szCs w:val="15"/>
        </w:rPr>
        <w:t>Marital Status: Single</w:t>
      </w:r>
    </w:p>
    <w:p w:rsidR="00031674" w:rsidRPr="00F631AA" w:rsidRDefault="00031674" w:rsidP="006C2422">
      <w:pPr>
        <w:pStyle w:val="ContactInfo"/>
        <w:rPr>
          <w:sz w:val="20"/>
          <w:szCs w:val="15"/>
        </w:rPr>
      </w:pPr>
      <w:r w:rsidRPr="00F631AA">
        <w:rPr>
          <w:sz w:val="20"/>
          <w:szCs w:val="15"/>
        </w:rPr>
        <w:t>Date of Birth: 12/10/1996</w:t>
      </w:r>
    </w:p>
    <w:p w:rsidR="00031674" w:rsidRPr="00F631AA" w:rsidRDefault="00031674" w:rsidP="00031674">
      <w:pPr>
        <w:pStyle w:val="ContactInfo"/>
        <w:rPr>
          <w:sz w:val="20"/>
          <w:szCs w:val="15"/>
        </w:rPr>
      </w:pPr>
      <w:r w:rsidRPr="00F631AA">
        <w:rPr>
          <w:sz w:val="20"/>
          <w:szCs w:val="15"/>
        </w:rPr>
        <w:t>Phone number: 973 33550848</w:t>
      </w:r>
    </w:p>
    <w:p w:rsidR="00031674" w:rsidRPr="00F631AA" w:rsidRDefault="00031674" w:rsidP="00031674">
      <w:pPr>
        <w:pStyle w:val="ContactInfo"/>
        <w:rPr>
          <w:sz w:val="20"/>
          <w:szCs w:val="15"/>
        </w:rPr>
      </w:pPr>
      <w:r w:rsidRPr="00F631AA">
        <w:rPr>
          <w:sz w:val="20"/>
          <w:szCs w:val="15"/>
        </w:rPr>
        <w:t xml:space="preserve">E-mail: a_ghuloom96@hotmail.com </w:t>
      </w:r>
    </w:p>
    <w:p w:rsidR="006C2422" w:rsidRDefault="006C2422" w:rsidP="00031674">
      <w:pPr>
        <w:pStyle w:val="ContactInfo"/>
      </w:pPr>
      <w:r w:rsidRPr="00F631AA">
        <w:rPr>
          <w:sz w:val="20"/>
          <w:szCs w:val="15"/>
        </w:rPr>
        <w:t xml:space="preserve">Address: Building 89, Road 705, </w:t>
      </w:r>
      <w:proofErr w:type="spellStart"/>
      <w:r w:rsidRPr="00F631AA">
        <w:rPr>
          <w:sz w:val="20"/>
          <w:szCs w:val="15"/>
        </w:rPr>
        <w:t>Hidd</w:t>
      </w:r>
      <w:proofErr w:type="spellEnd"/>
      <w:r w:rsidRPr="00F631AA">
        <w:rPr>
          <w:sz w:val="20"/>
          <w:szCs w:val="15"/>
        </w:rPr>
        <w:t xml:space="preserve"> 107</w:t>
      </w:r>
    </w:p>
    <w:p w:rsidR="006B121D" w:rsidRPr="00F631AA" w:rsidRDefault="00031674">
      <w:pPr>
        <w:pStyle w:val="Heading1"/>
        <w:rPr>
          <w:sz w:val="22"/>
          <w:szCs w:val="28"/>
        </w:rPr>
      </w:pPr>
      <w:r w:rsidRPr="00F631AA">
        <w:rPr>
          <w:sz w:val="22"/>
          <w:szCs w:val="28"/>
        </w:rPr>
        <w:t>Educational qualifications</w:t>
      </w:r>
    </w:p>
    <w:p w:rsidR="004A2100" w:rsidRDefault="004A2100" w:rsidP="00031674">
      <w:pPr>
        <w:pStyle w:val="ListParagraph"/>
        <w:numPr>
          <w:ilvl w:val="0"/>
          <w:numId w:val="18"/>
        </w:numPr>
      </w:pPr>
      <w:proofErr w:type="spellStart"/>
      <w:r>
        <w:t>De</w:t>
      </w:r>
      <w:r w:rsidR="00031674">
        <w:t>lmon</w:t>
      </w:r>
      <w:proofErr w:type="spellEnd"/>
      <w:r w:rsidR="00031674">
        <w:t xml:space="preserve"> Academy for Managerial Sciences and Computer (Supported by Tamkeen)              2017</w:t>
      </w:r>
    </w:p>
    <w:p w:rsidR="00031674" w:rsidRDefault="00031674" w:rsidP="00031674">
      <w:pPr>
        <w:pStyle w:val="ListParagraph"/>
        <w:ind w:left="720"/>
      </w:pPr>
      <w:r>
        <w:rPr>
          <w:i/>
          <w:iCs/>
        </w:rPr>
        <w:t xml:space="preserve">Qualification: </w:t>
      </w:r>
      <w:r>
        <w:t>ICDL Certificate</w:t>
      </w:r>
    </w:p>
    <w:p w:rsidR="00031674" w:rsidRPr="00031674" w:rsidRDefault="00031674" w:rsidP="00031674">
      <w:pPr>
        <w:pStyle w:val="ListParagraph"/>
        <w:numPr>
          <w:ilvl w:val="0"/>
          <w:numId w:val="18"/>
        </w:numPr>
      </w:pPr>
      <w:r>
        <w:t xml:space="preserve">Sheikh Khalifa Bin Salman Institute of Technology   </w:t>
      </w:r>
      <w:bookmarkStart w:id="0" w:name="_GoBack"/>
      <w:bookmarkEnd w:id="0"/>
      <w:r>
        <w:t xml:space="preserve">                                                   2011-2016</w:t>
      </w:r>
      <w:r w:rsidRPr="00031674">
        <w:rPr>
          <w:i/>
          <w:iCs/>
        </w:rPr>
        <w:t xml:space="preserve"> </w:t>
      </w:r>
    </w:p>
    <w:p w:rsidR="006B121D" w:rsidRPr="00F631AA" w:rsidRDefault="00031674">
      <w:pPr>
        <w:pStyle w:val="Heading1"/>
        <w:rPr>
          <w:sz w:val="22"/>
          <w:szCs w:val="28"/>
        </w:rPr>
      </w:pPr>
      <w:r w:rsidRPr="00F631AA">
        <w:rPr>
          <w:sz w:val="22"/>
          <w:szCs w:val="28"/>
        </w:rPr>
        <w:t>Experience</w:t>
      </w:r>
    </w:p>
    <w:p w:rsidR="00031674" w:rsidRDefault="00031674" w:rsidP="00031674">
      <w:pPr>
        <w:pStyle w:val="ListParagraph"/>
        <w:numPr>
          <w:ilvl w:val="0"/>
          <w:numId w:val="17"/>
        </w:numPr>
      </w:pPr>
      <w:r>
        <w:t>Bahrain Development Bank                                                                                            2014</w:t>
      </w:r>
    </w:p>
    <w:p w:rsidR="006B121D" w:rsidRDefault="00031674" w:rsidP="00031674">
      <w:pPr>
        <w:pStyle w:val="ListParagraph"/>
        <w:numPr>
          <w:ilvl w:val="0"/>
          <w:numId w:val="17"/>
        </w:numPr>
      </w:pPr>
      <w:r>
        <w:t xml:space="preserve">Training Work in </w:t>
      </w:r>
      <w:proofErr w:type="spellStart"/>
      <w:r>
        <w:t>Delmon</w:t>
      </w:r>
      <w:proofErr w:type="spellEnd"/>
      <w:r>
        <w:t xml:space="preserve"> Poultry Company                                                                      2013</w:t>
      </w:r>
    </w:p>
    <w:p w:rsidR="00031674" w:rsidRPr="00F631AA" w:rsidRDefault="00031674">
      <w:pPr>
        <w:pStyle w:val="Heading1"/>
        <w:rPr>
          <w:sz w:val="22"/>
          <w:szCs w:val="28"/>
        </w:rPr>
      </w:pPr>
      <w:r w:rsidRPr="00F631AA">
        <w:rPr>
          <w:sz w:val="22"/>
          <w:szCs w:val="28"/>
        </w:rPr>
        <w:t>Voluntary work</w:t>
      </w:r>
    </w:p>
    <w:p w:rsidR="00031674" w:rsidRDefault="00031674" w:rsidP="00031674">
      <w:pPr>
        <w:pStyle w:val="ListParagraph"/>
        <w:numPr>
          <w:ilvl w:val="0"/>
          <w:numId w:val="19"/>
        </w:numPr>
      </w:pPr>
      <w:r>
        <w:t>Safety Marshall In Case Of Any Emergency During Duty Hours</w:t>
      </w:r>
    </w:p>
    <w:p w:rsidR="00031674" w:rsidRPr="00031674" w:rsidRDefault="00031674" w:rsidP="00031674">
      <w:pPr>
        <w:pStyle w:val="ListParagraph"/>
        <w:numPr>
          <w:ilvl w:val="0"/>
          <w:numId w:val="19"/>
        </w:numPr>
      </w:pPr>
      <w:r>
        <w:t>Clean Up Bahrain Beach</w:t>
      </w:r>
    </w:p>
    <w:p w:rsidR="00F631AA" w:rsidRPr="00F631AA" w:rsidRDefault="00F631AA" w:rsidP="00F631AA">
      <w:pPr>
        <w:pStyle w:val="Heading1"/>
        <w:rPr>
          <w:sz w:val="22"/>
          <w:szCs w:val="28"/>
        </w:rPr>
      </w:pPr>
      <w:r w:rsidRPr="00F631AA">
        <w:rPr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D67AF7" wp14:editId="793806CE">
                <wp:simplePos x="0" y="0"/>
                <wp:positionH relativeFrom="column">
                  <wp:posOffset>3482340</wp:posOffset>
                </wp:positionH>
                <wp:positionV relativeFrom="paragraph">
                  <wp:posOffset>438150</wp:posOffset>
                </wp:positionV>
                <wp:extent cx="1524000" cy="1127760"/>
                <wp:effectExtent l="0" t="0" r="0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127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631AA" w:rsidRDefault="00F631AA" w:rsidP="00F631AA">
                            <w:pPr>
                              <w:pStyle w:val="ListBullet"/>
                              <w:numPr>
                                <w:ilvl w:val="0"/>
                                <w:numId w:val="16"/>
                              </w:numPr>
                              <w:ind w:left="426" w:hanging="284"/>
                            </w:pPr>
                            <w:r>
                              <w:t>Languages:</w:t>
                            </w:r>
                          </w:p>
                          <w:p w:rsidR="00F631AA" w:rsidRDefault="00F631AA" w:rsidP="00F631A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426"/>
                            </w:pPr>
                            <w:r>
                              <w:t>Arabic: Native</w:t>
                            </w:r>
                          </w:p>
                          <w:p w:rsidR="00F631AA" w:rsidRDefault="00F631AA" w:rsidP="00F631A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426"/>
                            </w:pPr>
                            <w:r>
                              <w:t>Persian: Native</w:t>
                            </w:r>
                          </w:p>
                          <w:p w:rsidR="00F631AA" w:rsidRDefault="00F631AA" w:rsidP="00F631A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216" w:firstLine="210"/>
                            </w:pPr>
                            <w:r>
                              <w:t>English: Advanced</w:t>
                            </w:r>
                          </w:p>
                          <w:p w:rsidR="00F631AA" w:rsidRDefault="00F631AA" w:rsidP="00F631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67AF7" id="Text Box 3" o:spid="_x0000_s1027" type="#_x0000_t202" style="position:absolute;margin-left:274.2pt;margin-top:34.5pt;width:120pt;height:8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" fillcolor="white [3201]" stroked="f" strokeweight=".5pt">
                <v:textbox>
                  <w:txbxContent>
                    <w:p w:rsidR="00F631AA" w:rsidRDefault="00F631AA" w:rsidP="00F631AA">
                      <w:pPr>
                        <w:pStyle w:val="ListBullet"/>
                        <w:numPr>
                          <w:ilvl w:val="0"/>
                          <w:numId w:val="16"/>
                        </w:numPr>
                        <w:ind w:left="426" w:hanging="284"/>
                      </w:pPr>
                      <w:r>
                        <w:t>Languages:</w:t>
                      </w:r>
                    </w:p>
                    <w:p w:rsidR="00F631AA" w:rsidRDefault="00F631AA" w:rsidP="00F631AA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426"/>
                      </w:pPr>
                      <w:r>
                        <w:t>Arabic: Native</w:t>
                      </w:r>
                    </w:p>
                    <w:p w:rsidR="00F631AA" w:rsidRDefault="00F631AA" w:rsidP="00F631AA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426"/>
                      </w:pPr>
                      <w:r>
                        <w:t>Persian: Native</w:t>
                      </w:r>
                    </w:p>
                    <w:p w:rsidR="00F631AA" w:rsidRDefault="00F631AA" w:rsidP="00F631AA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216" w:firstLine="210"/>
                      </w:pPr>
                      <w:r>
                        <w:t>English: Advanced</w:t>
                      </w:r>
                    </w:p>
                    <w:p w:rsidR="00F631AA" w:rsidRDefault="00F631AA" w:rsidP="00F631AA"/>
                  </w:txbxContent>
                </v:textbox>
              </v:shape>
            </w:pict>
          </mc:Fallback>
        </mc:AlternateContent>
      </w:r>
      <w:r w:rsidRPr="00F631AA">
        <w:rPr>
          <w:sz w:val="22"/>
          <w:szCs w:val="28"/>
        </w:rPr>
        <w:t>Special Skills</w:t>
      </w:r>
    </w:p>
    <w:p w:rsidR="00F631AA" w:rsidRDefault="00F631AA" w:rsidP="00F631AA">
      <w:pPr>
        <w:pStyle w:val="ListBullet"/>
      </w:pPr>
      <w:r>
        <w:t>Computer skills: Microsoft Word, Excel and PowerPoint</w:t>
      </w:r>
    </w:p>
    <w:p w:rsidR="00F631AA" w:rsidRDefault="00F631AA" w:rsidP="00F631AA">
      <w:pPr>
        <w:pStyle w:val="ListBullet"/>
      </w:pPr>
      <w:r>
        <w:t>Team work</w:t>
      </w:r>
    </w:p>
    <w:p w:rsidR="00F631AA" w:rsidRDefault="00F631AA" w:rsidP="00F631AA">
      <w:pPr>
        <w:pStyle w:val="ListBullet"/>
      </w:pPr>
      <w:r>
        <w:t>Working under pressure</w:t>
      </w:r>
    </w:p>
    <w:p w:rsidR="00F631AA" w:rsidRDefault="00F631AA" w:rsidP="00F631AA">
      <w:pPr>
        <w:pStyle w:val="ListBullet"/>
      </w:pPr>
      <w:r>
        <w:t>Communication skills</w:t>
      </w:r>
      <w:r w:rsidRPr="00F631AA">
        <w:t xml:space="preserve"> </w:t>
      </w:r>
    </w:p>
    <w:p w:rsidR="00F631AA" w:rsidRDefault="00F631AA" w:rsidP="00F631AA">
      <w:pPr>
        <w:pStyle w:val="ListBullet"/>
      </w:pPr>
      <w:r>
        <w:t>Leadership skills</w:t>
      </w:r>
    </w:p>
    <w:p w:rsidR="00F631AA" w:rsidRPr="00F631AA" w:rsidRDefault="00F631AA" w:rsidP="00F631AA">
      <w:pPr>
        <w:pStyle w:val="Heading1"/>
        <w:rPr>
          <w:sz w:val="22"/>
          <w:szCs w:val="28"/>
        </w:rPr>
      </w:pPr>
      <w:r w:rsidRPr="00F631AA">
        <w:rPr>
          <w:sz w:val="22"/>
          <w:szCs w:val="28"/>
        </w:rPr>
        <w:t>Interests</w:t>
      </w:r>
    </w:p>
    <w:p w:rsidR="00F631AA" w:rsidRDefault="00F631AA" w:rsidP="00F631AA">
      <w:pPr>
        <w:pStyle w:val="ListParagraph"/>
        <w:numPr>
          <w:ilvl w:val="0"/>
          <w:numId w:val="20"/>
        </w:numPr>
      </w:pPr>
      <w:r>
        <w:t>Sports: Billiard, Basketball, Swimming, Gym and Mixed Martial Arts</w:t>
      </w:r>
    </w:p>
    <w:p w:rsidR="00F631AA" w:rsidRDefault="00F631AA" w:rsidP="00F631AA">
      <w:pPr>
        <w:pStyle w:val="ListParagraph"/>
        <w:numPr>
          <w:ilvl w:val="0"/>
          <w:numId w:val="20"/>
        </w:numPr>
      </w:pPr>
      <w:r>
        <w:t>Video Games</w:t>
      </w:r>
    </w:p>
    <w:sectPr w:rsidR="00F631AA">
      <w:headerReference w:type="default" r:id="rId10"/>
      <w:footerReference w:type="default" r:id="rId11"/>
      <w:headerReference w:type="first" r:id="rId12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198E" w:rsidRDefault="0051198E">
      <w:r>
        <w:separator/>
      </w:r>
    </w:p>
  </w:endnote>
  <w:endnote w:type="continuationSeparator" w:id="0">
    <w:p w:rsidR="0051198E" w:rsidRDefault="00511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21D" w:rsidRDefault="00FB023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198E" w:rsidRDefault="0051198E">
      <w:r>
        <w:separator/>
      </w:r>
    </w:p>
  </w:footnote>
  <w:footnote w:type="continuationSeparator" w:id="0">
    <w:p w:rsidR="0051198E" w:rsidRDefault="005119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21D" w:rsidRDefault="00FB0235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705CBCD5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21D" w:rsidRDefault="00FB0235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B121D" w:rsidRDefault="006B121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8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9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30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6B121D" w:rsidRDefault="006B121D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55C44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EC10E8"/>
    <w:multiLevelType w:val="hybridMultilevel"/>
    <w:tmpl w:val="362EED74"/>
    <w:lvl w:ilvl="0" w:tplc="1B2A71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327624E"/>
    <w:multiLevelType w:val="hybridMultilevel"/>
    <w:tmpl w:val="4168A3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D6ED7"/>
    <w:multiLevelType w:val="hybridMultilevel"/>
    <w:tmpl w:val="86B2E1E8"/>
    <w:lvl w:ilvl="0" w:tplc="1B2A71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1D6699"/>
    <w:multiLevelType w:val="hybridMultilevel"/>
    <w:tmpl w:val="B1BAC5B2"/>
    <w:lvl w:ilvl="0" w:tplc="1B2A71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6157A"/>
    <w:multiLevelType w:val="hybridMultilevel"/>
    <w:tmpl w:val="52669F54"/>
    <w:lvl w:ilvl="0" w:tplc="1B2A71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124995"/>
    <w:multiLevelType w:val="hybridMultilevel"/>
    <w:tmpl w:val="2334D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2C3229"/>
    <w:multiLevelType w:val="hybridMultilevel"/>
    <w:tmpl w:val="9EBAB192"/>
    <w:lvl w:ilvl="0" w:tplc="1B2A71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17"/>
  </w:num>
  <w:num w:numId="15">
    <w:abstractNumId w:val="12"/>
  </w:num>
  <w:num w:numId="16">
    <w:abstractNumId w:val="10"/>
  </w:num>
  <w:num w:numId="17">
    <w:abstractNumId w:val="13"/>
  </w:num>
  <w:num w:numId="18">
    <w:abstractNumId w:val="19"/>
  </w:num>
  <w:num w:numId="19">
    <w:abstractNumId w:val="1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22"/>
    <w:rsid w:val="00031674"/>
    <w:rsid w:val="0006269E"/>
    <w:rsid w:val="00072FAB"/>
    <w:rsid w:val="0009750C"/>
    <w:rsid w:val="000C5569"/>
    <w:rsid w:val="0012115D"/>
    <w:rsid w:val="00232FF2"/>
    <w:rsid w:val="00260CAC"/>
    <w:rsid w:val="00281A42"/>
    <w:rsid w:val="002E2000"/>
    <w:rsid w:val="00307FF2"/>
    <w:rsid w:val="00336129"/>
    <w:rsid w:val="003F4413"/>
    <w:rsid w:val="00491B01"/>
    <w:rsid w:val="004A2100"/>
    <w:rsid w:val="0051198E"/>
    <w:rsid w:val="005C5ADA"/>
    <w:rsid w:val="005C687D"/>
    <w:rsid w:val="005D075C"/>
    <w:rsid w:val="006B121D"/>
    <w:rsid w:val="006C2422"/>
    <w:rsid w:val="007176E8"/>
    <w:rsid w:val="007C7065"/>
    <w:rsid w:val="0089034D"/>
    <w:rsid w:val="008F76B1"/>
    <w:rsid w:val="00951DAD"/>
    <w:rsid w:val="00971D94"/>
    <w:rsid w:val="0097670C"/>
    <w:rsid w:val="009B38C2"/>
    <w:rsid w:val="00A11667"/>
    <w:rsid w:val="00B02E55"/>
    <w:rsid w:val="00BB3284"/>
    <w:rsid w:val="00BC49A1"/>
    <w:rsid w:val="00C73A03"/>
    <w:rsid w:val="00C968AF"/>
    <w:rsid w:val="00D32259"/>
    <w:rsid w:val="00D54989"/>
    <w:rsid w:val="00F4620F"/>
    <w:rsid w:val="00F631AA"/>
    <w:rsid w:val="00FB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34CE9"/>
  <w15:chartTrackingRefBased/>
  <w15:docId w15:val="{F3837D88-FB6A-814F-BC33-EFB18192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15006379/Library/Containers/com.microsoft.Word/Data/Library/Application%20Support/Microsoft/Office/16.0/DTS/en-US%7b311EF0EA-DC32-694C-8B5B-0B79E90B77BC%7d/%7b21582D78-1E17-914C-BCE2-590269459508%7dtf10002074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D0739-F72F-CA44-9B6E-FD8611345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{21582D78-1E17-914C-BCE2-590269459508}tf10002074.dotx</Template>
  <TotalTime>70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Ghazi Abdulla Hasan Alhelaibi</dc:creator>
  <cp:keywords/>
  <dc:description/>
  <cp:lastModifiedBy>Marwa Ghazi Abdulla Hasan Alhelaibi</cp:lastModifiedBy>
  <cp:revision>21</cp:revision>
  <dcterms:created xsi:type="dcterms:W3CDTF">2019-11-12T18:39:00Z</dcterms:created>
  <dcterms:modified xsi:type="dcterms:W3CDTF">2020-02-11T09:27:00Z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