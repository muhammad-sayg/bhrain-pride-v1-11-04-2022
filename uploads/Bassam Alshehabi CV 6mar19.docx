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29182A" w:rsidP="00223B22">
      <w:pPr>
        <w:pStyle w:val="Title"/>
      </w:pPr>
      <w:r>
        <w:t xml:space="preserve">Mr. Bassam </w:t>
      </w:r>
      <w:proofErr w:type="spellStart"/>
      <w:r>
        <w:t>Alshehabi</w:t>
      </w:r>
      <w:proofErr w:type="spellEnd"/>
      <w:r w:rsidR="00223B22">
        <w:rPr>
          <w:noProof/>
          <w:lang w:eastAsia="en-US"/>
        </w:rPr>
        <w:tab/>
      </w:r>
      <w:r w:rsidR="00223B22">
        <w:rPr>
          <w:noProof/>
          <w:lang w:eastAsia="en-US"/>
        </w:rPr>
        <w:tab/>
      </w:r>
      <w:r w:rsidR="00223B22">
        <w:rPr>
          <w:noProof/>
          <w:lang w:eastAsia="en-US"/>
        </w:rPr>
        <w:tab/>
      </w:r>
      <w:r w:rsidR="00223B22">
        <w:rPr>
          <w:noProof/>
          <w:lang w:eastAsia="en-US"/>
        </w:rPr>
        <w:tab/>
      </w:r>
      <w:r w:rsidR="00223B22">
        <w:rPr>
          <w:noProof/>
          <w:lang w:val="en-GB" w:eastAsia="en-GB"/>
        </w:rPr>
        <w:drawing>
          <wp:inline distT="0" distB="0" distL="0" distR="0" wp14:anchorId="05D0BDCB" wp14:editId="340DDA6E">
            <wp:extent cx="1115192" cy="13131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04" cy="13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4C" w:rsidRDefault="0029182A" w:rsidP="0029182A">
      <w:r w:rsidRPr="0029182A">
        <w:t xml:space="preserve">House No.1906 R. 4063 Block 540, </w:t>
      </w:r>
      <w:proofErr w:type="spellStart"/>
      <w:r w:rsidRPr="0029182A">
        <w:t>Duraz</w:t>
      </w:r>
      <w:proofErr w:type="spellEnd"/>
      <w:r w:rsidR="00141A4C">
        <w:t> | </w:t>
      </w:r>
      <w:r w:rsidRPr="0029182A">
        <w:t>32228900</w:t>
      </w:r>
      <w:r w:rsidR="00141A4C">
        <w:t> | </w:t>
      </w:r>
      <w:r w:rsidRPr="0029182A">
        <w:t>b32228900@gmail.com</w:t>
      </w:r>
    </w:p>
    <w:p w:rsidR="003A7C72" w:rsidRDefault="003A7C72" w:rsidP="00661D38">
      <w:pPr>
        <w:pStyle w:val="Heading1"/>
      </w:pPr>
    </w:p>
    <w:sdt>
      <w:sdtPr>
        <w:alias w:val="Education:"/>
        <w:tag w:val="Education:"/>
        <w:id w:val="807127995"/>
        <w:placeholder>
          <w:docPart w:val="0193083E2D9C4F98B5DAFA52D27C6E8C"/>
        </w:placeholder>
        <w:temporary/>
        <w:showingPlcHdr/>
        <w15:appearance w15:val="hidden"/>
      </w:sdtPr>
      <w:sdtContent>
        <w:p w:rsidR="00661D38" w:rsidRDefault="009D5933" w:rsidP="00661D38">
          <w:pPr>
            <w:pStyle w:val="Heading1"/>
          </w:pPr>
          <w:r w:rsidRPr="00034799">
            <w:rPr>
              <w:sz w:val="36"/>
              <w:szCs w:val="36"/>
            </w:rPr>
            <w:t>Education</w:t>
          </w:r>
        </w:p>
      </w:sdtContent>
    </w:sdt>
    <w:p w:rsidR="00661D38" w:rsidRPr="00C06C72" w:rsidRDefault="00661D38" w:rsidP="00661D38">
      <w:pPr>
        <w:pStyle w:val="Heading1"/>
      </w:pPr>
    </w:p>
    <w:p w:rsidR="006270A9" w:rsidRDefault="00661D38" w:rsidP="00AA1BDD">
      <w:pPr>
        <w:pStyle w:val="Heading1"/>
      </w:pPr>
      <w:r>
        <w:t>Degree</w:t>
      </w:r>
    </w:p>
    <w:p w:rsidR="00620E83" w:rsidRDefault="00620E83">
      <w:pPr>
        <w:pStyle w:val="Heading2"/>
      </w:pPr>
    </w:p>
    <w:p w:rsidR="00C06C72" w:rsidRDefault="00620E83" w:rsidP="00661D38">
      <w:pPr>
        <w:pStyle w:val="Heading2"/>
        <w:numPr>
          <w:ilvl w:val="3"/>
          <w:numId w:val="21"/>
        </w:numPr>
        <w:spacing w:before="0"/>
      </w:pPr>
      <w:r w:rsidRPr="00620E83">
        <w:t>International Diploma In English Business</w:t>
      </w:r>
      <w:r w:rsidR="009D5933">
        <w:t> | </w:t>
      </w:r>
      <w:r>
        <w:t>2012-2013</w:t>
      </w:r>
      <w:r w:rsidR="009D5933">
        <w:t> </w:t>
      </w:r>
    </w:p>
    <w:p w:rsidR="006270A9" w:rsidRDefault="009D5933" w:rsidP="00C06C72">
      <w:pPr>
        <w:pStyle w:val="Heading2"/>
        <w:spacing w:before="0"/>
        <w:ind w:left="216"/>
      </w:pPr>
      <w:r>
        <w:t>| </w:t>
      </w:r>
      <w:r w:rsidR="00620E83">
        <w:t>Bahrain Institute</w:t>
      </w:r>
      <w:r w:rsidR="00C06C72">
        <w:t xml:space="preserve"> </w:t>
      </w:r>
      <w:r w:rsidR="00661D38">
        <w:t xml:space="preserve">for </w:t>
      </w:r>
      <w:r w:rsidR="00620E83">
        <w:t>banking</w:t>
      </w:r>
      <w:r w:rsidR="00C06C72">
        <w:t xml:space="preserve"> AND</w:t>
      </w:r>
      <w:r w:rsidR="00620E83">
        <w:t xml:space="preserve"> finance</w:t>
      </w:r>
    </w:p>
    <w:p w:rsidR="00661D38" w:rsidRDefault="002C7C8B">
      <w:pPr>
        <w:pStyle w:val="Heading1"/>
      </w:pPr>
      <w:r>
        <w:t>Secondary</w:t>
      </w:r>
      <w:r w:rsidR="00661D38">
        <w:t xml:space="preserve"> </w:t>
      </w:r>
    </w:p>
    <w:p w:rsidR="00034799" w:rsidRDefault="002C7C8B" w:rsidP="002C7C8B">
      <w:pPr>
        <w:pStyle w:val="Heading2"/>
        <w:numPr>
          <w:ilvl w:val="3"/>
          <w:numId w:val="21"/>
        </w:numPr>
        <w:spacing w:before="0"/>
      </w:pPr>
      <w:r>
        <w:t>2009-2011</w:t>
      </w:r>
      <w:r w:rsidR="00034799">
        <w:t> | </w:t>
      </w:r>
      <w:r>
        <w:t>shaikh abdulla bin isa</w:t>
      </w:r>
      <w:r w:rsidR="00034799">
        <w:t xml:space="preserve"> School</w:t>
      </w:r>
    </w:p>
    <w:p w:rsidR="00034799" w:rsidRDefault="002C7C8B" w:rsidP="002C7C8B">
      <w:pPr>
        <w:pStyle w:val="Heading1"/>
      </w:pPr>
      <w:r>
        <w:t xml:space="preserve">Intermediate </w:t>
      </w:r>
    </w:p>
    <w:p w:rsidR="00034799" w:rsidRDefault="002C7C8B" w:rsidP="002C7C8B">
      <w:pPr>
        <w:pStyle w:val="Heading2"/>
        <w:numPr>
          <w:ilvl w:val="3"/>
          <w:numId w:val="21"/>
        </w:numPr>
        <w:spacing w:before="0"/>
      </w:pPr>
      <w:r>
        <w:t>2008-2009 | Diraz Intermediate School</w:t>
      </w:r>
    </w:p>
    <w:p w:rsidR="00034799" w:rsidRDefault="00034799" w:rsidP="00034799">
      <w:pPr>
        <w:pStyle w:val="Heading2"/>
      </w:pPr>
    </w:p>
    <w:sdt>
      <w:sdtPr>
        <w:alias w:val="Skills &amp; Abilities:"/>
        <w:tag w:val="Skills &amp; Abilities:"/>
        <w:id w:val="458624136"/>
        <w:placeholder>
          <w:docPart w:val="DFB7DF038753407FB090409FFC0624AF"/>
        </w:placeholder>
        <w:temporary/>
        <w:showingPlcHdr/>
        <w15:appearance w15:val="hidden"/>
      </w:sdtPr>
      <w:sdtContent>
        <w:p w:rsidR="006270A9" w:rsidRDefault="009D5933">
          <w:pPr>
            <w:pStyle w:val="Heading1"/>
          </w:pPr>
          <w:r w:rsidRPr="00034799">
            <w:rPr>
              <w:sz w:val="36"/>
              <w:szCs w:val="36"/>
            </w:rPr>
            <w:t>Skills &amp; Abilities</w:t>
          </w:r>
        </w:p>
      </w:sdtContent>
    </w:sdt>
    <w:p w:rsidR="00034799" w:rsidRPr="00034799" w:rsidRDefault="00034799">
      <w:pPr>
        <w:pStyle w:val="Heading1"/>
        <w:rPr>
          <w:sz w:val="18"/>
          <w:szCs w:val="18"/>
        </w:rPr>
      </w:pPr>
    </w:p>
    <w:p w:rsidR="00034799" w:rsidRPr="00034799" w:rsidRDefault="00034799" w:rsidP="00034799">
      <w:pPr>
        <w:pStyle w:val="ListBullet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Working well independently and in teams.</w:t>
      </w:r>
    </w:p>
    <w:p w:rsidR="00034799" w:rsidRPr="00034799" w:rsidRDefault="00034799" w:rsidP="00034799">
      <w:pPr>
        <w:pStyle w:val="ListBullet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Communicating well, verbally and by writing.</w:t>
      </w:r>
    </w:p>
    <w:p w:rsidR="00034799" w:rsidRPr="00034799" w:rsidRDefault="00034799" w:rsidP="00034799">
      <w:pPr>
        <w:pStyle w:val="ListBullet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Capable of analytical thinking and problem solving.</w:t>
      </w:r>
    </w:p>
    <w:p w:rsidR="00034799" w:rsidRPr="00034799" w:rsidRDefault="00034799" w:rsidP="00034799">
      <w:pPr>
        <w:pStyle w:val="ListBullet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Ability to plan my time and work for deadlines.</w:t>
      </w:r>
    </w:p>
    <w:p w:rsidR="00034799" w:rsidRPr="00034799" w:rsidRDefault="00034799" w:rsidP="00034799">
      <w:pPr>
        <w:pStyle w:val="ListBullet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Excellent at learning new jobs and tasks.</w:t>
      </w:r>
    </w:p>
    <w:p w:rsidR="00034799" w:rsidRPr="00AC5BED" w:rsidRDefault="00C06C72" w:rsidP="00C06C72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t>LANGUAGE:</w:t>
      </w:r>
      <w:r w:rsidRPr="00C06C72">
        <w:rPr>
          <w:noProof/>
          <w:lang w:eastAsia="en-US"/>
        </w:rPr>
        <w:t xml:space="preserve"> </w:t>
      </w:r>
    </w:p>
    <w:p w:rsidR="00C06C72" w:rsidRDefault="00C06C72" w:rsidP="00034799">
      <w:pPr>
        <w:pStyle w:val="ListBullet"/>
        <w:numPr>
          <w:ilvl w:val="0"/>
          <w:numId w:val="0"/>
        </w:numPr>
        <w:ind w:firstLine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p w:rsidR="00034799" w:rsidRPr="00034799" w:rsidRDefault="00034799" w:rsidP="00034799">
      <w:pPr>
        <w:pStyle w:val="ListBullet"/>
        <w:numPr>
          <w:ilvl w:val="0"/>
          <w:numId w:val="0"/>
        </w:numPr>
        <w:ind w:firstLine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Fluent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in</w:t>
      </w: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Arabi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 (mothers tongue) reading and</w:t>
      </w: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writing</w:t>
      </w:r>
    </w:p>
    <w:p w:rsidR="00034799" w:rsidRDefault="00034799" w:rsidP="00034799">
      <w:pPr>
        <w:pStyle w:val="ListBullet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Fluent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in English reading and</w:t>
      </w:r>
      <w:r w:rsidRP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writing</w:t>
      </w:r>
    </w:p>
    <w:p w:rsidR="000471B6" w:rsidRDefault="000471B6" w:rsidP="00C06C72">
      <w:pPr>
        <w:pStyle w:val="Heading1"/>
      </w:pPr>
    </w:p>
    <w:p w:rsidR="000471B6" w:rsidRDefault="000471B6" w:rsidP="00C06C72">
      <w:pPr>
        <w:pStyle w:val="Heading1"/>
      </w:pPr>
    </w:p>
    <w:p w:rsidR="00C06C72" w:rsidRDefault="00C06C72" w:rsidP="000471B6">
      <w:pPr>
        <w:pStyle w:val="Heading1"/>
        <w:rPr>
          <w:noProof/>
          <w:lang w:eastAsia="en-US"/>
        </w:rPr>
      </w:pPr>
      <w:r>
        <w:t>INTEREST:</w:t>
      </w:r>
      <w:r w:rsidRPr="00C06C72">
        <w:rPr>
          <w:noProof/>
          <w:lang w:eastAsia="en-US"/>
        </w:rPr>
        <w:t xml:space="preserve"> </w:t>
      </w:r>
    </w:p>
    <w:p w:rsidR="000471B6" w:rsidRPr="000471B6" w:rsidRDefault="000471B6" w:rsidP="000471B6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0471B6" w:rsidRDefault="003A7C72" w:rsidP="000471B6">
      <w:pPr>
        <w:pStyle w:val="ListBullet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A7C7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Reading</w:t>
      </w:r>
      <w:r w:rsidR="000471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</w:t>
      </w:r>
    </w:p>
    <w:p w:rsidR="00034799" w:rsidRDefault="003A7C72" w:rsidP="000471B6">
      <w:pPr>
        <w:pStyle w:val="ListBullet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A7C7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Traveling</w:t>
      </w:r>
      <w:r w:rsidR="0003479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ab/>
      </w:r>
    </w:p>
    <w:p w:rsidR="00034799" w:rsidRPr="00034799" w:rsidRDefault="00034799" w:rsidP="00034799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ab/>
      </w:r>
    </w:p>
    <w:sdt>
      <w:sdtPr>
        <w:rPr>
          <w:sz w:val="36"/>
          <w:szCs w:val="36"/>
        </w:rPr>
        <w:alias w:val="Experience:"/>
        <w:tag w:val="Experience:"/>
        <w:id w:val="171684534"/>
        <w:placeholder>
          <w:docPart w:val="B38187729E0F438F8C423AABD226FFFE"/>
        </w:placeholder>
        <w:temporary/>
        <w:showingPlcHdr/>
        <w15:appearance w15:val="hidden"/>
      </w:sdtPr>
      <w:sdtContent>
        <w:p w:rsidR="006270A9" w:rsidRDefault="009D5933">
          <w:pPr>
            <w:pStyle w:val="Heading1"/>
            <w:rPr>
              <w:sz w:val="36"/>
              <w:szCs w:val="36"/>
            </w:rPr>
          </w:pPr>
          <w:r w:rsidRPr="00034799">
            <w:rPr>
              <w:sz w:val="36"/>
              <w:szCs w:val="36"/>
            </w:rPr>
            <w:t>Experience</w:t>
          </w:r>
        </w:p>
      </w:sdtContent>
    </w:sdt>
    <w:p w:rsidR="004C1B65" w:rsidRDefault="004C1B65">
      <w:pPr>
        <w:pStyle w:val="Heading1"/>
        <w:rPr>
          <w:sz w:val="36"/>
          <w:szCs w:val="36"/>
        </w:rPr>
      </w:pPr>
    </w:p>
    <w:p w:rsidR="00CE3202" w:rsidRPr="004F150E" w:rsidRDefault="004F150E" w:rsidP="004F150E">
      <w:pPr>
        <w:pStyle w:val="Heading2"/>
        <w:numPr>
          <w:ilvl w:val="3"/>
          <w:numId w:val="21"/>
        </w:numPr>
        <w:rPr>
          <w:caps w:val="0"/>
          <w:color w:val="2A7B88" w:themeColor="accent1" w:themeShade="BF"/>
          <w:sz w:val="20"/>
          <w:szCs w:val="20"/>
        </w:rPr>
      </w:pPr>
      <w:r w:rsidRPr="004C1B65">
        <w:t>Sales representative</w:t>
      </w:r>
      <w:r>
        <w:t xml:space="preserve"> | </w:t>
      </w:r>
      <w:r>
        <w:t>bAHRAIN DUTY FREE MAY 2019</w:t>
      </w:r>
      <w:r>
        <w:t xml:space="preserve"> – present </w:t>
      </w:r>
    </w:p>
    <w:p w:rsidR="004F150E" w:rsidRPr="004F150E" w:rsidRDefault="004F150E" w:rsidP="004F150E">
      <w:pPr>
        <w:rPr>
          <w:sz w:val="2"/>
          <w:szCs w:val="2"/>
        </w:rPr>
      </w:pPr>
    </w:p>
    <w:p w:rsidR="00CE3202" w:rsidRDefault="004C1B65" w:rsidP="004F150E">
      <w:pPr>
        <w:pStyle w:val="Heading2"/>
        <w:numPr>
          <w:ilvl w:val="3"/>
          <w:numId w:val="21"/>
        </w:numPr>
      </w:pPr>
      <w:r>
        <w:rPr>
          <w:caps w:val="0"/>
          <w:color w:val="2A7B88" w:themeColor="accent1" w:themeShade="BF"/>
          <w:sz w:val="20"/>
          <w:szCs w:val="20"/>
        </w:rPr>
        <w:t xml:space="preserve"> </w:t>
      </w:r>
      <w:r w:rsidRPr="004C1B65">
        <w:t>Sales representative</w:t>
      </w:r>
      <w:r>
        <w:t xml:space="preserve"> | osn teliviso</w:t>
      </w:r>
      <w:r w:rsidR="004F150E">
        <w:t xml:space="preserve">n network </w:t>
      </w:r>
      <w:r w:rsidR="00652F38">
        <w:t>S</w:t>
      </w:r>
      <w:bookmarkStart w:id="0" w:name="_GoBack"/>
      <w:bookmarkEnd w:id="0"/>
      <w:r w:rsidR="00652F38">
        <w:t xml:space="preserve">EPTEMBER </w:t>
      </w:r>
      <w:r w:rsidR="004F150E">
        <w:t xml:space="preserve">2018 – </w:t>
      </w:r>
      <w:r w:rsidR="00652F38">
        <w:t xml:space="preserve">APRIL </w:t>
      </w:r>
      <w:r w:rsidR="004F150E">
        <w:t>2019</w:t>
      </w:r>
    </w:p>
    <w:p w:rsidR="004F150E" w:rsidRPr="004F150E" w:rsidRDefault="004F150E" w:rsidP="004F150E">
      <w:pPr>
        <w:rPr>
          <w:sz w:val="2"/>
          <w:szCs w:val="2"/>
        </w:rPr>
      </w:pPr>
    </w:p>
    <w:p w:rsidR="003A7C72" w:rsidRDefault="003A7C72" w:rsidP="003A7C72">
      <w:pPr>
        <w:pStyle w:val="Heading2"/>
        <w:numPr>
          <w:ilvl w:val="3"/>
          <w:numId w:val="21"/>
        </w:numPr>
      </w:pPr>
      <w:r>
        <w:t xml:space="preserve">At Your Service agent | Gulf Hotel </w:t>
      </w:r>
      <w:r w:rsidR="004C1B65">
        <w:t>bahrain | September 2016-2018</w:t>
      </w:r>
    </w:p>
    <w:p w:rsidR="00AC5BED" w:rsidRPr="00AC5BED" w:rsidRDefault="00AC5BED" w:rsidP="00AC5BED">
      <w:pPr>
        <w:spacing w:after="0"/>
      </w:pPr>
    </w:p>
    <w:p w:rsidR="006270A9" w:rsidRDefault="003A7C72" w:rsidP="00AC5BED">
      <w:pPr>
        <w:pStyle w:val="Heading2"/>
        <w:numPr>
          <w:ilvl w:val="3"/>
          <w:numId w:val="21"/>
        </w:numPr>
        <w:spacing w:before="0" w:after="0"/>
      </w:pPr>
      <w:r>
        <w:t>Customer service agent</w:t>
      </w:r>
      <w:r w:rsidR="009D5933">
        <w:t> | </w:t>
      </w:r>
      <w:r w:rsidRPr="003A7C72">
        <w:t>Talabat service company</w:t>
      </w:r>
      <w:r w:rsidR="009D5933">
        <w:t> | </w:t>
      </w:r>
      <w:r>
        <w:t>February-June 2016</w:t>
      </w:r>
    </w:p>
    <w:p w:rsidR="00AC5BED" w:rsidRPr="00AC5BED" w:rsidRDefault="00AC5BED" w:rsidP="00AC5BED">
      <w:pPr>
        <w:spacing w:after="0"/>
      </w:pPr>
    </w:p>
    <w:p w:rsidR="003A7C72" w:rsidRDefault="003A7C72" w:rsidP="00AC5BED">
      <w:pPr>
        <w:pStyle w:val="Heading2"/>
        <w:numPr>
          <w:ilvl w:val="3"/>
          <w:numId w:val="21"/>
        </w:numPr>
        <w:spacing w:before="0" w:after="0"/>
      </w:pPr>
      <w:r>
        <w:t>Customer service agent | </w:t>
      </w:r>
      <w:r w:rsidR="00AC5BED">
        <w:t>INVITA COMPANY</w:t>
      </w:r>
      <w:r>
        <w:t> | June 201</w:t>
      </w:r>
      <w:r w:rsidR="00AC5BED">
        <w:t>4-DECEMBER 2015</w:t>
      </w:r>
    </w:p>
    <w:p w:rsidR="00AC5BED" w:rsidRPr="00AC5BED" w:rsidRDefault="00AC5BED" w:rsidP="00AC5BED">
      <w:pPr>
        <w:spacing w:after="0"/>
      </w:pPr>
    </w:p>
    <w:p w:rsidR="003A7C72" w:rsidRDefault="003A7C72" w:rsidP="00AC5BED">
      <w:pPr>
        <w:pStyle w:val="Heading2"/>
        <w:numPr>
          <w:ilvl w:val="3"/>
          <w:numId w:val="21"/>
        </w:numPr>
        <w:spacing w:before="0" w:after="0"/>
      </w:pPr>
      <w:r>
        <w:t xml:space="preserve">Customer </w:t>
      </w:r>
      <w:r w:rsidR="00AC5BED">
        <w:t>CARE</w:t>
      </w:r>
      <w:r>
        <w:t xml:space="preserve"> agent | </w:t>
      </w:r>
      <w:r w:rsidR="00AC5BED">
        <w:t>BATELCO</w:t>
      </w:r>
      <w:r>
        <w:t> | </w:t>
      </w:r>
      <w:r w:rsidR="00AC5BED">
        <w:t>aUGUST 2013-2014</w:t>
      </w:r>
    </w:p>
    <w:p w:rsidR="00AC5BED" w:rsidRPr="00AC5BED" w:rsidRDefault="00AC5BED" w:rsidP="00AC5BED">
      <w:pPr>
        <w:spacing w:after="0"/>
      </w:pPr>
    </w:p>
    <w:p w:rsidR="00AC5BED" w:rsidRDefault="00AC5BED" w:rsidP="00AC5BED">
      <w:pPr>
        <w:pStyle w:val="Heading2"/>
        <w:numPr>
          <w:ilvl w:val="3"/>
          <w:numId w:val="21"/>
        </w:numPr>
        <w:spacing w:after="0"/>
      </w:pPr>
      <w:r>
        <w:t>REGISTRATION STAFF</w:t>
      </w:r>
      <w:r w:rsidR="003A7C72">
        <w:t> | </w:t>
      </w:r>
      <w:r>
        <w:t xml:space="preserve">BAHRAIN EXHIBITION </w:t>
      </w:r>
      <w:r w:rsidR="003A7C72" w:rsidRPr="003A7C72">
        <w:t>company</w:t>
      </w:r>
    </w:p>
    <w:p w:rsidR="003A7C72" w:rsidRDefault="00AC5BED" w:rsidP="00AC5BED">
      <w:pPr>
        <w:pStyle w:val="Heading2"/>
        <w:spacing w:after="0"/>
        <w:ind w:left="216"/>
      </w:pPr>
      <w:r>
        <w:t>|MARCH 2012, January 2013, January 2014, October 2014 and January 2016</w:t>
      </w:r>
    </w:p>
    <w:p w:rsidR="00C06C72" w:rsidRDefault="00C06C72" w:rsidP="00C06C7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C06C72" w:rsidRDefault="00C06C72" w:rsidP="00C06C7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Reference</w:t>
      </w:r>
    </w:p>
    <w:p w:rsidR="00235191" w:rsidRPr="00235191" w:rsidRDefault="00235191" w:rsidP="00235191">
      <w:pPr>
        <w:pStyle w:val="Heading1"/>
        <w:spacing w:before="0" w:after="0"/>
        <w:rPr>
          <w:sz w:val="20"/>
          <w:szCs w:val="20"/>
        </w:rPr>
      </w:pPr>
    </w:p>
    <w:p w:rsidR="00235191" w:rsidRDefault="00235191" w:rsidP="00235191">
      <w:pPr>
        <w:pStyle w:val="Heading2"/>
        <w:numPr>
          <w:ilvl w:val="3"/>
          <w:numId w:val="21"/>
        </w:numPr>
      </w:pPr>
      <w:r>
        <w:t>Bashar Ghazwan</w:t>
      </w:r>
      <w:r>
        <w:tab/>
        <w:t>-</w:t>
      </w:r>
      <w:r>
        <w:tab/>
      </w:r>
      <w:r w:rsidR="00AA1BDD">
        <w:t xml:space="preserve">  </w:t>
      </w:r>
      <w:r>
        <w:t>Front</w:t>
      </w:r>
      <w:r w:rsidR="00AA1BDD">
        <w:t xml:space="preserve"> office</w:t>
      </w:r>
      <w:r>
        <w:t xml:space="preserve"> mANAGER </w:t>
      </w:r>
    </w:p>
    <w:p w:rsidR="00235191" w:rsidRPr="00235191" w:rsidRDefault="00235191" w:rsidP="00235191">
      <w:pPr>
        <w:ind w:left="2160"/>
        <w:rPr>
          <w:color w:val="000000" w:themeColor="text1"/>
        </w:rPr>
      </w:pPr>
      <w:r>
        <w:t xml:space="preserve">        </w:t>
      </w:r>
      <w:r>
        <w:tab/>
      </w:r>
      <w:r>
        <w:tab/>
      </w:r>
      <w:r>
        <w:tab/>
        <w:t xml:space="preserve"> </w:t>
      </w:r>
      <w:r w:rsidRPr="00235191">
        <w:rPr>
          <w:color w:val="000000" w:themeColor="text1"/>
        </w:rPr>
        <w:t>#36044454</w:t>
      </w:r>
    </w:p>
    <w:p w:rsidR="00235191" w:rsidRPr="00235191" w:rsidRDefault="00235191" w:rsidP="00CE3202"/>
    <w:p w:rsidR="00235191" w:rsidRDefault="00235191" w:rsidP="00235191">
      <w:pPr>
        <w:pStyle w:val="Heading2"/>
        <w:ind w:left="216"/>
      </w:pPr>
    </w:p>
    <w:p w:rsidR="00C06C72" w:rsidRDefault="00C06C72" w:rsidP="00C06C7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36"/>
          <w:szCs w:val="36"/>
        </w:rPr>
      </w:pPr>
    </w:p>
    <w:p w:rsidR="00C06C72" w:rsidRDefault="00C06C72" w:rsidP="00C06C7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36"/>
          <w:szCs w:val="36"/>
        </w:rPr>
      </w:pPr>
    </w:p>
    <w:p w:rsidR="00C06C72" w:rsidRPr="00C06C72" w:rsidRDefault="00C06C72" w:rsidP="00C06C72"/>
    <w:p w:rsidR="003A7C72" w:rsidRPr="003A7C72" w:rsidRDefault="003A7C72" w:rsidP="00AC5BED">
      <w:pPr>
        <w:spacing w:after="0"/>
      </w:pPr>
    </w:p>
    <w:p w:rsidR="003A7C72" w:rsidRDefault="003A7C72" w:rsidP="003A7C72">
      <w:pPr>
        <w:pStyle w:val="ListBullet"/>
        <w:numPr>
          <w:ilvl w:val="0"/>
          <w:numId w:val="0"/>
        </w:numPr>
        <w:ind w:left="216"/>
      </w:pPr>
    </w:p>
    <w:sectPr w:rsidR="003A7C72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CB" w:rsidRDefault="00477ECB">
      <w:pPr>
        <w:spacing w:after="0"/>
      </w:pPr>
      <w:r>
        <w:separator/>
      </w:r>
    </w:p>
  </w:endnote>
  <w:endnote w:type="continuationSeparator" w:id="0">
    <w:p w:rsidR="00477ECB" w:rsidRDefault="00477E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02" w:rsidRDefault="00CE320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553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CB" w:rsidRDefault="00477ECB">
      <w:pPr>
        <w:spacing w:after="0"/>
      </w:pPr>
      <w:r>
        <w:separator/>
      </w:r>
    </w:p>
  </w:footnote>
  <w:footnote w:type="continuationSeparator" w:id="0">
    <w:p w:rsidR="00477ECB" w:rsidRDefault="00477E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CE6B222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EBF1CC7"/>
    <w:multiLevelType w:val="hybridMultilevel"/>
    <w:tmpl w:val="2004AE5A"/>
    <w:lvl w:ilvl="0" w:tplc="2D4067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2A"/>
    <w:rsid w:val="00034799"/>
    <w:rsid w:val="000471B6"/>
    <w:rsid w:val="000A4F59"/>
    <w:rsid w:val="001379BA"/>
    <w:rsid w:val="00141A4C"/>
    <w:rsid w:val="001B29CF"/>
    <w:rsid w:val="00223B22"/>
    <w:rsid w:val="00235191"/>
    <w:rsid w:val="0028220F"/>
    <w:rsid w:val="0029182A"/>
    <w:rsid w:val="002C7C8B"/>
    <w:rsid w:val="00356C14"/>
    <w:rsid w:val="003A7C72"/>
    <w:rsid w:val="00477ECB"/>
    <w:rsid w:val="00482FFF"/>
    <w:rsid w:val="004A5530"/>
    <w:rsid w:val="004C1B65"/>
    <w:rsid w:val="004F150E"/>
    <w:rsid w:val="00617B26"/>
    <w:rsid w:val="00620E83"/>
    <w:rsid w:val="006270A9"/>
    <w:rsid w:val="00652F38"/>
    <w:rsid w:val="00661D38"/>
    <w:rsid w:val="00675956"/>
    <w:rsid w:val="00681034"/>
    <w:rsid w:val="00681672"/>
    <w:rsid w:val="007C0FC7"/>
    <w:rsid w:val="00816216"/>
    <w:rsid w:val="00826992"/>
    <w:rsid w:val="0087734B"/>
    <w:rsid w:val="009D588F"/>
    <w:rsid w:val="009D5933"/>
    <w:rsid w:val="00AA1BDD"/>
    <w:rsid w:val="00AC2CC7"/>
    <w:rsid w:val="00AC5BED"/>
    <w:rsid w:val="00AD1806"/>
    <w:rsid w:val="00BD768D"/>
    <w:rsid w:val="00C06C72"/>
    <w:rsid w:val="00C61F8E"/>
    <w:rsid w:val="00CE3202"/>
    <w:rsid w:val="00D52A96"/>
    <w:rsid w:val="00D67348"/>
    <w:rsid w:val="00DA1F83"/>
    <w:rsid w:val="00E83E4B"/>
    <w:rsid w:val="00E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D7E01C-82B1-4BFE-8EC2-486E42AB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2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93083E2D9C4F98B5DAFA52D27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5D918-6698-480F-BBCD-D6B59E4F0328}"/>
      </w:docPartPr>
      <w:docPartBody>
        <w:p w:rsidR="008D7BAC" w:rsidRDefault="008E73B2">
          <w:pPr>
            <w:pStyle w:val="0193083E2D9C4F98B5DAFA52D27C6E8C"/>
          </w:pPr>
          <w:r>
            <w:t>Education</w:t>
          </w:r>
        </w:p>
      </w:docPartBody>
    </w:docPart>
    <w:docPart>
      <w:docPartPr>
        <w:name w:val="DFB7DF038753407FB090409FFC062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B4AA-5FDE-47EB-B569-DE945D8C2E97}"/>
      </w:docPartPr>
      <w:docPartBody>
        <w:p w:rsidR="008D7BAC" w:rsidRDefault="008E73B2">
          <w:pPr>
            <w:pStyle w:val="DFB7DF038753407FB090409FFC0624AF"/>
          </w:pPr>
          <w:r>
            <w:t>Skills &amp; Abilities</w:t>
          </w:r>
        </w:p>
      </w:docPartBody>
    </w:docPart>
    <w:docPart>
      <w:docPartPr>
        <w:name w:val="B38187729E0F438F8C423AABD226F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2E02-0C1C-4A78-A77E-5539DE13827A}"/>
      </w:docPartPr>
      <w:docPartBody>
        <w:p w:rsidR="008D7BAC" w:rsidRDefault="008E73B2">
          <w:pPr>
            <w:pStyle w:val="B38187729E0F438F8C423AABD226FFF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C4"/>
    <w:rsid w:val="002B7772"/>
    <w:rsid w:val="006F75F6"/>
    <w:rsid w:val="00840194"/>
    <w:rsid w:val="00873F30"/>
    <w:rsid w:val="008D7BAC"/>
    <w:rsid w:val="008E73B2"/>
    <w:rsid w:val="00A8665A"/>
    <w:rsid w:val="00AC19C4"/>
    <w:rsid w:val="00BD3174"/>
    <w:rsid w:val="00D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B4CAD7C2145AC954E98185B9697D9">
    <w:name w:val="F7BB4CAD7C2145AC954E98185B9697D9"/>
  </w:style>
  <w:style w:type="paragraph" w:customStyle="1" w:styleId="01AFC7FE3E2F4DD897806DB80EE9D391">
    <w:name w:val="01AFC7FE3E2F4DD897806DB80EE9D391"/>
  </w:style>
  <w:style w:type="paragraph" w:customStyle="1" w:styleId="C41DE6D7C3EB44D8B543DB1C75D85427">
    <w:name w:val="C41DE6D7C3EB44D8B543DB1C75D85427"/>
  </w:style>
  <w:style w:type="paragraph" w:customStyle="1" w:styleId="D7A9BA46BF90405D851E82088CCC5E0A">
    <w:name w:val="D7A9BA46BF90405D851E82088CCC5E0A"/>
  </w:style>
  <w:style w:type="paragraph" w:customStyle="1" w:styleId="5CD705D1442B45EE8119212784B979AB">
    <w:name w:val="5CD705D1442B45EE8119212784B979AB"/>
  </w:style>
  <w:style w:type="paragraph" w:customStyle="1" w:styleId="5295E3CB5DF74B729D656AD6E0D6F6D9">
    <w:name w:val="5295E3CB5DF74B729D656AD6E0D6F6D9"/>
  </w:style>
  <w:style w:type="paragraph" w:customStyle="1" w:styleId="0193083E2D9C4F98B5DAFA52D27C6E8C">
    <w:name w:val="0193083E2D9C4F98B5DAFA52D27C6E8C"/>
  </w:style>
  <w:style w:type="paragraph" w:customStyle="1" w:styleId="44CD6B761DA3428B9BCECF0DFC6C18BA">
    <w:name w:val="44CD6B761DA3428B9BCECF0DFC6C18BA"/>
  </w:style>
  <w:style w:type="paragraph" w:customStyle="1" w:styleId="1A27DF45CAC24E24AA7C3998441C3A5D">
    <w:name w:val="1A27DF45CAC24E24AA7C3998441C3A5D"/>
  </w:style>
  <w:style w:type="paragraph" w:customStyle="1" w:styleId="F1DF2388DA21435385CCFE06BB0AD8D0">
    <w:name w:val="F1DF2388DA21435385CCFE06BB0AD8D0"/>
  </w:style>
  <w:style w:type="paragraph" w:customStyle="1" w:styleId="C1879C7D5B04423E8540347882132314">
    <w:name w:val="C1879C7D5B04423E8540347882132314"/>
  </w:style>
  <w:style w:type="paragraph" w:customStyle="1" w:styleId="0794F20CE2CE45E4BAC5661CFFB8715E">
    <w:name w:val="0794F20CE2CE45E4BAC5661CFFB8715E"/>
  </w:style>
  <w:style w:type="paragraph" w:customStyle="1" w:styleId="079B9524D73A438CA0D57AB801DB5939">
    <w:name w:val="079B9524D73A438CA0D57AB801DB5939"/>
  </w:style>
  <w:style w:type="paragraph" w:customStyle="1" w:styleId="D0FBD1697C54410CBD452C0D796E0A99">
    <w:name w:val="D0FBD1697C54410CBD452C0D796E0A99"/>
  </w:style>
  <w:style w:type="paragraph" w:customStyle="1" w:styleId="BC53AE7FED984544879BB6B03F9C7849">
    <w:name w:val="BC53AE7FED984544879BB6B03F9C7849"/>
  </w:style>
  <w:style w:type="paragraph" w:customStyle="1" w:styleId="DFB7DF038753407FB090409FFC0624AF">
    <w:name w:val="DFB7DF038753407FB090409FFC0624AF"/>
  </w:style>
  <w:style w:type="paragraph" w:customStyle="1" w:styleId="00C04ED4C2D547058044C58C4C8A2B79">
    <w:name w:val="00C04ED4C2D547058044C58C4C8A2B79"/>
  </w:style>
  <w:style w:type="paragraph" w:customStyle="1" w:styleId="7F39C68174C24F71963D1441052C5ECD">
    <w:name w:val="7F39C68174C24F71963D1441052C5ECD"/>
  </w:style>
  <w:style w:type="paragraph" w:customStyle="1" w:styleId="D94A26938C134897979A6BBDA58DA7F8">
    <w:name w:val="D94A26938C134897979A6BBDA58DA7F8"/>
  </w:style>
  <w:style w:type="paragraph" w:customStyle="1" w:styleId="67D5B547F01E4E5784B9C8B3FBE8ED14">
    <w:name w:val="67D5B547F01E4E5784B9C8B3FBE8ED14"/>
  </w:style>
  <w:style w:type="paragraph" w:customStyle="1" w:styleId="1DDB14479E9F4FAD9A68027453F74755">
    <w:name w:val="1DDB14479E9F4FAD9A68027453F74755"/>
  </w:style>
  <w:style w:type="paragraph" w:customStyle="1" w:styleId="76418A4904204D238417E1F6AC701284">
    <w:name w:val="76418A4904204D238417E1F6AC701284"/>
  </w:style>
  <w:style w:type="paragraph" w:customStyle="1" w:styleId="D54FCDFC834B490396460BD9D4924786">
    <w:name w:val="D54FCDFC834B490396460BD9D4924786"/>
  </w:style>
  <w:style w:type="paragraph" w:customStyle="1" w:styleId="7B11E6487A2C4F8E92AC9D330D2F6860">
    <w:name w:val="7B11E6487A2C4F8E92AC9D330D2F6860"/>
  </w:style>
  <w:style w:type="paragraph" w:customStyle="1" w:styleId="B38187729E0F438F8C423AABD226FFFE">
    <w:name w:val="B38187729E0F438F8C423AABD226FFFE"/>
  </w:style>
  <w:style w:type="paragraph" w:customStyle="1" w:styleId="B695B6D4DF6844209477B40E11F48B71">
    <w:name w:val="B695B6D4DF6844209477B40E11F48B71"/>
  </w:style>
  <w:style w:type="paragraph" w:customStyle="1" w:styleId="AD1BBF4EF73E40C1BC462AE6C3917B93">
    <w:name w:val="AD1BBF4EF73E40C1BC462AE6C3917B93"/>
  </w:style>
  <w:style w:type="paragraph" w:customStyle="1" w:styleId="F186B989F6E84DEEB8A7B961D66D6BED">
    <w:name w:val="F186B989F6E84DEEB8A7B961D66D6BED"/>
  </w:style>
  <w:style w:type="paragraph" w:customStyle="1" w:styleId="7F8DB3CF35F8439EAFEB95DA2231C843">
    <w:name w:val="7F8DB3CF35F8439EAFEB95DA2231C843"/>
  </w:style>
  <w:style w:type="paragraph" w:customStyle="1" w:styleId="B75502BC669F4459B23CB49FC4BFB39A">
    <w:name w:val="B75502BC669F4459B23CB49FC4BFB39A"/>
  </w:style>
  <w:style w:type="paragraph" w:customStyle="1" w:styleId="F3499B32250540208F3A5C2C9C6E4EEE">
    <w:name w:val="F3499B32250540208F3A5C2C9C6E4EEE"/>
  </w:style>
  <w:style w:type="paragraph" w:customStyle="1" w:styleId="EAF970F6DCF3406BB3C20A008F3B294A">
    <w:name w:val="EAF970F6DCF3406BB3C20A008F3B294A"/>
  </w:style>
  <w:style w:type="paragraph" w:customStyle="1" w:styleId="902B756548484C678A7E528C1C3AC8D5">
    <w:name w:val="902B756548484C678A7E528C1C3AC8D5"/>
  </w:style>
  <w:style w:type="paragraph" w:customStyle="1" w:styleId="20673A33EFCF440990096371D270654A">
    <w:name w:val="20673A33EFCF440990096371D270654A"/>
    <w:rsid w:val="00AC19C4"/>
  </w:style>
  <w:style w:type="paragraph" w:customStyle="1" w:styleId="A22BDD2893B0435BA6A891C2DB2FBFCE">
    <w:name w:val="A22BDD2893B0435BA6A891C2DB2FBFCE"/>
    <w:rsid w:val="00AC19C4"/>
  </w:style>
  <w:style w:type="paragraph" w:customStyle="1" w:styleId="4866BA0D0B0C4029A84E0669A8C0CC6A">
    <w:name w:val="4866BA0D0B0C4029A84E0669A8C0CC6A"/>
    <w:rsid w:val="00AC19C4"/>
  </w:style>
  <w:style w:type="paragraph" w:customStyle="1" w:styleId="55409D9242BF4B93B1C3A17F800F911C">
    <w:name w:val="55409D9242BF4B93B1C3A17F800F911C"/>
    <w:rsid w:val="00AC19C4"/>
  </w:style>
  <w:style w:type="paragraph" w:customStyle="1" w:styleId="7698B0A8F44748849590A7364AAE184F">
    <w:name w:val="7698B0A8F44748849590A7364AAE184F"/>
    <w:rsid w:val="00AC1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5ACB-9470-4386-9513-1C1A976F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Telephone 1</dc:creator>
  <cp:keywords/>
  <cp:lastModifiedBy>ruqaya fareed</cp:lastModifiedBy>
  <cp:revision>8</cp:revision>
  <dcterms:created xsi:type="dcterms:W3CDTF">2018-08-15T03:23:00Z</dcterms:created>
  <dcterms:modified xsi:type="dcterms:W3CDTF">2019-08-08T01:50:00Z</dcterms:modified>
  <cp:version/>
</cp:coreProperties>
</file>