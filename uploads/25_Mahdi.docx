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5"/>
        <w:gridCol w:w="6581"/>
      </w:tblGrid>
      <w:tr w:rsidR="002C2CDD" w:rsidRPr="00AE7125" w14:paraId="1EAB38C7" w14:textId="77777777" w:rsidTr="00ED2F99">
        <w:tc>
          <w:tcPr>
            <w:tcW w:w="3888" w:type="dxa"/>
            <w:tcMar>
              <w:top w:w="504" w:type="dxa"/>
              <w:right w:w="720" w:type="dxa"/>
            </w:tcMar>
          </w:tcPr>
          <w:p w14:paraId="286E4F7E" w14:textId="1B0AA335" w:rsidR="00CB57D0" w:rsidRPr="00AE7125" w:rsidRDefault="008979D6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10B3E2A0" wp14:editId="1A18D4CE">
                  <wp:simplePos x="0" y="0"/>
                  <wp:positionH relativeFrom="column">
                    <wp:posOffset>532544</wp:posOffset>
                  </wp:positionH>
                  <wp:positionV relativeFrom="paragraph">
                    <wp:posOffset>156210</wp:posOffset>
                  </wp:positionV>
                  <wp:extent cx="1159668" cy="1546225"/>
                  <wp:effectExtent l="19050" t="19050" r="21590" b="158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wad\Desktop\IMG_06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668" cy="1546225"/>
                          </a:xfrm>
                          <a:prstGeom prst="rect">
                            <a:avLst/>
                          </a:prstGeom>
                          <a:ln w="9525" cap="rnd" cmpd="sng" algn="ctr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DDF" w:rsidRPr="00AE712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7A33E775" wp14:editId="2F6571FC">
                      <wp:simplePos x="0" y="0"/>
                      <wp:positionH relativeFrom="column">
                        <wp:posOffset>-26894</wp:posOffset>
                      </wp:positionH>
                      <wp:positionV relativeFrom="page">
                        <wp:posOffset>-51099</wp:posOffset>
                      </wp:positionV>
                      <wp:extent cx="6790765" cy="1939925"/>
                      <wp:effectExtent l="0" t="0" r="1016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0765" cy="1939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  <a:effectLst>
                                <a:outerShdw algn="ctr" rotWithShape="0">
                                  <a:prstClr val="black">
                                    <a:alpha val="81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A81E9" id="Rectangle 6" o:spid="_x0000_s1026" style="position:absolute;margin-left:-2.1pt;margin-top:-4pt;width:534.7pt;height:15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" fillcolor="#65747c [1614]" strokecolor="#32393d [814]">
                      <v:shadow on="t" color="black" opacity="53084f" offset="0,0"/>
                      <w10:wrap anchory="page"/>
                    </v:rect>
                  </w:pict>
                </mc:Fallback>
              </mc:AlternateContent>
            </w:r>
          </w:p>
          <w:p w14:paraId="1E233B72" w14:textId="2EFA04C6" w:rsidR="00C90329" w:rsidRPr="00AE7125" w:rsidRDefault="00C90329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52DC2E0" w14:textId="478305F8" w:rsidR="007E7DE8" w:rsidRPr="00AE7125" w:rsidRDefault="007E7DE8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AEC5F07" w14:textId="4E6E07AD" w:rsidR="00CB57D0" w:rsidRPr="00AE7125" w:rsidRDefault="00CB57D0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906699B" w14:textId="1D07B773" w:rsidR="00761D17" w:rsidRPr="00AE7125" w:rsidRDefault="00761D17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157A36" w14:textId="17A7AF85" w:rsidR="00BD1746" w:rsidRPr="00AE7125" w:rsidRDefault="00BD1746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81A6C1F" w14:textId="20E7711A" w:rsidR="00BD1746" w:rsidRDefault="00BD1746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9EABAE6" w14:textId="59681234" w:rsidR="00216560" w:rsidRDefault="00216560" w:rsidP="00845C15">
            <w:pPr>
              <w:pStyle w:val="Heading3"/>
              <w:pBdr>
                <w:bottom w:val="none" w:sz="0" w:space="0" w:color="auto"/>
              </w:pBdr>
              <w:spacing w:before="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96BECF7" w14:textId="063C83CA" w:rsidR="001C2D28" w:rsidRPr="00AE7125" w:rsidRDefault="001C2D28" w:rsidP="00216560">
            <w:pPr>
              <w:pStyle w:val="Heading3"/>
              <w:pBdr>
                <w:bottom w:val="none" w:sz="0" w:space="0" w:color="auto"/>
              </w:pBdr>
              <w:spacing w:before="480" w:after="120"/>
              <w:contextualSpacing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6CD656" w14:textId="5A98963A" w:rsidR="002C2CDD" w:rsidRPr="00AE7125" w:rsidRDefault="00216560" w:rsidP="00C80BD4">
            <w:pPr>
              <w:pStyle w:val="Heading3"/>
              <w:pBdr>
                <w:bottom w:val="single" w:sz="12" w:space="1" w:color="65757D" w:themeColor="background2" w:themeShade="80"/>
              </w:pBdr>
              <w:spacing w:before="280" w:after="240"/>
              <w:contextualSpacing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2191D8" wp14:editId="714BC66B">
                      <wp:simplePos x="0" y="0"/>
                      <wp:positionH relativeFrom="column">
                        <wp:posOffset>2326282</wp:posOffset>
                      </wp:positionH>
                      <wp:positionV relativeFrom="paragraph">
                        <wp:posOffset>66250</wp:posOffset>
                      </wp:positionV>
                      <wp:extent cx="0" cy="6420941"/>
                      <wp:effectExtent l="0" t="0" r="3810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209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1B078" id="Straight Connector 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15pt,5.2pt" to="183.15pt,5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" strokecolor="#65747c [1614]" strokeweight="1.5pt">
                      <v:stroke joinstyle="miter"/>
                    </v:line>
                  </w:pict>
                </mc:Fallback>
              </mc:AlternateContent>
            </w:r>
            <w:r w:rsidR="006A26C5"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  <w:p w14:paraId="51CCEB30" w14:textId="3A58BDC2" w:rsidR="00F808CB" w:rsidRPr="00AE7125" w:rsidRDefault="00926674" w:rsidP="00E130E2">
            <w:pPr>
              <w:pStyle w:val="ListParagraph"/>
              <w:numPr>
                <w:ilvl w:val="0"/>
                <w:numId w:val="11"/>
              </w:numPr>
              <w:spacing w:after="240" w:line="480" w:lineRule="auto"/>
              <w:ind w:left="414" w:hanging="357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Self-Motivation</w:t>
            </w:r>
          </w:p>
          <w:p w14:paraId="3D677B96" w14:textId="6CCA25E2" w:rsidR="00AA61AC" w:rsidRPr="00AE7125" w:rsidRDefault="00926674" w:rsidP="00E130E2">
            <w:pPr>
              <w:pStyle w:val="ListParagraph"/>
              <w:numPr>
                <w:ilvl w:val="0"/>
                <w:numId w:val="11"/>
              </w:numPr>
              <w:spacing w:after="240" w:line="480" w:lineRule="auto"/>
              <w:ind w:left="414" w:hanging="357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Team Work</w:t>
            </w:r>
          </w:p>
          <w:p w14:paraId="71852F7C" w14:textId="4BBA6980" w:rsidR="00752610" w:rsidRPr="00AE7125" w:rsidRDefault="00926674" w:rsidP="00E130E2">
            <w:pPr>
              <w:pStyle w:val="ListParagraph"/>
              <w:numPr>
                <w:ilvl w:val="0"/>
                <w:numId w:val="11"/>
              </w:numPr>
              <w:spacing w:after="240" w:line="480" w:lineRule="auto"/>
              <w:ind w:left="414" w:hanging="357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Communication</w:t>
            </w:r>
          </w:p>
          <w:p w14:paraId="23E43A30" w14:textId="000DB943" w:rsidR="00752610" w:rsidRPr="00AE7125" w:rsidRDefault="00926674" w:rsidP="00E130E2">
            <w:pPr>
              <w:pStyle w:val="ListParagraph"/>
              <w:numPr>
                <w:ilvl w:val="0"/>
                <w:numId w:val="11"/>
              </w:numPr>
              <w:spacing w:after="240" w:line="480" w:lineRule="auto"/>
              <w:ind w:left="414" w:hanging="357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Self Confidence</w:t>
            </w:r>
          </w:p>
          <w:p w14:paraId="18726EAA" w14:textId="5EBFF29B" w:rsidR="00AA61AC" w:rsidRPr="00E130E2" w:rsidRDefault="00E130E2" w:rsidP="00E130E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18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 w:rsidRPr="00E130E2">
              <w:rPr>
                <w:rFonts w:asciiTheme="minorBidi" w:hAnsiTheme="minorBidi"/>
                <w:sz w:val="28"/>
                <w:szCs w:val="28"/>
              </w:rPr>
              <w:t>Computer usage skills</w:t>
            </w:r>
          </w:p>
          <w:p w14:paraId="790C2242" w14:textId="0C618946" w:rsidR="00857C18" w:rsidRPr="00AE7125" w:rsidRDefault="00857C18" w:rsidP="00ED2F99">
            <w:pPr>
              <w:pStyle w:val="Heading3"/>
              <w:pBdr>
                <w:bottom w:val="single" w:sz="12" w:space="1" w:color="65757D" w:themeColor="background2" w:themeShade="80"/>
              </w:pBdr>
              <w:spacing w:before="240" w:after="2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Languages</w:t>
            </w:r>
          </w:p>
          <w:p w14:paraId="618B2826" w14:textId="0BB46B8D" w:rsidR="000F60B7" w:rsidRPr="00AE7125" w:rsidRDefault="000F60B7" w:rsidP="00E130E2">
            <w:pPr>
              <w:pStyle w:val="ListParagraph"/>
              <w:numPr>
                <w:ilvl w:val="0"/>
                <w:numId w:val="13"/>
              </w:numPr>
              <w:spacing w:after="240" w:line="480" w:lineRule="auto"/>
              <w:ind w:left="418" w:right="-288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 w:rsidRPr="00AE7125">
              <w:rPr>
                <w:rFonts w:asciiTheme="minorBidi" w:hAnsiTheme="minorBidi"/>
                <w:sz w:val="28"/>
                <w:szCs w:val="28"/>
              </w:rPr>
              <w:t xml:space="preserve">Arabic </w:t>
            </w:r>
            <w:r w:rsidR="0000339B" w:rsidRPr="0000339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AE7125">
              <w:rPr>
                <w:rFonts w:asciiTheme="minorBidi" w:hAnsiTheme="minorBidi"/>
                <w:sz w:val="28"/>
                <w:szCs w:val="28"/>
              </w:rPr>
              <w:t>-</w:t>
            </w:r>
            <w:r w:rsidR="00E42BF8">
              <w:rPr>
                <w:rFonts w:asciiTheme="minorBidi" w:hAnsiTheme="minorBidi"/>
                <w:sz w:val="28"/>
                <w:szCs w:val="28"/>
              </w:rPr>
              <w:t xml:space="preserve"> Native</w:t>
            </w:r>
          </w:p>
          <w:p w14:paraId="3290227B" w14:textId="7BA19527" w:rsidR="000F60B7" w:rsidRPr="00AE7125" w:rsidRDefault="00CB1766" w:rsidP="00E130E2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418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 w:rsidRPr="00AE7125">
              <w:rPr>
                <w:rFonts w:asciiTheme="minorBidi" w:hAnsiTheme="minorBidi"/>
                <w:sz w:val="28"/>
                <w:szCs w:val="28"/>
              </w:rPr>
              <w:t>English</w:t>
            </w:r>
            <w:r w:rsidR="0000339B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AE7125">
              <w:rPr>
                <w:rFonts w:asciiTheme="minorBidi" w:hAnsiTheme="minorBidi"/>
                <w:sz w:val="28"/>
                <w:szCs w:val="28"/>
              </w:rPr>
              <w:t>-</w:t>
            </w:r>
            <w:r w:rsidR="000F60B7" w:rsidRPr="00AE7125">
              <w:rPr>
                <w:rFonts w:asciiTheme="minorBidi" w:hAnsiTheme="minorBidi"/>
                <w:sz w:val="28"/>
                <w:szCs w:val="28"/>
              </w:rPr>
              <w:t xml:space="preserve">  </w:t>
            </w:r>
            <w:r w:rsidR="00222B24" w:rsidRPr="00AE7125">
              <w:rPr>
                <w:rFonts w:asciiTheme="minorBidi" w:hAnsiTheme="minorBidi"/>
                <w:sz w:val="28"/>
                <w:szCs w:val="28"/>
              </w:rPr>
              <w:t>Intermediate</w:t>
            </w:r>
            <w:r w:rsidR="000F60B7" w:rsidRPr="00AE7125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  <w:p w14:paraId="5C5B8DF8" w14:textId="4DEDC035" w:rsidR="00E2487A" w:rsidRPr="00AE7125" w:rsidRDefault="00E2487A" w:rsidP="00ED2F99">
            <w:pPr>
              <w:pStyle w:val="Heading3"/>
              <w:pBdr>
                <w:bottom w:val="single" w:sz="12" w:space="1" w:color="65757D" w:themeColor="background2" w:themeShade="80"/>
              </w:pBdr>
              <w:spacing w:before="240" w:after="2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hobbies</w:t>
            </w:r>
          </w:p>
          <w:p w14:paraId="075531E3" w14:textId="554C3DD9" w:rsidR="0038407C" w:rsidRPr="00AE7125" w:rsidRDefault="00E130E2" w:rsidP="00E130E2">
            <w:pPr>
              <w:pStyle w:val="ListParagraph"/>
              <w:numPr>
                <w:ilvl w:val="0"/>
                <w:numId w:val="18"/>
              </w:numPr>
              <w:spacing w:after="240" w:line="480" w:lineRule="auto"/>
              <w:ind w:left="418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Traveling</w:t>
            </w:r>
          </w:p>
          <w:p w14:paraId="0EA0A1F2" w14:textId="636028D7" w:rsidR="00256EE1" w:rsidRPr="00E130E2" w:rsidRDefault="00EB6D31" w:rsidP="00E130E2">
            <w:pPr>
              <w:pStyle w:val="ListParagraph"/>
              <w:numPr>
                <w:ilvl w:val="0"/>
                <w:numId w:val="18"/>
              </w:numPr>
              <w:spacing w:after="240" w:line="480" w:lineRule="auto"/>
              <w:ind w:left="418"/>
              <w:contextualSpacing w:val="0"/>
              <w:rPr>
                <w:rFonts w:asciiTheme="minorBidi" w:hAnsiTheme="minorBidi"/>
                <w:sz w:val="28"/>
                <w:szCs w:val="28"/>
              </w:rPr>
            </w:pPr>
            <w:r w:rsidRPr="00AE7125">
              <w:rPr>
                <w:rFonts w:asciiTheme="minorBidi" w:hAnsiTheme="minorBidi"/>
                <w:sz w:val="28"/>
                <w:szCs w:val="28"/>
              </w:rPr>
              <w:t>Reading</w:t>
            </w:r>
          </w:p>
        </w:tc>
        <w:tc>
          <w:tcPr>
            <w:tcW w:w="658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35"/>
              <w:tblOverlap w:val="never"/>
              <w:tblW w:w="63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2"/>
              <w:gridCol w:w="2304"/>
            </w:tblGrid>
            <w:tr w:rsidR="00775DDF" w:rsidRPr="00AE7125" w14:paraId="7B04FB01" w14:textId="77777777" w:rsidTr="00B85952">
              <w:trPr>
                <w:trHeight w:val="864"/>
              </w:trPr>
              <w:tc>
                <w:tcPr>
                  <w:tcW w:w="4032" w:type="dxa"/>
                  <w:tcBorders>
                    <w:right w:val="single" w:sz="4" w:space="0" w:color="FFFFFF" w:themeColor="background1"/>
                  </w:tcBorders>
                  <w:vAlign w:val="center"/>
                </w:tcPr>
                <w:p w14:paraId="2742860B" w14:textId="2636B128" w:rsidR="00216560" w:rsidRPr="00AE7125" w:rsidRDefault="00E42BF8" w:rsidP="00216560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  <w:lang w:bidi="ar-BH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MAHDI SADEQ SALMAN</w:t>
                  </w:r>
                </w:p>
              </w:tc>
              <w:tc>
                <w:tcPr>
                  <w:tcW w:w="2304" w:type="dxa"/>
                  <w:tcBorders>
                    <w:left w:val="single" w:sz="4" w:space="0" w:color="FFFFFF" w:themeColor="background1"/>
                  </w:tcBorders>
                  <w:vAlign w:val="center"/>
                </w:tcPr>
                <w:p w14:paraId="3E1D0992" w14:textId="5051FF37" w:rsidR="00216560" w:rsidRPr="00AE7125" w:rsidRDefault="00E42BF8" w:rsidP="00216560">
                  <w:pPr>
                    <w:ind w:left="14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21 Nov 2000</w:t>
                  </w:r>
                </w:p>
              </w:tc>
            </w:tr>
            <w:tr w:rsidR="00775DDF" w:rsidRPr="00AE7125" w14:paraId="414385B0" w14:textId="77777777" w:rsidTr="00B85952">
              <w:trPr>
                <w:trHeight w:val="864"/>
              </w:trPr>
              <w:tc>
                <w:tcPr>
                  <w:tcW w:w="4032" w:type="dxa"/>
                  <w:tcBorders>
                    <w:right w:val="single" w:sz="4" w:space="0" w:color="FFFFFF" w:themeColor="background1"/>
                  </w:tcBorders>
                  <w:vAlign w:val="center"/>
                </w:tcPr>
                <w:p w14:paraId="091E54D2" w14:textId="4BA3FB21" w:rsidR="00216560" w:rsidRPr="00AE7125" w:rsidRDefault="00216560" w:rsidP="00216560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AE7125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+973 - 3</w:t>
                  </w:r>
                  <w:r w:rsidR="008979D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6</w:t>
                  </w:r>
                  <w:r w:rsidR="00E42BF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839599</w:t>
                  </w:r>
                </w:p>
              </w:tc>
              <w:tc>
                <w:tcPr>
                  <w:tcW w:w="2304" w:type="dxa"/>
                  <w:tcBorders>
                    <w:left w:val="single" w:sz="4" w:space="0" w:color="FFFFFF" w:themeColor="background1"/>
                  </w:tcBorders>
                  <w:vAlign w:val="center"/>
                </w:tcPr>
                <w:p w14:paraId="6BA8AEB7" w14:textId="77777777" w:rsidR="00216560" w:rsidRPr="00AE7125" w:rsidRDefault="00216560" w:rsidP="00216560">
                  <w:pPr>
                    <w:ind w:left="14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  <w:lang w:bidi="ar-BH"/>
                    </w:rPr>
                  </w:pPr>
                  <w:r w:rsidRPr="00AE7125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Bahraini</w:t>
                  </w:r>
                </w:p>
              </w:tc>
            </w:tr>
            <w:tr w:rsidR="00775DDF" w:rsidRPr="00AE7125" w14:paraId="4177E28C" w14:textId="77777777" w:rsidTr="00B85952">
              <w:trPr>
                <w:trHeight w:val="864"/>
              </w:trPr>
              <w:tc>
                <w:tcPr>
                  <w:tcW w:w="4032" w:type="dxa"/>
                  <w:tcBorders>
                    <w:right w:val="single" w:sz="4" w:space="0" w:color="FFFFFF" w:themeColor="background1"/>
                  </w:tcBorders>
                  <w:vAlign w:val="center"/>
                </w:tcPr>
                <w:p w14:paraId="566C774B" w14:textId="6480301D" w:rsidR="00216560" w:rsidRPr="008979D6" w:rsidRDefault="00CE6627" w:rsidP="00E42BF8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FFFFFF" w:themeColor="background1"/>
                      <w:sz w:val="28"/>
                      <w:szCs w:val="28"/>
                    </w:rPr>
                  </w:pPr>
                  <w:hyperlink r:id="rId9" w:history="1">
                    <w:r w:rsidR="00E42BF8" w:rsidRPr="00E42BF8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mahdialakri64@gmail.com</w:t>
                    </w:r>
                  </w:hyperlink>
                </w:p>
              </w:tc>
              <w:tc>
                <w:tcPr>
                  <w:tcW w:w="2304" w:type="dxa"/>
                  <w:tcBorders>
                    <w:left w:val="single" w:sz="4" w:space="0" w:color="FFFFFF" w:themeColor="background1"/>
                  </w:tcBorders>
                  <w:vAlign w:val="center"/>
                </w:tcPr>
                <w:p w14:paraId="1A296798" w14:textId="078A8C05" w:rsidR="00216560" w:rsidRPr="00AE7125" w:rsidRDefault="00E42BF8" w:rsidP="00216560">
                  <w:pPr>
                    <w:ind w:left="144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Sitra</w:t>
                  </w:r>
                  <w:proofErr w:type="spellEnd"/>
                  <w:r w:rsidR="00216560" w:rsidRPr="00AE7125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, Bahrain</w:t>
                  </w:r>
                </w:p>
              </w:tc>
            </w:tr>
          </w:tbl>
          <w:p w14:paraId="3FA7E08F" w14:textId="5385A05C" w:rsidR="00216560" w:rsidRDefault="00216560" w:rsidP="00216560">
            <w:pPr>
              <w:pStyle w:val="Heading3"/>
              <w:pBdr>
                <w:bottom w:val="none" w:sz="0" w:space="0" w:color="auto"/>
              </w:pBdr>
              <w:spacing w:before="200" w:after="120"/>
              <w:contextualSpacing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162790" w14:textId="77777777" w:rsidR="00216560" w:rsidRPr="00216560" w:rsidRDefault="00216560" w:rsidP="00216560">
            <w:pPr>
              <w:pStyle w:val="Heading3"/>
              <w:pBdr>
                <w:bottom w:val="none" w:sz="0" w:space="0" w:color="auto"/>
              </w:pBdr>
              <w:spacing w:before="0" w:after="0"/>
              <w:contextualSpacing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8A5894D" w14:textId="1B128EDD" w:rsidR="00AE7125" w:rsidRPr="00AE7125" w:rsidRDefault="00AE7125" w:rsidP="00C80BD4">
            <w:pPr>
              <w:pStyle w:val="Heading3"/>
              <w:pBdr>
                <w:bottom w:val="single" w:sz="12" w:space="1" w:color="65757D" w:themeColor="background2" w:themeShade="80"/>
              </w:pBdr>
              <w:spacing w:before="60" w:after="240"/>
              <w:ind w:left="288"/>
              <w:contextualSpacing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Obje</w:t>
            </w:r>
            <w:bookmarkStart w:id="0" w:name="_GoBack"/>
            <w:bookmarkEnd w:id="0"/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ctive</w:t>
            </w:r>
          </w:p>
          <w:p w14:paraId="52A17F82" w14:textId="4AB161A1" w:rsidR="00AE7125" w:rsidRPr="00AE7125" w:rsidRDefault="00AE7125" w:rsidP="00E130E2">
            <w:pPr>
              <w:spacing w:line="480" w:lineRule="auto"/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757364">
              <w:rPr>
                <w:rFonts w:asciiTheme="minorBidi" w:hAnsiTheme="minorBidi"/>
                <w:sz w:val="28"/>
                <w:szCs w:val="28"/>
              </w:rPr>
              <w:t>To showcase my potential and develop my skills in a developing organization</w:t>
            </w:r>
            <w:r w:rsidR="00E42BF8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757364">
              <w:rPr>
                <w:rFonts w:asciiTheme="minorBidi" w:hAnsiTheme="minorBidi"/>
                <w:sz w:val="28"/>
                <w:szCs w:val="28"/>
              </w:rPr>
              <w:t>by taking it to new levels of success</w:t>
            </w:r>
            <w:r w:rsidRPr="00AE7125">
              <w:rPr>
                <w:rFonts w:asciiTheme="minorBidi" w:hAnsiTheme="minorBidi"/>
                <w:sz w:val="28"/>
                <w:szCs w:val="28"/>
              </w:rPr>
              <w:t xml:space="preserve">. </w:t>
            </w:r>
          </w:p>
          <w:p w14:paraId="437173B7" w14:textId="2C0E4B9C" w:rsidR="005E5682" w:rsidRPr="00AE7125" w:rsidRDefault="00692B23" w:rsidP="00D52A7D">
            <w:pPr>
              <w:pStyle w:val="Heading3"/>
              <w:pBdr>
                <w:bottom w:val="single" w:sz="12" w:space="1" w:color="65757D" w:themeColor="background2" w:themeShade="80"/>
              </w:pBdr>
              <w:spacing w:before="120" w:after="240"/>
              <w:ind w:left="288"/>
              <w:contextualSpacing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Work Experience</w:t>
            </w:r>
          </w:p>
          <w:p w14:paraId="43574688" w14:textId="5FD91806" w:rsidR="00926674" w:rsidRPr="00D52A7D" w:rsidRDefault="00926674" w:rsidP="00D52A7D">
            <w:pPr>
              <w:pStyle w:val="ListParagraph"/>
              <w:numPr>
                <w:ilvl w:val="0"/>
                <w:numId w:val="17"/>
              </w:numPr>
              <w:spacing w:line="480" w:lineRule="auto"/>
              <w:ind w:hanging="357"/>
              <w:contextualSpacing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26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Salesperson - </w:t>
            </w:r>
            <w:proofErr w:type="spellStart"/>
            <w:r w:rsidRPr="00926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Azadea</w:t>
            </w:r>
            <w:proofErr w:type="spellEnd"/>
            <w:r w:rsidRPr="009266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Group, Bahrain</w:t>
            </w:r>
            <w:r w:rsidR="00D52A7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, </w:t>
            </w:r>
            <w:r w:rsidR="00D52A7D" w:rsidRPr="00D52A7D">
              <w:rPr>
                <w:rFonts w:asciiTheme="majorBidi" w:hAnsiTheme="majorBidi" w:cstheme="majorBidi"/>
                <w:sz w:val="28"/>
                <w:szCs w:val="28"/>
              </w:rPr>
              <w:t>May 2019 - Present</w:t>
            </w:r>
          </w:p>
          <w:p w14:paraId="0639A162" w14:textId="77777777" w:rsidR="00926674" w:rsidRPr="00926674" w:rsidRDefault="00926674" w:rsidP="00926674">
            <w:pPr>
              <w:pStyle w:val="ListParagraph"/>
              <w:spacing w:after="120" w:line="480" w:lineRule="auto"/>
              <w:contextualSpacing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26674">
              <w:rPr>
                <w:rFonts w:asciiTheme="majorBidi" w:hAnsiTheme="majorBidi" w:cstheme="majorBidi"/>
                <w:sz w:val="28"/>
                <w:szCs w:val="28"/>
              </w:rPr>
              <w:t xml:space="preserve">Perform everyday tasks, greet customers, ensure customer satisfaction, fulfill sales goals, </w:t>
            </w:r>
            <w:proofErr w:type="spellStart"/>
            <w:r w:rsidRPr="00926674">
              <w:rPr>
                <w:rFonts w:asciiTheme="majorBidi" w:hAnsiTheme="majorBidi" w:cstheme="majorBidi"/>
                <w:sz w:val="28"/>
                <w:szCs w:val="28"/>
              </w:rPr>
              <w:t>etc</w:t>
            </w:r>
            <w:proofErr w:type="spellEnd"/>
          </w:p>
          <w:p w14:paraId="50BA1A81" w14:textId="62367F73" w:rsidR="00692B23" w:rsidRPr="00AE7125" w:rsidRDefault="00E224DF" w:rsidP="00D52A7D">
            <w:pPr>
              <w:pStyle w:val="Heading3"/>
              <w:pBdr>
                <w:bottom w:val="single" w:sz="12" w:space="1" w:color="65757D" w:themeColor="background2" w:themeShade="80"/>
              </w:pBdr>
              <w:spacing w:before="120" w:after="240"/>
              <w:ind w:left="28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7125"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  <w:p w14:paraId="7BAB6C2B" w14:textId="4437A1D0" w:rsidR="00977A0D" w:rsidRPr="00926674" w:rsidRDefault="00692B23" w:rsidP="00E130E2">
            <w:pPr>
              <w:pStyle w:val="ListParagraph"/>
              <w:numPr>
                <w:ilvl w:val="0"/>
                <w:numId w:val="15"/>
              </w:numPr>
              <w:spacing w:line="480" w:lineRule="auto"/>
              <w:contextualSpacing w:val="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E7125">
              <w:rPr>
                <w:rFonts w:asciiTheme="minorBidi" w:hAnsiTheme="minorBidi"/>
                <w:b/>
                <w:bCs/>
                <w:sz w:val="28"/>
                <w:szCs w:val="28"/>
              </w:rPr>
              <w:t>Secondary School Certificate</w:t>
            </w:r>
            <w:r w:rsidR="00926674">
              <w:rPr>
                <w:rFonts w:asciiTheme="minorBidi" w:hAnsiTheme="minorBidi"/>
                <w:sz w:val="28"/>
                <w:szCs w:val="28"/>
              </w:rPr>
              <w:t xml:space="preserve">  </w:t>
            </w:r>
            <w:r w:rsidR="00523F71" w:rsidRPr="00AE7125">
              <w:rPr>
                <w:rFonts w:asciiTheme="minorBidi" w:hAnsiTheme="minorBidi"/>
                <w:sz w:val="28"/>
                <w:szCs w:val="28"/>
              </w:rPr>
              <w:t xml:space="preserve">- </w:t>
            </w:r>
            <w:r w:rsid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Al </w:t>
            </w:r>
            <w:proofErr w:type="spellStart"/>
            <w:r w:rsidR="00926674">
              <w:rPr>
                <w:rFonts w:asciiTheme="minorBidi" w:hAnsiTheme="minorBidi"/>
                <w:b/>
                <w:bCs/>
                <w:sz w:val="28"/>
                <w:szCs w:val="28"/>
              </w:rPr>
              <w:t>Ta’awan</w:t>
            </w:r>
            <w:proofErr w:type="spellEnd"/>
            <w:r w:rsidR="00752610" w:rsidRPr="00AE712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EB6D31" w:rsidRPr="00AE712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Secondary </w:t>
            </w:r>
            <w:r w:rsidR="00926674">
              <w:rPr>
                <w:rFonts w:asciiTheme="minorBidi" w:hAnsiTheme="minorBidi"/>
                <w:b/>
                <w:bCs/>
                <w:sz w:val="28"/>
                <w:szCs w:val="28"/>
              </w:rPr>
              <w:t>Boys</w:t>
            </w:r>
            <w:r w:rsidR="00EB6D31" w:rsidRPr="00AE712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School</w:t>
            </w:r>
            <w:r w:rsidRPr="00AE7125">
              <w:rPr>
                <w:rFonts w:asciiTheme="minorBidi" w:hAnsiTheme="minorBidi"/>
                <w:b/>
                <w:bCs/>
                <w:sz w:val="28"/>
                <w:szCs w:val="28"/>
              </w:rPr>
              <w:t>, Bahrain</w:t>
            </w:r>
            <w:r w:rsidR="00B63DE2" w:rsidRPr="00AE7125"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="008979D6">
              <w:rPr>
                <w:rFonts w:asciiTheme="minorBidi" w:hAnsiTheme="minorBidi"/>
                <w:sz w:val="28"/>
                <w:szCs w:val="28"/>
              </w:rPr>
              <w:t>201</w:t>
            </w:r>
            <w:r w:rsidR="00926674">
              <w:rPr>
                <w:rFonts w:asciiTheme="minorBidi" w:hAnsiTheme="minorBidi"/>
                <w:sz w:val="28"/>
                <w:szCs w:val="28"/>
              </w:rPr>
              <w:t>5</w:t>
            </w:r>
            <w:r w:rsidR="008979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D52A7D">
              <w:rPr>
                <w:rFonts w:asciiTheme="minorBidi" w:hAnsiTheme="minorBidi"/>
                <w:sz w:val="28"/>
                <w:szCs w:val="28"/>
              </w:rPr>
              <w:t>-</w:t>
            </w:r>
            <w:r w:rsidR="008979D6">
              <w:rPr>
                <w:rFonts w:asciiTheme="minorBidi" w:hAnsiTheme="minorBidi"/>
                <w:sz w:val="28"/>
                <w:szCs w:val="28"/>
              </w:rPr>
              <w:t xml:space="preserve"> 201</w:t>
            </w:r>
            <w:r w:rsidR="00926674">
              <w:rPr>
                <w:rFonts w:asciiTheme="minorBidi" w:hAnsiTheme="minorBidi"/>
                <w:sz w:val="28"/>
                <w:szCs w:val="28"/>
              </w:rPr>
              <w:t>8</w:t>
            </w:r>
          </w:p>
          <w:p w14:paraId="12B66577" w14:textId="16F97E1C" w:rsidR="00926674" w:rsidRPr="00AE7125" w:rsidRDefault="00D52A7D" w:rsidP="00D52A7D">
            <w:pPr>
              <w:pStyle w:val="Heading3"/>
              <w:pBdr>
                <w:bottom w:val="single" w:sz="12" w:space="1" w:color="65757D" w:themeColor="background2" w:themeShade="80"/>
              </w:pBdr>
              <w:spacing w:before="120" w:after="240"/>
              <w:ind w:left="28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certificat</w:t>
            </w:r>
            <w:r w:rsidR="00B85952">
              <w:rPr>
                <w:rFonts w:ascii="Arial" w:hAnsi="Arial" w:cs="Arial"/>
                <w:b/>
                <w:bCs/>
                <w:sz w:val="28"/>
                <w:szCs w:val="28"/>
              </w:rPr>
              <w:t>es</w:t>
            </w:r>
          </w:p>
          <w:p w14:paraId="08F44943" w14:textId="7F817382" w:rsidR="00926674" w:rsidRPr="00926674" w:rsidRDefault="00D52A7D" w:rsidP="00926674">
            <w:pPr>
              <w:pStyle w:val="ListParagraph"/>
              <w:numPr>
                <w:ilvl w:val="0"/>
                <w:numId w:val="27"/>
              </w:numPr>
              <w:spacing w:line="480" w:lineRule="auto"/>
              <w:ind w:left="72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Internet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C</w:t>
            </w:r>
            <w:r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ore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C</w:t>
            </w:r>
            <w:r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ompetency </w:t>
            </w: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C</w:t>
            </w:r>
            <w:r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ertification </w:t>
            </w:r>
            <w:r w:rsidR="00926674"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(IC3) </w:t>
            </w:r>
            <w:r>
              <w:rPr>
                <w:rFonts w:asciiTheme="minorBidi" w:hAnsiTheme="minorBidi"/>
                <w:sz w:val="28"/>
                <w:szCs w:val="28"/>
              </w:rPr>
              <w:t>-</w:t>
            </w:r>
            <w:r w:rsidR="00926674" w:rsidRPr="00926674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Tylos</w:t>
            </w:r>
            <w:proofErr w:type="spellEnd"/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Human Development</w:t>
            </w:r>
            <w:r w:rsidR="00926674" w:rsidRPr="00926674">
              <w:rPr>
                <w:rFonts w:asciiTheme="minorBidi" w:hAnsiTheme="minorBidi"/>
                <w:b/>
                <w:bCs/>
                <w:sz w:val="28"/>
                <w:szCs w:val="28"/>
              </w:rPr>
              <w:t>, Bahrain</w:t>
            </w:r>
          </w:p>
        </w:tc>
      </w:tr>
    </w:tbl>
    <w:p w14:paraId="29ADEEEE" w14:textId="767176BF" w:rsidR="00290AAA" w:rsidRPr="00AE7125" w:rsidRDefault="00290AAA" w:rsidP="007E7DE8">
      <w:pPr>
        <w:pStyle w:val="NoSpacing"/>
        <w:tabs>
          <w:tab w:val="left" w:pos="8757"/>
        </w:tabs>
        <w:spacing w:line="14" w:lineRule="auto"/>
        <w:rPr>
          <w:sz w:val="28"/>
          <w:szCs w:val="28"/>
        </w:rPr>
      </w:pPr>
    </w:p>
    <w:sectPr w:rsidR="00290AAA" w:rsidRPr="00AE7125" w:rsidSect="007D3826">
      <w:pgSz w:w="11906" w:h="16838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8158" w14:textId="77777777" w:rsidR="00CE6627" w:rsidRDefault="00CE6627" w:rsidP="00713050">
      <w:pPr>
        <w:spacing w:line="240" w:lineRule="auto"/>
      </w:pPr>
      <w:r>
        <w:separator/>
      </w:r>
    </w:p>
  </w:endnote>
  <w:endnote w:type="continuationSeparator" w:id="0">
    <w:p w14:paraId="33A97974" w14:textId="77777777" w:rsidR="00CE6627" w:rsidRDefault="00CE662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55CB6" w14:textId="77777777" w:rsidR="00CE6627" w:rsidRDefault="00CE6627" w:rsidP="00713050">
      <w:pPr>
        <w:spacing w:line="240" w:lineRule="auto"/>
      </w:pPr>
      <w:r>
        <w:separator/>
      </w:r>
    </w:p>
  </w:footnote>
  <w:footnote w:type="continuationSeparator" w:id="0">
    <w:p w14:paraId="5D306F3F" w14:textId="77777777" w:rsidR="00CE6627" w:rsidRDefault="00CE662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nvelope" style="width:12.45pt;height: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" o:bullet="t">
        <v:imagedata r:id="rId1" o:title="" croptop="-10443f" cropbottom="-9722f"/>
      </v:shape>
    </w:pict>
  </w:numPicBullet>
  <w:numPicBullet w:numPicBulletId="1">
    <w:pict>
      <v:shape id="_x0000_i1037" type="#_x0000_t75" alt="Envelope" style="width:15.25pt;height:12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" o:bullet="t">
        <v:imagedata r:id="rId2" o:title="" croptop="-7919f" cropbottom="-6554f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61E6C"/>
    <w:multiLevelType w:val="hybridMultilevel"/>
    <w:tmpl w:val="54BAD9DA"/>
    <w:lvl w:ilvl="0" w:tplc="0636B6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517CF"/>
    <w:multiLevelType w:val="hybridMultilevel"/>
    <w:tmpl w:val="1E6688F0"/>
    <w:lvl w:ilvl="0" w:tplc="EBB4F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546B2"/>
    <w:multiLevelType w:val="hybridMultilevel"/>
    <w:tmpl w:val="AB24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467ED"/>
    <w:multiLevelType w:val="hybridMultilevel"/>
    <w:tmpl w:val="698CA2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65B49"/>
    <w:multiLevelType w:val="hybridMultilevel"/>
    <w:tmpl w:val="B2C6F8E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1C372F98"/>
    <w:multiLevelType w:val="hybridMultilevel"/>
    <w:tmpl w:val="F5A692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7C37F2"/>
    <w:multiLevelType w:val="hybridMultilevel"/>
    <w:tmpl w:val="5C384258"/>
    <w:lvl w:ilvl="0" w:tplc="A83C9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F0BFB"/>
    <w:multiLevelType w:val="hybridMultilevel"/>
    <w:tmpl w:val="7C124C8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2DBB2A8B"/>
    <w:multiLevelType w:val="hybridMultilevel"/>
    <w:tmpl w:val="AF18C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6352BD"/>
    <w:multiLevelType w:val="hybridMultilevel"/>
    <w:tmpl w:val="A5040E64"/>
    <w:lvl w:ilvl="0" w:tplc="84925B3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17A6C326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0F5A2CA4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E33865F0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290027FA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0840EBD8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4A400CFE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A92C6742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A776FACC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abstractNum w:abstractNumId="20" w15:restartNumberingAfterBreak="0">
    <w:nsid w:val="41E06E69"/>
    <w:multiLevelType w:val="hybridMultilevel"/>
    <w:tmpl w:val="2FF2B2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75B53"/>
    <w:multiLevelType w:val="hybridMultilevel"/>
    <w:tmpl w:val="B7A01C74"/>
    <w:lvl w:ilvl="0" w:tplc="08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3D5480A"/>
    <w:multiLevelType w:val="hybridMultilevel"/>
    <w:tmpl w:val="712ABB86"/>
    <w:lvl w:ilvl="0" w:tplc="92FAE7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6784"/>
    <w:multiLevelType w:val="hybridMultilevel"/>
    <w:tmpl w:val="1B6EA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63014"/>
    <w:multiLevelType w:val="hybridMultilevel"/>
    <w:tmpl w:val="74C2CD94"/>
    <w:lvl w:ilvl="0" w:tplc="08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687E6FE6"/>
    <w:multiLevelType w:val="hybridMultilevel"/>
    <w:tmpl w:val="113219E4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760C6B24"/>
    <w:multiLevelType w:val="hybridMultilevel"/>
    <w:tmpl w:val="905E0A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6"/>
  </w:num>
  <w:num w:numId="13">
    <w:abstractNumId w:val="22"/>
  </w:num>
  <w:num w:numId="14">
    <w:abstractNumId w:val="20"/>
  </w:num>
  <w:num w:numId="15">
    <w:abstractNumId w:val="13"/>
  </w:num>
  <w:num w:numId="16">
    <w:abstractNumId w:val="12"/>
  </w:num>
  <w:num w:numId="17">
    <w:abstractNumId w:val="16"/>
  </w:num>
  <w:num w:numId="18">
    <w:abstractNumId w:val="23"/>
  </w:num>
  <w:num w:numId="19">
    <w:abstractNumId w:val="14"/>
  </w:num>
  <w:num w:numId="20">
    <w:abstractNumId w:val="21"/>
  </w:num>
  <w:num w:numId="21">
    <w:abstractNumId w:val="19"/>
  </w:num>
  <w:num w:numId="22">
    <w:abstractNumId w:val="17"/>
  </w:num>
  <w:num w:numId="23">
    <w:abstractNumId w:val="25"/>
  </w:num>
  <w:num w:numId="24">
    <w:abstractNumId w:val="11"/>
  </w:num>
  <w:num w:numId="25">
    <w:abstractNumId w:val="24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690,#0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8"/>
    <w:rsid w:val="0000339B"/>
    <w:rsid w:val="0000362A"/>
    <w:rsid w:val="00013DF0"/>
    <w:rsid w:val="00032AE9"/>
    <w:rsid w:val="00034A35"/>
    <w:rsid w:val="00041E91"/>
    <w:rsid w:val="000434D6"/>
    <w:rsid w:val="00051B56"/>
    <w:rsid w:val="0005510C"/>
    <w:rsid w:val="0006423B"/>
    <w:rsid w:val="0006740C"/>
    <w:rsid w:val="000674FF"/>
    <w:rsid w:val="00067EBD"/>
    <w:rsid w:val="000746B8"/>
    <w:rsid w:val="00075685"/>
    <w:rsid w:val="000772DA"/>
    <w:rsid w:val="0008580B"/>
    <w:rsid w:val="00091382"/>
    <w:rsid w:val="00094B33"/>
    <w:rsid w:val="000A07DA"/>
    <w:rsid w:val="000A2001"/>
    <w:rsid w:val="000A2BFA"/>
    <w:rsid w:val="000A77A4"/>
    <w:rsid w:val="000A7D9C"/>
    <w:rsid w:val="000B0619"/>
    <w:rsid w:val="000B61CA"/>
    <w:rsid w:val="000B657D"/>
    <w:rsid w:val="000B7B92"/>
    <w:rsid w:val="000F60B7"/>
    <w:rsid w:val="000F7610"/>
    <w:rsid w:val="00101B5A"/>
    <w:rsid w:val="00114ED7"/>
    <w:rsid w:val="00125213"/>
    <w:rsid w:val="00140B0E"/>
    <w:rsid w:val="001422DC"/>
    <w:rsid w:val="001524B6"/>
    <w:rsid w:val="00156250"/>
    <w:rsid w:val="001742B7"/>
    <w:rsid w:val="001774DD"/>
    <w:rsid w:val="00195CE0"/>
    <w:rsid w:val="001A0A39"/>
    <w:rsid w:val="001A5CA9"/>
    <w:rsid w:val="001B2AC1"/>
    <w:rsid w:val="001B403A"/>
    <w:rsid w:val="001C143C"/>
    <w:rsid w:val="001C22D8"/>
    <w:rsid w:val="001C2D28"/>
    <w:rsid w:val="001C36AB"/>
    <w:rsid w:val="001D22BF"/>
    <w:rsid w:val="001D4535"/>
    <w:rsid w:val="001D60C5"/>
    <w:rsid w:val="001D7561"/>
    <w:rsid w:val="001E1119"/>
    <w:rsid w:val="001E70C8"/>
    <w:rsid w:val="001E7358"/>
    <w:rsid w:val="001F1253"/>
    <w:rsid w:val="001F4583"/>
    <w:rsid w:val="001F4718"/>
    <w:rsid w:val="002049D7"/>
    <w:rsid w:val="00216560"/>
    <w:rsid w:val="0021797E"/>
    <w:rsid w:val="00217980"/>
    <w:rsid w:val="00221EBF"/>
    <w:rsid w:val="00222B24"/>
    <w:rsid w:val="00222DC3"/>
    <w:rsid w:val="002251BD"/>
    <w:rsid w:val="00230034"/>
    <w:rsid w:val="00231DA1"/>
    <w:rsid w:val="002429CC"/>
    <w:rsid w:val="00243897"/>
    <w:rsid w:val="00247AD4"/>
    <w:rsid w:val="002509DC"/>
    <w:rsid w:val="0025227D"/>
    <w:rsid w:val="00252ABE"/>
    <w:rsid w:val="002555C8"/>
    <w:rsid w:val="00256EE1"/>
    <w:rsid w:val="00261463"/>
    <w:rsid w:val="00267B7D"/>
    <w:rsid w:val="00271662"/>
    <w:rsid w:val="0027404F"/>
    <w:rsid w:val="002745C6"/>
    <w:rsid w:val="00275696"/>
    <w:rsid w:val="0027795B"/>
    <w:rsid w:val="002826DA"/>
    <w:rsid w:val="00290AAA"/>
    <w:rsid w:val="00293B83"/>
    <w:rsid w:val="0029575C"/>
    <w:rsid w:val="002A487E"/>
    <w:rsid w:val="002B091C"/>
    <w:rsid w:val="002B4D4E"/>
    <w:rsid w:val="002B4F04"/>
    <w:rsid w:val="002B5E5D"/>
    <w:rsid w:val="002C2CDD"/>
    <w:rsid w:val="002C637D"/>
    <w:rsid w:val="002D45C6"/>
    <w:rsid w:val="002D606A"/>
    <w:rsid w:val="002D62FF"/>
    <w:rsid w:val="002D6A59"/>
    <w:rsid w:val="002E5B0F"/>
    <w:rsid w:val="002F03FA"/>
    <w:rsid w:val="002F052A"/>
    <w:rsid w:val="002F76FC"/>
    <w:rsid w:val="003005E5"/>
    <w:rsid w:val="003035BC"/>
    <w:rsid w:val="00304843"/>
    <w:rsid w:val="003125CD"/>
    <w:rsid w:val="00313E86"/>
    <w:rsid w:val="003176A8"/>
    <w:rsid w:val="00333CD3"/>
    <w:rsid w:val="00340365"/>
    <w:rsid w:val="00341BDC"/>
    <w:rsid w:val="00342B64"/>
    <w:rsid w:val="00350C47"/>
    <w:rsid w:val="00351E46"/>
    <w:rsid w:val="00351F87"/>
    <w:rsid w:val="00364079"/>
    <w:rsid w:val="003738E3"/>
    <w:rsid w:val="00374A1B"/>
    <w:rsid w:val="00377699"/>
    <w:rsid w:val="0038407C"/>
    <w:rsid w:val="00387814"/>
    <w:rsid w:val="003B356F"/>
    <w:rsid w:val="003B76F1"/>
    <w:rsid w:val="003C087F"/>
    <w:rsid w:val="003C2426"/>
    <w:rsid w:val="003C5528"/>
    <w:rsid w:val="003D03E5"/>
    <w:rsid w:val="003E7665"/>
    <w:rsid w:val="003F0070"/>
    <w:rsid w:val="00403602"/>
    <w:rsid w:val="00405323"/>
    <w:rsid w:val="004077FB"/>
    <w:rsid w:val="0041150F"/>
    <w:rsid w:val="0041650D"/>
    <w:rsid w:val="00417795"/>
    <w:rsid w:val="004244FF"/>
    <w:rsid w:val="00424DD9"/>
    <w:rsid w:val="00427EBC"/>
    <w:rsid w:val="004332A0"/>
    <w:rsid w:val="00444E19"/>
    <w:rsid w:val="00451E9A"/>
    <w:rsid w:val="0046104A"/>
    <w:rsid w:val="004717C5"/>
    <w:rsid w:val="00471C99"/>
    <w:rsid w:val="00487D6C"/>
    <w:rsid w:val="004967EB"/>
    <w:rsid w:val="004A04D5"/>
    <w:rsid w:val="004A24CC"/>
    <w:rsid w:val="004A65CA"/>
    <w:rsid w:val="004B7697"/>
    <w:rsid w:val="004C1A03"/>
    <w:rsid w:val="004D3046"/>
    <w:rsid w:val="004D56C5"/>
    <w:rsid w:val="004D7C54"/>
    <w:rsid w:val="004E6BBE"/>
    <w:rsid w:val="00507029"/>
    <w:rsid w:val="005116B9"/>
    <w:rsid w:val="00513A99"/>
    <w:rsid w:val="00516632"/>
    <w:rsid w:val="00523479"/>
    <w:rsid w:val="00523F71"/>
    <w:rsid w:val="00524F04"/>
    <w:rsid w:val="00527F50"/>
    <w:rsid w:val="00530CD1"/>
    <w:rsid w:val="00531A3C"/>
    <w:rsid w:val="0054150F"/>
    <w:rsid w:val="00543DB7"/>
    <w:rsid w:val="00551911"/>
    <w:rsid w:val="0056706B"/>
    <w:rsid w:val="005701D3"/>
    <w:rsid w:val="005729B0"/>
    <w:rsid w:val="00574BEE"/>
    <w:rsid w:val="00586E53"/>
    <w:rsid w:val="00592930"/>
    <w:rsid w:val="00593E35"/>
    <w:rsid w:val="005A27AC"/>
    <w:rsid w:val="005B17B3"/>
    <w:rsid w:val="005C1649"/>
    <w:rsid w:val="005E27F7"/>
    <w:rsid w:val="005E3469"/>
    <w:rsid w:val="005E5682"/>
    <w:rsid w:val="005E60E7"/>
    <w:rsid w:val="005E6A01"/>
    <w:rsid w:val="005F0CB4"/>
    <w:rsid w:val="006012CB"/>
    <w:rsid w:val="0060624C"/>
    <w:rsid w:val="00610E89"/>
    <w:rsid w:val="00623887"/>
    <w:rsid w:val="00623B3A"/>
    <w:rsid w:val="00625ABA"/>
    <w:rsid w:val="00641630"/>
    <w:rsid w:val="00647778"/>
    <w:rsid w:val="0065475E"/>
    <w:rsid w:val="0067324A"/>
    <w:rsid w:val="00674FF8"/>
    <w:rsid w:val="00675BF9"/>
    <w:rsid w:val="00677A63"/>
    <w:rsid w:val="00684488"/>
    <w:rsid w:val="00692B23"/>
    <w:rsid w:val="00693FDC"/>
    <w:rsid w:val="006A26C5"/>
    <w:rsid w:val="006A3CE7"/>
    <w:rsid w:val="006A4C0F"/>
    <w:rsid w:val="006A7746"/>
    <w:rsid w:val="006B12C2"/>
    <w:rsid w:val="006B2254"/>
    <w:rsid w:val="006B2838"/>
    <w:rsid w:val="006B3B4E"/>
    <w:rsid w:val="006B7AE0"/>
    <w:rsid w:val="006C4C50"/>
    <w:rsid w:val="006D76B1"/>
    <w:rsid w:val="006E1983"/>
    <w:rsid w:val="006E7D82"/>
    <w:rsid w:val="00700348"/>
    <w:rsid w:val="00705DAF"/>
    <w:rsid w:val="007067BA"/>
    <w:rsid w:val="00710B52"/>
    <w:rsid w:val="00711340"/>
    <w:rsid w:val="00713050"/>
    <w:rsid w:val="007302EB"/>
    <w:rsid w:val="00734AB2"/>
    <w:rsid w:val="00735BDA"/>
    <w:rsid w:val="00736622"/>
    <w:rsid w:val="00741125"/>
    <w:rsid w:val="00743A0E"/>
    <w:rsid w:val="00746110"/>
    <w:rsid w:val="00746F7F"/>
    <w:rsid w:val="00752610"/>
    <w:rsid w:val="007569C1"/>
    <w:rsid w:val="00757364"/>
    <w:rsid w:val="00757CA2"/>
    <w:rsid w:val="00761D17"/>
    <w:rsid w:val="00763493"/>
    <w:rsid w:val="00763832"/>
    <w:rsid w:val="0076497D"/>
    <w:rsid w:val="007737C2"/>
    <w:rsid w:val="00773E04"/>
    <w:rsid w:val="00775DDF"/>
    <w:rsid w:val="0078276D"/>
    <w:rsid w:val="00783979"/>
    <w:rsid w:val="0078434E"/>
    <w:rsid w:val="00786A07"/>
    <w:rsid w:val="00797CE8"/>
    <w:rsid w:val="007A0D95"/>
    <w:rsid w:val="007B7274"/>
    <w:rsid w:val="007D2696"/>
    <w:rsid w:val="007D2FD2"/>
    <w:rsid w:val="007D3826"/>
    <w:rsid w:val="007D5718"/>
    <w:rsid w:val="007E043D"/>
    <w:rsid w:val="007E143A"/>
    <w:rsid w:val="007E1483"/>
    <w:rsid w:val="007E231D"/>
    <w:rsid w:val="007E599D"/>
    <w:rsid w:val="007E72B0"/>
    <w:rsid w:val="007E7DE8"/>
    <w:rsid w:val="00804D76"/>
    <w:rsid w:val="00805BAA"/>
    <w:rsid w:val="00810817"/>
    <w:rsid w:val="00811117"/>
    <w:rsid w:val="00814526"/>
    <w:rsid w:val="008153CB"/>
    <w:rsid w:val="00823C54"/>
    <w:rsid w:val="008261A1"/>
    <w:rsid w:val="0083458C"/>
    <w:rsid w:val="00836A0E"/>
    <w:rsid w:val="00841146"/>
    <w:rsid w:val="00845C15"/>
    <w:rsid w:val="00857C18"/>
    <w:rsid w:val="00861162"/>
    <w:rsid w:val="00863903"/>
    <w:rsid w:val="008717F2"/>
    <w:rsid w:val="0087199E"/>
    <w:rsid w:val="00875435"/>
    <w:rsid w:val="0088504C"/>
    <w:rsid w:val="0088527E"/>
    <w:rsid w:val="00890032"/>
    <w:rsid w:val="0089382B"/>
    <w:rsid w:val="008979D6"/>
    <w:rsid w:val="008A1907"/>
    <w:rsid w:val="008C122A"/>
    <w:rsid w:val="008C23D2"/>
    <w:rsid w:val="008C4773"/>
    <w:rsid w:val="008C6BCA"/>
    <w:rsid w:val="008C7B50"/>
    <w:rsid w:val="008E05BD"/>
    <w:rsid w:val="008E2F44"/>
    <w:rsid w:val="008E3F2B"/>
    <w:rsid w:val="008E4B30"/>
    <w:rsid w:val="008F03A8"/>
    <w:rsid w:val="008F2047"/>
    <w:rsid w:val="00906BEE"/>
    <w:rsid w:val="009075C8"/>
    <w:rsid w:val="0091182D"/>
    <w:rsid w:val="00914D01"/>
    <w:rsid w:val="009243E7"/>
    <w:rsid w:val="00926674"/>
    <w:rsid w:val="009448AD"/>
    <w:rsid w:val="00947019"/>
    <w:rsid w:val="009700A6"/>
    <w:rsid w:val="00970D99"/>
    <w:rsid w:val="00972403"/>
    <w:rsid w:val="00977A0D"/>
    <w:rsid w:val="00983053"/>
    <w:rsid w:val="00983A30"/>
    <w:rsid w:val="00985D58"/>
    <w:rsid w:val="009943B1"/>
    <w:rsid w:val="00995DC2"/>
    <w:rsid w:val="00996168"/>
    <w:rsid w:val="009A331C"/>
    <w:rsid w:val="009B2985"/>
    <w:rsid w:val="009B3C40"/>
    <w:rsid w:val="009B5007"/>
    <w:rsid w:val="009B5118"/>
    <w:rsid w:val="009C3815"/>
    <w:rsid w:val="009C67A7"/>
    <w:rsid w:val="009D196E"/>
    <w:rsid w:val="009D7F3D"/>
    <w:rsid w:val="009E176C"/>
    <w:rsid w:val="009F09E0"/>
    <w:rsid w:val="009F6A6E"/>
    <w:rsid w:val="00A07A96"/>
    <w:rsid w:val="00A13C4F"/>
    <w:rsid w:val="00A25D15"/>
    <w:rsid w:val="00A26BBB"/>
    <w:rsid w:val="00A32B25"/>
    <w:rsid w:val="00A41DB5"/>
    <w:rsid w:val="00A42540"/>
    <w:rsid w:val="00A43791"/>
    <w:rsid w:val="00A43A9B"/>
    <w:rsid w:val="00A4460A"/>
    <w:rsid w:val="00A50939"/>
    <w:rsid w:val="00A50D9E"/>
    <w:rsid w:val="00A66CC8"/>
    <w:rsid w:val="00A67AAC"/>
    <w:rsid w:val="00A71F1A"/>
    <w:rsid w:val="00A73A73"/>
    <w:rsid w:val="00A81485"/>
    <w:rsid w:val="00A82A22"/>
    <w:rsid w:val="00A83413"/>
    <w:rsid w:val="00A91C63"/>
    <w:rsid w:val="00A92954"/>
    <w:rsid w:val="00AA3336"/>
    <w:rsid w:val="00AA61AC"/>
    <w:rsid w:val="00AA6A40"/>
    <w:rsid w:val="00AA75F6"/>
    <w:rsid w:val="00AB1DE7"/>
    <w:rsid w:val="00AB6481"/>
    <w:rsid w:val="00AD00FD"/>
    <w:rsid w:val="00AD16DE"/>
    <w:rsid w:val="00AD38C1"/>
    <w:rsid w:val="00AE09D2"/>
    <w:rsid w:val="00AE7125"/>
    <w:rsid w:val="00AF0A8E"/>
    <w:rsid w:val="00B01EFB"/>
    <w:rsid w:val="00B02DCF"/>
    <w:rsid w:val="00B0355C"/>
    <w:rsid w:val="00B15F44"/>
    <w:rsid w:val="00B17447"/>
    <w:rsid w:val="00B370D5"/>
    <w:rsid w:val="00B4294C"/>
    <w:rsid w:val="00B42D4C"/>
    <w:rsid w:val="00B43344"/>
    <w:rsid w:val="00B52607"/>
    <w:rsid w:val="00B5664D"/>
    <w:rsid w:val="00B63DE2"/>
    <w:rsid w:val="00B64728"/>
    <w:rsid w:val="00B6531E"/>
    <w:rsid w:val="00B7365D"/>
    <w:rsid w:val="00B7520A"/>
    <w:rsid w:val="00B77247"/>
    <w:rsid w:val="00B805DD"/>
    <w:rsid w:val="00B84977"/>
    <w:rsid w:val="00B85952"/>
    <w:rsid w:val="00B93F80"/>
    <w:rsid w:val="00BA3E80"/>
    <w:rsid w:val="00BA5B40"/>
    <w:rsid w:val="00BA7DF0"/>
    <w:rsid w:val="00BB1FCA"/>
    <w:rsid w:val="00BB4D60"/>
    <w:rsid w:val="00BB6ACC"/>
    <w:rsid w:val="00BC526B"/>
    <w:rsid w:val="00BD0206"/>
    <w:rsid w:val="00BD1746"/>
    <w:rsid w:val="00BD286B"/>
    <w:rsid w:val="00BD4061"/>
    <w:rsid w:val="00BD7FF2"/>
    <w:rsid w:val="00C0148D"/>
    <w:rsid w:val="00C05B9A"/>
    <w:rsid w:val="00C1198A"/>
    <w:rsid w:val="00C2098A"/>
    <w:rsid w:val="00C21BB0"/>
    <w:rsid w:val="00C32595"/>
    <w:rsid w:val="00C34CCF"/>
    <w:rsid w:val="00C5444A"/>
    <w:rsid w:val="00C54F51"/>
    <w:rsid w:val="00C57722"/>
    <w:rsid w:val="00C612DA"/>
    <w:rsid w:val="00C7741E"/>
    <w:rsid w:val="00C80BD4"/>
    <w:rsid w:val="00C85E5B"/>
    <w:rsid w:val="00C85F4E"/>
    <w:rsid w:val="00C875AB"/>
    <w:rsid w:val="00C90329"/>
    <w:rsid w:val="00C942BE"/>
    <w:rsid w:val="00C943F0"/>
    <w:rsid w:val="00C94C38"/>
    <w:rsid w:val="00CA3DF1"/>
    <w:rsid w:val="00CA4581"/>
    <w:rsid w:val="00CA70A8"/>
    <w:rsid w:val="00CB1766"/>
    <w:rsid w:val="00CB57D0"/>
    <w:rsid w:val="00CC28C0"/>
    <w:rsid w:val="00CD04A3"/>
    <w:rsid w:val="00CD2BDA"/>
    <w:rsid w:val="00CE0582"/>
    <w:rsid w:val="00CE18D5"/>
    <w:rsid w:val="00CE6170"/>
    <w:rsid w:val="00CE6627"/>
    <w:rsid w:val="00CE726E"/>
    <w:rsid w:val="00D04109"/>
    <w:rsid w:val="00D15836"/>
    <w:rsid w:val="00D16FE7"/>
    <w:rsid w:val="00D2049F"/>
    <w:rsid w:val="00D20E72"/>
    <w:rsid w:val="00D476C4"/>
    <w:rsid w:val="00D52A7D"/>
    <w:rsid w:val="00D9012B"/>
    <w:rsid w:val="00D97616"/>
    <w:rsid w:val="00D97A41"/>
    <w:rsid w:val="00DA0D92"/>
    <w:rsid w:val="00DA178D"/>
    <w:rsid w:val="00DB6A9B"/>
    <w:rsid w:val="00DD1C52"/>
    <w:rsid w:val="00DD3CF6"/>
    <w:rsid w:val="00DD5D75"/>
    <w:rsid w:val="00DD6416"/>
    <w:rsid w:val="00DF491C"/>
    <w:rsid w:val="00DF4E0A"/>
    <w:rsid w:val="00DF575F"/>
    <w:rsid w:val="00DF71BD"/>
    <w:rsid w:val="00E02DCD"/>
    <w:rsid w:val="00E0717E"/>
    <w:rsid w:val="00E07B3D"/>
    <w:rsid w:val="00E10B43"/>
    <w:rsid w:val="00E12C60"/>
    <w:rsid w:val="00E130E2"/>
    <w:rsid w:val="00E21FFC"/>
    <w:rsid w:val="00E224DF"/>
    <w:rsid w:val="00E22E87"/>
    <w:rsid w:val="00E233CC"/>
    <w:rsid w:val="00E2487A"/>
    <w:rsid w:val="00E30C34"/>
    <w:rsid w:val="00E40857"/>
    <w:rsid w:val="00E411FF"/>
    <w:rsid w:val="00E42BF8"/>
    <w:rsid w:val="00E43B21"/>
    <w:rsid w:val="00E458F3"/>
    <w:rsid w:val="00E57630"/>
    <w:rsid w:val="00E60320"/>
    <w:rsid w:val="00E66538"/>
    <w:rsid w:val="00E66CE3"/>
    <w:rsid w:val="00E71EF1"/>
    <w:rsid w:val="00E81BF7"/>
    <w:rsid w:val="00E86C2B"/>
    <w:rsid w:val="00E871AC"/>
    <w:rsid w:val="00E921D5"/>
    <w:rsid w:val="00E95002"/>
    <w:rsid w:val="00EB2D52"/>
    <w:rsid w:val="00EB6D31"/>
    <w:rsid w:val="00EC0E09"/>
    <w:rsid w:val="00ED11CB"/>
    <w:rsid w:val="00ED2F99"/>
    <w:rsid w:val="00ED4C0C"/>
    <w:rsid w:val="00EE39B8"/>
    <w:rsid w:val="00EE73D6"/>
    <w:rsid w:val="00EF0A01"/>
    <w:rsid w:val="00EF7B7C"/>
    <w:rsid w:val="00EF7CC9"/>
    <w:rsid w:val="00F065D3"/>
    <w:rsid w:val="00F1073A"/>
    <w:rsid w:val="00F207C0"/>
    <w:rsid w:val="00F20AE5"/>
    <w:rsid w:val="00F24AF8"/>
    <w:rsid w:val="00F30222"/>
    <w:rsid w:val="00F31A57"/>
    <w:rsid w:val="00F40BD6"/>
    <w:rsid w:val="00F40DD3"/>
    <w:rsid w:val="00F47E97"/>
    <w:rsid w:val="00F60E96"/>
    <w:rsid w:val="00F645C7"/>
    <w:rsid w:val="00F71068"/>
    <w:rsid w:val="00F72931"/>
    <w:rsid w:val="00F808CB"/>
    <w:rsid w:val="00F84606"/>
    <w:rsid w:val="00F846B5"/>
    <w:rsid w:val="00F84B72"/>
    <w:rsid w:val="00F86060"/>
    <w:rsid w:val="00F93366"/>
    <w:rsid w:val="00FA14B5"/>
    <w:rsid w:val="00FA52A5"/>
    <w:rsid w:val="00FB2C23"/>
    <w:rsid w:val="00FB54DC"/>
    <w:rsid w:val="00FB5604"/>
    <w:rsid w:val="00FC510D"/>
    <w:rsid w:val="00FC755D"/>
    <w:rsid w:val="00FD5164"/>
    <w:rsid w:val="00FE5903"/>
    <w:rsid w:val="00FF3CE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90,#039"/>
    </o:shapedefaults>
    <o:shapelayout v:ext="edit">
      <o:idmap v:ext="edit" data="1"/>
    </o:shapelayout>
  </w:shapeDefaults>
  <w:decimalSymbol w:val="."/>
  <w:listSeparator w:val=","/>
  <w14:docId w14:val="2A1B8DC3"/>
  <w15:chartTrackingRefBased/>
  <w15:docId w15:val="{31C602D9-54CE-4989-8BF7-7D59852A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5B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dialakri64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wad\AppData\Roaming\Microsoft\Templates\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5EC9-EF16-4255-99E9-C40D3F69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2094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46</cp:revision>
  <cp:lastPrinted>2019-08-03T21:35:00Z</cp:lastPrinted>
  <dcterms:created xsi:type="dcterms:W3CDTF">2018-10-31T21:24:00Z</dcterms:created>
  <dcterms:modified xsi:type="dcterms:W3CDTF">2019-09-20T10:56:00Z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