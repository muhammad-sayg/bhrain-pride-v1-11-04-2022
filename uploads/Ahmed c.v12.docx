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7600" w14:textId="3AC10434" w:rsidR="004E77CE" w:rsidRDefault="00BA3A1E" w:rsidP="00DB3F84">
      <w:pPr>
        <w:spacing w:after="0" w:line="240" w:lineRule="auto"/>
        <w:rPr>
          <w:rFonts w:ascii="Georgia" w:hAnsi="Georgia" w:cs="Calibri"/>
          <w:b/>
          <w:bCs/>
          <w:sz w:val="24"/>
          <w:szCs w:val="24"/>
          <w:u w:val="single"/>
          <w:lang w:val="en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BA3ADE4" wp14:editId="19E387C8">
                <wp:simplePos x="0" y="0"/>
                <wp:positionH relativeFrom="column">
                  <wp:posOffset>-556895</wp:posOffset>
                </wp:positionH>
                <wp:positionV relativeFrom="paragraph">
                  <wp:posOffset>-516255</wp:posOffset>
                </wp:positionV>
                <wp:extent cx="7088505" cy="9448165"/>
                <wp:effectExtent l="38100" t="38100" r="36195" b="3873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8505" cy="944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18BCC" w14:textId="77777777" w:rsidR="00C86430" w:rsidRDefault="00C86430" w:rsidP="00C86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3ADE4" id=" 3" o:spid="_x0000_s1026" style="position:absolute;margin-left:-43.85pt;margin-top:-40.65pt;width:558.15pt;height:74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" strokeweight="6pt">
                <v:stroke linestyle="thickBetweenThin"/>
                <v:path arrowok="t"/>
                <v:textbox>
                  <w:txbxContent>
                    <w:p w14:paraId="33F18BCC" w14:textId="77777777" w:rsidR="00C86430" w:rsidRDefault="00C86430" w:rsidP="00C864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837AC11" w14:textId="35011226" w:rsidR="00B95FC9" w:rsidRPr="00E349E8" w:rsidRDefault="00B81D16" w:rsidP="00E349E8">
      <w:pPr>
        <w:spacing w:after="0" w:line="240" w:lineRule="auto"/>
        <w:rPr>
          <w:rFonts w:ascii="Georgia" w:hAnsi="Georgia" w:cs="Calibri"/>
          <w:b/>
          <w:bCs/>
          <w:sz w:val="24"/>
          <w:szCs w:val="24"/>
          <w:u w:val="single"/>
          <w:lang w:val="e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CBD46D8" wp14:editId="6453BDC2">
            <wp:simplePos x="0" y="0"/>
            <wp:positionH relativeFrom="column">
              <wp:posOffset>4356735</wp:posOffset>
            </wp:positionH>
            <wp:positionV relativeFrom="paragraph">
              <wp:posOffset>40640</wp:posOffset>
            </wp:positionV>
            <wp:extent cx="1381125" cy="1552575"/>
            <wp:effectExtent l="0" t="0" r="0" b="0"/>
            <wp:wrapSquare wrapText="bothSides"/>
            <wp:docPr id="3" name="صورة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FC9" w:rsidRPr="007E778F">
        <w:rPr>
          <w:rFonts w:cs="Calibri"/>
          <w:b/>
          <w:bCs/>
          <w:sz w:val="32"/>
          <w:szCs w:val="32"/>
          <w:u w:val="single"/>
          <w:lang w:val="en"/>
        </w:rPr>
        <w:t>Curriculum</w:t>
      </w:r>
      <w:r w:rsidR="00B95FC9">
        <w:rPr>
          <w:rFonts w:cs="Calibri"/>
          <w:b/>
          <w:bCs/>
          <w:sz w:val="32"/>
          <w:szCs w:val="32"/>
          <w:u w:val="single"/>
          <w:lang w:val="en"/>
        </w:rPr>
        <w:t xml:space="preserve"> vitae</w:t>
      </w:r>
    </w:p>
    <w:p w14:paraId="2AD0D488" w14:textId="1D53F86E" w:rsidR="00483A9C" w:rsidRPr="00271323" w:rsidRDefault="00145A28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54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cs="Calibri"/>
          <w:sz w:val="24"/>
          <w:szCs w:val="24"/>
          <w:lang w:val="en"/>
        </w:rPr>
        <w:br w:type="textWrapping" w:clear="all"/>
      </w:r>
      <w:r w:rsidR="00483A9C" w:rsidRPr="00271323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</w:rPr>
        <w:t>OBJECTIVE</w:t>
      </w:r>
      <w:r w:rsidR="00483A9C" w:rsidRPr="00271323">
        <w:rPr>
          <w:rFonts w:ascii="Times New Roman" w:eastAsia="Arial Unicode MS" w:hAnsi="Times New Roman" w:cs="Times New Roman"/>
          <w:color w:val="000000"/>
          <w:sz w:val="28"/>
          <w:szCs w:val="28"/>
        </w:rPr>
        <w:br/>
      </w:r>
      <w:r w:rsidR="00483A9C" w:rsidRPr="00271323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FFFFFF"/>
        </w:rPr>
        <w:t>I'm looking for a career that I can grow with to better my skills in customer service and to hopefully move up in position with the company. I enjoy working in a team environment and I' am eager to learn new skills and be a team player.</w:t>
      </w:r>
    </w:p>
    <w:p w14:paraId="28761C68" w14:textId="77777777" w:rsidR="00483A9C" w:rsidRPr="00271323" w:rsidRDefault="00483A9C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</w:pPr>
    </w:p>
    <w:p w14:paraId="562C81B2" w14:textId="77777777" w:rsidR="00B95FC9" w:rsidRPr="00271323" w:rsidRDefault="00145A28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  <w:t>Personal information</w:t>
      </w:r>
    </w:p>
    <w:p w14:paraId="0478612F" w14:textId="77777777" w:rsidR="00B95FC9" w:rsidRPr="00271323" w:rsidRDefault="00B95FC9" w:rsidP="00271323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N</w:t>
      </w:r>
      <w:r w:rsidR="00271323">
        <w:rPr>
          <w:rFonts w:ascii="Times New Roman" w:eastAsia="Arial Unicode MS" w:hAnsi="Times New Roman" w:cs="Times New Roman"/>
          <w:sz w:val="28"/>
          <w:szCs w:val="28"/>
          <w:lang w:val="en"/>
        </w:rPr>
        <w:t>ame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: Ahmed </w:t>
      </w:r>
      <w:proofErr w:type="spellStart"/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Ramzi</w:t>
      </w:r>
      <w:proofErr w:type="spellEnd"/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Mohammed Hassan </w:t>
      </w:r>
      <w:proofErr w:type="spellStart"/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Taha</w:t>
      </w:r>
      <w:proofErr w:type="spellEnd"/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</w:t>
      </w:r>
    </w:p>
    <w:p w14:paraId="1935018C" w14:textId="77777777" w:rsidR="00B95FC9" w:rsidRPr="00271323" w:rsidRDefault="00B95FC9" w:rsidP="00271323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D</w:t>
      </w:r>
      <w:r w:rsidR="00271323">
        <w:rPr>
          <w:rFonts w:ascii="Times New Roman" w:eastAsia="Arial Unicode MS" w:hAnsi="Times New Roman" w:cs="Times New Roman"/>
          <w:sz w:val="28"/>
          <w:szCs w:val="28"/>
          <w:lang w:val="en"/>
        </w:rPr>
        <w:t>ate of birth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: 31 March 1989</w:t>
      </w:r>
    </w:p>
    <w:p w14:paraId="2189178D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Nationality: Bahraini</w:t>
      </w:r>
    </w:p>
    <w:p w14:paraId="23593ED6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Marital status: single</w:t>
      </w:r>
    </w:p>
    <w:p w14:paraId="31CC5D94" w14:textId="5505549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Address:  </w:t>
      </w:r>
      <w:r w:rsidR="0043199D">
        <w:rPr>
          <w:rFonts w:ascii="Times New Roman" w:eastAsia="Arial Unicode MS" w:hAnsi="Times New Roman" w:cs="Times New Roman"/>
          <w:sz w:val="28"/>
          <w:szCs w:val="28"/>
          <w:lang w:val="en"/>
        </w:rPr>
        <w:t>House: 1480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 Road </w:t>
      </w:r>
      <w:r w:rsidR="003D223E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1816 Hamad </w:t>
      </w:r>
      <w:r w:rsidR="00DD2198">
        <w:rPr>
          <w:rFonts w:ascii="Times New Roman" w:eastAsia="Arial Unicode MS" w:hAnsi="Times New Roman" w:cs="Times New Roman"/>
          <w:sz w:val="28"/>
          <w:szCs w:val="28"/>
          <w:lang w:val="en"/>
        </w:rPr>
        <w:t>town</w:t>
      </w:r>
      <w:r w:rsidR="00265209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1</w:t>
      </w:r>
      <w:r w:rsidR="00DD2198">
        <w:rPr>
          <w:rFonts w:ascii="Times New Roman" w:eastAsia="Arial Unicode MS" w:hAnsi="Times New Roman" w:cs="Times New Roman"/>
          <w:sz w:val="28"/>
          <w:szCs w:val="28"/>
          <w:lang w:val="en"/>
        </w:rPr>
        <w:t>018</w:t>
      </w:r>
    </w:p>
    <w:p w14:paraId="082EB556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Tel</w:t>
      </w:r>
      <w:r w:rsidR="00C81741"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home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:  39414284 - 38851102</w:t>
      </w:r>
    </w:p>
    <w:p w14:paraId="02EF4B0F" w14:textId="6E2F33B2" w:rsidR="00C81741" w:rsidRPr="002F3559" w:rsidRDefault="00BC3B46" w:rsidP="00C723E9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color w:val="FF0000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Tel:</w:t>
      </w:r>
      <w:r w:rsidR="00831CEE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</w:t>
      </w:r>
      <w:r w:rsidR="00300978">
        <w:rPr>
          <w:rFonts w:ascii="Times New Roman" w:eastAsia="Arial Unicode MS" w:hAnsi="Times New Roman" w:cs="Times New Roman"/>
          <w:sz w:val="28"/>
          <w:szCs w:val="28"/>
          <w:lang w:val="en"/>
        </w:rPr>
        <w:t>3</w:t>
      </w:r>
      <w:r w:rsidR="00BE1816">
        <w:rPr>
          <w:rFonts w:ascii="Times New Roman" w:eastAsia="Arial Unicode MS" w:hAnsi="Times New Roman" w:cs="Times New Roman" w:hint="cs"/>
          <w:sz w:val="28"/>
          <w:szCs w:val="28"/>
          <w:lang w:val="en"/>
        </w:rPr>
        <w:t>4190696</w:t>
      </w:r>
    </w:p>
    <w:p w14:paraId="311F355F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Email: </w:t>
      </w:r>
      <w:hyperlink r:id="rId7" w:history="1">
        <w:r w:rsidRPr="00271323">
          <w:rPr>
            <w:rFonts w:ascii="Times New Roman" w:eastAsia="Arial Unicode MS" w:hAnsi="Times New Roman" w:cs="Times New Roman"/>
            <w:color w:val="0000FF"/>
            <w:sz w:val="28"/>
            <w:szCs w:val="28"/>
            <w:u w:val="single"/>
            <w:lang w:val="en"/>
          </w:rPr>
          <w:t>Ahmedooman12@hotmail.com</w:t>
        </w:r>
      </w:hyperlink>
    </w:p>
    <w:p w14:paraId="154F5CD3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</w:pPr>
    </w:p>
    <w:p w14:paraId="20A8D6EE" w14:textId="77777777" w:rsidR="00483A9C" w:rsidRPr="00271323" w:rsidRDefault="00483A9C" w:rsidP="00483A9C">
      <w:pPr>
        <w:widowControl w:val="0"/>
        <w:autoSpaceDE w:val="0"/>
        <w:autoSpaceDN w:val="0"/>
        <w:adjustRightInd w:val="0"/>
        <w:ind w:left="-90" w:right="-900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</w:pPr>
      <w:r w:rsidRPr="00271323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WORK EXPERIENCE</w:t>
      </w:r>
    </w:p>
    <w:p w14:paraId="4A3D16CC" w14:textId="77777777" w:rsidR="0022311C" w:rsidRPr="00271323" w:rsidRDefault="0022311C" w:rsidP="00DF6E62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Work as security guard in Ramada Bahrain hotel. </w:t>
      </w:r>
    </w:p>
    <w:p w14:paraId="1D4F09A7" w14:textId="77777777" w:rsidR="008D0975" w:rsidRDefault="008D0975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rtl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Work as security guard in zone security company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</w:t>
      </w:r>
    </w:p>
    <w:p w14:paraId="76B9ABC1" w14:textId="77777777" w:rsidR="00865867" w:rsidRDefault="00483A9C" w:rsidP="00865867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rtl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work as Waiter in Ramada palace hotel.</w:t>
      </w:r>
    </w:p>
    <w:p w14:paraId="445E6B86" w14:textId="77777777" w:rsidR="00E22F38" w:rsidRPr="00271323" w:rsidRDefault="00E22F38" w:rsidP="00DF6E62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Work as </w:t>
      </w:r>
      <w:r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order taker 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in Ramada palace hotel.</w:t>
      </w:r>
    </w:p>
    <w:p w14:paraId="2D2D45C7" w14:textId="57A52CEF" w:rsidR="00483A9C" w:rsidRPr="00271323" w:rsidRDefault="00483A9C" w:rsidP="00865867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Work as horse trainer </w:t>
      </w:r>
      <w:r w:rsidR="009A7783">
        <w:rPr>
          <w:rFonts w:ascii="Times New Roman" w:eastAsia="Arial Unicode MS" w:hAnsi="Times New Roman" w:cs="Times New Roman"/>
          <w:sz w:val="28"/>
          <w:szCs w:val="28"/>
          <w:lang w:val="en"/>
        </w:rPr>
        <w:t>in</w:t>
      </w: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 horse riding </w:t>
      </w:r>
      <w:r w:rsidR="009A7783">
        <w:rPr>
          <w:rFonts w:ascii="Times New Roman" w:eastAsia="Arial Unicode MS" w:hAnsi="Times New Roman" w:cs="Times New Roman"/>
          <w:sz w:val="28"/>
          <w:szCs w:val="28"/>
          <w:lang w:val="en"/>
        </w:rPr>
        <w:t>school.</w:t>
      </w:r>
    </w:p>
    <w:p w14:paraId="3CDAB796" w14:textId="463A4463" w:rsidR="00483A9C" w:rsidRPr="00271323" w:rsidRDefault="00483A9C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</w:p>
    <w:p w14:paraId="2DC1DC98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</w:p>
    <w:p w14:paraId="01388AAA" w14:textId="77777777" w:rsidR="00B95FC9" w:rsidRPr="00271323" w:rsidRDefault="00145A28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u w:val="single"/>
          <w:lang w:val="en"/>
        </w:rPr>
        <w:t xml:space="preserve">Skills: </w:t>
      </w:r>
    </w:p>
    <w:p w14:paraId="712C4E42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Good English language speaking reading and writing.</w:t>
      </w:r>
    </w:p>
    <w:p w14:paraId="4BC32427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 xml:space="preserve">Good knowledge in computers. </w:t>
      </w:r>
    </w:p>
    <w:p w14:paraId="184EBA05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eastAsia="Arial Unicode MS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Enjoy meeting new people.</w:t>
      </w:r>
    </w:p>
    <w:p w14:paraId="1F432118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  <w:r w:rsidRPr="00271323">
        <w:rPr>
          <w:rFonts w:ascii="Times New Roman" w:eastAsia="Arial Unicode MS" w:hAnsi="Times New Roman" w:cs="Times New Roman"/>
          <w:sz w:val="28"/>
          <w:szCs w:val="28"/>
          <w:lang w:val="en"/>
        </w:rPr>
        <w:t>Enjoy working as part of a team</w:t>
      </w:r>
      <w:r w:rsidRPr="00271323"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6D594FF0" w14:textId="77777777" w:rsidR="00B95FC9" w:rsidRPr="00271323" w:rsidRDefault="00B95FC9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65C8933" w14:textId="77777777" w:rsidR="00990B42" w:rsidRPr="00271323" w:rsidRDefault="00990B42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</w:p>
    <w:p w14:paraId="7708294A" w14:textId="77777777" w:rsidR="00990B42" w:rsidRPr="00271323" w:rsidRDefault="00990B42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</w:p>
    <w:p w14:paraId="0F24EBD4" w14:textId="77777777" w:rsidR="00990B42" w:rsidRDefault="00990B42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cs="Calibri"/>
          <w:sz w:val="28"/>
          <w:szCs w:val="28"/>
          <w:lang w:val="en"/>
        </w:rPr>
      </w:pPr>
    </w:p>
    <w:p w14:paraId="1677E5E1" w14:textId="5ED2D707" w:rsidR="00990B42" w:rsidRDefault="001E4B40" w:rsidP="00A66B58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cs="Calibri"/>
          <w:sz w:val="28"/>
          <w:szCs w:val="28"/>
          <w:lang w:val="e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0" wp14:anchorId="752842C2" wp14:editId="63AB249C">
                <wp:simplePos x="0" y="0"/>
                <wp:positionH relativeFrom="column">
                  <wp:posOffset>-672465</wp:posOffset>
                </wp:positionH>
                <wp:positionV relativeFrom="paragraph">
                  <wp:posOffset>-610870</wp:posOffset>
                </wp:positionV>
                <wp:extent cx="7315200" cy="9448800"/>
                <wp:effectExtent l="38100" t="38100" r="38100" b="3810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944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B9FDD" w14:textId="77777777" w:rsidR="004C0815" w:rsidRDefault="004C0815" w:rsidP="004C0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2842C2" id=" 4" o:spid="_x0000_s1027" style="position:absolute;left:0;text-align:left;margin-left:-52.95pt;margin-top:-48.1pt;width:8in;height:74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" o:allowoverlap="f" strokeweight="6pt">
                <v:stroke linestyle="thickBetweenThin"/>
                <v:path arrowok="t"/>
                <v:textbox>
                  <w:txbxContent>
                    <w:p w14:paraId="243B9FDD" w14:textId="77777777" w:rsidR="004C0815" w:rsidRDefault="004C0815" w:rsidP="004C081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0BAB59E" w14:textId="77777777" w:rsidR="00271323" w:rsidRDefault="00271323" w:rsidP="00A906A2">
      <w:pPr>
        <w:widowControl w:val="0"/>
        <w:autoSpaceDE w:val="0"/>
        <w:autoSpaceDN w:val="0"/>
        <w:adjustRightInd w:val="0"/>
        <w:spacing w:after="0" w:line="240" w:lineRule="auto"/>
        <w:ind w:left="-1080" w:right="-900"/>
        <w:rPr>
          <w:rFonts w:ascii="Georgia" w:hAnsi="Georgia"/>
          <w:color w:val="000000"/>
        </w:rPr>
      </w:pPr>
    </w:p>
    <w:p w14:paraId="2740756A" w14:textId="1427ED6D" w:rsidR="00483A9C" w:rsidRPr="00271323" w:rsidRDefault="00C57921" w:rsidP="007A74A4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475D14">
        <w:rPr>
          <w:rFonts w:ascii="Times New Roman" w:hAnsi="Times New Roman" w:cs="Times New Roman"/>
          <w:color w:val="000000"/>
          <w:sz w:val="28"/>
          <w:szCs w:val="28"/>
          <w:u w:val="single"/>
        </w:rPr>
        <w:t>Order taker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3A9C" w:rsidRPr="00475D14">
        <w:rPr>
          <w:rFonts w:ascii="Times New Roman" w:hAnsi="Times New Roman" w:cs="Times New Roman"/>
          <w:color w:val="000000"/>
          <w:sz w:val="28"/>
          <w:szCs w:val="28"/>
          <w:u w:val="single"/>
        </w:rPr>
        <w:t>Ramada palace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Working for Ramada was a great door buster for me. I've acquired experience I wasn't sure I was capable of. It made me more customer </w:t>
      </w:r>
      <w:r w:rsidR="00AF6556">
        <w:rPr>
          <w:rFonts w:ascii="Times New Roman" w:hAnsi="Times New Roman" w:cs="Times New Roman"/>
          <w:color w:val="000000"/>
          <w:sz w:val="28"/>
          <w:szCs w:val="28"/>
        </w:rPr>
        <w:t xml:space="preserve">service 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t xml:space="preserve"> considering I had worked in retail previously but this was a different type of customer service. Working with customers brings me a sense of joy knowing I can assist them with their issues successfully. Duties included taking inbound calls, placing online orders, answering customer inquiries regarding rooms and billing.  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3A9C" w:rsidRPr="00475D14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A80687" w:rsidRPr="00475D1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Waiter </w:t>
      </w:r>
      <w:r w:rsidR="00483A9C" w:rsidRPr="00475D14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  <w:t>Ramada palace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  <w:t>It was great to learn more about food serving. It provided me with great joy to serve customers in a timely manner as well as to k</w:t>
      </w:r>
      <w:r w:rsidR="0012211F">
        <w:rPr>
          <w:rFonts w:ascii="Times New Roman" w:hAnsi="Times New Roman" w:cs="Times New Roman"/>
          <w:color w:val="000000"/>
          <w:sz w:val="28"/>
          <w:szCs w:val="28"/>
        </w:rPr>
        <w:t>eep th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t>em satisfied with their dining experience. Duties included food serving, food prep, dishwashing.</w:t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3A9C" w:rsidRPr="00271323">
        <w:rPr>
          <w:rFonts w:ascii="Times New Roman" w:hAnsi="Times New Roman" w:cs="Times New Roman"/>
          <w:color w:val="000000"/>
          <w:sz w:val="28"/>
          <w:szCs w:val="28"/>
          <w:u w:val="single"/>
        </w:rPr>
        <w:t>EDUCATION</w:t>
      </w:r>
    </w:p>
    <w:p w14:paraId="68A39134" w14:textId="77777777" w:rsidR="00483A9C" w:rsidRPr="00271323" w:rsidRDefault="00483A9C" w:rsidP="00E337FF">
      <w:pPr>
        <w:widowControl w:val="0"/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bookmarkStart w:id="0" w:name="_GoBack"/>
      <w:bookmarkEnd w:id="0"/>
      <w:r w:rsidRPr="0027132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2000 </w:t>
      </w:r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Finish </w:t>
      </w:r>
      <w:proofErr w:type="spellStart"/>
      <w:r w:rsidRPr="00271323">
        <w:rPr>
          <w:rFonts w:ascii="Times New Roman" w:hAnsi="Times New Roman" w:cs="Times New Roman"/>
          <w:sz w:val="28"/>
          <w:szCs w:val="28"/>
          <w:lang w:val="en"/>
        </w:rPr>
        <w:t>Alrasheed</w:t>
      </w:r>
      <w:proofErr w:type="spellEnd"/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primary school. </w:t>
      </w:r>
    </w:p>
    <w:p w14:paraId="66066E0D" w14:textId="77777777" w:rsidR="00483A9C" w:rsidRPr="00271323" w:rsidRDefault="00483A9C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  <w:r w:rsidRPr="0027132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2004 </w:t>
      </w:r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Finish </w:t>
      </w:r>
      <w:proofErr w:type="spellStart"/>
      <w:r w:rsidRPr="00271323">
        <w:rPr>
          <w:rFonts w:ascii="Times New Roman" w:hAnsi="Times New Roman" w:cs="Times New Roman"/>
          <w:sz w:val="28"/>
          <w:szCs w:val="28"/>
          <w:lang w:val="en"/>
        </w:rPr>
        <w:t>Abdullrahman</w:t>
      </w:r>
      <w:proofErr w:type="spellEnd"/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271323">
        <w:rPr>
          <w:rFonts w:ascii="Times New Roman" w:hAnsi="Times New Roman" w:cs="Times New Roman"/>
          <w:sz w:val="28"/>
          <w:szCs w:val="28"/>
          <w:lang w:val="en"/>
        </w:rPr>
        <w:t>aldakhel</w:t>
      </w:r>
      <w:proofErr w:type="spellEnd"/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intermediate school.  </w:t>
      </w:r>
    </w:p>
    <w:p w14:paraId="1FB8D3B9" w14:textId="77777777" w:rsidR="00483A9C" w:rsidRPr="00271323" w:rsidRDefault="00483A9C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  <w:r w:rsidRPr="00271323">
        <w:rPr>
          <w:rFonts w:ascii="Times New Roman" w:hAnsi="Times New Roman" w:cs="Times New Roman"/>
          <w:b/>
          <w:bCs/>
          <w:sz w:val="28"/>
          <w:szCs w:val="28"/>
          <w:lang w:val="en"/>
        </w:rPr>
        <w:t>2007</w:t>
      </w:r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Finish sheikh Abdul-Aziz Bin Mohammed Al </w:t>
      </w:r>
      <w:proofErr w:type="spellStart"/>
      <w:r w:rsidRPr="00271323">
        <w:rPr>
          <w:rFonts w:ascii="Times New Roman" w:hAnsi="Times New Roman" w:cs="Times New Roman"/>
          <w:sz w:val="28"/>
          <w:szCs w:val="28"/>
          <w:lang w:val="en"/>
        </w:rPr>
        <w:t>khalifa</w:t>
      </w:r>
      <w:proofErr w:type="spellEnd"/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secondary school.</w:t>
      </w:r>
    </w:p>
    <w:p w14:paraId="109F225F" w14:textId="77777777" w:rsidR="00483A9C" w:rsidRPr="00271323" w:rsidRDefault="00483A9C" w:rsidP="00483A9C">
      <w:pPr>
        <w:widowControl w:val="0"/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sz w:val="28"/>
          <w:szCs w:val="28"/>
          <w:lang w:val="en"/>
        </w:rPr>
      </w:pPr>
      <w:r w:rsidRPr="00271323">
        <w:rPr>
          <w:rFonts w:ascii="Times New Roman" w:hAnsi="Times New Roman" w:cs="Times New Roman"/>
          <w:b/>
          <w:bCs/>
          <w:sz w:val="28"/>
          <w:szCs w:val="28"/>
          <w:lang w:val="en"/>
        </w:rPr>
        <w:t>2010</w:t>
      </w:r>
      <w:r w:rsidRPr="00271323">
        <w:rPr>
          <w:rFonts w:ascii="Times New Roman" w:hAnsi="Times New Roman" w:cs="Times New Roman"/>
          <w:sz w:val="28"/>
          <w:szCs w:val="28"/>
          <w:lang w:val="en"/>
        </w:rPr>
        <w:t xml:space="preserve"> Finish studying Front Office Operation I Bahrain institute hospitality and retail. </w:t>
      </w:r>
    </w:p>
    <w:p w14:paraId="43F658E6" w14:textId="33B8B05C" w:rsidR="003C4C0E" w:rsidRDefault="0012211F" w:rsidP="00C81741">
      <w:pPr>
        <w:widowControl w:val="0"/>
        <w:autoSpaceDE w:val="0"/>
        <w:autoSpaceDN w:val="0"/>
        <w:adjustRightInd w:val="0"/>
        <w:spacing w:after="0" w:line="240" w:lineRule="auto"/>
        <w:ind w:left="-1080" w:right="-90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2B9BBA1F" wp14:editId="20666827">
            <wp:simplePos x="0" y="0"/>
            <wp:positionH relativeFrom="column">
              <wp:posOffset>-1033145</wp:posOffset>
            </wp:positionH>
            <wp:positionV relativeFrom="paragraph">
              <wp:posOffset>609600</wp:posOffset>
            </wp:positionV>
            <wp:extent cx="8188960" cy="6983730"/>
            <wp:effectExtent l="0" t="6985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896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285B3" w14:textId="1F13DB77" w:rsidR="003C4C0E" w:rsidRDefault="007D28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anchor distT="0" distB="0" distL="114300" distR="114300" simplePos="0" relativeHeight="251661824" behindDoc="0" locked="0" layoutInCell="1" allowOverlap="1" wp14:anchorId="57D71A54" wp14:editId="52DC590C">
            <wp:simplePos x="0" y="0"/>
            <wp:positionH relativeFrom="column">
              <wp:posOffset>90805</wp:posOffset>
            </wp:positionH>
            <wp:positionV relativeFrom="paragraph">
              <wp:posOffset>2256790</wp:posOffset>
            </wp:positionV>
            <wp:extent cx="5943600" cy="59696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4C0E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3ABE5B13" w14:textId="10FA0CB7" w:rsidR="00483A9C" w:rsidRPr="00271323" w:rsidRDefault="00AB4AFF" w:rsidP="00C81741">
      <w:pPr>
        <w:widowControl w:val="0"/>
        <w:autoSpaceDE w:val="0"/>
        <w:autoSpaceDN w:val="0"/>
        <w:adjustRightInd w:val="0"/>
        <w:spacing w:after="0" w:line="240" w:lineRule="auto"/>
        <w:ind w:left="-1080" w:right="-90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  <w:lang w:val="en"/>
        </w:rPr>
        <w:lastRenderedPageBreak/>
        <w:drawing>
          <wp:anchor distT="0" distB="0" distL="114300" distR="114300" simplePos="0" relativeHeight="251660800" behindDoc="0" locked="0" layoutInCell="1" allowOverlap="1" wp14:anchorId="1C84120D" wp14:editId="317C9AED">
            <wp:simplePos x="0" y="0"/>
            <wp:positionH relativeFrom="column">
              <wp:posOffset>78105</wp:posOffset>
            </wp:positionH>
            <wp:positionV relativeFrom="paragraph">
              <wp:posOffset>548005</wp:posOffset>
            </wp:positionV>
            <wp:extent cx="5943600" cy="69195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83A9C" w:rsidRPr="00271323" w:rsidSect="00A66B58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EC14" w14:textId="77777777" w:rsidR="001579DB" w:rsidRDefault="001579DB" w:rsidP="00145A28">
      <w:pPr>
        <w:spacing w:after="0" w:line="240" w:lineRule="auto"/>
      </w:pPr>
      <w:r>
        <w:separator/>
      </w:r>
    </w:p>
  </w:endnote>
  <w:endnote w:type="continuationSeparator" w:id="0">
    <w:p w14:paraId="100A24C4" w14:textId="77777777" w:rsidR="001579DB" w:rsidRDefault="001579DB" w:rsidP="0014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9877" w14:textId="77777777" w:rsidR="001579DB" w:rsidRDefault="001579DB" w:rsidP="00145A28">
      <w:pPr>
        <w:spacing w:after="0" w:line="240" w:lineRule="auto"/>
      </w:pPr>
      <w:r>
        <w:separator/>
      </w:r>
    </w:p>
  </w:footnote>
  <w:footnote w:type="continuationSeparator" w:id="0">
    <w:p w14:paraId="465F0574" w14:textId="77777777" w:rsidR="001579DB" w:rsidRDefault="001579DB" w:rsidP="0014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4D28" w14:textId="77777777" w:rsidR="00145A28" w:rsidRDefault="00145A28">
    <w:pPr>
      <w:pStyle w:val="Header"/>
    </w:pPr>
  </w:p>
  <w:p w14:paraId="5F34EF44" w14:textId="77777777" w:rsidR="00145A28" w:rsidRDefault="00145A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E9"/>
    <w:rsid w:val="00075581"/>
    <w:rsid w:val="00083365"/>
    <w:rsid w:val="000B5D92"/>
    <w:rsid w:val="000C38D4"/>
    <w:rsid w:val="000D0ED4"/>
    <w:rsid w:val="001063A1"/>
    <w:rsid w:val="0012211F"/>
    <w:rsid w:val="00145A28"/>
    <w:rsid w:val="00150ADD"/>
    <w:rsid w:val="00155BE5"/>
    <w:rsid w:val="001579DB"/>
    <w:rsid w:val="00186E70"/>
    <w:rsid w:val="00197702"/>
    <w:rsid w:val="001C2DF9"/>
    <w:rsid w:val="001E4B40"/>
    <w:rsid w:val="001F5A11"/>
    <w:rsid w:val="0022311C"/>
    <w:rsid w:val="00265209"/>
    <w:rsid w:val="00271323"/>
    <w:rsid w:val="00277084"/>
    <w:rsid w:val="00296C85"/>
    <w:rsid w:val="002B0F10"/>
    <w:rsid w:val="002D08C7"/>
    <w:rsid w:val="002F3559"/>
    <w:rsid w:val="00300978"/>
    <w:rsid w:val="00315E12"/>
    <w:rsid w:val="00352280"/>
    <w:rsid w:val="00384F8F"/>
    <w:rsid w:val="003C4C0E"/>
    <w:rsid w:val="003D223E"/>
    <w:rsid w:val="0043199D"/>
    <w:rsid w:val="004520AC"/>
    <w:rsid w:val="00475D14"/>
    <w:rsid w:val="00483A9C"/>
    <w:rsid w:val="00495C54"/>
    <w:rsid w:val="004B66F4"/>
    <w:rsid w:val="004C0815"/>
    <w:rsid w:val="004C187E"/>
    <w:rsid w:val="004C353E"/>
    <w:rsid w:val="004D498A"/>
    <w:rsid w:val="004E77CE"/>
    <w:rsid w:val="00541D5B"/>
    <w:rsid w:val="005B7005"/>
    <w:rsid w:val="005F5E6A"/>
    <w:rsid w:val="00646A26"/>
    <w:rsid w:val="00671D56"/>
    <w:rsid w:val="00691323"/>
    <w:rsid w:val="006C46BE"/>
    <w:rsid w:val="006C47E2"/>
    <w:rsid w:val="006F205C"/>
    <w:rsid w:val="00705D4C"/>
    <w:rsid w:val="00727755"/>
    <w:rsid w:val="00732756"/>
    <w:rsid w:val="007452D9"/>
    <w:rsid w:val="0075621F"/>
    <w:rsid w:val="007A74A4"/>
    <w:rsid w:val="007D2567"/>
    <w:rsid w:val="007D2871"/>
    <w:rsid w:val="007E778F"/>
    <w:rsid w:val="00831CEE"/>
    <w:rsid w:val="00865867"/>
    <w:rsid w:val="00872EE2"/>
    <w:rsid w:val="008A5632"/>
    <w:rsid w:val="008D0975"/>
    <w:rsid w:val="008F40F6"/>
    <w:rsid w:val="00901AAD"/>
    <w:rsid w:val="0091691D"/>
    <w:rsid w:val="0092490D"/>
    <w:rsid w:val="00926888"/>
    <w:rsid w:val="00952CAD"/>
    <w:rsid w:val="00990B42"/>
    <w:rsid w:val="009A7783"/>
    <w:rsid w:val="009C28B9"/>
    <w:rsid w:val="00A5052B"/>
    <w:rsid w:val="00A66B58"/>
    <w:rsid w:val="00A80687"/>
    <w:rsid w:val="00A906A2"/>
    <w:rsid w:val="00A92E58"/>
    <w:rsid w:val="00A94DC0"/>
    <w:rsid w:val="00AB4AFF"/>
    <w:rsid w:val="00AB6554"/>
    <w:rsid w:val="00AE0688"/>
    <w:rsid w:val="00AE600F"/>
    <w:rsid w:val="00AF6556"/>
    <w:rsid w:val="00B36E38"/>
    <w:rsid w:val="00B4132A"/>
    <w:rsid w:val="00B81D16"/>
    <w:rsid w:val="00B90E68"/>
    <w:rsid w:val="00B95FC9"/>
    <w:rsid w:val="00BA3A1E"/>
    <w:rsid w:val="00BB5478"/>
    <w:rsid w:val="00BC3B46"/>
    <w:rsid w:val="00BE1816"/>
    <w:rsid w:val="00C34A72"/>
    <w:rsid w:val="00C455B7"/>
    <w:rsid w:val="00C57921"/>
    <w:rsid w:val="00C723E9"/>
    <w:rsid w:val="00C81741"/>
    <w:rsid w:val="00C86430"/>
    <w:rsid w:val="00CD410D"/>
    <w:rsid w:val="00D04983"/>
    <w:rsid w:val="00D60448"/>
    <w:rsid w:val="00D76E73"/>
    <w:rsid w:val="00D920E8"/>
    <w:rsid w:val="00DB3F84"/>
    <w:rsid w:val="00DC55B0"/>
    <w:rsid w:val="00DD1886"/>
    <w:rsid w:val="00DD2198"/>
    <w:rsid w:val="00DD535C"/>
    <w:rsid w:val="00E13E51"/>
    <w:rsid w:val="00E22F38"/>
    <w:rsid w:val="00E337FF"/>
    <w:rsid w:val="00E349E8"/>
    <w:rsid w:val="00E87842"/>
    <w:rsid w:val="00EA7A8E"/>
    <w:rsid w:val="00F246BD"/>
    <w:rsid w:val="00F25071"/>
    <w:rsid w:val="00FC3EE3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0227D"/>
  <w15:chartTrackingRefBased/>
  <w15:docId w15:val="{1B45A552-32E8-4648-8C73-DBC5B574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5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145A28"/>
    <w:rPr>
      <w:rFonts w:cs="Times New Roman"/>
    </w:rPr>
  </w:style>
  <w:style w:type="paragraph" w:styleId="Footer">
    <w:name w:val="footer"/>
    <w:basedOn w:val="Normal"/>
    <w:link w:val="FooterChar"/>
    <w:rsid w:val="00145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145A28"/>
    <w:rPr>
      <w:rFonts w:cs="Times New Roman"/>
    </w:rPr>
  </w:style>
  <w:style w:type="paragraph" w:styleId="BalloonText">
    <w:name w:val="Balloon Text"/>
    <w:basedOn w:val="Normal"/>
    <w:semiHidden/>
    <w:locked/>
    <w:rsid w:val="00A66B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locked/>
    <w:rsid w:val="00300978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300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097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300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097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mailto:Ahmedooman12@hotmail.com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Users\Mahmoodii\Desktop\ahmed%20tawash%20c.v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ahmed%20tawash%20c.v.dot</Template>
  <TotalTime>12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MTC</Company>
  <LinksUpToDate>false</LinksUpToDate>
  <CharactersWithSpaces>2004</CharactersWithSpaces>
  <SharedDoc>false</SharedDoc>
  <HLinks>
    <vt:vector size="6" baseType="variant">
      <vt:variant>
        <vt:i4>6226027</vt:i4>
      </vt:variant>
      <vt:variant>
        <vt:i4>0</vt:i4>
      </vt:variant>
      <vt:variant>
        <vt:i4>0</vt:i4>
      </vt:variant>
      <vt:variant>
        <vt:i4>5</vt:i4>
      </vt:variant>
      <vt:variant>
        <vt:lpwstr>mailto:Ahmedooman12@hotmail.com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Mahmoodii</dc:creator>
  <cp:keywords/>
  <dc:description/>
  <cp:lastModifiedBy>Guest User</cp:lastModifiedBy>
  <cp:revision>17</cp:revision>
  <cp:lastPrinted>2014-04-18T20:55:00Z</cp:lastPrinted>
  <dcterms:created xsi:type="dcterms:W3CDTF">2019-10-09T03:10:00Z</dcterms:created>
  <dcterms:modified xsi:type="dcterms:W3CDTF">2019-10-09T03:59:00Z</dcterms:modified>
</cp:coreProperties>
</file>