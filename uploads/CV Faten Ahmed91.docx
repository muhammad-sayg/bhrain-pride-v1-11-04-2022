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FA2" w:rsidRDefault="00DE3FA2" w:rsidP="00DE3FA2">
      <w:pPr>
        <w:ind w:firstLine="288"/>
      </w:pPr>
      <w:r w:rsidRPr="00703E07">
        <w:rPr>
          <w:b/>
          <w:bCs/>
          <w:noProof/>
          <w:sz w:val="20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3F85A6" wp14:editId="45F70D3E">
                <wp:simplePos x="0" y="0"/>
                <wp:positionH relativeFrom="column">
                  <wp:posOffset>-104775</wp:posOffset>
                </wp:positionH>
                <wp:positionV relativeFrom="paragraph">
                  <wp:posOffset>-708025</wp:posOffset>
                </wp:positionV>
                <wp:extent cx="2374265" cy="44767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E07" w:rsidRPr="00703E07" w:rsidRDefault="00703E07" w:rsidP="00703E07">
                            <w:pPr>
                              <w:pStyle w:val="SectionHeading"/>
                              <w:rPr>
                                <w:b/>
                                <w:bCs/>
                                <w:sz w:val="20"/>
                                <w:szCs w:val="28"/>
                                <w:u w:val="single"/>
                              </w:rPr>
                            </w:pPr>
                            <w:r w:rsidRPr="00703E07">
                              <w:rPr>
                                <w:b/>
                                <w:bCs/>
                                <w:sz w:val="20"/>
                                <w:szCs w:val="28"/>
                                <w:u w:val="single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.25pt;margin-top:-55.75pt;width:186.95pt;height:35.2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" filled="f" stroked="f">
                <v:textbox>
                  <w:txbxContent>
                    <w:p w:rsidR="00703E07" w:rsidRPr="00703E07" w:rsidRDefault="00703E07" w:rsidP="00703E07">
                      <w:pPr>
                        <w:pStyle w:val="SectionHeading"/>
                        <w:rPr>
                          <w:b/>
                          <w:bCs/>
                          <w:sz w:val="20"/>
                          <w:szCs w:val="28"/>
                          <w:u w:val="single"/>
                        </w:rPr>
                      </w:pPr>
                      <w:r w:rsidRPr="00703E07">
                        <w:rPr>
                          <w:b/>
                          <w:bCs/>
                          <w:sz w:val="20"/>
                          <w:szCs w:val="28"/>
                          <w:u w:val="single"/>
                        </w:rPr>
                        <w:t>Personal Information</w:t>
                      </w:r>
                    </w:p>
                  </w:txbxContent>
                </v:textbox>
              </v:shape>
            </w:pict>
          </mc:Fallback>
        </mc:AlternateContent>
      </w:r>
      <w:r w:rsidRPr="00DE3FA2">
        <w:rPr>
          <w:b/>
          <w:bCs/>
          <w:sz w:val="20"/>
          <w:szCs w:val="28"/>
        </w:rPr>
        <w:t>Name:</w:t>
      </w:r>
      <w:r>
        <w:t xml:space="preserve"> </w:t>
      </w:r>
      <w:r>
        <w:rPr>
          <w:sz w:val="20"/>
          <w:szCs w:val="28"/>
        </w:rPr>
        <w:tab/>
      </w:r>
      <w:proofErr w:type="spellStart"/>
      <w:r w:rsidRPr="00DE3FA2">
        <w:rPr>
          <w:sz w:val="20"/>
          <w:szCs w:val="28"/>
        </w:rPr>
        <w:t>Faten</w:t>
      </w:r>
      <w:proofErr w:type="spellEnd"/>
      <w:r w:rsidRPr="00DE3FA2">
        <w:rPr>
          <w:sz w:val="20"/>
          <w:szCs w:val="28"/>
        </w:rPr>
        <w:t xml:space="preserve"> Ahmed </w:t>
      </w:r>
      <w:proofErr w:type="spellStart"/>
      <w:r w:rsidRPr="00DE3FA2">
        <w:rPr>
          <w:sz w:val="20"/>
          <w:szCs w:val="28"/>
        </w:rPr>
        <w:t>Taher</w:t>
      </w:r>
      <w:proofErr w:type="spellEnd"/>
      <w:r w:rsidRPr="00DE3FA2">
        <w:rPr>
          <w:sz w:val="20"/>
          <w:szCs w:val="28"/>
        </w:rPr>
        <w:t xml:space="preserve"> Mohsen</w:t>
      </w:r>
    </w:p>
    <w:p w:rsidR="00DE3FA2" w:rsidRDefault="0027455D" w:rsidP="00026828">
      <w:pPr>
        <w:pStyle w:val="ContactInformation"/>
        <w:spacing w:after="0" w:line="240" w:lineRule="auto"/>
        <w:rPr>
          <w:sz w:val="20"/>
          <w:szCs w:val="28"/>
        </w:rPr>
      </w:pPr>
      <w:r w:rsidRPr="0027455D">
        <w:rPr>
          <w:b/>
          <w:bCs/>
          <w:sz w:val="20"/>
          <w:szCs w:val="28"/>
        </w:rPr>
        <w:t>Address</w:t>
      </w:r>
      <w:r>
        <w:rPr>
          <w:sz w:val="20"/>
          <w:szCs w:val="28"/>
        </w:rPr>
        <w:t>:</w:t>
      </w:r>
      <w:r w:rsidR="00DE3FA2">
        <w:rPr>
          <w:sz w:val="20"/>
          <w:szCs w:val="28"/>
        </w:rPr>
        <w:tab/>
      </w:r>
      <w:r w:rsidR="00EF57F2">
        <w:rPr>
          <w:sz w:val="20"/>
          <w:szCs w:val="28"/>
        </w:rPr>
        <w:t xml:space="preserve"> </w:t>
      </w:r>
      <w:bookmarkStart w:id="0" w:name="_GoBack"/>
      <w:bookmarkEnd w:id="0"/>
      <w:r w:rsidR="00DC089E">
        <w:rPr>
          <w:sz w:val="20"/>
          <w:szCs w:val="28"/>
        </w:rPr>
        <w:t>Block</w:t>
      </w:r>
      <w:r w:rsidR="009440AD" w:rsidRPr="004A27E7">
        <w:rPr>
          <w:sz w:val="20"/>
          <w:szCs w:val="28"/>
        </w:rPr>
        <w:t xml:space="preserve"> 903,</w:t>
      </w:r>
      <w:r w:rsidR="00D67DB3">
        <w:rPr>
          <w:sz w:val="20"/>
          <w:szCs w:val="28"/>
        </w:rPr>
        <w:t xml:space="preserve"> </w:t>
      </w:r>
      <w:r w:rsidR="009440AD" w:rsidRPr="004A27E7">
        <w:rPr>
          <w:sz w:val="20"/>
          <w:szCs w:val="28"/>
        </w:rPr>
        <w:t xml:space="preserve"> </w:t>
      </w:r>
      <w:proofErr w:type="spellStart"/>
      <w:r w:rsidR="005572C2">
        <w:rPr>
          <w:sz w:val="20"/>
          <w:szCs w:val="28"/>
        </w:rPr>
        <w:t>Riffa</w:t>
      </w:r>
      <w:proofErr w:type="spellEnd"/>
      <w:r w:rsidR="00DE3FA2">
        <w:rPr>
          <w:sz w:val="20"/>
          <w:szCs w:val="28"/>
        </w:rPr>
        <w:t xml:space="preserve"> ( I </w:t>
      </w:r>
      <w:r w:rsidR="00DE3FA2" w:rsidRPr="00DE3FA2">
        <w:rPr>
          <w:sz w:val="18"/>
          <w:szCs w:val="24"/>
          <w:u w:val="single"/>
        </w:rPr>
        <w:t>will move soon to live in Northern City</w:t>
      </w:r>
      <w:r w:rsidR="00DE3FA2">
        <w:rPr>
          <w:sz w:val="20"/>
          <w:szCs w:val="28"/>
        </w:rPr>
        <w:t>)</w:t>
      </w:r>
      <w:r w:rsidR="00FE1AB1" w:rsidRPr="004A27E7">
        <w:rPr>
          <w:sz w:val="20"/>
          <w:szCs w:val="28"/>
        </w:rPr>
        <w:t xml:space="preserve"> |</w:t>
      </w:r>
      <w:r w:rsidR="00CD1ED0">
        <w:rPr>
          <w:sz w:val="20"/>
          <w:szCs w:val="28"/>
        </w:rPr>
        <w:t xml:space="preserve"> </w:t>
      </w:r>
      <w:r w:rsidR="00DE3FA2">
        <w:rPr>
          <w:b/>
          <w:bCs/>
          <w:sz w:val="20"/>
          <w:szCs w:val="28"/>
        </w:rPr>
        <w:t xml:space="preserve"> </w:t>
      </w:r>
      <w:r w:rsidRPr="0027455D">
        <w:rPr>
          <w:b/>
          <w:bCs/>
          <w:sz w:val="20"/>
          <w:szCs w:val="28"/>
        </w:rPr>
        <w:t>Phone:</w:t>
      </w:r>
      <w:r w:rsidR="00FE1AB1" w:rsidRPr="004A27E7">
        <w:rPr>
          <w:sz w:val="20"/>
          <w:szCs w:val="28"/>
        </w:rPr>
        <w:t xml:space="preserve"> </w:t>
      </w:r>
      <w:r w:rsidR="00EF57F2">
        <w:rPr>
          <w:sz w:val="20"/>
          <w:szCs w:val="28"/>
        </w:rPr>
        <w:t xml:space="preserve"> </w:t>
      </w:r>
      <w:r w:rsidR="009440AD" w:rsidRPr="004A27E7">
        <w:rPr>
          <w:sz w:val="20"/>
          <w:szCs w:val="28"/>
        </w:rPr>
        <w:t>36831409</w:t>
      </w:r>
      <w:r w:rsidR="00E22D1D">
        <w:rPr>
          <w:sz w:val="20"/>
          <w:szCs w:val="28"/>
        </w:rPr>
        <w:t xml:space="preserve"> </w:t>
      </w:r>
    </w:p>
    <w:p w:rsidR="00DE3FA2" w:rsidRDefault="00EF57F2" w:rsidP="00DE3FA2">
      <w:pPr>
        <w:pStyle w:val="ContactInformation"/>
        <w:spacing w:after="0" w:line="240" w:lineRule="auto"/>
        <w:rPr>
          <w:sz w:val="20"/>
          <w:szCs w:val="28"/>
        </w:rPr>
      </w:pPr>
      <w:r w:rsidRPr="00EF57F2">
        <w:rPr>
          <w:b/>
          <w:bCs/>
          <w:sz w:val="20"/>
          <w:szCs w:val="28"/>
        </w:rPr>
        <w:t>Email</w:t>
      </w:r>
      <w:r>
        <w:rPr>
          <w:sz w:val="20"/>
          <w:szCs w:val="28"/>
        </w:rPr>
        <w:t xml:space="preserve">: </w:t>
      </w:r>
      <w:r w:rsidR="00DE3FA2">
        <w:rPr>
          <w:sz w:val="20"/>
          <w:szCs w:val="28"/>
        </w:rPr>
        <w:tab/>
      </w:r>
      <w:r>
        <w:rPr>
          <w:sz w:val="20"/>
          <w:szCs w:val="28"/>
        </w:rPr>
        <w:t xml:space="preserve"> </w:t>
      </w:r>
      <w:hyperlink r:id="rId10" w:history="1">
        <w:r w:rsidR="00026828" w:rsidRPr="006372EC">
          <w:rPr>
            <w:rStyle w:val="Hyperlink"/>
            <w:sz w:val="20"/>
            <w:szCs w:val="28"/>
          </w:rPr>
          <w:t>fat91en@gmail.com</w:t>
        </w:r>
      </w:hyperlink>
      <w:r w:rsidR="00026828">
        <w:rPr>
          <w:b/>
          <w:bCs/>
          <w:sz w:val="20"/>
          <w:szCs w:val="28"/>
        </w:rPr>
        <w:t xml:space="preserve"> </w:t>
      </w:r>
      <w:r w:rsidR="00DE3FA2">
        <w:rPr>
          <w:b/>
          <w:bCs/>
          <w:sz w:val="20"/>
          <w:szCs w:val="28"/>
        </w:rPr>
        <w:t xml:space="preserve">|  </w:t>
      </w:r>
      <w:r w:rsidR="00DE3FA2">
        <w:rPr>
          <w:b/>
          <w:bCs/>
          <w:sz w:val="20"/>
          <w:szCs w:val="28"/>
        </w:rPr>
        <w:tab/>
      </w:r>
      <w:r w:rsidR="007C5FE3" w:rsidRPr="007C5FE3">
        <w:rPr>
          <w:b/>
          <w:bCs/>
          <w:sz w:val="20"/>
          <w:szCs w:val="28"/>
        </w:rPr>
        <w:t>Marital Status:</w:t>
      </w:r>
      <w:r w:rsidR="00E22D1D">
        <w:rPr>
          <w:sz w:val="20"/>
          <w:szCs w:val="28"/>
        </w:rPr>
        <w:t xml:space="preserve"> </w:t>
      </w:r>
      <w:r w:rsidR="007C5FE3">
        <w:rPr>
          <w:sz w:val="20"/>
          <w:szCs w:val="28"/>
        </w:rPr>
        <w:t xml:space="preserve"> Single</w:t>
      </w:r>
      <w:r w:rsidR="00E22D1D">
        <w:rPr>
          <w:rFonts w:cs="Times New Roman"/>
          <w:color w:val="000000"/>
          <w:szCs w:val="24"/>
        </w:rPr>
        <w:sym w:font="Webdings" w:char="F07C"/>
      </w:r>
      <w:r w:rsidR="00DE3FA2">
        <w:rPr>
          <w:rFonts w:cs="Times New Roman"/>
          <w:color w:val="000000"/>
          <w:szCs w:val="24"/>
        </w:rPr>
        <w:tab/>
      </w:r>
      <w:r>
        <w:rPr>
          <w:rFonts w:cs="Times New Roman"/>
          <w:color w:val="000000"/>
          <w:szCs w:val="24"/>
        </w:rPr>
        <w:t xml:space="preserve"> </w:t>
      </w:r>
      <w:r w:rsidR="00E22D1D" w:rsidRPr="00E22D1D">
        <w:rPr>
          <w:b/>
          <w:bCs/>
          <w:sz w:val="20"/>
          <w:szCs w:val="28"/>
        </w:rPr>
        <w:t xml:space="preserve">Date of </w:t>
      </w:r>
      <w:r w:rsidR="009E2089">
        <w:rPr>
          <w:b/>
          <w:bCs/>
          <w:sz w:val="20"/>
          <w:szCs w:val="28"/>
        </w:rPr>
        <w:t>Birth</w:t>
      </w:r>
      <w:r w:rsidR="00E22D1D" w:rsidRPr="00E22D1D">
        <w:rPr>
          <w:b/>
          <w:bCs/>
          <w:sz w:val="20"/>
          <w:szCs w:val="28"/>
        </w:rPr>
        <w:t>:</w:t>
      </w:r>
      <w:r>
        <w:rPr>
          <w:rFonts w:cs="Times New Roman"/>
          <w:color w:val="000000"/>
          <w:szCs w:val="24"/>
        </w:rPr>
        <w:t xml:space="preserve"> </w:t>
      </w:r>
      <w:r w:rsidR="00F43FBF">
        <w:rPr>
          <w:rFonts w:cs="Times New Roman"/>
          <w:color w:val="000000"/>
          <w:szCs w:val="24"/>
        </w:rPr>
        <w:t xml:space="preserve"> </w:t>
      </w:r>
      <w:r w:rsidR="00E22D1D" w:rsidRPr="00E22D1D">
        <w:rPr>
          <w:sz w:val="20"/>
          <w:szCs w:val="28"/>
        </w:rPr>
        <w:t>05 April 1991</w:t>
      </w:r>
      <w:r w:rsidR="00CD1ED0">
        <w:rPr>
          <w:sz w:val="20"/>
          <w:szCs w:val="28"/>
        </w:rPr>
        <w:t xml:space="preserve"> </w:t>
      </w:r>
      <w:r>
        <w:rPr>
          <w:sz w:val="20"/>
          <w:szCs w:val="28"/>
        </w:rPr>
        <w:t>|</w:t>
      </w:r>
    </w:p>
    <w:p w:rsidR="007C5FE3" w:rsidRPr="00026828" w:rsidRDefault="00EF57F2" w:rsidP="00DE3FA2">
      <w:pPr>
        <w:pStyle w:val="ContactInformation"/>
        <w:spacing w:after="0" w:line="240" w:lineRule="auto"/>
        <w:rPr>
          <w:b/>
          <w:bCs/>
          <w:sz w:val="20"/>
          <w:szCs w:val="28"/>
        </w:rPr>
      </w:pPr>
      <w:r>
        <w:rPr>
          <w:sz w:val="20"/>
          <w:szCs w:val="28"/>
        </w:rPr>
        <w:t xml:space="preserve"> </w:t>
      </w:r>
      <w:r>
        <w:rPr>
          <w:b/>
          <w:bCs/>
          <w:sz w:val="20"/>
          <w:szCs w:val="28"/>
        </w:rPr>
        <w:t>Nationality:</w:t>
      </w:r>
      <w:r>
        <w:rPr>
          <w:sz w:val="20"/>
          <w:szCs w:val="28"/>
        </w:rPr>
        <w:t xml:space="preserve"> </w:t>
      </w:r>
      <w:r w:rsidR="00DE3FA2">
        <w:rPr>
          <w:sz w:val="20"/>
          <w:szCs w:val="28"/>
        </w:rPr>
        <w:tab/>
      </w:r>
      <w:r>
        <w:rPr>
          <w:sz w:val="20"/>
          <w:szCs w:val="28"/>
        </w:rPr>
        <w:t xml:space="preserve"> Bahraini</w:t>
      </w:r>
      <w:r w:rsidR="00026828">
        <w:rPr>
          <w:sz w:val="20"/>
          <w:szCs w:val="28"/>
        </w:rPr>
        <w:t xml:space="preserve"> |</w:t>
      </w:r>
      <w:r w:rsidR="00DE3FA2">
        <w:rPr>
          <w:sz w:val="20"/>
          <w:szCs w:val="28"/>
        </w:rPr>
        <w:tab/>
      </w:r>
      <w:r w:rsidR="00DE3FA2">
        <w:rPr>
          <w:sz w:val="20"/>
          <w:szCs w:val="28"/>
        </w:rPr>
        <w:tab/>
      </w:r>
      <w:r w:rsidR="00026828">
        <w:rPr>
          <w:sz w:val="20"/>
          <w:szCs w:val="28"/>
        </w:rPr>
        <w:t xml:space="preserve"> </w:t>
      </w:r>
      <w:r w:rsidR="00026828" w:rsidRPr="00026828">
        <w:rPr>
          <w:b/>
          <w:bCs/>
          <w:sz w:val="20"/>
          <w:szCs w:val="28"/>
        </w:rPr>
        <w:t>CPR:</w:t>
      </w:r>
      <w:r w:rsidR="00026828">
        <w:rPr>
          <w:sz w:val="20"/>
          <w:szCs w:val="28"/>
        </w:rPr>
        <w:t xml:space="preserve"> 910400229</w:t>
      </w:r>
    </w:p>
    <w:p w:rsidR="00B43E76" w:rsidRPr="004A27E7" w:rsidRDefault="00FE1AB1">
      <w:pPr>
        <w:pStyle w:val="SectionHeading"/>
        <w:rPr>
          <w:b/>
          <w:bCs/>
          <w:sz w:val="20"/>
          <w:szCs w:val="28"/>
          <w:u w:val="single"/>
        </w:rPr>
      </w:pPr>
      <w:r w:rsidRPr="004A27E7">
        <w:rPr>
          <w:b/>
          <w:bCs/>
          <w:sz w:val="20"/>
          <w:szCs w:val="28"/>
          <w:u w:val="single"/>
        </w:rPr>
        <w:t>EDUCATION</w:t>
      </w:r>
    </w:p>
    <w:p w:rsidR="00B43E76" w:rsidRPr="004A27E7" w:rsidRDefault="009440AD" w:rsidP="009440AD">
      <w:pPr>
        <w:pStyle w:val="Location"/>
        <w:rPr>
          <w:sz w:val="20"/>
          <w:szCs w:val="28"/>
        </w:rPr>
      </w:pPr>
      <w:r w:rsidRPr="004A27E7">
        <w:rPr>
          <w:sz w:val="20"/>
          <w:szCs w:val="28"/>
        </w:rPr>
        <w:t>University of Bahrain</w:t>
      </w:r>
    </w:p>
    <w:p w:rsidR="005C082E" w:rsidRDefault="005C082E" w:rsidP="005C082E">
      <w:pPr>
        <w:pStyle w:val="JobTitle"/>
        <w:tabs>
          <w:tab w:val="left" w:pos="6015"/>
          <w:tab w:val="left" w:pos="6105"/>
          <w:tab w:val="left" w:pos="6255"/>
          <w:tab w:val="left" w:pos="6465"/>
          <w:tab w:val="left" w:pos="6615"/>
        </w:tabs>
        <w:ind w:left="6120" w:hanging="5832"/>
        <w:rPr>
          <w:sz w:val="20"/>
          <w:szCs w:val="28"/>
        </w:rPr>
      </w:pPr>
      <w:r>
        <w:rPr>
          <w:sz w:val="20"/>
          <w:szCs w:val="28"/>
        </w:rPr>
        <w:t xml:space="preserve">Associate </w:t>
      </w:r>
      <w:r w:rsidR="009440AD" w:rsidRPr="004A27E7">
        <w:rPr>
          <w:sz w:val="20"/>
          <w:szCs w:val="28"/>
        </w:rPr>
        <w:t>Diploma in Office Management</w:t>
      </w:r>
      <w:r w:rsidR="00FE1AB1" w:rsidRPr="004A27E7">
        <w:rPr>
          <w:sz w:val="20"/>
          <w:szCs w:val="28"/>
        </w:rPr>
        <w:tab/>
      </w:r>
      <w:r w:rsidR="001E1B62">
        <w:rPr>
          <w:sz w:val="20"/>
          <w:szCs w:val="28"/>
        </w:rPr>
        <w:t>2015-2018</w:t>
      </w:r>
      <w:r>
        <w:rPr>
          <w:sz w:val="20"/>
          <w:szCs w:val="28"/>
        </w:rPr>
        <w:t xml:space="preserve"> </w:t>
      </w:r>
    </w:p>
    <w:p w:rsidR="005059F4" w:rsidRDefault="005059F4" w:rsidP="005C082E">
      <w:pPr>
        <w:pStyle w:val="JobTitle"/>
        <w:tabs>
          <w:tab w:val="left" w:pos="6015"/>
          <w:tab w:val="left" w:pos="6105"/>
          <w:tab w:val="left" w:pos="6255"/>
          <w:tab w:val="left" w:pos="6465"/>
          <w:tab w:val="left" w:pos="6615"/>
        </w:tabs>
        <w:ind w:left="6120"/>
        <w:rPr>
          <w:sz w:val="20"/>
          <w:szCs w:val="28"/>
        </w:rPr>
      </w:pPr>
    </w:p>
    <w:p w:rsidR="009440AD" w:rsidRPr="004A27E7" w:rsidRDefault="0020480F" w:rsidP="005C082E">
      <w:pPr>
        <w:pStyle w:val="JobTitle"/>
        <w:tabs>
          <w:tab w:val="left" w:pos="6015"/>
          <w:tab w:val="left" w:pos="6105"/>
          <w:tab w:val="left" w:pos="6255"/>
          <w:tab w:val="left" w:pos="6465"/>
          <w:tab w:val="left" w:pos="6615"/>
        </w:tabs>
        <w:ind w:left="6120"/>
        <w:rPr>
          <w:sz w:val="20"/>
          <w:szCs w:val="28"/>
        </w:rPr>
      </w:pPr>
      <w:r>
        <w:rPr>
          <w:sz w:val="20"/>
          <w:szCs w:val="28"/>
        </w:rPr>
        <w:tab/>
      </w:r>
      <w:r>
        <w:rPr>
          <w:sz w:val="20"/>
          <w:szCs w:val="28"/>
        </w:rPr>
        <w:tab/>
      </w:r>
      <w:r>
        <w:rPr>
          <w:sz w:val="20"/>
          <w:szCs w:val="28"/>
        </w:rPr>
        <w:tab/>
      </w:r>
    </w:p>
    <w:p w:rsidR="00B43E76" w:rsidRPr="004A27E7" w:rsidRDefault="009440AD" w:rsidP="009440AD">
      <w:pPr>
        <w:pStyle w:val="Location"/>
        <w:rPr>
          <w:sz w:val="20"/>
          <w:szCs w:val="28"/>
        </w:rPr>
      </w:pPr>
      <w:r w:rsidRPr="004A27E7">
        <w:rPr>
          <w:sz w:val="20"/>
          <w:szCs w:val="28"/>
        </w:rPr>
        <w:t>Bahrain Training Institute</w:t>
      </w:r>
    </w:p>
    <w:p w:rsidR="00B43E76" w:rsidRPr="004A27E7" w:rsidRDefault="009440AD" w:rsidP="0020480F">
      <w:pPr>
        <w:pStyle w:val="JobTitle"/>
        <w:tabs>
          <w:tab w:val="left" w:pos="6075"/>
          <w:tab w:val="left" w:pos="6480"/>
          <w:tab w:val="left" w:pos="6645"/>
        </w:tabs>
        <w:rPr>
          <w:sz w:val="20"/>
          <w:szCs w:val="28"/>
        </w:rPr>
      </w:pPr>
      <w:r w:rsidRPr="004A27E7">
        <w:rPr>
          <w:sz w:val="20"/>
          <w:szCs w:val="28"/>
        </w:rPr>
        <w:t>Diploma in Travel and Tourism Operations</w:t>
      </w:r>
      <w:r w:rsidR="00A24ADA">
        <w:rPr>
          <w:rFonts w:hint="cs"/>
          <w:sz w:val="20"/>
          <w:szCs w:val="28"/>
          <w:rtl/>
        </w:rPr>
        <w:tab/>
      </w:r>
      <w:r w:rsidR="0020480F">
        <w:rPr>
          <w:sz w:val="20"/>
          <w:szCs w:val="28"/>
        </w:rPr>
        <w:t>2012-2013</w:t>
      </w:r>
      <w:r w:rsidR="0020480F">
        <w:rPr>
          <w:sz w:val="20"/>
          <w:szCs w:val="28"/>
        </w:rPr>
        <w:tab/>
      </w:r>
      <w:r w:rsidR="0020480F">
        <w:rPr>
          <w:sz w:val="20"/>
          <w:szCs w:val="28"/>
        </w:rPr>
        <w:tab/>
      </w:r>
      <w:r w:rsidR="0020480F">
        <w:rPr>
          <w:sz w:val="20"/>
          <w:szCs w:val="28"/>
        </w:rPr>
        <w:tab/>
      </w:r>
    </w:p>
    <w:p w:rsidR="009440AD" w:rsidRPr="004A27E7" w:rsidRDefault="009440AD" w:rsidP="009440AD">
      <w:pPr>
        <w:pStyle w:val="JobTitle"/>
        <w:rPr>
          <w:sz w:val="20"/>
          <w:szCs w:val="28"/>
        </w:rPr>
      </w:pPr>
    </w:p>
    <w:p w:rsidR="00B43E76" w:rsidRPr="004A27E7" w:rsidRDefault="009440AD" w:rsidP="009440AD">
      <w:pPr>
        <w:pStyle w:val="Location"/>
        <w:rPr>
          <w:sz w:val="20"/>
          <w:szCs w:val="28"/>
        </w:rPr>
      </w:pPr>
      <w:r w:rsidRPr="004A27E7">
        <w:rPr>
          <w:sz w:val="20"/>
          <w:szCs w:val="28"/>
        </w:rPr>
        <w:t>Bahrain Institute</w:t>
      </w:r>
    </w:p>
    <w:p w:rsidR="00B43E76" w:rsidRPr="004A27E7" w:rsidRDefault="009440AD" w:rsidP="0020480F">
      <w:pPr>
        <w:pStyle w:val="JobTitle"/>
        <w:tabs>
          <w:tab w:val="left" w:pos="6000"/>
          <w:tab w:val="left" w:pos="6525"/>
          <w:tab w:val="left" w:pos="6675"/>
          <w:tab w:val="right" w:pos="9720"/>
        </w:tabs>
        <w:rPr>
          <w:sz w:val="20"/>
          <w:szCs w:val="28"/>
        </w:rPr>
      </w:pPr>
      <w:r w:rsidRPr="004A27E7">
        <w:rPr>
          <w:sz w:val="20"/>
          <w:szCs w:val="28"/>
        </w:rPr>
        <w:t>Advanced Certificate in Computer Application</w:t>
      </w:r>
      <w:r w:rsidR="00FE1AB1" w:rsidRPr="004A27E7">
        <w:rPr>
          <w:sz w:val="20"/>
          <w:szCs w:val="28"/>
        </w:rPr>
        <w:tab/>
      </w:r>
      <w:r w:rsidR="0020480F">
        <w:rPr>
          <w:sz w:val="20"/>
          <w:szCs w:val="28"/>
        </w:rPr>
        <w:t>2012 -Eight Months</w:t>
      </w:r>
      <w:r w:rsidR="0020480F">
        <w:rPr>
          <w:sz w:val="20"/>
          <w:szCs w:val="28"/>
        </w:rPr>
        <w:tab/>
      </w:r>
      <w:r w:rsidR="0020480F">
        <w:rPr>
          <w:sz w:val="20"/>
          <w:szCs w:val="28"/>
        </w:rPr>
        <w:tab/>
      </w:r>
      <w:r w:rsidR="004A27E7">
        <w:rPr>
          <w:sz w:val="20"/>
          <w:szCs w:val="28"/>
        </w:rPr>
        <w:tab/>
      </w:r>
      <w:r w:rsidRPr="004A27E7">
        <w:rPr>
          <w:sz w:val="20"/>
          <w:szCs w:val="28"/>
        </w:rPr>
        <w:tab/>
      </w:r>
    </w:p>
    <w:p w:rsidR="00B43E76" w:rsidRPr="004A27E7" w:rsidRDefault="00B43E76" w:rsidP="009440AD">
      <w:pPr>
        <w:pStyle w:val="NormalBodyText"/>
        <w:rPr>
          <w:sz w:val="20"/>
          <w:szCs w:val="28"/>
        </w:rPr>
      </w:pPr>
    </w:p>
    <w:p w:rsidR="009440AD" w:rsidRPr="004A27E7" w:rsidRDefault="009440AD" w:rsidP="009440AD">
      <w:pPr>
        <w:pStyle w:val="Location"/>
        <w:rPr>
          <w:sz w:val="20"/>
          <w:szCs w:val="28"/>
        </w:rPr>
      </w:pPr>
      <w:r w:rsidRPr="004A27E7">
        <w:rPr>
          <w:sz w:val="20"/>
          <w:szCs w:val="28"/>
        </w:rPr>
        <w:t>Bahrain Institute</w:t>
      </w:r>
    </w:p>
    <w:p w:rsidR="009440AD" w:rsidRPr="004A27E7" w:rsidRDefault="00703E07" w:rsidP="00ED4FDE">
      <w:pPr>
        <w:pStyle w:val="NormalBodyText"/>
        <w:tabs>
          <w:tab w:val="left" w:pos="6105"/>
          <w:tab w:val="left" w:pos="6525"/>
          <w:tab w:val="left" w:pos="6630"/>
        </w:tabs>
        <w:rPr>
          <w:sz w:val="20"/>
          <w:szCs w:val="28"/>
        </w:rPr>
      </w:pPr>
      <w:r>
        <w:rPr>
          <w:b/>
          <w:bCs/>
          <w:sz w:val="20"/>
          <w:szCs w:val="28"/>
        </w:rPr>
        <w:t>English Language Intermediate</w:t>
      </w:r>
      <w:r w:rsidR="009440AD" w:rsidRPr="004A27E7">
        <w:rPr>
          <w:b/>
          <w:bCs/>
          <w:sz w:val="20"/>
          <w:szCs w:val="28"/>
        </w:rPr>
        <w:t xml:space="preserve"> </w:t>
      </w:r>
      <w:r>
        <w:rPr>
          <w:b/>
          <w:bCs/>
          <w:sz w:val="20"/>
          <w:szCs w:val="28"/>
        </w:rPr>
        <w:t xml:space="preserve">1, </w:t>
      </w:r>
      <w:r w:rsidR="008B5824">
        <w:rPr>
          <w:b/>
          <w:bCs/>
          <w:sz w:val="20"/>
          <w:szCs w:val="28"/>
        </w:rPr>
        <w:t>2 &amp; 3</w:t>
      </w:r>
      <w:r w:rsidR="004A27E7">
        <w:rPr>
          <w:sz w:val="20"/>
          <w:szCs w:val="28"/>
        </w:rPr>
        <w:tab/>
      </w:r>
      <w:r w:rsidR="008B5824">
        <w:rPr>
          <w:b/>
          <w:bCs/>
          <w:sz w:val="20"/>
          <w:szCs w:val="28"/>
        </w:rPr>
        <w:t>Jun</w:t>
      </w:r>
      <w:r w:rsidR="00ED4FDE">
        <w:rPr>
          <w:b/>
          <w:bCs/>
          <w:sz w:val="20"/>
          <w:szCs w:val="28"/>
        </w:rPr>
        <w:t xml:space="preserve"> 2012</w:t>
      </w:r>
      <w:r w:rsidR="0020480F">
        <w:rPr>
          <w:b/>
          <w:bCs/>
          <w:sz w:val="20"/>
          <w:szCs w:val="28"/>
        </w:rPr>
        <w:t>-</w:t>
      </w:r>
      <w:r w:rsidR="008B5824">
        <w:rPr>
          <w:b/>
          <w:bCs/>
          <w:sz w:val="20"/>
          <w:szCs w:val="28"/>
        </w:rPr>
        <w:t xml:space="preserve"> Jul</w:t>
      </w:r>
      <w:r w:rsidR="00ED4FDE">
        <w:rPr>
          <w:b/>
          <w:bCs/>
          <w:sz w:val="20"/>
          <w:szCs w:val="28"/>
        </w:rPr>
        <w:t xml:space="preserve"> 2012</w:t>
      </w:r>
      <w:r w:rsidR="0020480F">
        <w:rPr>
          <w:sz w:val="20"/>
          <w:szCs w:val="28"/>
        </w:rPr>
        <w:tab/>
      </w:r>
      <w:r w:rsidR="0020480F">
        <w:rPr>
          <w:sz w:val="20"/>
          <w:szCs w:val="28"/>
        </w:rPr>
        <w:tab/>
      </w:r>
      <w:r w:rsidR="004A27E7">
        <w:rPr>
          <w:sz w:val="20"/>
          <w:szCs w:val="28"/>
        </w:rPr>
        <w:tab/>
      </w:r>
    </w:p>
    <w:p w:rsidR="009440AD" w:rsidRPr="004A27E7" w:rsidRDefault="009440AD" w:rsidP="009440AD">
      <w:pPr>
        <w:pStyle w:val="Location"/>
        <w:rPr>
          <w:sz w:val="20"/>
          <w:szCs w:val="28"/>
        </w:rPr>
      </w:pPr>
      <w:r w:rsidRPr="004A27E7">
        <w:rPr>
          <w:sz w:val="20"/>
          <w:szCs w:val="28"/>
        </w:rPr>
        <w:t>Bahrain Institute</w:t>
      </w:r>
    </w:p>
    <w:p w:rsidR="009440AD" w:rsidRPr="004A27E7" w:rsidRDefault="009440AD" w:rsidP="00703E07">
      <w:pPr>
        <w:pStyle w:val="NormalBodyText"/>
        <w:tabs>
          <w:tab w:val="left" w:pos="6150"/>
          <w:tab w:val="left" w:pos="6555"/>
        </w:tabs>
        <w:rPr>
          <w:b/>
          <w:bCs/>
          <w:sz w:val="20"/>
          <w:szCs w:val="28"/>
        </w:rPr>
      </w:pPr>
      <w:r w:rsidRPr="004A27E7">
        <w:rPr>
          <w:b/>
          <w:bCs/>
          <w:sz w:val="20"/>
          <w:szCs w:val="28"/>
        </w:rPr>
        <w:t>English Language</w:t>
      </w:r>
      <w:r w:rsidR="008B5824" w:rsidRPr="008B5824">
        <w:t xml:space="preserve"> </w:t>
      </w:r>
      <w:r w:rsidR="008B5824" w:rsidRPr="008B5824">
        <w:rPr>
          <w:b/>
          <w:bCs/>
          <w:sz w:val="20"/>
          <w:szCs w:val="28"/>
        </w:rPr>
        <w:t>Pre-</w:t>
      </w:r>
      <w:r w:rsidRPr="004A27E7">
        <w:rPr>
          <w:b/>
          <w:bCs/>
          <w:sz w:val="20"/>
          <w:szCs w:val="28"/>
        </w:rPr>
        <w:t xml:space="preserve"> </w:t>
      </w:r>
      <w:r w:rsidR="008B5824" w:rsidRPr="004A27E7">
        <w:rPr>
          <w:b/>
          <w:bCs/>
          <w:sz w:val="20"/>
          <w:szCs w:val="28"/>
        </w:rPr>
        <w:t xml:space="preserve">Intermediate </w:t>
      </w:r>
      <w:r w:rsidRPr="004A27E7">
        <w:rPr>
          <w:b/>
          <w:bCs/>
          <w:sz w:val="20"/>
          <w:szCs w:val="28"/>
        </w:rPr>
        <w:t>3</w:t>
      </w:r>
      <w:r w:rsidRPr="004A27E7">
        <w:rPr>
          <w:sz w:val="20"/>
          <w:szCs w:val="28"/>
        </w:rPr>
        <w:tab/>
      </w:r>
      <w:r w:rsidR="008B5824">
        <w:rPr>
          <w:b/>
          <w:bCs/>
          <w:sz w:val="20"/>
          <w:szCs w:val="28"/>
        </w:rPr>
        <w:t>Mar</w:t>
      </w:r>
      <w:r w:rsidR="0019436D">
        <w:rPr>
          <w:b/>
          <w:bCs/>
          <w:sz w:val="20"/>
          <w:szCs w:val="28"/>
        </w:rPr>
        <w:t xml:space="preserve"> 2012</w:t>
      </w:r>
      <w:r w:rsidR="00D37726">
        <w:rPr>
          <w:b/>
          <w:bCs/>
          <w:sz w:val="20"/>
          <w:szCs w:val="28"/>
        </w:rPr>
        <w:t xml:space="preserve">- </w:t>
      </w:r>
      <w:r w:rsidR="008B5824">
        <w:rPr>
          <w:b/>
          <w:bCs/>
          <w:sz w:val="20"/>
          <w:szCs w:val="28"/>
        </w:rPr>
        <w:t>Apr</w:t>
      </w:r>
      <w:r w:rsidR="0019436D">
        <w:rPr>
          <w:b/>
          <w:bCs/>
          <w:sz w:val="20"/>
          <w:szCs w:val="28"/>
        </w:rPr>
        <w:t xml:space="preserve"> 2012</w:t>
      </w:r>
      <w:r w:rsidR="0020480F">
        <w:rPr>
          <w:sz w:val="20"/>
          <w:szCs w:val="28"/>
        </w:rPr>
        <w:tab/>
      </w:r>
      <w:r w:rsidR="004A27E7">
        <w:rPr>
          <w:sz w:val="20"/>
          <w:szCs w:val="28"/>
        </w:rPr>
        <w:tab/>
      </w:r>
    </w:p>
    <w:p w:rsidR="009440AD" w:rsidRPr="004A27E7" w:rsidRDefault="009440AD" w:rsidP="009440AD">
      <w:pPr>
        <w:pStyle w:val="Location"/>
        <w:rPr>
          <w:sz w:val="20"/>
          <w:szCs w:val="28"/>
        </w:rPr>
      </w:pPr>
      <w:r w:rsidRPr="004A27E7">
        <w:rPr>
          <w:sz w:val="20"/>
          <w:szCs w:val="28"/>
        </w:rPr>
        <w:t>AL-Maariffa Secondary Girls School</w:t>
      </w:r>
    </w:p>
    <w:p w:rsidR="00B43E76" w:rsidRPr="004A27E7" w:rsidRDefault="009440AD" w:rsidP="0020480F">
      <w:pPr>
        <w:pStyle w:val="NormalBodyText"/>
        <w:tabs>
          <w:tab w:val="left" w:pos="6075"/>
          <w:tab w:val="left" w:pos="6450"/>
        </w:tabs>
        <w:rPr>
          <w:sz w:val="20"/>
          <w:szCs w:val="28"/>
        </w:rPr>
      </w:pPr>
      <w:r w:rsidRPr="004A27E7">
        <w:rPr>
          <w:b/>
          <w:bCs/>
          <w:sz w:val="20"/>
          <w:szCs w:val="28"/>
        </w:rPr>
        <w:t>Commercial</w:t>
      </w:r>
      <w:r w:rsidR="004A27E7">
        <w:rPr>
          <w:sz w:val="20"/>
          <w:szCs w:val="28"/>
        </w:rPr>
        <w:tab/>
      </w:r>
      <w:r w:rsidR="0020480F" w:rsidRPr="0020480F">
        <w:rPr>
          <w:b/>
          <w:bCs/>
          <w:sz w:val="20"/>
          <w:szCs w:val="28"/>
        </w:rPr>
        <w:t>2006-2009</w:t>
      </w:r>
      <w:r w:rsidR="0020480F">
        <w:rPr>
          <w:sz w:val="20"/>
          <w:szCs w:val="28"/>
        </w:rPr>
        <w:tab/>
      </w:r>
      <w:r w:rsidR="0020480F">
        <w:rPr>
          <w:sz w:val="20"/>
          <w:szCs w:val="28"/>
        </w:rPr>
        <w:tab/>
      </w:r>
    </w:p>
    <w:p w:rsidR="00B43E76" w:rsidRPr="004A27E7" w:rsidRDefault="00B43E76" w:rsidP="004739DF">
      <w:pPr>
        <w:pStyle w:val="SpaceAfter1NoRightIndent"/>
        <w:ind w:left="0"/>
        <w:rPr>
          <w:sz w:val="20"/>
          <w:szCs w:val="28"/>
        </w:rPr>
      </w:pPr>
    </w:p>
    <w:p w:rsidR="00B43E76" w:rsidRPr="004A27E7" w:rsidRDefault="004739DF">
      <w:pPr>
        <w:pStyle w:val="SectionHeading"/>
        <w:rPr>
          <w:b/>
          <w:bCs/>
          <w:sz w:val="20"/>
          <w:szCs w:val="28"/>
          <w:u w:val="single"/>
        </w:rPr>
      </w:pPr>
      <w:r w:rsidRPr="004A27E7">
        <w:rPr>
          <w:b/>
          <w:bCs/>
          <w:sz w:val="20"/>
          <w:szCs w:val="28"/>
          <w:u w:val="single"/>
        </w:rPr>
        <w:t>Working</w:t>
      </w:r>
      <w:r w:rsidR="00FE1AB1" w:rsidRPr="004A27E7">
        <w:rPr>
          <w:b/>
          <w:bCs/>
          <w:sz w:val="20"/>
          <w:szCs w:val="28"/>
          <w:u w:val="single"/>
        </w:rPr>
        <w:t xml:space="preserve"> EXPERIENCE</w:t>
      </w:r>
    </w:p>
    <w:p w:rsidR="00B43E76" w:rsidRPr="00703E07" w:rsidRDefault="004739DF" w:rsidP="004739DF">
      <w:pPr>
        <w:pStyle w:val="Location"/>
        <w:rPr>
          <w:b/>
          <w:bCs/>
          <w:sz w:val="20"/>
          <w:szCs w:val="28"/>
        </w:rPr>
      </w:pPr>
      <w:r w:rsidRPr="00703E07">
        <w:rPr>
          <w:b/>
          <w:bCs/>
          <w:sz w:val="20"/>
          <w:szCs w:val="28"/>
        </w:rPr>
        <w:t>University of Bahrain</w:t>
      </w:r>
      <w:r w:rsidR="00703E07">
        <w:rPr>
          <w:b/>
          <w:bCs/>
          <w:sz w:val="20"/>
          <w:szCs w:val="28"/>
        </w:rPr>
        <w:t>-Applied Studies College</w:t>
      </w:r>
    </w:p>
    <w:p w:rsidR="00C13C99" w:rsidRDefault="004739DF" w:rsidP="0019436D">
      <w:pPr>
        <w:pStyle w:val="JobTitle"/>
        <w:tabs>
          <w:tab w:val="clear" w:pos="7560"/>
          <w:tab w:val="left" w:pos="6210"/>
        </w:tabs>
        <w:rPr>
          <w:sz w:val="20"/>
          <w:szCs w:val="28"/>
        </w:rPr>
      </w:pPr>
      <w:r w:rsidRPr="00703E07">
        <w:rPr>
          <w:b w:val="0"/>
          <w:bCs/>
          <w:sz w:val="20"/>
          <w:szCs w:val="28"/>
        </w:rPr>
        <w:t>Secretary in Practical Training Office</w:t>
      </w:r>
      <w:r w:rsidR="00C13C99" w:rsidRPr="00703E07">
        <w:rPr>
          <w:b w:val="0"/>
          <w:bCs/>
          <w:sz w:val="20"/>
          <w:szCs w:val="28"/>
        </w:rPr>
        <w:t xml:space="preserve"> </w:t>
      </w:r>
      <w:r w:rsidR="00285601" w:rsidRPr="00703E07">
        <w:rPr>
          <w:b w:val="0"/>
          <w:bCs/>
          <w:sz w:val="20"/>
          <w:szCs w:val="28"/>
        </w:rPr>
        <w:t>-</w:t>
      </w:r>
      <w:r w:rsidR="00C13C99" w:rsidRPr="00703E07">
        <w:rPr>
          <w:b w:val="0"/>
          <w:bCs/>
          <w:sz w:val="20"/>
          <w:szCs w:val="28"/>
        </w:rPr>
        <w:tab/>
      </w:r>
      <w:r w:rsidR="005059F4">
        <w:rPr>
          <w:sz w:val="20"/>
          <w:szCs w:val="28"/>
        </w:rPr>
        <w:t xml:space="preserve">Apr7 till </w:t>
      </w:r>
      <w:r w:rsidR="00C13C99" w:rsidRPr="00C13C99">
        <w:rPr>
          <w:sz w:val="20"/>
          <w:szCs w:val="28"/>
        </w:rPr>
        <w:t>Jun7</w:t>
      </w:r>
      <w:r w:rsidR="0019436D">
        <w:rPr>
          <w:sz w:val="20"/>
          <w:szCs w:val="28"/>
        </w:rPr>
        <w:t xml:space="preserve"> 2018</w:t>
      </w:r>
      <w:r w:rsidR="00C13C99" w:rsidRPr="00C13C99">
        <w:rPr>
          <w:sz w:val="20"/>
          <w:szCs w:val="28"/>
        </w:rPr>
        <w:tab/>
      </w:r>
    </w:p>
    <w:p w:rsidR="00B43E76" w:rsidRPr="004A27E7" w:rsidRDefault="004739DF" w:rsidP="00703E07">
      <w:pPr>
        <w:pStyle w:val="JobTitle"/>
        <w:tabs>
          <w:tab w:val="left" w:pos="6045"/>
          <w:tab w:val="left" w:pos="6480"/>
        </w:tabs>
        <w:rPr>
          <w:sz w:val="20"/>
          <w:szCs w:val="28"/>
        </w:rPr>
      </w:pPr>
      <w:r w:rsidRPr="00703E07">
        <w:rPr>
          <w:b w:val="0"/>
          <w:bCs/>
          <w:sz w:val="20"/>
          <w:szCs w:val="28"/>
        </w:rPr>
        <w:t xml:space="preserve"> (</w:t>
      </w:r>
      <w:r w:rsidR="00703E07" w:rsidRPr="00703E07">
        <w:rPr>
          <w:b w:val="0"/>
          <w:bCs/>
          <w:sz w:val="20"/>
          <w:szCs w:val="28"/>
        </w:rPr>
        <w:t>Internship</w:t>
      </w:r>
      <w:r w:rsidRPr="00703E07">
        <w:rPr>
          <w:b w:val="0"/>
          <w:bCs/>
          <w:sz w:val="20"/>
          <w:szCs w:val="28"/>
        </w:rPr>
        <w:t>)</w:t>
      </w:r>
      <w:r w:rsidR="00FE1AB1" w:rsidRPr="004A27E7">
        <w:rPr>
          <w:sz w:val="20"/>
          <w:szCs w:val="28"/>
        </w:rPr>
        <w:tab/>
      </w:r>
      <w:r w:rsidR="0020480F">
        <w:rPr>
          <w:sz w:val="20"/>
          <w:szCs w:val="28"/>
        </w:rPr>
        <w:tab/>
      </w:r>
    </w:p>
    <w:p w:rsidR="00B43E76" w:rsidRPr="004A27E7" w:rsidRDefault="00B43E76" w:rsidP="004739DF">
      <w:pPr>
        <w:pStyle w:val="SpaceAfter"/>
        <w:rPr>
          <w:sz w:val="20"/>
          <w:szCs w:val="28"/>
        </w:rPr>
      </w:pPr>
    </w:p>
    <w:p w:rsidR="00B43E76" w:rsidRPr="004A27E7" w:rsidRDefault="004739DF" w:rsidP="0020480F">
      <w:pPr>
        <w:pStyle w:val="JobTitle"/>
        <w:tabs>
          <w:tab w:val="left" w:pos="6120"/>
          <w:tab w:val="left" w:pos="6420"/>
          <w:tab w:val="left" w:pos="6525"/>
        </w:tabs>
        <w:rPr>
          <w:sz w:val="20"/>
          <w:szCs w:val="28"/>
        </w:rPr>
      </w:pPr>
      <w:r w:rsidRPr="004A27E7">
        <w:rPr>
          <w:sz w:val="20"/>
          <w:szCs w:val="28"/>
        </w:rPr>
        <w:t>ALAreen Wildlife Park</w:t>
      </w:r>
      <w:r w:rsidR="00FE1AB1" w:rsidRPr="004A27E7">
        <w:rPr>
          <w:sz w:val="20"/>
          <w:szCs w:val="28"/>
        </w:rPr>
        <w:tab/>
      </w:r>
      <w:r w:rsidR="00065C6C">
        <w:rPr>
          <w:sz w:val="20"/>
          <w:szCs w:val="28"/>
        </w:rPr>
        <w:t xml:space="preserve">2014 May till </w:t>
      </w:r>
      <w:r w:rsidR="0020480F">
        <w:rPr>
          <w:sz w:val="20"/>
          <w:szCs w:val="28"/>
        </w:rPr>
        <w:t>Nov</w:t>
      </w:r>
      <w:r w:rsidR="0020480F">
        <w:rPr>
          <w:sz w:val="20"/>
          <w:szCs w:val="28"/>
        </w:rPr>
        <w:tab/>
      </w:r>
    </w:p>
    <w:p w:rsidR="00B43E76" w:rsidRPr="004A27E7" w:rsidRDefault="004739DF" w:rsidP="004739DF">
      <w:pPr>
        <w:pStyle w:val="SpaceAfter"/>
        <w:rPr>
          <w:sz w:val="20"/>
          <w:szCs w:val="28"/>
        </w:rPr>
      </w:pPr>
      <w:r w:rsidRPr="004A27E7">
        <w:rPr>
          <w:sz w:val="20"/>
          <w:szCs w:val="28"/>
        </w:rPr>
        <w:t>Tour Guide and Receptionist</w:t>
      </w:r>
    </w:p>
    <w:p w:rsidR="00B43E76" w:rsidRPr="004A27E7" w:rsidRDefault="004739DF" w:rsidP="0020480F">
      <w:pPr>
        <w:pStyle w:val="JobTitle"/>
        <w:tabs>
          <w:tab w:val="left" w:pos="6150"/>
          <w:tab w:val="left" w:pos="6435"/>
        </w:tabs>
        <w:spacing w:before="120"/>
        <w:ind w:left="0" w:firstLine="288"/>
        <w:rPr>
          <w:sz w:val="20"/>
          <w:szCs w:val="28"/>
        </w:rPr>
      </w:pPr>
      <w:r w:rsidRPr="004A27E7">
        <w:rPr>
          <w:sz w:val="20"/>
          <w:szCs w:val="28"/>
        </w:rPr>
        <w:t>ALAreen Wildlife Park</w:t>
      </w:r>
      <w:r w:rsidR="0020480F">
        <w:rPr>
          <w:sz w:val="20"/>
          <w:szCs w:val="28"/>
        </w:rPr>
        <w:tab/>
        <w:t>2013 –Three Months</w:t>
      </w:r>
      <w:r w:rsidR="00740E03">
        <w:rPr>
          <w:sz w:val="20"/>
          <w:szCs w:val="28"/>
        </w:rPr>
        <w:tab/>
      </w:r>
    </w:p>
    <w:p w:rsidR="00B43E76" w:rsidRPr="004A27E7" w:rsidRDefault="004739DF" w:rsidP="00703E07">
      <w:pPr>
        <w:pStyle w:val="SpaceAfter"/>
        <w:rPr>
          <w:sz w:val="20"/>
          <w:szCs w:val="28"/>
        </w:rPr>
      </w:pPr>
      <w:r w:rsidRPr="004A27E7">
        <w:rPr>
          <w:sz w:val="20"/>
          <w:szCs w:val="28"/>
        </w:rPr>
        <w:t>Tour Guide (</w:t>
      </w:r>
      <w:r w:rsidR="00703E07">
        <w:rPr>
          <w:sz w:val="20"/>
          <w:szCs w:val="28"/>
        </w:rPr>
        <w:t>Internship</w:t>
      </w:r>
      <w:r w:rsidRPr="004A27E7">
        <w:rPr>
          <w:sz w:val="20"/>
          <w:szCs w:val="28"/>
        </w:rPr>
        <w:t>)</w:t>
      </w:r>
    </w:p>
    <w:p w:rsidR="00B43E76" w:rsidRPr="004A27E7" w:rsidRDefault="00B43E76">
      <w:pPr>
        <w:pStyle w:val="SpaceAfter"/>
        <w:rPr>
          <w:sz w:val="20"/>
          <w:szCs w:val="28"/>
        </w:rPr>
      </w:pPr>
    </w:p>
    <w:p w:rsidR="00B43E76" w:rsidRPr="004A27E7" w:rsidRDefault="00FE1AB1">
      <w:pPr>
        <w:pStyle w:val="SectionHeading"/>
        <w:rPr>
          <w:b/>
          <w:bCs/>
          <w:sz w:val="20"/>
          <w:szCs w:val="28"/>
          <w:u w:val="single"/>
        </w:rPr>
      </w:pPr>
      <w:r w:rsidRPr="004A27E7">
        <w:rPr>
          <w:b/>
          <w:bCs/>
          <w:sz w:val="20"/>
          <w:szCs w:val="28"/>
          <w:u w:val="single"/>
        </w:rPr>
        <w:t>LANGUAGES</w:t>
      </w:r>
    </w:p>
    <w:p w:rsidR="00B43E76" w:rsidRPr="004A27E7" w:rsidRDefault="004739DF" w:rsidP="00ED65DD">
      <w:pPr>
        <w:pStyle w:val="NormalBodyText"/>
        <w:numPr>
          <w:ilvl w:val="0"/>
          <w:numId w:val="5"/>
        </w:numPr>
        <w:ind w:left="540" w:hanging="288"/>
        <w:rPr>
          <w:sz w:val="20"/>
          <w:szCs w:val="28"/>
        </w:rPr>
      </w:pPr>
      <w:r w:rsidRPr="004A27E7">
        <w:rPr>
          <w:sz w:val="20"/>
          <w:szCs w:val="28"/>
        </w:rPr>
        <w:t>Arabic – native language</w:t>
      </w:r>
      <w:r w:rsidR="00D67DB3">
        <w:rPr>
          <w:sz w:val="20"/>
          <w:szCs w:val="28"/>
        </w:rPr>
        <w:t>.</w:t>
      </w:r>
    </w:p>
    <w:p w:rsidR="00B43E76" w:rsidRPr="004A27E7" w:rsidRDefault="004739DF" w:rsidP="00ED65DD">
      <w:pPr>
        <w:pStyle w:val="NormalBodyText"/>
        <w:numPr>
          <w:ilvl w:val="0"/>
          <w:numId w:val="5"/>
        </w:numPr>
        <w:ind w:left="540" w:hanging="288"/>
        <w:rPr>
          <w:sz w:val="20"/>
          <w:szCs w:val="28"/>
        </w:rPr>
      </w:pPr>
      <w:r w:rsidRPr="004A27E7">
        <w:rPr>
          <w:sz w:val="20"/>
          <w:szCs w:val="28"/>
        </w:rPr>
        <w:t>English – Reading, Writing and Speaking</w:t>
      </w:r>
      <w:r w:rsidR="00D67DB3">
        <w:rPr>
          <w:sz w:val="20"/>
          <w:szCs w:val="28"/>
        </w:rPr>
        <w:t xml:space="preserve"> (Very Good).</w:t>
      </w:r>
    </w:p>
    <w:p w:rsidR="00B43E76" w:rsidRPr="004A27E7" w:rsidRDefault="00B43E76" w:rsidP="004739DF">
      <w:pPr>
        <w:pStyle w:val="SpaceAfter"/>
        <w:rPr>
          <w:sz w:val="20"/>
          <w:szCs w:val="28"/>
        </w:rPr>
      </w:pPr>
    </w:p>
    <w:p w:rsidR="00B43E76" w:rsidRPr="004A27E7" w:rsidRDefault="001D1E41">
      <w:pPr>
        <w:pStyle w:val="SectionHeading"/>
        <w:rPr>
          <w:b/>
          <w:bCs/>
          <w:sz w:val="20"/>
          <w:szCs w:val="28"/>
          <w:u w:val="single"/>
        </w:rPr>
      </w:pPr>
      <w:r w:rsidRPr="004A27E7">
        <w:rPr>
          <w:b/>
          <w:bCs/>
          <w:sz w:val="20"/>
          <w:szCs w:val="28"/>
          <w:u w:val="single"/>
        </w:rPr>
        <w:t>Key skills</w:t>
      </w:r>
    </w:p>
    <w:p w:rsidR="00B43E76" w:rsidRPr="004A27E7" w:rsidRDefault="00C1153B" w:rsidP="000214EF">
      <w:pPr>
        <w:pStyle w:val="NormalBodyText"/>
        <w:rPr>
          <w:sz w:val="20"/>
          <w:szCs w:val="28"/>
        </w:rPr>
      </w:pPr>
      <w:r w:rsidRPr="004A27E7">
        <w:rPr>
          <w:sz w:val="20"/>
          <w:szCs w:val="28"/>
        </w:rPr>
        <w:sym w:font="Wingdings 2" w:char="F097"/>
      </w:r>
      <w:r w:rsidR="00ED65DD">
        <w:rPr>
          <w:sz w:val="20"/>
          <w:szCs w:val="28"/>
        </w:rPr>
        <w:t xml:space="preserve">   </w:t>
      </w:r>
      <w:r w:rsidRPr="004A27E7">
        <w:rPr>
          <w:sz w:val="20"/>
          <w:szCs w:val="28"/>
        </w:rPr>
        <w:t xml:space="preserve">Communication </w:t>
      </w:r>
      <w:r w:rsidRPr="004A27E7">
        <w:rPr>
          <w:sz w:val="20"/>
          <w:szCs w:val="28"/>
        </w:rPr>
        <w:sym w:font="Wingdings 2" w:char="F097"/>
      </w:r>
      <w:r w:rsidR="00ED65DD">
        <w:rPr>
          <w:sz w:val="20"/>
          <w:szCs w:val="28"/>
        </w:rPr>
        <w:t xml:space="preserve">   </w:t>
      </w:r>
      <w:r w:rsidR="00703E07">
        <w:rPr>
          <w:sz w:val="20"/>
          <w:szCs w:val="28"/>
        </w:rPr>
        <w:t>Learning Fast</w:t>
      </w:r>
      <w:r w:rsidRPr="004A27E7">
        <w:rPr>
          <w:sz w:val="20"/>
          <w:szCs w:val="28"/>
        </w:rPr>
        <w:t xml:space="preserve"> </w:t>
      </w:r>
      <w:r w:rsidRPr="004A27E7">
        <w:rPr>
          <w:sz w:val="20"/>
          <w:szCs w:val="28"/>
        </w:rPr>
        <w:sym w:font="Wingdings 2" w:char="F097"/>
      </w:r>
      <w:r w:rsidR="00ED65DD">
        <w:rPr>
          <w:sz w:val="20"/>
          <w:szCs w:val="28"/>
        </w:rPr>
        <w:t xml:space="preserve">   </w:t>
      </w:r>
      <w:r w:rsidR="00A12F31" w:rsidRPr="004A27E7">
        <w:rPr>
          <w:sz w:val="20"/>
          <w:szCs w:val="28"/>
        </w:rPr>
        <w:t>Deadline Success</w:t>
      </w:r>
      <w:r w:rsidRPr="004A27E7">
        <w:rPr>
          <w:sz w:val="20"/>
          <w:szCs w:val="28"/>
        </w:rPr>
        <w:t xml:space="preserve"> </w:t>
      </w:r>
      <w:r w:rsidRPr="004A27E7">
        <w:rPr>
          <w:sz w:val="20"/>
          <w:szCs w:val="28"/>
        </w:rPr>
        <w:sym w:font="Wingdings 2" w:char="F097"/>
      </w:r>
      <w:r w:rsidR="00ED65DD">
        <w:rPr>
          <w:sz w:val="20"/>
          <w:szCs w:val="28"/>
        </w:rPr>
        <w:t xml:space="preserve">   </w:t>
      </w:r>
      <w:r w:rsidRPr="004A27E7">
        <w:rPr>
          <w:sz w:val="20"/>
          <w:szCs w:val="28"/>
        </w:rPr>
        <w:t>A</w:t>
      </w:r>
      <w:r w:rsidR="00962646">
        <w:rPr>
          <w:sz w:val="20"/>
          <w:szCs w:val="28"/>
        </w:rPr>
        <w:t xml:space="preserve">daptability   </w:t>
      </w:r>
      <w:r w:rsidR="00962646">
        <w:rPr>
          <w:sz w:val="20"/>
          <w:szCs w:val="28"/>
        </w:rPr>
        <w:sym w:font="Wingdings 2" w:char="F097"/>
      </w:r>
      <w:r w:rsidR="00962646">
        <w:rPr>
          <w:sz w:val="20"/>
          <w:szCs w:val="28"/>
        </w:rPr>
        <w:t xml:space="preserve">    </w:t>
      </w:r>
      <w:r w:rsidR="000214EF">
        <w:rPr>
          <w:sz w:val="20"/>
          <w:szCs w:val="28"/>
        </w:rPr>
        <w:t>Teamwork</w:t>
      </w:r>
    </w:p>
    <w:p w:rsidR="00B43E76" w:rsidRPr="004A27E7" w:rsidRDefault="00C1153B" w:rsidP="00A640B1">
      <w:pPr>
        <w:pStyle w:val="NormalBodyText"/>
        <w:rPr>
          <w:sz w:val="20"/>
          <w:szCs w:val="28"/>
        </w:rPr>
      </w:pPr>
      <w:r w:rsidRPr="004A27E7">
        <w:rPr>
          <w:sz w:val="20"/>
          <w:szCs w:val="28"/>
        </w:rPr>
        <w:sym w:font="Wingdings 2" w:char="F097"/>
      </w:r>
      <w:r w:rsidR="00ED65DD">
        <w:rPr>
          <w:sz w:val="20"/>
          <w:szCs w:val="28"/>
        </w:rPr>
        <w:t xml:space="preserve">   </w:t>
      </w:r>
      <w:r w:rsidRPr="004A27E7">
        <w:rPr>
          <w:sz w:val="20"/>
          <w:szCs w:val="28"/>
        </w:rPr>
        <w:t xml:space="preserve">Computer Skills: </w:t>
      </w:r>
      <w:r w:rsidRPr="004A27E7">
        <w:rPr>
          <w:sz w:val="20"/>
          <w:szCs w:val="28"/>
        </w:rPr>
        <w:sym w:font="Wingdings 3" w:char="F0DA"/>
      </w:r>
      <w:r w:rsidR="004B6410">
        <w:rPr>
          <w:sz w:val="20"/>
          <w:szCs w:val="28"/>
        </w:rPr>
        <w:t xml:space="preserve">   </w:t>
      </w:r>
      <w:r w:rsidRPr="004A27E7">
        <w:rPr>
          <w:sz w:val="20"/>
          <w:szCs w:val="28"/>
        </w:rPr>
        <w:t xml:space="preserve">Microsoft Offices </w:t>
      </w:r>
      <w:r w:rsidRPr="004A27E7">
        <w:rPr>
          <w:sz w:val="20"/>
          <w:szCs w:val="28"/>
        </w:rPr>
        <w:sym w:font="Wingdings 3" w:char="F0DA"/>
      </w:r>
      <w:r w:rsidR="004B6410">
        <w:rPr>
          <w:sz w:val="20"/>
          <w:szCs w:val="28"/>
        </w:rPr>
        <w:t xml:space="preserve">   </w:t>
      </w:r>
      <w:r w:rsidRPr="004A27E7">
        <w:rPr>
          <w:sz w:val="20"/>
          <w:szCs w:val="28"/>
        </w:rPr>
        <w:t>Typing</w:t>
      </w:r>
    </w:p>
    <w:sectPr w:rsidR="00B43E76" w:rsidRPr="004A27E7" w:rsidSect="003E5652">
      <w:headerReference w:type="default" r:id="rId11"/>
      <w:headerReference w:type="first" r:id="rId12"/>
      <w:pgSz w:w="11907" w:h="16839" w:code="9"/>
      <w:pgMar w:top="1440" w:right="1800" w:bottom="1440" w:left="1800" w:header="720" w:footer="72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E01" w:rsidRDefault="00752E01">
      <w:pPr>
        <w:spacing w:line="240" w:lineRule="auto"/>
      </w:pPr>
      <w:r>
        <w:separator/>
      </w:r>
    </w:p>
  </w:endnote>
  <w:endnote w:type="continuationSeparator" w:id="0">
    <w:p w:rsidR="00752E01" w:rsidRDefault="00752E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Diploma">
    <w:altName w:val="Times New Roman"/>
    <w:charset w:val="00"/>
    <w:family w:val="auto"/>
    <w:pitch w:val="variable"/>
    <w:sig w:usb0="00000083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E01" w:rsidRDefault="00752E01">
      <w:pPr>
        <w:spacing w:line="240" w:lineRule="auto"/>
      </w:pPr>
      <w:r>
        <w:separator/>
      </w:r>
    </w:p>
  </w:footnote>
  <w:footnote w:type="continuationSeparator" w:id="0">
    <w:p w:rsidR="00752E01" w:rsidRDefault="00752E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E76" w:rsidRDefault="00752E01">
    <w:pPr>
      <w:pStyle w:val="YourName"/>
    </w:pPr>
    <w:sdt>
      <w:sdtPr>
        <w:alias w:val="Author"/>
        <w:id w:val="252442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440AD">
          <w:t>Faten Ahmed Taher mohsen</w:t>
        </w:r>
      </w:sdtContent>
    </w:sdt>
    <w:r w:rsidR="00FE1AB1">
      <w:tab/>
      <w:t xml:space="preserve">Page </w:t>
    </w:r>
    <w:r w:rsidR="00FE1AB1">
      <w:fldChar w:fldCharType="begin"/>
    </w:r>
    <w:r w:rsidR="00FE1AB1">
      <w:instrText xml:space="preserve"> PAGE   \* MERGEFORMAT </w:instrText>
    </w:r>
    <w:r w:rsidR="00FE1AB1">
      <w:fldChar w:fldCharType="separate"/>
    </w:r>
    <w:r w:rsidR="00DE3FA2">
      <w:rPr>
        <w:noProof/>
      </w:rPr>
      <w:t>2</w:t>
    </w:r>
    <w:r w:rsidR="00FE1AB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634" w:rsidRDefault="00000634" w:rsidP="00000634">
    <w:pPr>
      <w:pStyle w:val="Title"/>
      <w:ind w:left="2880"/>
      <w:jc w:val="left"/>
      <w:rPr>
        <w:rFonts w:asciiTheme="majorHAnsi" w:hAnsiTheme="majorHAnsi" w:cs="Diploma"/>
        <w:b/>
        <w:bCs/>
        <w:color w:val="000000"/>
        <w:sz w:val="38"/>
        <w:szCs w:val="38"/>
      </w:rPr>
    </w:pPr>
    <w:r w:rsidRPr="00214439">
      <w:rPr>
        <w:rFonts w:asciiTheme="majorHAnsi" w:hAnsiTheme="majorHAnsi" w:cs="Diploma"/>
        <w:b/>
        <w:bCs/>
        <w:color w:val="000000"/>
        <w:sz w:val="38"/>
        <w:szCs w:val="38"/>
      </w:rPr>
      <w:t>Curriculum Vitae</w:t>
    </w:r>
  </w:p>
  <w:p w:rsidR="00703E07" w:rsidRPr="00214439" w:rsidRDefault="00703E07" w:rsidP="00000634">
    <w:pPr>
      <w:pStyle w:val="Title"/>
      <w:ind w:left="2880"/>
      <w:jc w:val="left"/>
      <w:rPr>
        <w:rFonts w:asciiTheme="majorHAnsi" w:hAnsiTheme="majorHAnsi" w:cs="Diploma"/>
        <w:b/>
        <w:bCs/>
        <w:color w:val="000000"/>
        <w:sz w:val="38"/>
        <w:szCs w:val="38"/>
      </w:rPr>
    </w:pPr>
  </w:p>
  <w:p w:rsidR="00DE3FA2" w:rsidRDefault="00DE3FA2">
    <w:pPr>
      <w:pStyle w:val="Header"/>
      <w:rPr>
        <w:rFonts w:ascii="Diploma" w:eastAsia="Times New Roman" w:hAnsi="Diploma" w:cs="Diploma"/>
        <w:b/>
        <w:bCs/>
        <w:color w:val="000000"/>
        <w:sz w:val="48"/>
        <w:szCs w:val="48"/>
      </w:rPr>
    </w:pPr>
  </w:p>
  <w:p w:rsidR="00DE3FA2" w:rsidRPr="00DE3FA2" w:rsidRDefault="00DE3FA2">
    <w:pPr>
      <w:pStyle w:val="Header"/>
      <w:rPr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2E68B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F9F6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6E788A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FF286B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1761268"/>
    <w:multiLevelType w:val="hybridMultilevel"/>
    <w:tmpl w:val="8CC4B58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0AD"/>
    <w:rsid w:val="00000634"/>
    <w:rsid w:val="000214EF"/>
    <w:rsid w:val="00026828"/>
    <w:rsid w:val="00065C6C"/>
    <w:rsid w:val="00110EE9"/>
    <w:rsid w:val="0018642B"/>
    <w:rsid w:val="0019436D"/>
    <w:rsid w:val="001D1E41"/>
    <w:rsid w:val="001E1B62"/>
    <w:rsid w:val="0020480F"/>
    <w:rsid w:val="00214439"/>
    <w:rsid w:val="0027455D"/>
    <w:rsid w:val="00277C7D"/>
    <w:rsid w:val="00285601"/>
    <w:rsid w:val="002D6369"/>
    <w:rsid w:val="0035277D"/>
    <w:rsid w:val="003D7972"/>
    <w:rsid w:val="003E5652"/>
    <w:rsid w:val="004739DF"/>
    <w:rsid w:val="004A27E7"/>
    <w:rsid w:val="004B6410"/>
    <w:rsid w:val="004F4781"/>
    <w:rsid w:val="005059F4"/>
    <w:rsid w:val="005572C2"/>
    <w:rsid w:val="005C082E"/>
    <w:rsid w:val="006A5ADF"/>
    <w:rsid w:val="006C4351"/>
    <w:rsid w:val="00703E07"/>
    <w:rsid w:val="00727D72"/>
    <w:rsid w:val="00740E03"/>
    <w:rsid w:val="00752C1C"/>
    <w:rsid w:val="00752E01"/>
    <w:rsid w:val="007C5FE3"/>
    <w:rsid w:val="008B5824"/>
    <w:rsid w:val="008C1D84"/>
    <w:rsid w:val="008F0461"/>
    <w:rsid w:val="009440AD"/>
    <w:rsid w:val="00962646"/>
    <w:rsid w:val="009A0967"/>
    <w:rsid w:val="009C783A"/>
    <w:rsid w:val="009E2089"/>
    <w:rsid w:val="00A12F31"/>
    <w:rsid w:val="00A24ADA"/>
    <w:rsid w:val="00A41D94"/>
    <w:rsid w:val="00A604EB"/>
    <w:rsid w:val="00A640B1"/>
    <w:rsid w:val="00A91669"/>
    <w:rsid w:val="00AC328B"/>
    <w:rsid w:val="00B07621"/>
    <w:rsid w:val="00B43E76"/>
    <w:rsid w:val="00B550D5"/>
    <w:rsid w:val="00BA4CBF"/>
    <w:rsid w:val="00C1153B"/>
    <w:rsid w:val="00C13C99"/>
    <w:rsid w:val="00C70808"/>
    <w:rsid w:val="00CD1ED0"/>
    <w:rsid w:val="00D37726"/>
    <w:rsid w:val="00D67DB3"/>
    <w:rsid w:val="00DC089E"/>
    <w:rsid w:val="00DC6390"/>
    <w:rsid w:val="00DE3FA2"/>
    <w:rsid w:val="00E22D1D"/>
    <w:rsid w:val="00E61F4C"/>
    <w:rsid w:val="00ED4FDE"/>
    <w:rsid w:val="00ED65DD"/>
    <w:rsid w:val="00EF57F2"/>
    <w:rsid w:val="00F43FBF"/>
    <w:rsid w:val="00FE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0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unhideWhenUsed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pPr>
      <w:spacing w:after="400"/>
      <w:ind w:left="288"/>
    </w:p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character" w:styleId="Hyperlink">
    <w:name w:val="Hyperlink"/>
    <w:basedOn w:val="DefaultParagraphFont"/>
    <w:uiPriority w:val="99"/>
    <w:unhideWhenUsed/>
    <w:rsid w:val="007C5FE3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000634"/>
    <w:pPr>
      <w:spacing w:line="240" w:lineRule="auto"/>
      <w:jc w:val="center"/>
    </w:pPr>
    <w:rPr>
      <w:rFonts w:ascii="Times New Roman" w:eastAsia="Times New Roman" w:hAnsi="Times New Roman" w:cs="Traditional Arabic"/>
      <w:sz w:val="28"/>
      <w:szCs w:val="33"/>
    </w:rPr>
  </w:style>
  <w:style w:type="character" w:customStyle="1" w:styleId="TitleChar">
    <w:name w:val="Title Char"/>
    <w:basedOn w:val="DefaultParagraphFont"/>
    <w:link w:val="Title"/>
    <w:rsid w:val="00000634"/>
    <w:rPr>
      <w:rFonts w:ascii="Times New Roman" w:eastAsia="Times New Roman" w:hAnsi="Times New Roman" w:cs="Traditional Arabic"/>
      <w:sz w:val="28"/>
      <w:szCs w:val="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0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unhideWhenUsed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pPr>
      <w:spacing w:after="400"/>
      <w:ind w:left="288"/>
    </w:p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character" w:styleId="Hyperlink">
    <w:name w:val="Hyperlink"/>
    <w:basedOn w:val="DefaultParagraphFont"/>
    <w:uiPriority w:val="99"/>
    <w:unhideWhenUsed/>
    <w:rsid w:val="007C5FE3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000634"/>
    <w:pPr>
      <w:spacing w:line="240" w:lineRule="auto"/>
      <w:jc w:val="center"/>
    </w:pPr>
    <w:rPr>
      <w:rFonts w:ascii="Times New Roman" w:eastAsia="Times New Roman" w:hAnsi="Times New Roman" w:cs="Traditional Arabic"/>
      <w:sz w:val="28"/>
      <w:szCs w:val="33"/>
    </w:rPr>
  </w:style>
  <w:style w:type="character" w:customStyle="1" w:styleId="TitleChar">
    <w:name w:val="Title Char"/>
    <w:basedOn w:val="DefaultParagraphFont"/>
    <w:link w:val="Title"/>
    <w:rsid w:val="00000634"/>
    <w:rPr>
      <w:rFonts w:ascii="Times New Roman" w:eastAsia="Times New Roman" w:hAnsi="Times New Roman" w:cs="Traditional Arabic"/>
      <w:sz w:val="28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mailto:fat91en@gmail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Curriculum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Diploma">
    <w:altName w:val="Times New Roman"/>
    <w:charset w:val="00"/>
    <w:family w:val="auto"/>
    <w:pitch w:val="variable"/>
    <w:sig w:usb0="00000083" w:usb1="00000000" w:usb2="00000000" w:usb3="00000000" w:csb0="00000009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5AF"/>
    <w:rsid w:val="00093DBA"/>
    <w:rsid w:val="00210588"/>
    <w:rsid w:val="003028EB"/>
    <w:rsid w:val="003E5A80"/>
    <w:rsid w:val="0052312F"/>
    <w:rsid w:val="00587C52"/>
    <w:rsid w:val="00681EAE"/>
    <w:rsid w:val="00687089"/>
    <w:rsid w:val="00707C3E"/>
    <w:rsid w:val="00847D28"/>
    <w:rsid w:val="00861302"/>
    <w:rsid w:val="009015AF"/>
    <w:rsid w:val="00975A43"/>
    <w:rsid w:val="009E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89CC4281944BE79F0C20C09B62D463">
    <w:name w:val="4489CC4281944BE79F0C20C09B62D463"/>
  </w:style>
  <w:style w:type="paragraph" w:customStyle="1" w:styleId="A62FE181571643CD94B1C35BE9E6B33B">
    <w:name w:val="A62FE181571643CD94B1C35BE9E6B33B"/>
  </w:style>
  <w:style w:type="paragraph" w:customStyle="1" w:styleId="78FEFFB4A508461FB13699BA48DF9B33">
    <w:name w:val="78FEFFB4A508461FB13699BA48DF9B33"/>
  </w:style>
  <w:style w:type="paragraph" w:customStyle="1" w:styleId="89245CF2180C4C75A7D32F44842CE572">
    <w:name w:val="89245CF2180C4C75A7D32F44842CE572"/>
  </w:style>
  <w:style w:type="paragraph" w:customStyle="1" w:styleId="D5ED5BA4AFAA4B2894C55896C2B7A0E9">
    <w:name w:val="D5ED5BA4AFAA4B2894C55896C2B7A0E9"/>
  </w:style>
  <w:style w:type="paragraph" w:customStyle="1" w:styleId="D2EF4AC2588B4C159A234D58880BE17F">
    <w:name w:val="D2EF4AC2588B4C159A234D58880BE17F"/>
  </w:style>
  <w:style w:type="paragraph" w:customStyle="1" w:styleId="D90B5FBA773D4A6F8D40FFADB3B586B8">
    <w:name w:val="D90B5FBA773D4A6F8D40FFADB3B586B8"/>
  </w:style>
  <w:style w:type="paragraph" w:customStyle="1" w:styleId="F918B010E68D4DD7BD90E18DC863DEA3">
    <w:name w:val="F918B010E68D4DD7BD90E18DC863DEA3"/>
  </w:style>
  <w:style w:type="paragraph" w:customStyle="1" w:styleId="1BE223F3CA994FBA96BFB733CDF587BC">
    <w:name w:val="1BE223F3CA994FBA96BFB733CDF587BC"/>
  </w:style>
  <w:style w:type="paragraph" w:customStyle="1" w:styleId="C84BF373236C4CA89249EE467E512B9F">
    <w:name w:val="C84BF373236C4CA89249EE467E512B9F"/>
  </w:style>
  <w:style w:type="paragraph" w:customStyle="1" w:styleId="B0E2213C510C46B2BF801B796E83BE01">
    <w:name w:val="B0E2213C510C46B2BF801B796E83BE01"/>
  </w:style>
  <w:style w:type="paragraph" w:customStyle="1" w:styleId="52261ED96A8446F692CC15535ECF769B">
    <w:name w:val="52261ED96A8446F692CC15535ECF769B"/>
  </w:style>
  <w:style w:type="paragraph" w:customStyle="1" w:styleId="458D2610FA6B4318B361B5B4750A0BD9">
    <w:name w:val="458D2610FA6B4318B361B5B4750A0BD9"/>
  </w:style>
  <w:style w:type="paragraph" w:customStyle="1" w:styleId="3AE95976D45B41E8BDC68DF2B4A4F5ED">
    <w:name w:val="3AE95976D45B41E8BDC68DF2B4A4F5ED"/>
  </w:style>
  <w:style w:type="paragraph" w:customStyle="1" w:styleId="1C39567F37414D4DA75C9A3707CD2356">
    <w:name w:val="1C39567F37414D4DA75C9A3707CD2356"/>
  </w:style>
  <w:style w:type="paragraph" w:customStyle="1" w:styleId="D9E87B38DDA04A2F8184EEA86C4DB9BA">
    <w:name w:val="D9E87B38DDA04A2F8184EEA86C4DB9BA"/>
  </w:style>
  <w:style w:type="paragraph" w:customStyle="1" w:styleId="22ADC818783E401E97308E684A0DB8F6">
    <w:name w:val="22ADC818783E401E97308E684A0DB8F6"/>
  </w:style>
  <w:style w:type="paragraph" w:customStyle="1" w:styleId="D1E1E193EB9E40E5A3C1EEBB879E9DD5">
    <w:name w:val="D1E1E193EB9E40E5A3C1EEBB879E9DD5"/>
  </w:style>
  <w:style w:type="paragraph" w:customStyle="1" w:styleId="F917EAE032974BBDB723BCCE5236F08E">
    <w:name w:val="F917EAE032974BBDB723BCCE5236F08E"/>
  </w:style>
  <w:style w:type="paragraph" w:customStyle="1" w:styleId="01BAF6B8A88C4D3DAC466A6C883882E8">
    <w:name w:val="01BAF6B8A88C4D3DAC466A6C883882E8"/>
  </w:style>
  <w:style w:type="paragraph" w:customStyle="1" w:styleId="E568FD9F7FED4AB0AE51FD9F127146A5">
    <w:name w:val="E568FD9F7FED4AB0AE51FD9F127146A5"/>
  </w:style>
  <w:style w:type="paragraph" w:customStyle="1" w:styleId="62CEFDFD5E7143E0B2D31E08C7E68642">
    <w:name w:val="62CEFDFD5E7143E0B2D31E08C7E68642"/>
  </w:style>
  <w:style w:type="paragraph" w:customStyle="1" w:styleId="E699CA58869C41ECA64430DC69BD02CD">
    <w:name w:val="E699CA58869C41ECA64430DC69BD02CD"/>
  </w:style>
  <w:style w:type="paragraph" w:customStyle="1" w:styleId="A8BDB5CF407E46769F393772F5B5748D">
    <w:name w:val="A8BDB5CF407E46769F393772F5B5748D"/>
  </w:style>
  <w:style w:type="paragraph" w:customStyle="1" w:styleId="75DE43D67D454012B5BDE29C3D1FF196">
    <w:name w:val="75DE43D67D454012B5BDE29C3D1FF196"/>
  </w:style>
  <w:style w:type="paragraph" w:customStyle="1" w:styleId="2487A315A2654035A56F2DB5F0DE9F0D">
    <w:name w:val="2487A315A2654035A56F2DB5F0DE9F0D"/>
  </w:style>
  <w:style w:type="paragraph" w:customStyle="1" w:styleId="8D01D3E2856B45ADA766A85C6189FC83">
    <w:name w:val="8D01D3E2856B45ADA766A85C6189FC83"/>
  </w:style>
  <w:style w:type="paragraph" w:customStyle="1" w:styleId="F07AA7FBDF7B42B3A6B134B0DB76DBD9">
    <w:name w:val="F07AA7FBDF7B42B3A6B134B0DB76DBD9"/>
  </w:style>
  <w:style w:type="paragraph" w:customStyle="1" w:styleId="3CE5D097EC764C67B1711008B6D0C0B9">
    <w:name w:val="3CE5D097EC764C67B1711008B6D0C0B9"/>
  </w:style>
  <w:style w:type="paragraph" w:customStyle="1" w:styleId="F8E0A5FC727047838064F0F47D905FFD">
    <w:name w:val="F8E0A5FC727047838064F0F47D905FFD"/>
  </w:style>
  <w:style w:type="paragraph" w:customStyle="1" w:styleId="CFA4B2BAAE8246F0BE8DBBD089ABA5FB">
    <w:name w:val="CFA4B2BAAE8246F0BE8DBBD089ABA5FB"/>
  </w:style>
  <w:style w:type="paragraph" w:customStyle="1" w:styleId="EC1122872C284C669A1324065AE535DD">
    <w:name w:val="EC1122872C284C669A1324065AE535DD"/>
  </w:style>
  <w:style w:type="paragraph" w:customStyle="1" w:styleId="6A758C97AB334958A1692CCD23540D97">
    <w:name w:val="6A758C97AB334958A1692CCD23540D97"/>
  </w:style>
  <w:style w:type="paragraph" w:customStyle="1" w:styleId="52F6FD77B3B44F0388E65F35B2B28760">
    <w:name w:val="52F6FD77B3B44F0388E65F35B2B28760"/>
  </w:style>
  <w:style w:type="paragraph" w:customStyle="1" w:styleId="772B03CD1B9F4660A9F8D912F6DA0201">
    <w:name w:val="772B03CD1B9F4660A9F8D912F6DA0201"/>
  </w:style>
  <w:style w:type="paragraph" w:customStyle="1" w:styleId="92343F5E1F2148C69A6ADCA1CF0B61B9">
    <w:name w:val="92343F5E1F2148C69A6ADCA1CF0B61B9"/>
  </w:style>
  <w:style w:type="paragraph" w:customStyle="1" w:styleId="9FDD7661AAAF4408B6C40D78211CBFD1">
    <w:name w:val="9FDD7661AAAF4408B6C40D78211CBFD1"/>
  </w:style>
  <w:style w:type="paragraph" w:customStyle="1" w:styleId="1A057CCD67764527A52E585B0ECBA913">
    <w:name w:val="1A057CCD67764527A52E585B0ECBA913"/>
  </w:style>
  <w:style w:type="paragraph" w:customStyle="1" w:styleId="9D5C8A20B6204B52B74A9B1C7EA7FA47">
    <w:name w:val="9D5C8A20B6204B52B74A9B1C7EA7FA47"/>
  </w:style>
  <w:style w:type="paragraph" w:customStyle="1" w:styleId="7F730AD3E6F1461391FCAA05F5858E77">
    <w:name w:val="7F730AD3E6F1461391FCAA05F5858E77"/>
  </w:style>
  <w:style w:type="paragraph" w:customStyle="1" w:styleId="A1BD447EF58C4263AF016905EB61F496">
    <w:name w:val="A1BD447EF58C4263AF016905EB61F496"/>
  </w:style>
  <w:style w:type="paragraph" w:customStyle="1" w:styleId="0CC6A8F20D0B441396490E43B29AADB0">
    <w:name w:val="0CC6A8F20D0B441396490E43B29AADB0"/>
  </w:style>
  <w:style w:type="paragraph" w:customStyle="1" w:styleId="DD148CEBC72340EF9FE1D8A60EC4B042">
    <w:name w:val="DD148CEBC72340EF9FE1D8A60EC4B042"/>
  </w:style>
  <w:style w:type="paragraph" w:customStyle="1" w:styleId="2F01E181577C4A09B23E0989A6119FF6">
    <w:name w:val="2F01E181577C4A09B23E0989A6119FF6"/>
  </w:style>
  <w:style w:type="paragraph" w:customStyle="1" w:styleId="828C480A81114FDAA5DE61E0EBC1CBC8">
    <w:name w:val="828C480A81114FDAA5DE61E0EBC1CBC8"/>
  </w:style>
  <w:style w:type="paragraph" w:customStyle="1" w:styleId="CD8370F0EE9F4D67BBE46B4D9C48D58F">
    <w:name w:val="CD8370F0EE9F4D67BBE46B4D9C48D58F"/>
  </w:style>
  <w:style w:type="paragraph" w:customStyle="1" w:styleId="5D6A749350154F1BA8840CA543EBF83B">
    <w:name w:val="5D6A749350154F1BA8840CA543EBF83B"/>
  </w:style>
  <w:style w:type="paragraph" w:customStyle="1" w:styleId="CA1E2BC3D5FB4906B66D552EFA97A6CC">
    <w:name w:val="CA1E2BC3D5FB4906B66D552EFA97A6CC"/>
  </w:style>
  <w:style w:type="paragraph" w:customStyle="1" w:styleId="C9ACB27E753B436D8D43D29B1DDB8BDB">
    <w:name w:val="C9ACB27E753B436D8D43D29B1DDB8BDB"/>
  </w:style>
  <w:style w:type="paragraph" w:customStyle="1" w:styleId="C4EB696416ED4A3BB3D3FDE2C656CB01">
    <w:name w:val="C4EB696416ED4A3BB3D3FDE2C656CB01"/>
  </w:style>
  <w:style w:type="paragraph" w:customStyle="1" w:styleId="5F81DA97235D440B9ED45D0EA0CBE41A">
    <w:name w:val="5F81DA97235D440B9ED45D0EA0CBE41A"/>
  </w:style>
  <w:style w:type="paragraph" w:customStyle="1" w:styleId="B912D9D5C4FF4E35AFF3F80AFE36C127">
    <w:name w:val="B912D9D5C4FF4E35AFF3F80AFE36C127"/>
  </w:style>
  <w:style w:type="paragraph" w:customStyle="1" w:styleId="166F8DD25C014D5783E0957B9BFE1D15">
    <w:name w:val="166F8DD25C014D5783E0957B9BFE1D15"/>
  </w:style>
  <w:style w:type="paragraph" w:customStyle="1" w:styleId="2F3306E097AF46DF8354EC239CA15D62">
    <w:name w:val="2F3306E097AF46DF8354EC239CA15D62"/>
  </w:style>
  <w:style w:type="paragraph" w:customStyle="1" w:styleId="16619746F75E44029A2DA153D9B8A3A4">
    <w:name w:val="16619746F75E44029A2DA153D9B8A3A4"/>
  </w:style>
  <w:style w:type="paragraph" w:customStyle="1" w:styleId="6588F1FA3DEF4E45B1FE984D2AA66258">
    <w:name w:val="6588F1FA3DEF4E45B1FE984D2AA66258"/>
  </w:style>
  <w:style w:type="paragraph" w:customStyle="1" w:styleId="C4E22BC3D96740CC9BEE89DD3F3A74E9">
    <w:name w:val="C4E22BC3D96740CC9BEE89DD3F3A74E9"/>
  </w:style>
  <w:style w:type="paragraph" w:customStyle="1" w:styleId="AB0E655C8E9F4A968AB2AC906FE6372B">
    <w:name w:val="AB0E655C8E9F4A968AB2AC906FE6372B"/>
  </w:style>
  <w:style w:type="paragraph" w:customStyle="1" w:styleId="70890E9BE80B4D2CBF623649EB61D2DC">
    <w:name w:val="70890E9BE80B4D2CBF623649EB61D2DC"/>
  </w:style>
  <w:style w:type="paragraph" w:customStyle="1" w:styleId="618ACD3297754E958DEF19CBF6C22147">
    <w:name w:val="618ACD3297754E958DEF19CBF6C22147"/>
  </w:style>
  <w:style w:type="paragraph" w:customStyle="1" w:styleId="B2D19D59196F4D599DD4A2F4AA380338">
    <w:name w:val="B2D19D59196F4D599DD4A2F4AA380338"/>
  </w:style>
  <w:style w:type="paragraph" w:customStyle="1" w:styleId="8FC9DA37EE37480382A09C441988D0C6">
    <w:name w:val="8FC9DA37EE37480382A09C441988D0C6"/>
  </w:style>
  <w:style w:type="paragraph" w:customStyle="1" w:styleId="056B12ECD6694E76B990D869346742CD">
    <w:name w:val="056B12ECD6694E76B990D869346742CD"/>
  </w:style>
  <w:style w:type="paragraph" w:customStyle="1" w:styleId="A9386101FCCE4F089F72C04976949F44">
    <w:name w:val="A9386101FCCE4F089F72C04976949F44"/>
  </w:style>
  <w:style w:type="paragraph" w:customStyle="1" w:styleId="D7DF9E34F5614CF3B7BDFF6ADCFF5BE4">
    <w:name w:val="D7DF9E34F5614CF3B7BDFF6ADCFF5BE4"/>
  </w:style>
  <w:style w:type="paragraph" w:customStyle="1" w:styleId="5A60EE7A46F2437EAC848A80D5C885F7">
    <w:name w:val="5A60EE7A46F2437EAC848A80D5C885F7"/>
  </w:style>
  <w:style w:type="paragraph" w:customStyle="1" w:styleId="E061212EAFCD43F6B05981854EEC55AC">
    <w:name w:val="E061212EAFCD43F6B05981854EEC55AC"/>
  </w:style>
  <w:style w:type="paragraph" w:customStyle="1" w:styleId="1BA78D06B9244C7DBA7BB96504249B4B">
    <w:name w:val="1BA78D06B9244C7DBA7BB96504249B4B"/>
  </w:style>
  <w:style w:type="paragraph" w:customStyle="1" w:styleId="46D6EFAF295344098DE5304AB3924A5C">
    <w:name w:val="46D6EFAF295344098DE5304AB3924A5C"/>
  </w:style>
  <w:style w:type="paragraph" w:customStyle="1" w:styleId="4CDB70123A554F12AFEF5C28CB099610">
    <w:name w:val="4CDB70123A554F12AFEF5C28CB099610"/>
  </w:style>
  <w:style w:type="paragraph" w:customStyle="1" w:styleId="693E9912ABFA4012ADF65EA9980B8F51">
    <w:name w:val="693E9912ABFA4012ADF65EA9980B8F51"/>
  </w:style>
  <w:style w:type="paragraph" w:customStyle="1" w:styleId="4C5A2D11C8DB4DC996568175E98497C2">
    <w:name w:val="4C5A2D11C8DB4DC996568175E98497C2"/>
  </w:style>
  <w:style w:type="paragraph" w:customStyle="1" w:styleId="7CE44862C9134FAEA1711BF0C1680DC1">
    <w:name w:val="7CE44862C9134FAEA1711BF0C1680DC1"/>
  </w:style>
  <w:style w:type="paragraph" w:customStyle="1" w:styleId="1D4EBEA57E584C4A8917DA07966B1473">
    <w:name w:val="1D4EBEA57E584C4A8917DA07966B1473"/>
  </w:style>
  <w:style w:type="paragraph" w:customStyle="1" w:styleId="3936AE65B9C4484F82C6E324B8EFB7F9">
    <w:name w:val="3936AE65B9C4484F82C6E324B8EFB7F9"/>
  </w:style>
  <w:style w:type="paragraph" w:customStyle="1" w:styleId="0646C171208845BC9AD9D0FE537E51BD">
    <w:name w:val="0646C171208845BC9AD9D0FE537E51BD"/>
    <w:rsid w:val="009015AF"/>
  </w:style>
  <w:style w:type="paragraph" w:customStyle="1" w:styleId="789493510191491784CE720605616B53">
    <w:name w:val="789493510191491784CE720605616B53"/>
    <w:rsid w:val="009015AF"/>
  </w:style>
  <w:style w:type="paragraph" w:customStyle="1" w:styleId="F2361AB4DA054A1AB47E7CB20F7FDE9E">
    <w:name w:val="F2361AB4DA054A1AB47E7CB20F7FDE9E"/>
    <w:rsid w:val="009015A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89CC4281944BE79F0C20C09B62D463">
    <w:name w:val="4489CC4281944BE79F0C20C09B62D463"/>
  </w:style>
  <w:style w:type="paragraph" w:customStyle="1" w:styleId="A62FE181571643CD94B1C35BE9E6B33B">
    <w:name w:val="A62FE181571643CD94B1C35BE9E6B33B"/>
  </w:style>
  <w:style w:type="paragraph" w:customStyle="1" w:styleId="78FEFFB4A508461FB13699BA48DF9B33">
    <w:name w:val="78FEFFB4A508461FB13699BA48DF9B33"/>
  </w:style>
  <w:style w:type="paragraph" w:customStyle="1" w:styleId="89245CF2180C4C75A7D32F44842CE572">
    <w:name w:val="89245CF2180C4C75A7D32F44842CE572"/>
  </w:style>
  <w:style w:type="paragraph" w:customStyle="1" w:styleId="D5ED5BA4AFAA4B2894C55896C2B7A0E9">
    <w:name w:val="D5ED5BA4AFAA4B2894C55896C2B7A0E9"/>
  </w:style>
  <w:style w:type="paragraph" w:customStyle="1" w:styleId="D2EF4AC2588B4C159A234D58880BE17F">
    <w:name w:val="D2EF4AC2588B4C159A234D58880BE17F"/>
  </w:style>
  <w:style w:type="paragraph" w:customStyle="1" w:styleId="D90B5FBA773D4A6F8D40FFADB3B586B8">
    <w:name w:val="D90B5FBA773D4A6F8D40FFADB3B586B8"/>
  </w:style>
  <w:style w:type="paragraph" w:customStyle="1" w:styleId="F918B010E68D4DD7BD90E18DC863DEA3">
    <w:name w:val="F918B010E68D4DD7BD90E18DC863DEA3"/>
  </w:style>
  <w:style w:type="paragraph" w:customStyle="1" w:styleId="1BE223F3CA994FBA96BFB733CDF587BC">
    <w:name w:val="1BE223F3CA994FBA96BFB733CDF587BC"/>
  </w:style>
  <w:style w:type="paragraph" w:customStyle="1" w:styleId="C84BF373236C4CA89249EE467E512B9F">
    <w:name w:val="C84BF373236C4CA89249EE467E512B9F"/>
  </w:style>
  <w:style w:type="paragraph" w:customStyle="1" w:styleId="B0E2213C510C46B2BF801B796E83BE01">
    <w:name w:val="B0E2213C510C46B2BF801B796E83BE01"/>
  </w:style>
  <w:style w:type="paragraph" w:customStyle="1" w:styleId="52261ED96A8446F692CC15535ECF769B">
    <w:name w:val="52261ED96A8446F692CC15535ECF769B"/>
  </w:style>
  <w:style w:type="paragraph" w:customStyle="1" w:styleId="458D2610FA6B4318B361B5B4750A0BD9">
    <w:name w:val="458D2610FA6B4318B361B5B4750A0BD9"/>
  </w:style>
  <w:style w:type="paragraph" w:customStyle="1" w:styleId="3AE95976D45B41E8BDC68DF2B4A4F5ED">
    <w:name w:val="3AE95976D45B41E8BDC68DF2B4A4F5ED"/>
  </w:style>
  <w:style w:type="paragraph" w:customStyle="1" w:styleId="1C39567F37414D4DA75C9A3707CD2356">
    <w:name w:val="1C39567F37414D4DA75C9A3707CD2356"/>
  </w:style>
  <w:style w:type="paragraph" w:customStyle="1" w:styleId="D9E87B38DDA04A2F8184EEA86C4DB9BA">
    <w:name w:val="D9E87B38DDA04A2F8184EEA86C4DB9BA"/>
  </w:style>
  <w:style w:type="paragraph" w:customStyle="1" w:styleId="22ADC818783E401E97308E684A0DB8F6">
    <w:name w:val="22ADC818783E401E97308E684A0DB8F6"/>
  </w:style>
  <w:style w:type="paragraph" w:customStyle="1" w:styleId="D1E1E193EB9E40E5A3C1EEBB879E9DD5">
    <w:name w:val="D1E1E193EB9E40E5A3C1EEBB879E9DD5"/>
  </w:style>
  <w:style w:type="paragraph" w:customStyle="1" w:styleId="F917EAE032974BBDB723BCCE5236F08E">
    <w:name w:val="F917EAE032974BBDB723BCCE5236F08E"/>
  </w:style>
  <w:style w:type="paragraph" w:customStyle="1" w:styleId="01BAF6B8A88C4D3DAC466A6C883882E8">
    <w:name w:val="01BAF6B8A88C4D3DAC466A6C883882E8"/>
  </w:style>
  <w:style w:type="paragraph" w:customStyle="1" w:styleId="E568FD9F7FED4AB0AE51FD9F127146A5">
    <w:name w:val="E568FD9F7FED4AB0AE51FD9F127146A5"/>
  </w:style>
  <w:style w:type="paragraph" w:customStyle="1" w:styleId="62CEFDFD5E7143E0B2D31E08C7E68642">
    <w:name w:val="62CEFDFD5E7143E0B2D31E08C7E68642"/>
  </w:style>
  <w:style w:type="paragraph" w:customStyle="1" w:styleId="E699CA58869C41ECA64430DC69BD02CD">
    <w:name w:val="E699CA58869C41ECA64430DC69BD02CD"/>
  </w:style>
  <w:style w:type="paragraph" w:customStyle="1" w:styleId="A8BDB5CF407E46769F393772F5B5748D">
    <w:name w:val="A8BDB5CF407E46769F393772F5B5748D"/>
  </w:style>
  <w:style w:type="paragraph" w:customStyle="1" w:styleId="75DE43D67D454012B5BDE29C3D1FF196">
    <w:name w:val="75DE43D67D454012B5BDE29C3D1FF196"/>
  </w:style>
  <w:style w:type="paragraph" w:customStyle="1" w:styleId="2487A315A2654035A56F2DB5F0DE9F0D">
    <w:name w:val="2487A315A2654035A56F2DB5F0DE9F0D"/>
  </w:style>
  <w:style w:type="paragraph" w:customStyle="1" w:styleId="8D01D3E2856B45ADA766A85C6189FC83">
    <w:name w:val="8D01D3E2856B45ADA766A85C6189FC83"/>
  </w:style>
  <w:style w:type="paragraph" w:customStyle="1" w:styleId="F07AA7FBDF7B42B3A6B134B0DB76DBD9">
    <w:name w:val="F07AA7FBDF7B42B3A6B134B0DB76DBD9"/>
  </w:style>
  <w:style w:type="paragraph" w:customStyle="1" w:styleId="3CE5D097EC764C67B1711008B6D0C0B9">
    <w:name w:val="3CE5D097EC764C67B1711008B6D0C0B9"/>
  </w:style>
  <w:style w:type="paragraph" w:customStyle="1" w:styleId="F8E0A5FC727047838064F0F47D905FFD">
    <w:name w:val="F8E0A5FC727047838064F0F47D905FFD"/>
  </w:style>
  <w:style w:type="paragraph" w:customStyle="1" w:styleId="CFA4B2BAAE8246F0BE8DBBD089ABA5FB">
    <w:name w:val="CFA4B2BAAE8246F0BE8DBBD089ABA5FB"/>
  </w:style>
  <w:style w:type="paragraph" w:customStyle="1" w:styleId="EC1122872C284C669A1324065AE535DD">
    <w:name w:val="EC1122872C284C669A1324065AE535DD"/>
  </w:style>
  <w:style w:type="paragraph" w:customStyle="1" w:styleId="6A758C97AB334958A1692CCD23540D97">
    <w:name w:val="6A758C97AB334958A1692CCD23540D97"/>
  </w:style>
  <w:style w:type="paragraph" w:customStyle="1" w:styleId="52F6FD77B3B44F0388E65F35B2B28760">
    <w:name w:val="52F6FD77B3B44F0388E65F35B2B28760"/>
  </w:style>
  <w:style w:type="paragraph" w:customStyle="1" w:styleId="772B03CD1B9F4660A9F8D912F6DA0201">
    <w:name w:val="772B03CD1B9F4660A9F8D912F6DA0201"/>
  </w:style>
  <w:style w:type="paragraph" w:customStyle="1" w:styleId="92343F5E1F2148C69A6ADCA1CF0B61B9">
    <w:name w:val="92343F5E1F2148C69A6ADCA1CF0B61B9"/>
  </w:style>
  <w:style w:type="paragraph" w:customStyle="1" w:styleId="9FDD7661AAAF4408B6C40D78211CBFD1">
    <w:name w:val="9FDD7661AAAF4408B6C40D78211CBFD1"/>
  </w:style>
  <w:style w:type="paragraph" w:customStyle="1" w:styleId="1A057CCD67764527A52E585B0ECBA913">
    <w:name w:val="1A057CCD67764527A52E585B0ECBA913"/>
  </w:style>
  <w:style w:type="paragraph" w:customStyle="1" w:styleId="9D5C8A20B6204B52B74A9B1C7EA7FA47">
    <w:name w:val="9D5C8A20B6204B52B74A9B1C7EA7FA47"/>
  </w:style>
  <w:style w:type="paragraph" w:customStyle="1" w:styleId="7F730AD3E6F1461391FCAA05F5858E77">
    <w:name w:val="7F730AD3E6F1461391FCAA05F5858E77"/>
  </w:style>
  <w:style w:type="paragraph" w:customStyle="1" w:styleId="A1BD447EF58C4263AF016905EB61F496">
    <w:name w:val="A1BD447EF58C4263AF016905EB61F496"/>
  </w:style>
  <w:style w:type="paragraph" w:customStyle="1" w:styleId="0CC6A8F20D0B441396490E43B29AADB0">
    <w:name w:val="0CC6A8F20D0B441396490E43B29AADB0"/>
  </w:style>
  <w:style w:type="paragraph" w:customStyle="1" w:styleId="DD148CEBC72340EF9FE1D8A60EC4B042">
    <w:name w:val="DD148CEBC72340EF9FE1D8A60EC4B042"/>
  </w:style>
  <w:style w:type="paragraph" w:customStyle="1" w:styleId="2F01E181577C4A09B23E0989A6119FF6">
    <w:name w:val="2F01E181577C4A09B23E0989A6119FF6"/>
  </w:style>
  <w:style w:type="paragraph" w:customStyle="1" w:styleId="828C480A81114FDAA5DE61E0EBC1CBC8">
    <w:name w:val="828C480A81114FDAA5DE61E0EBC1CBC8"/>
  </w:style>
  <w:style w:type="paragraph" w:customStyle="1" w:styleId="CD8370F0EE9F4D67BBE46B4D9C48D58F">
    <w:name w:val="CD8370F0EE9F4D67BBE46B4D9C48D58F"/>
  </w:style>
  <w:style w:type="paragraph" w:customStyle="1" w:styleId="5D6A749350154F1BA8840CA543EBF83B">
    <w:name w:val="5D6A749350154F1BA8840CA543EBF83B"/>
  </w:style>
  <w:style w:type="paragraph" w:customStyle="1" w:styleId="CA1E2BC3D5FB4906B66D552EFA97A6CC">
    <w:name w:val="CA1E2BC3D5FB4906B66D552EFA97A6CC"/>
  </w:style>
  <w:style w:type="paragraph" w:customStyle="1" w:styleId="C9ACB27E753B436D8D43D29B1DDB8BDB">
    <w:name w:val="C9ACB27E753B436D8D43D29B1DDB8BDB"/>
  </w:style>
  <w:style w:type="paragraph" w:customStyle="1" w:styleId="C4EB696416ED4A3BB3D3FDE2C656CB01">
    <w:name w:val="C4EB696416ED4A3BB3D3FDE2C656CB01"/>
  </w:style>
  <w:style w:type="paragraph" w:customStyle="1" w:styleId="5F81DA97235D440B9ED45D0EA0CBE41A">
    <w:name w:val="5F81DA97235D440B9ED45D0EA0CBE41A"/>
  </w:style>
  <w:style w:type="paragraph" w:customStyle="1" w:styleId="B912D9D5C4FF4E35AFF3F80AFE36C127">
    <w:name w:val="B912D9D5C4FF4E35AFF3F80AFE36C127"/>
  </w:style>
  <w:style w:type="paragraph" w:customStyle="1" w:styleId="166F8DD25C014D5783E0957B9BFE1D15">
    <w:name w:val="166F8DD25C014D5783E0957B9BFE1D15"/>
  </w:style>
  <w:style w:type="paragraph" w:customStyle="1" w:styleId="2F3306E097AF46DF8354EC239CA15D62">
    <w:name w:val="2F3306E097AF46DF8354EC239CA15D62"/>
  </w:style>
  <w:style w:type="paragraph" w:customStyle="1" w:styleId="16619746F75E44029A2DA153D9B8A3A4">
    <w:name w:val="16619746F75E44029A2DA153D9B8A3A4"/>
  </w:style>
  <w:style w:type="paragraph" w:customStyle="1" w:styleId="6588F1FA3DEF4E45B1FE984D2AA66258">
    <w:name w:val="6588F1FA3DEF4E45B1FE984D2AA66258"/>
  </w:style>
  <w:style w:type="paragraph" w:customStyle="1" w:styleId="C4E22BC3D96740CC9BEE89DD3F3A74E9">
    <w:name w:val="C4E22BC3D96740CC9BEE89DD3F3A74E9"/>
  </w:style>
  <w:style w:type="paragraph" w:customStyle="1" w:styleId="AB0E655C8E9F4A968AB2AC906FE6372B">
    <w:name w:val="AB0E655C8E9F4A968AB2AC906FE6372B"/>
  </w:style>
  <w:style w:type="paragraph" w:customStyle="1" w:styleId="70890E9BE80B4D2CBF623649EB61D2DC">
    <w:name w:val="70890E9BE80B4D2CBF623649EB61D2DC"/>
  </w:style>
  <w:style w:type="paragraph" w:customStyle="1" w:styleId="618ACD3297754E958DEF19CBF6C22147">
    <w:name w:val="618ACD3297754E958DEF19CBF6C22147"/>
  </w:style>
  <w:style w:type="paragraph" w:customStyle="1" w:styleId="B2D19D59196F4D599DD4A2F4AA380338">
    <w:name w:val="B2D19D59196F4D599DD4A2F4AA380338"/>
  </w:style>
  <w:style w:type="paragraph" w:customStyle="1" w:styleId="8FC9DA37EE37480382A09C441988D0C6">
    <w:name w:val="8FC9DA37EE37480382A09C441988D0C6"/>
  </w:style>
  <w:style w:type="paragraph" w:customStyle="1" w:styleId="056B12ECD6694E76B990D869346742CD">
    <w:name w:val="056B12ECD6694E76B990D869346742CD"/>
  </w:style>
  <w:style w:type="paragraph" w:customStyle="1" w:styleId="A9386101FCCE4F089F72C04976949F44">
    <w:name w:val="A9386101FCCE4F089F72C04976949F44"/>
  </w:style>
  <w:style w:type="paragraph" w:customStyle="1" w:styleId="D7DF9E34F5614CF3B7BDFF6ADCFF5BE4">
    <w:name w:val="D7DF9E34F5614CF3B7BDFF6ADCFF5BE4"/>
  </w:style>
  <w:style w:type="paragraph" w:customStyle="1" w:styleId="5A60EE7A46F2437EAC848A80D5C885F7">
    <w:name w:val="5A60EE7A46F2437EAC848A80D5C885F7"/>
  </w:style>
  <w:style w:type="paragraph" w:customStyle="1" w:styleId="E061212EAFCD43F6B05981854EEC55AC">
    <w:name w:val="E061212EAFCD43F6B05981854EEC55AC"/>
  </w:style>
  <w:style w:type="paragraph" w:customStyle="1" w:styleId="1BA78D06B9244C7DBA7BB96504249B4B">
    <w:name w:val="1BA78D06B9244C7DBA7BB96504249B4B"/>
  </w:style>
  <w:style w:type="paragraph" w:customStyle="1" w:styleId="46D6EFAF295344098DE5304AB3924A5C">
    <w:name w:val="46D6EFAF295344098DE5304AB3924A5C"/>
  </w:style>
  <w:style w:type="paragraph" w:customStyle="1" w:styleId="4CDB70123A554F12AFEF5C28CB099610">
    <w:name w:val="4CDB70123A554F12AFEF5C28CB099610"/>
  </w:style>
  <w:style w:type="paragraph" w:customStyle="1" w:styleId="693E9912ABFA4012ADF65EA9980B8F51">
    <w:name w:val="693E9912ABFA4012ADF65EA9980B8F51"/>
  </w:style>
  <w:style w:type="paragraph" w:customStyle="1" w:styleId="4C5A2D11C8DB4DC996568175E98497C2">
    <w:name w:val="4C5A2D11C8DB4DC996568175E98497C2"/>
  </w:style>
  <w:style w:type="paragraph" w:customStyle="1" w:styleId="7CE44862C9134FAEA1711BF0C1680DC1">
    <w:name w:val="7CE44862C9134FAEA1711BF0C1680DC1"/>
  </w:style>
  <w:style w:type="paragraph" w:customStyle="1" w:styleId="1D4EBEA57E584C4A8917DA07966B1473">
    <w:name w:val="1D4EBEA57E584C4A8917DA07966B1473"/>
  </w:style>
  <w:style w:type="paragraph" w:customStyle="1" w:styleId="3936AE65B9C4484F82C6E324B8EFB7F9">
    <w:name w:val="3936AE65B9C4484F82C6E324B8EFB7F9"/>
  </w:style>
  <w:style w:type="paragraph" w:customStyle="1" w:styleId="0646C171208845BC9AD9D0FE537E51BD">
    <w:name w:val="0646C171208845BC9AD9D0FE537E51BD"/>
    <w:rsid w:val="009015AF"/>
  </w:style>
  <w:style w:type="paragraph" w:customStyle="1" w:styleId="789493510191491784CE720605616B53">
    <w:name w:val="789493510191491784CE720605616B53"/>
    <w:rsid w:val="009015AF"/>
  </w:style>
  <w:style w:type="paragraph" w:customStyle="1" w:styleId="F2361AB4DA054A1AB47E7CB20F7FDE9E">
    <w:name w:val="F2361AB4DA054A1AB47E7CB20F7FDE9E"/>
    <w:rsid w:val="009015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77585A-7BE1-4D89-A350-894790995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CurriculumVitae</Template>
  <TotalTime>13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Faten Ahmed Taher mohsen</dc:creator>
  <cp:lastModifiedBy>user</cp:lastModifiedBy>
  <cp:revision>9</cp:revision>
  <cp:lastPrinted>2006-08-01T17:47:00Z</cp:lastPrinted>
  <dcterms:created xsi:type="dcterms:W3CDTF">2019-02-17T08:41:00Z</dcterms:created>
  <dcterms:modified xsi:type="dcterms:W3CDTF">2019-12-07T10:06:00Z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