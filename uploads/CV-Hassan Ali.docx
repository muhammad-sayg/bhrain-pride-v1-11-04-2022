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Default="00110E24" w:rsidP="000252CC">
      <w:pPr>
        <w:pStyle w:val="Name"/>
        <w:jc w:val="center"/>
        <w:rPr>
          <w:sz w:val="36"/>
          <w:szCs w:val="36"/>
        </w:rPr>
      </w:pPr>
      <w:r>
        <w:rPr>
          <w:sz w:val="36"/>
          <w:szCs w:val="36"/>
        </w:rPr>
        <w:t>Curriculum v</w:t>
      </w:r>
      <w:r w:rsidR="009A2AF8">
        <w:rPr>
          <w:sz w:val="36"/>
          <w:szCs w:val="36"/>
        </w:rPr>
        <w:t>itae</w:t>
      </w:r>
    </w:p>
    <w:p w:rsidR="009A2AF8" w:rsidRDefault="009A2AF8" w:rsidP="00D63788">
      <w:pPr>
        <w:pStyle w:val="Name"/>
        <w:rPr>
          <w:sz w:val="36"/>
          <w:szCs w:val="36"/>
        </w:rPr>
      </w:pPr>
    </w:p>
    <w:p w:rsidR="009A2AF8" w:rsidRDefault="009A2AF8" w:rsidP="00D63788">
      <w:pPr>
        <w:pStyle w:val="Name"/>
        <w:rPr>
          <w:sz w:val="36"/>
          <w:szCs w:val="36"/>
        </w:rPr>
      </w:pPr>
    </w:p>
    <w:p w:rsidR="00333F3A" w:rsidRDefault="00333F3A" w:rsidP="0003363B">
      <w:pPr>
        <w:pStyle w:val="Name"/>
        <w:rPr>
          <w:sz w:val="36"/>
          <w:szCs w:val="36"/>
        </w:rPr>
      </w:pPr>
    </w:p>
    <w:p w:rsidR="0070205C" w:rsidRPr="0003363B" w:rsidRDefault="0070205C" w:rsidP="0003363B">
      <w:pPr>
        <w:pStyle w:val="Name"/>
        <w:rPr>
          <w:sz w:val="36"/>
          <w:szCs w:val="36"/>
        </w:rPr>
      </w:pPr>
    </w:p>
    <w:p w:rsidR="00914D2D" w:rsidRPr="00145F3C" w:rsidRDefault="000D5040" w:rsidP="00914D2D">
      <w:pPr>
        <w:rPr>
          <w:b/>
          <w:bCs/>
          <w:color w:val="000000" w:themeColor="text1"/>
          <w:sz w:val="32"/>
          <w:szCs w:val="32"/>
          <w:u w:val="single"/>
        </w:rPr>
      </w:pPr>
      <w:bookmarkStart w:id="0" w:name="_GoBack"/>
      <w:r w:rsidRPr="00145F3C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C6679D" wp14:editId="2A81ED85">
            <wp:simplePos x="0" y="0"/>
            <wp:positionH relativeFrom="column">
              <wp:posOffset>4797425</wp:posOffset>
            </wp:positionH>
            <wp:positionV relativeFrom="paragraph">
              <wp:posOffset>24130</wp:posOffset>
            </wp:positionV>
            <wp:extent cx="1259840" cy="1741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9D7" w:rsidRPr="00145F3C">
        <w:rPr>
          <w:b/>
          <w:bCs/>
          <w:color w:val="000000" w:themeColor="text1"/>
          <w:sz w:val="32"/>
          <w:szCs w:val="32"/>
          <w:u w:val="single"/>
        </w:rPr>
        <w:t>Personal Information</w:t>
      </w:r>
      <w:r w:rsidR="0004479D" w:rsidRPr="00145F3C">
        <w:rPr>
          <w:b/>
          <w:bCs/>
          <w:color w:val="000000" w:themeColor="text1"/>
          <w:sz w:val="32"/>
          <w:szCs w:val="32"/>
          <w:u w:val="single"/>
        </w:rPr>
        <w:t>:</w:t>
      </w:r>
    </w:p>
    <w:p w:rsidR="006352F0" w:rsidRPr="00145F3C" w:rsidRDefault="0004479D" w:rsidP="00E96946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b/>
          <w:bCs/>
          <w:color w:val="000000" w:themeColor="text1"/>
          <w:sz w:val="32"/>
          <w:szCs w:val="32"/>
        </w:rPr>
        <w:t>Name</w:t>
      </w:r>
      <w:r w:rsidR="00562B4B" w:rsidRPr="00145F3C">
        <w:rPr>
          <w:color w:val="000000" w:themeColor="text1"/>
          <w:sz w:val="32"/>
          <w:szCs w:val="32"/>
        </w:rPr>
        <w:t xml:space="preserve">: </w:t>
      </w:r>
      <w:r w:rsidR="000A5D2C" w:rsidRPr="00145F3C">
        <w:rPr>
          <w:color w:val="000000" w:themeColor="text1"/>
          <w:sz w:val="32"/>
          <w:szCs w:val="32"/>
        </w:rPr>
        <w:t xml:space="preserve">Hassan Ali Habib </w:t>
      </w:r>
      <w:proofErr w:type="spellStart"/>
      <w:r w:rsidR="000A5D2C" w:rsidRPr="00145F3C">
        <w:rPr>
          <w:color w:val="000000" w:themeColor="text1"/>
          <w:sz w:val="32"/>
          <w:szCs w:val="32"/>
        </w:rPr>
        <w:t>Jas</w:t>
      </w:r>
      <w:r w:rsidR="006352F0" w:rsidRPr="00145F3C">
        <w:rPr>
          <w:color w:val="000000" w:themeColor="text1"/>
          <w:sz w:val="32"/>
          <w:szCs w:val="32"/>
        </w:rPr>
        <w:t>im</w:t>
      </w:r>
      <w:proofErr w:type="spellEnd"/>
    </w:p>
    <w:p w:rsidR="009F48BC" w:rsidRPr="00145F3C" w:rsidRDefault="004F63D1" w:rsidP="00E96946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b/>
          <w:bCs/>
          <w:color w:val="000000" w:themeColor="text1"/>
          <w:sz w:val="32"/>
          <w:szCs w:val="32"/>
        </w:rPr>
        <w:t>Date</w:t>
      </w:r>
      <w:r w:rsidRPr="00145F3C">
        <w:rPr>
          <w:color w:val="000000" w:themeColor="text1"/>
          <w:sz w:val="32"/>
          <w:szCs w:val="32"/>
        </w:rPr>
        <w:t xml:space="preserve"> </w:t>
      </w:r>
      <w:r w:rsidRPr="00145F3C">
        <w:rPr>
          <w:b/>
          <w:bCs/>
          <w:color w:val="000000" w:themeColor="text1"/>
          <w:sz w:val="32"/>
          <w:szCs w:val="32"/>
        </w:rPr>
        <w:t>of Birth</w:t>
      </w:r>
      <w:r w:rsidRPr="00145F3C">
        <w:rPr>
          <w:color w:val="000000" w:themeColor="text1"/>
          <w:sz w:val="32"/>
          <w:szCs w:val="32"/>
        </w:rPr>
        <w:t xml:space="preserve">: </w:t>
      </w:r>
      <w:r w:rsidR="00D91459" w:rsidRPr="00145F3C">
        <w:rPr>
          <w:color w:val="000000" w:themeColor="text1"/>
          <w:sz w:val="32"/>
          <w:szCs w:val="32"/>
        </w:rPr>
        <w:t>22</w:t>
      </w:r>
      <w:r w:rsidRPr="00145F3C">
        <w:rPr>
          <w:color w:val="000000" w:themeColor="text1"/>
          <w:sz w:val="32"/>
          <w:szCs w:val="32"/>
        </w:rPr>
        <w:t>/</w:t>
      </w:r>
      <w:r w:rsidR="00D91459" w:rsidRPr="00145F3C">
        <w:rPr>
          <w:color w:val="000000" w:themeColor="text1"/>
          <w:sz w:val="32"/>
          <w:szCs w:val="32"/>
        </w:rPr>
        <w:t>7/1995</w:t>
      </w:r>
    </w:p>
    <w:p w:rsidR="0043551C" w:rsidRPr="00145F3C" w:rsidRDefault="007715CB" w:rsidP="0004479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b/>
          <w:bCs/>
          <w:color w:val="000000" w:themeColor="text1"/>
          <w:sz w:val="32"/>
          <w:szCs w:val="32"/>
        </w:rPr>
        <w:t>Nationality</w:t>
      </w:r>
      <w:r w:rsidR="00A70E2F" w:rsidRPr="00145F3C">
        <w:rPr>
          <w:b/>
          <w:bCs/>
          <w:color w:val="000000" w:themeColor="text1"/>
          <w:sz w:val="32"/>
          <w:szCs w:val="32"/>
        </w:rPr>
        <w:t>:</w:t>
      </w:r>
      <w:r w:rsidR="0043551C" w:rsidRPr="00145F3C">
        <w:rPr>
          <w:color w:val="000000" w:themeColor="text1"/>
          <w:sz w:val="32"/>
          <w:szCs w:val="32"/>
        </w:rPr>
        <w:t xml:space="preserve"> Bahraini</w:t>
      </w:r>
    </w:p>
    <w:p w:rsidR="00B2075E" w:rsidRPr="00145F3C" w:rsidRDefault="00B2075E" w:rsidP="0004479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b/>
          <w:bCs/>
          <w:color w:val="000000" w:themeColor="text1"/>
          <w:sz w:val="32"/>
          <w:szCs w:val="32"/>
        </w:rPr>
        <w:t>Telephone</w:t>
      </w:r>
      <w:r w:rsidRPr="00145F3C">
        <w:rPr>
          <w:color w:val="000000" w:themeColor="text1"/>
          <w:sz w:val="32"/>
          <w:szCs w:val="32"/>
        </w:rPr>
        <w:t>:</w:t>
      </w:r>
      <w:r w:rsidR="00E96946" w:rsidRPr="00145F3C">
        <w:rPr>
          <w:color w:val="000000" w:themeColor="text1"/>
          <w:sz w:val="32"/>
          <w:szCs w:val="32"/>
        </w:rPr>
        <w:t xml:space="preserve"> 37116898</w:t>
      </w:r>
    </w:p>
    <w:p w:rsidR="006A489A" w:rsidRPr="00145F3C" w:rsidRDefault="006A489A" w:rsidP="0004479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b/>
          <w:bCs/>
          <w:color w:val="000000" w:themeColor="text1"/>
          <w:sz w:val="32"/>
          <w:szCs w:val="32"/>
        </w:rPr>
        <w:t xml:space="preserve">Email: </w:t>
      </w:r>
      <w:hyperlink r:id="rId9" w:history="1">
        <w:r w:rsidR="001476CF" w:rsidRPr="00145F3C">
          <w:rPr>
            <w:rStyle w:val="Hyperlink"/>
            <w:color w:val="000000" w:themeColor="text1"/>
            <w:sz w:val="32"/>
            <w:szCs w:val="32"/>
          </w:rPr>
          <w:t>HassanAliHabib.7@hotmail.com</w:t>
        </w:r>
      </w:hyperlink>
    </w:p>
    <w:p w:rsidR="003546C1" w:rsidRPr="00145F3C" w:rsidRDefault="00B25B80" w:rsidP="0011314C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b/>
          <w:bCs/>
          <w:color w:val="000000" w:themeColor="text1"/>
          <w:sz w:val="32"/>
          <w:szCs w:val="32"/>
        </w:rPr>
        <w:t>Address</w:t>
      </w:r>
      <w:r w:rsidRPr="00145F3C">
        <w:rPr>
          <w:color w:val="000000" w:themeColor="text1"/>
          <w:sz w:val="32"/>
          <w:szCs w:val="32"/>
        </w:rPr>
        <w:t xml:space="preserve">: </w:t>
      </w:r>
      <w:r w:rsidR="00A70E2F" w:rsidRPr="00145F3C">
        <w:rPr>
          <w:color w:val="000000" w:themeColor="text1"/>
          <w:sz w:val="32"/>
          <w:szCs w:val="32"/>
        </w:rPr>
        <w:t>House 2368</w:t>
      </w:r>
      <w:r w:rsidR="000E2E05" w:rsidRPr="00145F3C">
        <w:rPr>
          <w:color w:val="000000" w:themeColor="text1"/>
          <w:sz w:val="32"/>
          <w:szCs w:val="32"/>
        </w:rPr>
        <w:t xml:space="preserve"> </w:t>
      </w:r>
      <w:r w:rsidR="007E53DA" w:rsidRPr="00145F3C">
        <w:rPr>
          <w:color w:val="000000" w:themeColor="text1"/>
          <w:sz w:val="32"/>
          <w:szCs w:val="32"/>
        </w:rPr>
        <w:t xml:space="preserve">– </w:t>
      </w:r>
      <w:r w:rsidR="00A70E2F" w:rsidRPr="00145F3C">
        <w:rPr>
          <w:color w:val="000000" w:themeColor="text1"/>
          <w:sz w:val="32"/>
          <w:szCs w:val="32"/>
        </w:rPr>
        <w:t>Road 2256</w:t>
      </w:r>
      <w:r w:rsidR="007E53DA" w:rsidRPr="00145F3C">
        <w:rPr>
          <w:color w:val="000000" w:themeColor="text1"/>
          <w:sz w:val="32"/>
          <w:szCs w:val="32"/>
        </w:rPr>
        <w:t xml:space="preserve"> </w:t>
      </w:r>
      <w:r w:rsidR="0022641E" w:rsidRPr="00145F3C">
        <w:rPr>
          <w:color w:val="000000" w:themeColor="text1"/>
          <w:sz w:val="32"/>
          <w:szCs w:val="32"/>
        </w:rPr>
        <w:t xml:space="preserve"> – Block </w:t>
      </w:r>
      <w:r w:rsidR="00B25F22" w:rsidRPr="00145F3C">
        <w:rPr>
          <w:color w:val="000000" w:themeColor="text1"/>
          <w:sz w:val="32"/>
          <w:szCs w:val="32"/>
        </w:rPr>
        <w:t>1022</w:t>
      </w:r>
      <w:r w:rsidR="0009089C" w:rsidRPr="00145F3C">
        <w:rPr>
          <w:color w:val="000000" w:themeColor="text1"/>
          <w:sz w:val="32"/>
          <w:szCs w:val="32"/>
        </w:rPr>
        <w:t xml:space="preserve"> Dumistan</w:t>
      </w:r>
    </w:p>
    <w:p w:rsidR="0011314C" w:rsidRPr="00145F3C" w:rsidRDefault="0011314C" w:rsidP="0011314C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</w:p>
    <w:p w:rsidR="009A69BE" w:rsidRPr="00145F3C" w:rsidRDefault="009A69BE" w:rsidP="00E717A5">
      <w:pPr>
        <w:rPr>
          <w:b/>
          <w:bCs/>
          <w:color w:val="000000" w:themeColor="text1"/>
          <w:sz w:val="32"/>
          <w:szCs w:val="32"/>
          <w:u w:val="single"/>
        </w:rPr>
      </w:pPr>
      <w:r w:rsidRPr="00145F3C">
        <w:rPr>
          <w:b/>
          <w:bCs/>
          <w:color w:val="000000" w:themeColor="text1"/>
          <w:sz w:val="32"/>
          <w:szCs w:val="32"/>
          <w:u w:val="single"/>
        </w:rPr>
        <w:t>Education:</w:t>
      </w:r>
    </w:p>
    <w:p w:rsidR="003546C1" w:rsidRPr="00145F3C" w:rsidRDefault="00064C44" w:rsidP="0004479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color w:val="000000" w:themeColor="text1"/>
          <w:sz w:val="32"/>
          <w:szCs w:val="32"/>
        </w:rPr>
        <w:t xml:space="preserve">Graduated at </w:t>
      </w:r>
      <w:r w:rsidR="00203646" w:rsidRPr="00145F3C">
        <w:rPr>
          <w:color w:val="000000" w:themeColor="text1"/>
          <w:sz w:val="32"/>
          <w:szCs w:val="32"/>
        </w:rPr>
        <w:t xml:space="preserve">Shaikh </w:t>
      </w:r>
      <w:r w:rsidRPr="00145F3C">
        <w:rPr>
          <w:color w:val="000000" w:themeColor="text1"/>
          <w:sz w:val="32"/>
          <w:szCs w:val="32"/>
        </w:rPr>
        <w:t>Isa Bin Ali Secondary School</w:t>
      </w:r>
    </w:p>
    <w:p w:rsidR="0011314C" w:rsidRPr="00145F3C" w:rsidRDefault="0011314C" w:rsidP="0004479D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sz w:val="32"/>
          <w:szCs w:val="32"/>
          <w:u w:val="single"/>
        </w:rPr>
      </w:pPr>
    </w:p>
    <w:p w:rsidR="00642024" w:rsidRPr="00145F3C" w:rsidRDefault="00FA41A0" w:rsidP="0004479D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sz w:val="32"/>
          <w:szCs w:val="32"/>
          <w:u w:val="single"/>
        </w:rPr>
      </w:pPr>
      <w:r w:rsidRPr="00145F3C">
        <w:rPr>
          <w:b/>
          <w:bCs/>
          <w:color w:val="000000" w:themeColor="text1"/>
          <w:sz w:val="32"/>
          <w:szCs w:val="32"/>
          <w:u w:val="single"/>
        </w:rPr>
        <w:t>Languages:</w:t>
      </w:r>
    </w:p>
    <w:p w:rsidR="00FA41A0" w:rsidRPr="00145F3C" w:rsidRDefault="004F6AFD" w:rsidP="0004479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color w:val="000000" w:themeColor="text1"/>
          <w:sz w:val="32"/>
          <w:szCs w:val="32"/>
        </w:rPr>
        <w:t xml:space="preserve">Arabic </w:t>
      </w:r>
      <w:r w:rsidR="009D4581" w:rsidRPr="00145F3C">
        <w:rPr>
          <w:color w:val="000000" w:themeColor="text1"/>
          <w:sz w:val="32"/>
          <w:szCs w:val="32"/>
        </w:rPr>
        <w:t>(reading , writ</w:t>
      </w:r>
      <w:r w:rsidR="00F23CEE" w:rsidRPr="00145F3C">
        <w:rPr>
          <w:color w:val="000000" w:themeColor="text1"/>
          <w:sz w:val="32"/>
          <w:szCs w:val="32"/>
        </w:rPr>
        <w:t>ing , speaking)</w:t>
      </w:r>
    </w:p>
    <w:p w:rsidR="002C1CF6" w:rsidRPr="00145F3C" w:rsidRDefault="002C1CF6" w:rsidP="0004479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sz w:val="32"/>
          <w:szCs w:val="32"/>
        </w:rPr>
      </w:pPr>
      <w:r w:rsidRPr="00145F3C">
        <w:rPr>
          <w:color w:val="000000" w:themeColor="text1"/>
          <w:sz w:val="32"/>
          <w:szCs w:val="32"/>
        </w:rPr>
        <w:t xml:space="preserve">English </w:t>
      </w:r>
      <w:r w:rsidR="003861F7" w:rsidRPr="00145F3C">
        <w:rPr>
          <w:color w:val="000000" w:themeColor="text1"/>
          <w:sz w:val="32"/>
          <w:szCs w:val="32"/>
        </w:rPr>
        <w:t>(reading , writing , speaking)</w:t>
      </w:r>
      <w:bookmarkEnd w:id="0"/>
    </w:p>
    <w:sectPr w:rsidR="002C1CF6" w:rsidRPr="00145F3C" w:rsidSect="0069192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A67" w:rsidRDefault="00AB2A67">
      <w:r>
        <w:separator/>
      </w:r>
    </w:p>
  </w:endnote>
  <w:endnote w:type="continuationSeparator" w:id="0">
    <w:p w:rsidR="00AB2A67" w:rsidRDefault="00AB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A67" w:rsidRDefault="00AB2A67">
      <w:r>
        <w:separator/>
      </w:r>
    </w:p>
  </w:footnote>
  <w:footnote w:type="continuationSeparator" w:id="0">
    <w:p w:rsidR="00AB2A67" w:rsidRDefault="00AB2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086E8F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7"/>
    <w:rsid w:val="000252CC"/>
    <w:rsid w:val="0003363B"/>
    <w:rsid w:val="0004479D"/>
    <w:rsid w:val="00045B84"/>
    <w:rsid w:val="00064C44"/>
    <w:rsid w:val="0009089C"/>
    <w:rsid w:val="000A5D2C"/>
    <w:rsid w:val="000D5040"/>
    <w:rsid w:val="000E2E05"/>
    <w:rsid w:val="000F2A06"/>
    <w:rsid w:val="000F55F9"/>
    <w:rsid w:val="00110E24"/>
    <w:rsid w:val="0011314C"/>
    <w:rsid w:val="00145F3C"/>
    <w:rsid w:val="001476CF"/>
    <w:rsid w:val="001A52B5"/>
    <w:rsid w:val="001C48F8"/>
    <w:rsid w:val="001D6EEC"/>
    <w:rsid w:val="00203646"/>
    <w:rsid w:val="0022641E"/>
    <w:rsid w:val="002C1CF6"/>
    <w:rsid w:val="002C37FC"/>
    <w:rsid w:val="00333F3A"/>
    <w:rsid w:val="00335827"/>
    <w:rsid w:val="003546C1"/>
    <w:rsid w:val="003861F7"/>
    <w:rsid w:val="003A62C3"/>
    <w:rsid w:val="003C7022"/>
    <w:rsid w:val="003E71F3"/>
    <w:rsid w:val="0041799C"/>
    <w:rsid w:val="0043551C"/>
    <w:rsid w:val="004F63D1"/>
    <w:rsid w:val="004F6AFD"/>
    <w:rsid w:val="00556E4A"/>
    <w:rsid w:val="00562B4B"/>
    <w:rsid w:val="006352F0"/>
    <w:rsid w:val="00642024"/>
    <w:rsid w:val="00691927"/>
    <w:rsid w:val="006A489A"/>
    <w:rsid w:val="006B34EB"/>
    <w:rsid w:val="0070205C"/>
    <w:rsid w:val="00724DC0"/>
    <w:rsid w:val="00752C6A"/>
    <w:rsid w:val="007715A3"/>
    <w:rsid w:val="007715CB"/>
    <w:rsid w:val="007C3CBE"/>
    <w:rsid w:val="007E53DA"/>
    <w:rsid w:val="008115E5"/>
    <w:rsid w:val="008210D0"/>
    <w:rsid w:val="00830FC1"/>
    <w:rsid w:val="008435E0"/>
    <w:rsid w:val="008A5BD7"/>
    <w:rsid w:val="008B1331"/>
    <w:rsid w:val="00914D2D"/>
    <w:rsid w:val="00951B27"/>
    <w:rsid w:val="009735B4"/>
    <w:rsid w:val="009A2AF8"/>
    <w:rsid w:val="009A69BE"/>
    <w:rsid w:val="009D4581"/>
    <w:rsid w:val="009F48BC"/>
    <w:rsid w:val="00A70E2F"/>
    <w:rsid w:val="00A831A1"/>
    <w:rsid w:val="00A8710B"/>
    <w:rsid w:val="00AA3A97"/>
    <w:rsid w:val="00AB2A67"/>
    <w:rsid w:val="00AB62E3"/>
    <w:rsid w:val="00AB6C6C"/>
    <w:rsid w:val="00AB7A5F"/>
    <w:rsid w:val="00B2075E"/>
    <w:rsid w:val="00B25B80"/>
    <w:rsid w:val="00B25F22"/>
    <w:rsid w:val="00B76E4F"/>
    <w:rsid w:val="00B94F0D"/>
    <w:rsid w:val="00BC7DDD"/>
    <w:rsid w:val="00C117B9"/>
    <w:rsid w:val="00C3538E"/>
    <w:rsid w:val="00C61C9E"/>
    <w:rsid w:val="00C829D7"/>
    <w:rsid w:val="00CC7E44"/>
    <w:rsid w:val="00CE3675"/>
    <w:rsid w:val="00D63788"/>
    <w:rsid w:val="00D63D64"/>
    <w:rsid w:val="00D77B76"/>
    <w:rsid w:val="00D84BAC"/>
    <w:rsid w:val="00D91459"/>
    <w:rsid w:val="00E06475"/>
    <w:rsid w:val="00E33DF7"/>
    <w:rsid w:val="00E96946"/>
    <w:rsid w:val="00EC3B29"/>
    <w:rsid w:val="00F23CEE"/>
    <w:rsid w:val="00F31000"/>
    <w:rsid w:val="00F63135"/>
    <w:rsid w:val="00FA41A0"/>
    <w:rsid w:val="00F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6FBE409-84F9-214B-AED9-60DADF49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808C7BC534FB424F9E9C5F83F394DFFF">
    <w:name w:val="808C7BC534FB424F9E9C5F83F394DFFF"/>
    <w:rsid w:val="00914D2D"/>
    <w:pPr>
      <w:spacing w:after="160" w:line="259" w:lineRule="auto"/>
    </w:pPr>
    <w:rPr>
      <w:rFonts w:eastAsiaTheme="minorEastAsia"/>
      <w:color w:val="auto"/>
      <w:sz w:val="22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476CF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HassanAliHabib.7@hotmail.com" TargetMode="Externa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6657044-22E8-8B46-8404-29FEA0C699AD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BD436-A24B-114D-9973-D5292114B4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%7b66657044-22E8-8B46-8404-29FEA0C699AD%7dtf50002018.dotx</Template>
  <TotalTime>47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87</cp:revision>
  <dcterms:created xsi:type="dcterms:W3CDTF">2019-08-28T13:40:00Z</dcterms:created>
  <dcterms:modified xsi:type="dcterms:W3CDTF">2019-10-12T16:51:00Z</dcterms:modified>
</cp:coreProperties>
</file>