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B6035" w14:textId="77777777" w:rsidR="00313636" w:rsidRDefault="00313636">
      <w:bookmarkStart w:id="0" w:name="_GoBack"/>
      <w:bookmarkEnd w:id="0"/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F8A9E22" w14:textId="77777777" w:rsidTr="00C50B07">
        <w:tc>
          <w:tcPr>
            <w:tcW w:w="3780" w:type="dxa"/>
            <w:tcMar>
              <w:top w:w="504" w:type="dxa"/>
              <w:right w:w="720" w:type="dxa"/>
            </w:tcMar>
          </w:tcPr>
          <w:p w14:paraId="5AC6C9BD" w14:textId="77777777" w:rsidR="000B7610" w:rsidRPr="00E83961" w:rsidRDefault="000B7610" w:rsidP="000B7610">
            <w:pPr>
              <w:pStyle w:val="Heading3"/>
              <w:rPr>
                <w:b/>
                <w:i w:val="0"/>
                <w:color w:val="1A495D" w:themeColor="accent1" w:themeShade="80"/>
              </w:rPr>
            </w:pPr>
          </w:p>
          <w:p w14:paraId="17363480" w14:textId="77777777" w:rsidR="000B7610" w:rsidRPr="00E83961" w:rsidRDefault="000B7610" w:rsidP="00313636">
            <w:pPr>
              <w:pStyle w:val="Initials"/>
              <w:ind w:left="0"/>
              <w:jc w:val="left"/>
              <w:rPr>
                <w:b/>
                <w:iCs/>
                <w:caps w:val="0"/>
                <w:smallCaps/>
                <w:color w:val="1A495D" w:themeColor="accent1" w:themeShade="80"/>
                <w:spacing w:val="5"/>
                <w:sz w:val="26"/>
                <w:szCs w:val="26"/>
              </w:rPr>
            </w:pPr>
          </w:p>
          <w:p w14:paraId="1588C800" w14:textId="77777777" w:rsidR="000B7610" w:rsidRPr="00E83961" w:rsidRDefault="000B7610" w:rsidP="00313636">
            <w:pPr>
              <w:pStyle w:val="Initials"/>
              <w:ind w:left="0"/>
              <w:jc w:val="left"/>
              <w:rPr>
                <w:b/>
                <w:iCs/>
                <w:caps w:val="0"/>
                <w:smallCaps/>
                <w:color w:val="1A495D" w:themeColor="accent1" w:themeShade="80"/>
                <w:spacing w:val="5"/>
                <w:sz w:val="26"/>
                <w:szCs w:val="26"/>
              </w:rPr>
            </w:pPr>
          </w:p>
          <w:p w14:paraId="3B6D7600" w14:textId="77777777" w:rsidR="00523479" w:rsidRPr="00E83961" w:rsidRDefault="00E02DCD" w:rsidP="00313636">
            <w:pPr>
              <w:pStyle w:val="Initials"/>
              <w:ind w:left="0"/>
              <w:jc w:val="left"/>
              <w:rPr>
                <w:b/>
                <w:iCs/>
                <w:caps w:val="0"/>
                <w:smallCaps/>
                <w:color w:val="1A495D" w:themeColor="accent1" w:themeShade="80"/>
                <w:spacing w:val="5"/>
                <w:sz w:val="26"/>
                <w:szCs w:val="26"/>
              </w:rPr>
            </w:pPr>
            <w:r w:rsidRPr="00E83961">
              <w:rPr>
                <w:b/>
                <w:iCs/>
                <w:caps w:val="0"/>
                <w:smallCaps/>
                <w:noProof/>
                <w:color w:val="1A495D" w:themeColor="accent1" w:themeShade="80"/>
                <w:spacing w:val="5"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45D9FDE" wp14:editId="16CAC40B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-427355</wp:posOffset>
                      </wp:positionV>
                      <wp:extent cx="6608445" cy="1704340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704340"/>
                                <a:chOff x="57150" y="57150"/>
                                <a:chExt cx="6608761" cy="170434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D09886" id="Group 1" o:spid="_x0000_s1026" alt="Title: Header graphics" style="position:absolute;margin-left:4.6pt;margin-top:-33.65pt;width:520.35pt;height:134.2pt;z-index:-251657216;mso-position-vertical-relative:page" coordorigin="571,571" coordsize="66087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" fillcolor="#3494ba [3204]" stroked="f" strokeweight="1pt"/>
                      <v:oval id="White circle" o:spid="_x0000_s1028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7154BB35" w14:textId="77777777" w:rsidR="00A50939" w:rsidRPr="00E83961" w:rsidRDefault="00F56D95" w:rsidP="00C50B07">
            <w:pPr>
              <w:pStyle w:val="Heading3"/>
              <w:rPr>
                <w:b/>
                <w:i w:val="0"/>
                <w:color w:val="1A495D" w:themeColor="accent1" w:themeShade="80"/>
              </w:rPr>
            </w:pPr>
            <w:sdt>
              <w:sdtPr>
                <w:rPr>
                  <w:b/>
                  <w:i w:val="0"/>
                  <w:color w:val="1A495D" w:themeColor="accent1" w:themeShade="80"/>
                </w:rPr>
                <w:alias w:val="Objective:"/>
                <w:tag w:val="Objective:"/>
                <w:id w:val="319159961"/>
                <w:placeholder>
                  <w:docPart w:val="38621EB969004C5D90261597F8E680D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E83961">
                  <w:rPr>
                    <w:b/>
                    <w:i w:val="0"/>
                    <w:color w:val="1A495D" w:themeColor="accent1" w:themeShade="80"/>
                    <w:sz w:val="28"/>
                    <w:szCs w:val="28"/>
                  </w:rPr>
                  <w:t>Objective</w:t>
                </w:r>
              </w:sdtContent>
            </w:sdt>
          </w:p>
          <w:p w14:paraId="5A9EDEF5" w14:textId="77777777" w:rsidR="00313AFA" w:rsidRPr="00E83961" w:rsidRDefault="008867DC" w:rsidP="00313AFA">
            <w:pPr>
              <w:pStyle w:val="ListParagraph"/>
              <w:numPr>
                <w:ilvl w:val="0"/>
                <w:numId w:val="13"/>
              </w:numPr>
              <w:rPr>
                <w:bCs/>
                <w:iCs/>
                <w:smallCaps/>
                <w:spacing w:val="5"/>
              </w:rPr>
            </w:pPr>
            <w:r w:rsidRPr="00E83961">
              <w:rPr>
                <w:bCs/>
                <w:iCs/>
                <w:smallCaps/>
                <w:spacing w:val="5"/>
              </w:rPr>
              <w:t>To obtain an entry level career position in a progressive organization with challenging and demanding tasks to boost my skills.</w:t>
            </w:r>
          </w:p>
          <w:p w14:paraId="1BDC3CD7" w14:textId="77777777" w:rsidR="00313AFA" w:rsidRPr="00E83961" w:rsidRDefault="00313AFA" w:rsidP="00313AFA">
            <w:pPr>
              <w:pStyle w:val="ListParagraph"/>
              <w:rPr>
                <w:bCs/>
                <w:iCs/>
                <w:smallCaps/>
                <w:spacing w:val="5"/>
              </w:rPr>
            </w:pPr>
          </w:p>
          <w:p w14:paraId="6B16C3CB" w14:textId="77777777" w:rsidR="00313AFA" w:rsidRPr="00E83961" w:rsidRDefault="008867DC" w:rsidP="00313AFA">
            <w:pPr>
              <w:pStyle w:val="ListParagraph"/>
              <w:numPr>
                <w:ilvl w:val="0"/>
                <w:numId w:val="13"/>
              </w:numPr>
              <w:rPr>
                <w:bCs/>
                <w:iCs/>
                <w:smallCaps/>
                <w:spacing w:val="5"/>
              </w:rPr>
            </w:pPr>
            <w:r w:rsidRPr="00E83961">
              <w:rPr>
                <w:bCs/>
                <w:iCs/>
                <w:smallCaps/>
                <w:spacing w:val="5"/>
              </w:rPr>
              <w:t>To add exposure to practical life scenarios which would enable me to level up the values according to my abilities thereby contributing to the company’s success.</w:t>
            </w:r>
          </w:p>
          <w:p w14:paraId="63622BB8" w14:textId="77777777" w:rsidR="00313AFA" w:rsidRPr="00E83961" w:rsidRDefault="00313AFA" w:rsidP="00313AFA">
            <w:pPr>
              <w:pStyle w:val="ListParagraph"/>
              <w:rPr>
                <w:bCs/>
                <w:iCs/>
                <w:smallCaps/>
                <w:spacing w:val="5"/>
              </w:rPr>
            </w:pPr>
          </w:p>
          <w:p w14:paraId="48341E1D" w14:textId="77777777" w:rsidR="00313AFA" w:rsidRPr="00E83961" w:rsidRDefault="00313AFA" w:rsidP="00313AFA">
            <w:pPr>
              <w:pStyle w:val="ListParagraph"/>
              <w:rPr>
                <w:b/>
                <w:iCs/>
                <w:smallCaps/>
                <w:color w:val="1A495D" w:themeColor="accent1" w:themeShade="80"/>
                <w:spacing w:val="5"/>
              </w:rPr>
            </w:pPr>
          </w:p>
          <w:p w14:paraId="12742A6F" w14:textId="77777777" w:rsidR="008867DC" w:rsidRPr="00E83961" w:rsidRDefault="008867DC" w:rsidP="00313AFA">
            <w:pPr>
              <w:pStyle w:val="ListParagraph"/>
              <w:numPr>
                <w:ilvl w:val="0"/>
                <w:numId w:val="13"/>
              </w:numPr>
              <w:rPr>
                <w:bCs/>
                <w:iCs/>
                <w:smallCaps/>
                <w:spacing w:val="5"/>
              </w:rPr>
            </w:pPr>
            <w:r w:rsidRPr="00E83961">
              <w:rPr>
                <w:bCs/>
                <w:iCs/>
                <w:smallCaps/>
                <w:spacing w:val="5"/>
              </w:rPr>
              <w:t xml:space="preserve">To </w:t>
            </w:r>
            <w:r w:rsidR="00313AFA" w:rsidRPr="00E83961">
              <w:rPr>
                <w:bCs/>
                <w:iCs/>
                <w:smallCaps/>
                <w:spacing w:val="5"/>
              </w:rPr>
              <w:t>be independent and to l</w:t>
            </w:r>
            <w:r w:rsidRPr="00E83961">
              <w:rPr>
                <w:bCs/>
                <w:iCs/>
                <w:smallCaps/>
                <w:spacing w:val="5"/>
              </w:rPr>
              <w:t xml:space="preserve">earn the </w:t>
            </w:r>
            <w:r w:rsidR="00313AFA" w:rsidRPr="00E83961">
              <w:rPr>
                <w:bCs/>
                <w:iCs/>
                <w:smallCaps/>
                <w:spacing w:val="5"/>
              </w:rPr>
              <w:t>dealings inside the office environment.</w:t>
            </w:r>
          </w:p>
          <w:p w14:paraId="0D8CAD62" w14:textId="77777777" w:rsidR="00C50B07" w:rsidRPr="00E83961" w:rsidRDefault="00C50B07" w:rsidP="00C50B07">
            <w:pPr>
              <w:pStyle w:val="ListParagraph"/>
              <w:jc w:val="both"/>
              <w:rPr>
                <w:b/>
                <w:iCs/>
                <w:smallCaps/>
                <w:color w:val="1A495D" w:themeColor="accent1" w:themeShade="80"/>
                <w:spacing w:val="5"/>
              </w:rPr>
            </w:pPr>
          </w:p>
          <w:p w14:paraId="68E43FE5" w14:textId="77777777" w:rsidR="00741125" w:rsidRPr="00E83961" w:rsidRDefault="00741125" w:rsidP="00C50B07">
            <w:pPr>
              <w:rPr>
                <w:b/>
                <w:iCs/>
                <w:smallCaps/>
                <w:color w:val="1A495D" w:themeColor="accent1" w:themeShade="80"/>
                <w:spacing w:val="5"/>
                <w:sz w:val="26"/>
                <w:szCs w:val="26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5604ED8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7743658" w14:textId="77777777" w:rsidR="00906BEE" w:rsidRPr="00313636" w:rsidRDefault="00052C7A" w:rsidP="00270A4B">
                  <w:pPr>
                    <w:pStyle w:val="Heading1"/>
                    <w:framePr w:hSpace="180" w:wrap="around" w:vAnchor="text" w:hAnchor="text" w:y="1"/>
                    <w:suppressOverlap/>
                    <w:outlineLvl w:val="0"/>
                    <w:rPr>
                      <w:sz w:val="28"/>
                      <w:szCs w:val="28"/>
                    </w:rPr>
                  </w:pPr>
                  <w:r w:rsidRPr="00313636">
                    <w:rPr>
                      <w:sz w:val="28"/>
                      <w:szCs w:val="28"/>
                    </w:rPr>
                    <w:lastRenderedPageBreak/>
                    <w:t xml:space="preserve">Sana </w:t>
                  </w:r>
                  <w:proofErr w:type="spellStart"/>
                  <w:r w:rsidRPr="00313636">
                    <w:rPr>
                      <w:sz w:val="28"/>
                      <w:szCs w:val="28"/>
                    </w:rPr>
                    <w:t>muhammad</w:t>
                  </w:r>
                  <w:proofErr w:type="spellEnd"/>
                </w:p>
                <w:p w14:paraId="60559500" w14:textId="77777777" w:rsidR="00C24AB0" w:rsidRPr="00C24AB0" w:rsidRDefault="00F56D95" w:rsidP="00270A4B">
                  <w:pPr>
                    <w:framePr w:hSpace="180" w:wrap="around" w:vAnchor="text" w:hAnchor="text" w:y="1"/>
                    <w:suppressOverlap/>
                    <w:rPr>
                      <w:color w:val="000000" w:themeColor="text1"/>
                    </w:rPr>
                  </w:pPr>
                  <w:hyperlink r:id="rId11" w:history="1">
                    <w:r w:rsidR="00C24AB0" w:rsidRPr="004407B9">
                      <w:rPr>
                        <w:rStyle w:val="Hyperlink"/>
                      </w:rPr>
                      <w:t>Sana.muhammad1122@gmail.com</w:t>
                    </w:r>
                  </w:hyperlink>
                  <w:r w:rsidR="00C24AB0">
                    <w:t xml:space="preserve"> - </w:t>
                  </w:r>
                  <w:r w:rsidR="00C24AB0" w:rsidRPr="00C24AB0">
                    <w:rPr>
                      <w:b/>
                      <w:bCs/>
                      <w:sz w:val="24"/>
                      <w:szCs w:val="24"/>
                    </w:rPr>
                    <w:t>33085360</w:t>
                  </w:r>
                </w:p>
                <w:p w14:paraId="4E420255" w14:textId="77777777" w:rsidR="00C24AB0" w:rsidRPr="00906BEE" w:rsidRDefault="00C24AB0" w:rsidP="00270A4B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6ABD97BF" w14:textId="77777777" w:rsidR="00313636" w:rsidRDefault="00313636" w:rsidP="00C50B07">
            <w:pPr>
              <w:pStyle w:val="Heading3"/>
            </w:pPr>
          </w:p>
          <w:p w14:paraId="06736E14" w14:textId="77777777" w:rsidR="002C2CDD" w:rsidRPr="00E83961" w:rsidRDefault="00C24AB0" w:rsidP="00C50B07">
            <w:pPr>
              <w:pStyle w:val="Heading3"/>
              <w:rPr>
                <w:b/>
                <w:bCs/>
                <w:i w:val="0"/>
                <w:iCs w:val="0"/>
                <w:color w:val="276E8B" w:themeColor="accent1" w:themeShade="BF"/>
                <w:sz w:val="32"/>
                <w:szCs w:val="32"/>
              </w:rPr>
            </w:pPr>
            <w:r w:rsidRPr="00E83961">
              <w:rPr>
                <w:b/>
                <w:bCs/>
                <w:i w:val="0"/>
                <w:iCs w:val="0"/>
                <w:color w:val="276E8B" w:themeColor="accent1" w:themeShade="BF"/>
                <w:sz w:val="32"/>
                <w:szCs w:val="32"/>
              </w:rPr>
              <w:t>About me:</w:t>
            </w:r>
          </w:p>
          <w:p w14:paraId="590E2576" w14:textId="77777777" w:rsidR="00E83961" w:rsidRDefault="00E83961" w:rsidP="008867DC">
            <w:pPr>
              <w:rPr>
                <w:color w:val="000000" w:themeColor="text1"/>
              </w:rPr>
            </w:pPr>
            <w:r w:rsidRPr="00E83961">
              <w:rPr>
                <w:color w:val="000000" w:themeColor="text1"/>
              </w:rPr>
              <w:t>I’m a young Bahraini female, fluent in English, Urdu, and Hindi. Quite familiar with the Arabic culture and language. Eager to pursue a professional career in the business environment. I’m a business marketing student from Bahrain Polytechnic, looking for a position which will utilize my interpersonal and professional skills. I’m ready to learn from my seniors and to share my knowledge with my juniors.</w:t>
            </w:r>
          </w:p>
          <w:p w14:paraId="1552BA21" w14:textId="7EB0A09A" w:rsidR="008867DC" w:rsidRPr="00E83961" w:rsidRDefault="008867DC" w:rsidP="008867DC">
            <w:pPr>
              <w:rPr>
                <w:b/>
                <w:bCs/>
                <w:color w:val="276E8B" w:themeColor="accent1" w:themeShade="BF"/>
                <w:sz w:val="32"/>
                <w:szCs w:val="32"/>
              </w:rPr>
            </w:pPr>
            <w:r w:rsidRPr="00E83961">
              <w:rPr>
                <w:b/>
                <w:bCs/>
                <w:color w:val="276E8B" w:themeColor="accent1" w:themeShade="BF"/>
                <w:sz w:val="32"/>
                <w:szCs w:val="32"/>
              </w:rPr>
              <w:t>Hobbies:</w:t>
            </w:r>
          </w:p>
          <w:p w14:paraId="21BB34B2" w14:textId="77777777" w:rsidR="008867DC" w:rsidRDefault="008867DC" w:rsidP="008867DC">
            <w:r>
              <w:rPr>
                <w:b/>
                <w:bCs/>
              </w:rPr>
              <w:t>-</w:t>
            </w:r>
            <w:r>
              <w:t>Gym/ workouts.</w:t>
            </w:r>
          </w:p>
          <w:p w14:paraId="25E146B0" w14:textId="77777777" w:rsidR="008867DC" w:rsidRDefault="008867DC" w:rsidP="008867DC">
            <w:r>
              <w:t>-looking for opportunities in order to develop myself.</w:t>
            </w:r>
          </w:p>
          <w:p w14:paraId="1337B16D" w14:textId="0E6E2257" w:rsidR="002C2CDD" w:rsidRPr="00906BEE" w:rsidRDefault="008867DC" w:rsidP="00E83961">
            <w:r>
              <w:t xml:space="preserve">-mixing up with people and keeping the environment friendly and peaceful. </w:t>
            </w:r>
          </w:p>
          <w:p w14:paraId="5A9E5732" w14:textId="77777777" w:rsidR="002C2CDD" w:rsidRPr="00906BEE" w:rsidRDefault="00F56D95" w:rsidP="00C50B07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D75E1BCA8074BF3AED56F531ABADA8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E83961">
                  <w:rPr>
                    <w:b/>
                    <w:bCs/>
                    <w:i w:val="0"/>
                    <w:iCs w:val="0"/>
                    <w:color w:val="276E8B" w:themeColor="accent1" w:themeShade="BF"/>
                    <w:sz w:val="32"/>
                    <w:szCs w:val="32"/>
                  </w:rPr>
                  <w:t>Education</w:t>
                </w:r>
              </w:sdtContent>
            </w:sdt>
          </w:p>
          <w:p w14:paraId="078406A3" w14:textId="77777777" w:rsidR="002C2CDD" w:rsidRPr="00906BEE" w:rsidRDefault="00052C7A" w:rsidP="00C50B07">
            <w:pPr>
              <w:pStyle w:val="Heading4"/>
            </w:pPr>
            <w:r>
              <w:t>secondary School</w:t>
            </w:r>
            <w:r w:rsidR="002C2CDD" w:rsidRPr="00906BEE">
              <w:t xml:space="preserve"> </w:t>
            </w:r>
            <w:r>
              <w:t>certificate</w:t>
            </w:r>
            <w:r w:rsidR="002C2CDD" w:rsidRPr="00906BEE">
              <w:t xml:space="preserve">• </w:t>
            </w:r>
            <w:r>
              <w:t>september, 2016</w:t>
            </w:r>
            <w:r w:rsidR="002C2CDD" w:rsidRPr="00906BEE">
              <w:t xml:space="preserve"> •</w:t>
            </w:r>
            <w:r w:rsidR="00313AFA">
              <w:t xml:space="preserve">PAKISTAN </w:t>
            </w:r>
            <w:sdt>
              <w:sdtPr>
                <w:alias w:val="Enter school:"/>
                <w:tag w:val="Enter school:"/>
                <w:id w:val="1872190286"/>
                <w:placeholder>
                  <w:docPart w:val="B0F07C96227E49699EE81EADD25C69A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  <w:r w:rsidR="00C24AB0">
              <w:t>, Bahrain</w:t>
            </w:r>
          </w:p>
          <w:p w14:paraId="6EFF5D26" w14:textId="77777777" w:rsidR="002C2CDD" w:rsidRPr="00906BEE" w:rsidRDefault="00052C7A" w:rsidP="00C50B07">
            <w:r>
              <w:t>-Pre-medical</w:t>
            </w:r>
          </w:p>
          <w:p w14:paraId="4786D7D2" w14:textId="32281609" w:rsidR="00313AFA" w:rsidRDefault="00052C7A" w:rsidP="00E83961">
            <w:pPr>
              <w:pStyle w:val="Heading4"/>
            </w:pPr>
            <w:r>
              <w:t xml:space="preserve">Bachelor’s in business </w:t>
            </w:r>
            <w:r w:rsidR="002C2CDD" w:rsidRPr="00906BEE">
              <w:t xml:space="preserve">• </w:t>
            </w:r>
            <w:r>
              <w:t>Bahrain Polytechnic</w:t>
            </w:r>
            <w:r w:rsidR="00E83961">
              <w:t xml:space="preserve"> </w:t>
            </w:r>
            <w:r>
              <w:t>2018-current</w:t>
            </w:r>
          </w:p>
          <w:p w14:paraId="46E2141C" w14:textId="6A2A62E4" w:rsidR="00E83961" w:rsidRDefault="00E83961" w:rsidP="00E83961"/>
          <w:p w14:paraId="7720B42B" w14:textId="77777777" w:rsidR="00E83961" w:rsidRPr="00E83961" w:rsidRDefault="00E83961" w:rsidP="00E83961"/>
          <w:p w14:paraId="1B126410" w14:textId="77777777" w:rsidR="00313AFA" w:rsidRDefault="00F56D95" w:rsidP="00313AFA">
            <w:pPr>
              <w:pStyle w:val="Heading3"/>
            </w:pPr>
            <w:sdt>
              <w:sdtPr>
                <w:rPr>
                  <w:color w:val="1A495D" w:themeColor="accent1" w:themeShade="80"/>
                </w:rPr>
                <w:alias w:val="Volunteer Experience or Leadership:"/>
                <w:tag w:val="Volunteer Experience or Leadership:"/>
                <w:id w:val="-1093778966"/>
                <w:placeholder>
                  <w:docPart w:val="F0690F53CE014B49A2C9A1829F2B9349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2C2CDD" w:rsidRPr="00E83961">
                  <w:rPr>
                    <w:b/>
                    <w:bCs/>
                    <w:i w:val="0"/>
                    <w:iCs w:val="0"/>
                    <w:color w:val="1A495D" w:themeColor="accent1" w:themeShade="80"/>
                    <w:sz w:val="32"/>
                    <w:szCs w:val="32"/>
                  </w:rPr>
                  <w:t>Volunteer Experience or Leadership</w:t>
                </w:r>
              </w:sdtContent>
            </w:sdt>
          </w:p>
          <w:p w14:paraId="2B958C4F" w14:textId="77777777" w:rsidR="00313AFA" w:rsidRPr="00313AFA" w:rsidRDefault="00313AFA" w:rsidP="00313AFA"/>
          <w:p w14:paraId="23348C04" w14:textId="77777777" w:rsidR="00313AFA" w:rsidRDefault="00313AFA" w:rsidP="00313AFA">
            <w:pPr>
              <w:pStyle w:val="ListParagraph"/>
              <w:numPr>
                <w:ilvl w:val="0"/>
                <w:numId w:val="12"/>
              </w:numPr>
            </w:pPr>
            <w:r>
              <w:t>P</w:t>
            </w:r>
            <w:r w:rsidR="00995D63">
              <w:t xml:space="preserve">articipated in </w:t>
            </w:r>
            <w:r w:rsidR="00052C7A">
              <w:t>BUMUN (Bahrain Universities Modeling United Nations),2018</w:t>
            </w:r>
          </w:p>
          <w:p w14:paraId="31EC3CB6" w14:textId="77777777" w:rsidR="00313AFA" w:rsidRDefault="00313AFA" w:rsidP="00313AFA">
            <w:pPr>
              <w:pStyle w:val="ListParagraph"/>
              <w:numPr>
                <w:ilvl w:val="0"/>
                <w:numId w:val="12"/>
              </w:numPr>
            </w:pPr>
            <w:r>
              <w:t>W</w:t>
            </w:r>
            <w:r w:rsidR="00052C7A">
              <w:t xml:space="preserve">orked on a business </w:t>
            </w:r>
            <w:r w:rsidR="00313636">
              <w:t xml:space="preserve">marketing </w:t>
            </w:r>
            <w:r w:rsidR="00052C7A">
              <w:t>project with Intelaaq as a team leader</w:t>
            </w:r>
            <w:r>
              <w:t>, 2019</w:t>
            </w:r>
            <w:r w:rsidR="00052C7A">
              <w:t>.</w:t>
            </w:r>
          </w:p>
          <w:p w14:paraId="4EE1E1FD" w14:textId="77777777" w:rsidR="00313AFA" w:rsidRDefault="00313AFA" w:rsidP="00313AFA">
            <w:pPr>
              <w:pStyle w:val="ListParagraph"/>
              <w:numPr>
                <w:ilvl w:val="0"/>
                <w:numId w:val="12"/>
              </w:numPr>
            </w:pPr>
            <w:r>
              <w:t>Participated</w:t>
            </w:r>
            <w:r w:rsidR="00995D63">
              <w:t xml:space="preserve"> and led</w:t>
            </w:r>
            <w:r w:rsidR="00052C7A">
              <w:t xml:space="preserve"> many inter-school and international school competitions.</w:t>
            </w:r>
          </w:p>
          <w:p w14:paraId="4AA798E0" w14:textId="77777777" w:rsidR="00313AFA" w:rsidRDefault="00313AFA" w:rsidP="00313AFA">
            <w:pPr>
              <w:pStyle w:val="ListParagraph"/>
              <w:numPr>
                <w:ilvl w:val="0"/>
                <w:numId w:val="12"/>
              </w:numPr>
            </w:pPr>
            <w:r>
              <w:t>P</w:t>
            </w:r>
            <w:r w:rsidR="00052C7A">
              <w:t>articipated in INJAZ company program, 2018</w:t>
            </w:r>
          </w:p>
          <w:p w14:paraId="1AA0ADC8" w14:textId="77777777" w:rsidR="00313AFA" w:rsidRDefault="00313AFA" w:rsidP="00313AFA">
            <w:pPr>
              <w:pStyle w:val="ListParagraph"/>
              <w:numPr>
                <w:ilvl w:val="0"/>
                <w:numId w:val="12"/>
              </w:numPr>
            </w:pPr>
            <w:r>
              <w:t>Participated</w:t>
            </w:r>
            <w:r w:rsidR="00052C7A">
              <w:t xml:space="preserve"> in WSC (World’</w:t>
            </w:r>
            <w:r>
              <w:t xml:space="preserve">s Scholars Cup), 2016 and </w:t>
            </w:r>
            <w:r w:rsidR="00C24AB0">
              <w:t>qualified for the next round in S</w:t>
            </w:r>
            <w:r w:rsidR="00995D63">
              <w:t xml:space="preserve">outh </w:t>
            </w:r>
            <w:r w:rsidR="00C24AB0">
              <w:t>A</w:t>
            </w:r>
            <w:r w:rsidR="00995D63">
              <w:t>frica</w:t>
            </w:r>
            <w:r w:rsidR="00C24AB0">
              <w:t>.</w:t>
            </w:r>
          </w:p>
          <w:p w14:paraId="2137946B" w14:textId="77777777" w:rsidR="00C50B07" w:rsidRDefault="00313AFA" w:rsidP="00C50B07">
            <w:pPr>
              <w:pStyle w:val="ListParagraph"/>
              <w:numPr>
                <w:ilvl w:val="0"/>
                <w:numId w:val="12"/>
              </w:numPr>
            </w:pPr>
            <w:r>
              <w:t>Worked</w:t>
            </w:r>
            <w:r w:rsidR="00C24AB0">
              <w:t xml:space="preserve"> in charity organizations as a volunteer.</w:t>
            </w:r>
          </w:p>
          <w:p w14:paraId="6C45A0A3" w14:textId="77777777" w:rsidR="00C50B07" w:rsidRDefault="00C50B07" w:rsidP="00C50B07"/>
          <w:p w14:paraId="46309044" w14:textId="77777777" w:rsidR="00C50B07" w:rsidRDefault="00C50B07" w:rsidP="00C50B07"/>
          <w:p w14:paraId="501B4EB4" w14:textId="77777777" w:rsidR="00C50B07" w:rsidRPr="000B7610" w:rsidRDefault="00F56D95" w:rsidP="00C50B07">
            <w:pPr>
              <w:pStyle w:val="Heading3"/>
              <w:rPr>
                <w:b/>
                <w:i w:val="0"/>
              </w:rPr>
            </w:pPr>
            <w:sdt>
              <w:sdtPr>
                <w:rPr>
                  <w:b/>
                  <w:i w:val="0"/>
                  <w:sz w:val="32"/>
                  <w:szCs w:val="32"/>
                </w:rPr>
                <w:alias w:val="Skills:"/>
                <w:tag w:val="Skills:"/>
                <w:id w:val="-1176110907"/>
                <w:placeholder>
                  <w:docPart w:val="14547322152346BFAC0DF23DF7FF2BC6"/>
                </w:placeholder>
                <w:temporary/>
                <w:showingPlcHdr/>
                <w15:appearance w15:val="hidden"/>
              </w:sdtPr>
              <w:sdtEndPr/>
              <w:sdtContent>
                <w:r w:rsidR="00C50B07" w:rsidRPr="00E83961">
                  <w:rPr>
                    <w:b/>
                    <w:i w:val="0"/>
                    <w:color w:val="1A495D" w:themeColor="accent1" w:themeShade="80"/>
                    <w:sz w:val="32"/>
                    <w:szCs w:val="32"/>
                  </w:rPr>
                  <w:t>Skills</w:t>
                </w:r>
              </w:sdtContent>
            </w:sdt>
            <w:r w:rsidR="000B7610" w:rsidRPr="000B7610">
              <w:rPr>
                <w:b/>
                <w:i w:val="0"/>
              </w:rPr>
              <w:t>:</w:t>
            </w:r>
          </w:p>
          <w:p w14:paraId="42A72C9A" w14:textId="77777777" w:rsidR="00C50B07" w:rsidRDefault="00C50B07" w:rsidP="00C50B07">
            <w:pPr>
              <w:pStyle w:val="ListParagraph"/>
              <w:numPr>
                <w:ilvl w:val="0"/>
                <w:numId w:val="11"/>
              </w:numPr>
            </w:pPr>
            <w:r>
              <w:t>Excellent Communication skills</w:t>
            </w:r>
          </w:p>
          <w:p w14:paraId="2266E84A" w14:textId="77D9F8FC" w:rsidR="00C50B07" w:rsidRDefault="00C50B07" w:rsidP="00C50B07">
            <w:pPr>
              <w:pStyle w:val="ListParagraph"/>
              <w:numPr>
                <w:ilvl w:val="0"/>
                <w:numId w:val="11"/>
              </w:numPr>
            </w:pPr>
            <w:r>
              <w:t xml:space="preserve">Highly motivated with </w:t>
            </w:r>
            <w:r w:rsidR="00E83961">
              <w:t xml:space="preserve">a </w:t>
            </w:r>
            <w:r>
              <w:t>practical approach</w:t>
            </w:r>
          </w:p>
          <w:p w14:paraId="60EA1847" w14:textId="77777777" w:rsidR="00C50B07" w:rsidRDefault="00C50B07" w:rsidP="00C50B07">
            <w:pPr>
              <w:pStyle w:val="ListParagraph"/>
              <w:numPr>
                <w:ilvl w:val="0"/>
                <w:numId w:val="11"/>
              </w:numPr>
            </w:pPr>
            <w:r>
              <w:t>Outstanding interpersonal skills</w:t>
            </w:r>
          </w:p>
          <w:p w14:paraId="0FB23AE1" w14:textId="77777777" w:rsidR="00C50B07" w:rsidRDefault="00C50B07" w:rsidP="00C50B07">
            <w:pPr>
              <w:pStyle w:val="ListParagraph"/>
              <w:numPr>
                <w:ilvl w:val="0"/>
                <w:numId w:val="11"/>
              </w:numPr>
            </w:pPr>
            <w:r>
              <w:t>Has the ability to work under pressure and perform multi-tasking assignments</w:t>
            </w:r>
          </w:p>
          <w:p w14:paraId="43899078" w14:textId="77777777" w:rsidR="00C50B07" w:rsidRDefault="00C50B07" w:rsidP="00C50B07">
            <w:pPr>
              <w:pStyle w:val="ListParagraph"/>
              <w:numPr>
                <w:ilvl w:val="0"/>
                <w:numId w:val="11"/>
              </w:numPr>
            </w:pPr>
            <w:r>
              <w:t>Highly organized with the ability to work in a fast-paced environment</w:t>
            </w:r>
          </w:p>
          <w:p w14:paraId="0F78376B" w14:textId="77777777" w:rsidR="00C50B07" w:rsidRDefault="00C50B07" w:rsidP="00C50B07">
            <w:pPr>
              <w:pStyle w:val="ListParagraph"/>
              <w:numPr>
                <w:ilvl w:val="0"/>
                <w:numId w:val="11"/>
              </w:numPr>
            </w:pPr>
            <w:r>
              <w:t>An excellent team leader with a fast learning ability</w:t>
            </w:r>
          </w:p>
          <w:p w14:paraId="11F2C5F6" w14:textId="77777777" w:rsidR="00C50B07" w:rsidRDefault="00C50B07" w:rsidP="00C50B07">
            <w:pPr>
              <w:pStyle w:val="ListParagraph"/>
              <w:numPr>
                <w:ilvl w:val="0"/>
                <w:numId w:val="11"/>
              </w:numPr>
            </w:pPr>
            <w:r>
              <w:t>Computer literate</w:t>
            </w:r>
          </w:p>
          <w:p w14:paraId="29A129C9" w14:textId="77777777" w:rsidR="00C50B07" w:rsidRDefault="008867DC" w:rsidP="00C50B07">
            <w:pPr>
              <w:pStyle w:val="ListParagraph"/>
              <w:numPr>
                <w:ilvl w:val="0"/>
                <w:numId w:val="11"/>
              </w:numPr>
            </w:pPr>
            <w:r>
              <w:t xml:space="preserve">Hard working, </w:t>
            </w:r>
            <w:r w:rsidR="00C50B07">
              <w:t>time manager and quick in responding back with better solutions.</w:t>
            </w:r>
          </w:p>
          <w:p w14:paraId="15015A26" w14:textId="61D31A20" w:rsidR="00270A4B" w:rsidRDefault="00C50B07" w:rsidP="00270A4B">
            <w:pPr>
              <w:pStyle w:val="ListParagraph"/>
              <w:numPr>
                <w:ilvl w:val="0"/>
                <w:numId w:val="11"/>
              </w:numPr>
            </w:pPr>
            <w:r>
              <w:t>Ability to deal with patience and warmth.</w:t>
            </w:r>
          </w:p>
          <w:p w14:paraId="4D3831F0" w14:textId="4FF22790" w:rsidR="00270A4B" w:rsidRDefault="00270A4B" w:rsidP="00270A4B">
            <w:r w:rsidRPr="00270A4B">
              <w:rPr>
                <w:b/>
                <w:bCs/>
                <w:color w:val="1A495D" w:themeColor="accent1" w:themeShade="80"/>
                <w:sz w:val="24"/>
                <w:szCs w:val="24"/>
              </w:rPr>
              <w:t>License type</w:t>
            </w:r>
            <w:r>
              <w:t>: Private</w:t>
            </w:r>
          </w:p>
          <w:p w14:paraId="1CA46FE1" w14:textId="77777777" w:rsidR="000B7610" w:rsidRDefault="000B7610" w:rsidP="00313AFA">
            <w:pPr>
              <w:rPr>
                <w:color w:val="1A495D" w:themeColor="accent1" w:themeShade="80"/>
              </w:rPr>
            </w:pPr>
          </w:p>
          <w:p w14:paraId="6B64DA4F" w14:textId="77777777" w:rsidR="00313AFA" w:rsidRPr="00313636" w:rsidRDefault="00313AFA" w:rsidP="00313AFA">
            <w:pPr>
              <w:rPr>
                <w:color w:val="1A495D" w:themeColor="accent1" w:themeShade="80"/>
              </w:rPr>
            </w:pPr>
            <w:r w:rsidRPr="00E83961">
              <w:rPr>
                <w:b/>
                <w:bCs/>
                <w:color w:val="1A495D" w:themeColor="accent1" w:themeShade="80"/>
                <w:sz w:val="32"/>
                <w:szCs w:val="32"/>
              </w:rPr>
              <w:t>REFERENCES</w:t>
            </w:r>
            <w:r w:rsidRPr="00313636">
              <w:rPr>
                <w:color w:val="1A495D" w:themeColor="accent1" w:themeShade="80"/>
              </w:rPr>
              <w:t>:</w:t>
            </w:r>
          </w:p>
          <w:p w14:paraId="17180528" w14:textId="77777777" w:rsidR="00052C7A" w:rsidRPr="00C50B07" w:rsidRDefault="00313636" w:rsidP="00C50B07">
            <w:r>
              <w:t xml:space="preserve">          </w:t>
            </w:r>
            <w:r w:rsidR="00313AFA">
              <w:t>Available upon reque</w:t>
            </w:r>
            <w:r w:rsidR="000B7610">
              <w:t>st</w:t>
            </w:r>
          </w:p>
        </w:tc>
      </w:tr>
    </w:tbl>
    <w:p w14:paraId="53E14695" w14:textId="77777777" w:rsidR="00C62C50" w:rsidRDefault="00C62C50" w:rsidP="00E22E87">
      <w:pPr>
        <w:pStyle w:val="NoSpacing"/>
      </w:pPr>
    </w:p>
    <w:sectPr w:rsidR="00C62C50" w:rsidSect="00EF7CC9"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F3564" w14:textId="77777777" w:rsidR="00F56D95" w:rsidRDefault="00F56D95" w:rsidP="00713050">
      <w:pPr>
        <w:spacing w:line="240" w:lineRule="auto"/>
      </w:pPr>
      <w:r>
        <w:separator/>
      </w:r>
    </w:p>
  </w:endnote>
  <w:endnote w:type="continuationSeparator" w:id="0">
    <w:p w14:paraId="42C2E5AE" w14:textId="77777777" w:rsidR="00F56D95" w:rsidRDefault="00F56D9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48AB5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614C0B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AEFA0B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BB4CBD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7BD936" w14:textId="77777777" w:rsidR="00C2098A" w:rsidRDefault="00C2098A" w:rsidP="008867DC">
          <w:pPr>
            <w:pStyle w:val="Footer"/>
            <w:jc w:val="left"/>
          </w:pPr>
        </w:p>
      </w:tc>
    </w:tr>
    <w:tr w:rsidR="00684488" w14:paraId="52E92D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2E1B6FE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8361A52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E9C92C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7B7D814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1080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D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7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2"/>
      <w:gridCol w:w="2628"/>
      <w:gridCol w:w="2628"/>
    </w:tblGrid>
    <w:tr w:rsidR="00217980" w14:paraId="19DD46A4" w14:textId="77777777" w:rsidTr="008867DC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74C89D" w14:textId="77777777" w:rsidR="00217980" w:rsidRDefault="00217980" w:rsidP="008867DC"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A64282E" wp14:editId="5F662F65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2C879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" fillcolor="#3494ba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  <w:r w:rsidR="00C50B07">
            <w:t>s</w:t>
          </w:r>
          <w:r w:rsidR="008867DC">
            <w:t>ana.muhammad1122</w:t>
          </w:r>
          <w:r w:rsidR="000B7610">
            <w:t>@</w:t>
          </w:r>
          <w:r w:rsidR="00C50B07">
            <w:t>gmail.com</w:t>
          </w:r>
        </w:p>
      </w:tc>
      <w:tc>
        <w:tcPr>
          <w:tcW w:w="262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40EF1A" w14:textId="77777777" w:rsidR="00217980" w:rsidRDefault="00217980" w:rsidP="000B7610">
          <w:pPr>
            <w:pStyle w:val="Footer"/>
            <w:jc w:val="left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217789" w14:textId="77777777" w:rsidR="00217980" w:rsidRDefault="008867DC" w:rsidP="008867DC">
          <w:pPr>
            <w:pStyle w:val="Footer"/>
            <w:jc w:val="right"/>
          </w:pPr>
          <w:r>
            <w:t xml:space="preserve">                                </w:t>
          </w:r>
          <w:r w:rsidR="00217980"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3528DB" wp14:editId="086D3A5F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8A86EF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3494ba [3204]" strokecolor="#3494ba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  <w:p w14:paraId="22F39A5D" w14:textId="77777777" w:rsidR="008867DC" w:rsidRDefault="008867DC" w:rsidP="008867DC">
          <w:pPr>
            <w:pStyle w:val="Footer"/>
            <w:jc w:val="right"/>
          </w:pPr>
          <w:r>
            <w:t xml:space="preserve">                                                        33085360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75A238" w14:textId="77777777" w:rsidR="00217980" w:rsidRDefault="00217980" w:rsidP="00217980">
          <w:pPr>
            <w:pStyle w:val="Footer"/>
          </w:pPr>
        </w:p>
      </w:tc>
    </w:tr>
    <w:tr w:rsidR="00217980" w14:paraId="6A0ABDE0" w14:textId="77777777" w:rsidTr="008867DC">
      <w:sdt>
        <w:sdtPr>
          <w:id w:val="206994694"/>
          <w:placeholder>
            <w:docPart w:val="5445B0CAEF284F54A350F3328851192E"/>
          </w:placeholder>
          <w:temporary/>
          <w:showingPlcHdr/>
          <w15:appearance w15:val="hidden"/>
        </w:sdtPr>
        <w:sdtEndPr/>
        <w:sdtContent>
          <w:tc>
            <w:tcPr>
              <w:tcW w:w="2628" w:type="dxa"/>
              <w:tcMar>
                <w:top w:w="144" w:type="dxa"/>
                <w:left w:w="115" w:type="dxa"/>
                <w:right w:w="115" w:type="dxa"/>
              </w:tcMar>
            </w:tcPr>
            <w:p w14:paraId="58EBC4A3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tc>
        <w:tcPr>
          <w:tcW w:w="2622" w:type="dxa"/>
          <w:tcMar>
            <w:top w:w="144" w:type="dxa"/>
            <w:left w:w="115" w:type="dxa"/>
            <w:right w:w="115" w:type="dxa"/>
          </w:tcMar>
        </w:tcPr>
        <w:p w14:paraId="67E390DB" w14:textId="77777777" w:rsidR="00811117" w:rsidRPr="00C2098A" w:rsidRDefault="00811117" w:rsidP="00C50B07">
          <w:pPr>
            <w:pStyle w:val="Footer"/>
          </w:pPr>
        </w:p>
      </w:tc>
      <w:sdt>
        <w:sdtPr>
          <w:id w:val="1734046813"/>
          <w:placeholder>
            <w:docPart w:val="14547322152346BFAC0DF23DF7FF2BC6"/>
          </w:placeholder>
          <w:temporary/>
          <w:showingPlcHdr/>
          <w15:appearance w15:val="hidden"/>
        </w:sdtPr>
        <w:sdtEndPr/>
        <w:sdtContent>
          <w:tc>
            <w:tcPr>
              <w:tcW w:w="2628" w:type="dxa"/>
              <w:tcMar>
                <w:top w:w="144" w:type="dxa"/>
                <w:left w:w="115" w:type="dxa"/>
                <w:right w:w="115" w:type="dxa"/>
              </w:tcMar>
            </w:tcPr>
            <w:p w14:paraId="20391420" w14:textId="77777777" w:rsidR="00811117" w:rsidRPr="00C2098A" w:rsidRDefault="00B76A83" w:rsidP="008867DC">
              <w:pPr>
                <w:pStyle w:val="Footer"/>
                <w:jc w:val="right"/>
              </w:pPr>
              <w:r>
                <w:t>Telephone</w:t>
              </w:r>
            </w:p>
          </w:tc>
        </w:sdtContent>
      </w:sdt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8C5DF0C" w14:textId="77777777" w:rsidR="00811117" w:rsidRPr="00C2098A" w:rsidRDefault="00811117" w:rsidP="008867DC">
          <w:pPr>
            <w:pStyle w:val="Footer"/>
          </w:pPr>
        </w:p>
      </w:tc>
    </w:tr>
  </w:tbl>
  <w:p w14:paraId="39233782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D482E" w14:textId="77777777" w:rsidR="00F56D95" w:rsidRDefault="00F56D95" w:rsidP="00713050">
      <w:pPr>
        <w:spacing w:line="240" w:lineRule="auto"/>
      </w:pPr>
      <w:r>
        <w:separator/>
      </w:r>
    </w:p>
  </w:footnote>
  <w:footnote w:type="continuationSeparator" w:id="0">
    <w:p w14:paraId="1F08F609" w14:textId="77777777" w:rsidR="00F56D95" w:rsidRDefault="00F56D95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A09EA"/>
    <w:multiLevelType w:val="hybridMultilevel"/>
    <w:tmpl w:val="2120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95CBF"/>
    <w:multiLevelType w:val="hybridMultilevel"/>
    <w:tmpl w:val="8B20D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538D"/>
    <w:multiLevelType w:val="hybridMultilevel"/>
    <w:tmpl w:val="E5FC8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C7A"/>
    <w:rsid w:val="00052C7A"/>
    <w:rsid w:val="00091382"/>
    <w:rsid w:val="000A07DA"/>
    <w:rsid w:val="000A2BFA"/>
    <w:rsid w:val="000B0619"/>
    <w:rsid w:val="000B61CA"/>
    <w:rsid w:val="000B7610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0A4B"/>
    <w:rsid w:val="00271662"/>
    <w:rsid w:val="0027404F"/>
    <w:rsid w:val="00290AAA"/>
    <w:rsid w:val="00293B83"/>
    <w:rsid w:val="002B091C"/>
    <w:rsid w:val="002C2CDD"/>
    <w:rsid w:val="002D45C6"/>
    <w:rsid w:val="002F03FA"/>
    <w:rsid w:val="00313636"/>
    <w:rsid w:val="00313AFA"/>
    <w:rsid w:val="00313E86"/>
    <w:rsid w:val="00333CD3"/>
    <w:rsid w:val="00340365"/>
    <w:rsid w:val="00342060"/>
    <w:rsid w:val="00342B64"/>
    <w:rsid w:val="00364079"/>
    <w:rsid w:val="003900A3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867DC"/>
    <w:rsid w:val="0089382B"/>
    <w:rsid w:val="008A1907"/>
    <w:rsid w:val="008C6BCA"/>
    <w:rsid w:val="008C7B50"/>
    <w:rsid w:val="008E4B30"/>
    <w:rsid w:val="00906BEE"/>
    <w:rsid w:val="009243E7"/>
    <w:rsid w:val="00985D58"/>
    <w:rsid w:val="00995D63"/>
    <w:rsid w:val="009A74EE"/>
    <w:rsid w:val="009B3C40"/>
    <w:rsid w:val="009F7AD9"/>
    <w:rsid w:val="00A42540"/>
    <w:rsid w:val="00A50939"/>
    <w:rsid w:val="00A83413"/>
    <w:rsid w:val="00AA6A40"/>
    <w:rsid w:val="00AA75F6"/>
    <w:rsid w:val="00AC2E1D"/>
    <w:rsid w:val="00AD00FD"/>
    <w:rsid w:val="00AD6285"/>
    <w:rsid w:val="00AF0A8E"/>
    <w:rsid w:val="00B27019"/>
    <w:rsid w:val="00B5664D"/>
    <w:rsid w:val="00B76A83"/>
    <w:rsid w:val="00BA5B40"/>
    <w:rsid w:val="00BD0206"/>
    <w:rsid w:val="00C2098A"/>
    <w:rsid w:val="00C24AB0"/>
    <w:rsid w:val="00C50B07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3961"/>
    <w:rsid w:val="00E86C2B"/>
    <w:rsid w:val="00EB2D52"/>
    <w:rsid w:val="00EF7CC9"/>
    <w:rsid w:val="00F16787"/>
    <w:rsid w:val="00F207C0"/>
    <w:rsid w:val="00F20AE5"/>
    <w:rsid w:val="00F47E97"/>
    <w:rsid w:val="00F56D9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2AD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636"/>
  </w:style>
  <w:style w:type="paragraph" w:styleId="Heading1">
    <w:name w:val="heading 1"/>
    <w:basedOn w:val="Normal"/>
    <w:next w:val="Normal"/>
    <w:link w:val="Heading1Char"/>
    <w:uiPriority w:val="9"/>
    <w:qFormat/>
    <w:rsid w:val="003136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6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6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6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6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6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6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6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63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3636"/>
    <w:rPr>
      <w:i/>
      <w:iCs/>
      <w:smallCaps/>
      <w:spacing w:val="5"/>
      <w:sz w:val="26"/>
      <w:szCs w:val="26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3136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636"/>
    <w:rPr>
      <w:smallCaps/>
      <w:spacing w:val="5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313636"/>
    <w:rPr>
      <w:b/>
      <w:bCs/>
      <w:spacing w:val="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rsid w:val="00906BEE"/>
    <w:pPr>
      <w:spacing w:after="1480" w:line="240" w:lineRule="auto"/>
      <w:ind w:left="144" w:right="360"/>
      <w:contextualSpacing/>
      <w:jc w:val="center"/>
    </w:pPr>
    <w:rPr>
      <w:caps/>
      <w:color w:val="3494BA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63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63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36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63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63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63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qFormat/>
    <w:rsid w:val="00313636"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313636"/>
    <w:pPr>
      <w:spacing w:line="240" w:lineRule="auto"/>
    </w:pPr>
    <w:rPr>
      <w:rFonts w:eastAsiaTheme="minorEastAsia"/>
      <w:bCs/>
      <w:smallCaps/>
      <w:color w:val="373545" w:themeColor="text2"/>
      <w:spacing w:val="6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uiPriority w:val="20"/>
    <w:qFormat/>
    <w:rsid w:val="00313636"/>
    <w:rPr>
      <w:b/>
      <w:bCs/>
      <w:i/>
      <w:iCs/>
      <w:spacing w:val="10"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F671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1363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6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636"/>
    <w:rPr>
      <w:b/>
      <w:bCs/>
      <w:i/>
      <w:iCs/>
      <w:color w:val="5A5A5A" w:themeColor="text1" w:themeTint="A5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b/>
      <w:bCs/>
    </w:rPr>
  </w:style>
  <w:style w:type="character" w:styleId="IntenseEmphasis">
    <w:name w:val="Intense Emphasis"/>
    <w:uiPriority w:val="21"/>
    <w:qFormat/>
    <w:rsid w:val="0031363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6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636"/>
    <w:rPr>
      <w:i/>
      <w:iCs/>
    </w:rPr>
  </w:style>
  <w:style w:type="character" w:styleId="IntenseReference">
    <w:name w:val="Intense Reference"/>
    <w:uiPriority w:val="32"/>
    <w:qFormat/>
    <w:rsid w:val="00313636"/>
    <w:rPr>
      <w:b/>
      <w:bCs/>
      <w:smallCaps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1363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13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363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uiPriority w:val="22"/>
    <w:qFormat/>
    <w:rsid w:val="00313636"/>
    <w:rPr>
      <w:b/>
      <w:bCs/>
    </w:rPr>
  </w:style>
  <w:style w:type="character" w:styleId="SubtleEmphasis">
    <w:name w:val="Subtle Emphasis"/>
    <w:uiPriority w:val="19"/>
    <w:qFormat/>
    <w:rsid w:val="0031363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13636"/>
    <w:rPr>
      <w:smallCaps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6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13636"/>
  </w:style>
  <w:style w:type="paragraph" w:customStyle="1" w:styleId="PersonalName">
    <w:name w:val="Personal Name"/>
    <w:basedOn w:val="Title"/>
    <w:rsid w:val="0031363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na.muhammad1122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801960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621EB969004C5D90261597F8E68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9D8B6-62D3-4755-8765-DFE3AB0122CA}"/>
      </w:docPartPr>
      <w:docPartBody>
        <w:p w:rsidR="00FB5EDA" w:rsidRDefault="00087576">
          <w:pPr>
            <w:pStyle w:val="38621EB969004C5D90261597F8E680DA"/>
          </w:pPr>
          <w:r w:rsidRPr="00906BEE">
            <w:t>Objective</w:t>
          </w:r>
        </w:p>
      </w:docPartBody>
    </w:docPart>
    <w:docPart>
      <w:docPartPr>
        <w:name w:val="0D75E1BCA8074BF3AED56F531ABAD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8FE73-F110-4829-825A-2C6DE4A672F5}"/>
      </w:docPartPr>
      <w:docPartBody>
        <w:p w:rsidR="00FB5EDA" w:rsidRDefault="00087576">
          <w:pPr>
            <w:pStyle w:val="0D75E1BCA8074BF3AED56F531ABADA86"/>
          </w:pPr>
          <w:r w:rsidRPr="00906BEE">
            <w:t>Education</w:t>
          </w:r>
        </w:p>
      </w:docPartBody>
    </w:docPart>
    <w:docPart>
      <w:docPartPr>
        <w:name w:val="B0F07C96227E49699EE81EADD25C6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E6CD1-3D1D-478D-A4B2-FDD8852A38A8}"/>
      </w:docPartPr>
      <w:docPartBody>
        <w:p w:rsidR="00FB5EDA" w:rsidRDefault="00087576">
          <w:pPr>
            <w:pStyle w:val="B0F07C96227E49699EE81EADD25C69AE"/>
          </w:pPr>
          <w:r w:rsidRPr="00906BEE">
            <w:t>School</w:t>
          </w:r>
        </w:p>
      </w:docPartBody>
    </w:docPart>
    <w:docPart>
      <w:docPartPr>
        <w:name w:val="F0690F53CE014B49A2C9A1829F2B9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9F9A0-10C2-43B9-89E0-25C79AE2E972}"/>
      </w:docPartPr>
      <w:docPartBody>
        <w:p w:rsidR="00FB5EDA" w:rsidRDefault="00087576">
          <w:pPr>
            <w:pStyle w:val="F0690F53CE014B49A2C9A1829F2B9349"/>
          </w:pPr>
          <w:r w:rsidRPr="00906BEE">
            <w:t>Volunteer Experience or Leadership</w:t>
          </w:r>
        </w:p>
      </w:docPartBody>
    </w:docPart>
    <w:docPart>
      <w:docPartPr>
        <w:name w:val="5445B0CAEF284F54A350F33288511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E8AD-96EB-4E05-AE45-992E50D50010}"/>
      </w:docPartPr>
      <w:docPartBody>
        <w:p w:rsidR="00FB5EDA" w:rsidRDefault="00087576">
          <w:pPr>
            <w:pStyle w:val="5445B0CAEF284F54A350F3328851192E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4547322152346BFAC0DF23DF7FF2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B15FC-CC7E-489D-8174-B93590AB71C3}"/>
      </w:docPartPr>
      <w:docPartBody>
        <w:p w:rsidR="00FB5EDA" w:rsidRDefault="003A7463" w:rsidP="003A7463">
          <w:pPr>
            <w:pStyle w:val="14547322152346BFAC0DF23DF7FF2BC6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463"/>
    <w:rsid w:val="00087576"/>
    <w:rsid w:val="003A7463"/>
    <w:rsid w:val="009B7C1B"/>
    <w:rsid w:val="00EA49E4"/>
    <w:rsid w:val="00F16A1A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19A52BB6A644089FC5F2AC956D72B2">
    <w:name w:val="7919A52BB6A644089FC5F2AC956D72B2"/>
  </w:style>
  <w:style w:type="paragraph" w:customStyle="1" w:styleId="38621EB969004C5D90261597F8E680DA">
    <w:name w:val="38621EB969004C5D90261597F8E680DA"/>
  </w:style>
  <w:style w:type="paragraph" w:customStyle="1" w:styleId="FADA264F43E9443F9E44EE12778BC73F">
    <w:name w:val="FADA264F43E9443F9E44EE12778BC73F"/>
  </w:style>
  <w:style w:type="paragraph" w:customStyle="1" w:styleId="251775D3BBDF4FB5B89A0BB66CD38C7C">
    <w:name w:val="251775D3BBDF4FB5B89A0BB66CD38C7C"/>
  </w:style>
  <w:style w:type="paragraph" w:customStyle="1" w:styleId="D8ED857A34914D2CA270D08AB29814BD">
    <w:name w:val="D8ED857A34914D2CA270D08AB29814BD"/>
  </w:style>
  <w:style w:type="paragraph" w:customStyle="1" w:styleId="6EE9B2742E7B487180935BFEE140EDB8">
    <w:name w:val="6EE9B2742E7B487180935BFEE140EDB8"/>
  </w:style>
  <w:style w:type="paragraph" w:customStyle="1" w:styleId="083B0ACE9362415987CD7506323BD211">
    <w:name w:val="083B0ACE9362415987CD7506323BD211"/>
  </w:style>
  <w:style w:type="paragraph" w:customStyle="1" w:styleId="7D5DC6F77ABE42D6B4A6C3CBD5DDED9C">
    <w:name w:val="7D5DC6F77ABE42D6B4A6C3CBD5DDED9C"/>
  </w:style>
  <w:style w:type="paragraph" w:customStyle="1" w:styleId="EE79519276264D7BA7224849744FFEF1">
    <w:name w:val="EE79519276264D7BA7224849744FFEF1"/>
  </w:style>
  <w:style w:type="paragraph" w:customStyle="1" w:styleId="AF87C1ACCCFF4E3EBBB1AADE6ABE76F1">
    <w:name w:val="AF87C1ACCCFF4E3EBBB1AADE6ABE76F1"/>
  </w:style>
  <w:style w:type="paragraph" w:customStyle="1" w:styleId="B1CE76CEC8034CB98B6574FF505C9973">
    <w:name w:val="B1CE76CEC8034CB98B6574FF505C9973"/>
  </w:style>
  <w:style w:type="paragraph" w:customStyle="1" w:styleId="79C7C4E610464E72B04A96CE6E19928E">
    <w:name w:val="79C7C4E610464E72B04A96CE6E19928E"/>
  </w:style>
  <w:style w:type="paragraph" w:customStyle="1" w:styleId="70E279EF9D374D89A1331E2B256CCB2C">
    <w:name w:val="70E279EF9D374D89A1331E2B256CCB2C"/>
  </w:style>
  <w:style w:type="paragraph" w:customStyle="1" w:styleId="719E0B4ADD0544D29ACBE6FBC11C4232">
    <w:name w:val="719E0B4ADD0544D29ACBE6FBC11C4232"/>
  </w:style>
  <w:style w:type="paragraph" w:customStyle="1" w:styleId="5C79BF6937874D2C8E4BB3FB6CEC0884">
    <w:name w:val="5C79BF6937874D2C8E4BB3FB6CEC0884"/>
  </w:style>
  <w:style w:type="paragraph" w:customStyle="1" w:styleId="FDB786450E8942A287A45F8F3FDB194B">
    <w:name w:val="FDB786450E8942A287A45F8F3FDB194B"/>
  </w:style>
  <w:style w:type="paragraph" w:customStyle="1" w:styleId="2DEBA1B78890400789FE04B92E6E0844">
    <w:name w:val="2DEBA1B78890400789FE04B92E6E0844"/>
  </w:style>
  <w:style w:type="paragraph" w:customStyle="1" w:styleId="5B2290BA4D5343A99664376CC93F9B69">
    <w:name w:val="5B2290BA4D5343A99664376CC93F9B69"/>
  </w:style>
  <w:style w:type="paragraph" w:customStyle="1" w:styleId="C45F1A7165664B0AA3E29944F7FCED5E">
    <w:name w:val="C45F1A7165664B0AA3E29944F7FCED5E"/>
  </w:style>
  <w:style w:type="paragraph" w:customStyle="1" w:styleId="0D75E1BCA8074BF3AED56F531ABADA86">
    <w:name w:val="0D75E1BCA8074BF3AED56F531ABADA86"/>
  </w:style>
  <w:style w:type="paragraph" w:customStyle="1" w:styleId="2E696693FD0E49C49AABB17785220183">
    <w:name w:val="2E696693FD0E49C49AABB17785220183"/>
  </w:style>
  <w:style w:type="paragraph" w:customStyle="1" w:styleId="C27B0069DBA94137B99AA548E2ACA73D">
    <w:name w:val="C27B0069DBA94137B99AA548E2ACA73D"/>
  </w:style>
  <w:style w:type="paragraph" w:customStyle="1" w:styleId="B0F07C96227E49699EE81EADD25C69AE">
    <w:name w:val="B0F07C96227E49699EE81EADD25C69AE"/>
  </w:style>
  <w:style w:type="paragraph" w:customStyle="1" w:styleId="54E148595DEE45F38F7C72720A0638F1">
    <w:name w:val="54E148595DEE45F38F7C72720A0638F1"/>
  </w:style>
  <w:style w:type="paragraph" w:customStyle="1" w:styleId="6B34A16F81B041A98D46298B9419F4B2">
    <w:name w:val="6B34A16F81B041A98D46298B9419F4B2"/>
  </w:style>
  <w:style w:type="paragraph" w:customStyle="1" w:styleId="78C3C56EEC344A8A8E6D3DD919D281C6">
    <w:name w:val="78C3C56EEC344A8A8E6D3DD919D281C6"/>
  </w:style>
  <w:style w:type="paragraph" w:customStyle="1" w:styleId="65BD7E06EF08457AAAEC71015756FDC2">
    <w:name w:val="65BD7E06EF08457AAAEC71015756FDC2"/>
  </w:style>
  <w:style w:type="paragraph" w:customStyle="1" w:styleId="ED08ED613A584EE6AF8B6EE82A2B0453">
    <w:name w:val="ED08ED613A584EE6AF8B6EE82A2B0453"/>
  </w:style>
  <w:style w:type="paragraph" w:customStyle="1" w:styleId="F0690F53CE014B49A2C9A1829F2B9349">
    <w:name w:val="F0690F53CE014B49A2C9A1829F2B9349"/>
  </w:style>
  <w:style w:type="paragraph" w:customStyle="1" w:styleId="5445B0CAEF284F54A350F3328851192E">
    <w:name w:val="5445B0CAEF284F54A350F3328851192E"/>
  </w:style>
  <w:style w:type="paragraph" w:customStyle="1" w:styleId="910508C39ED64700A3F32A89582481FC">
    <w:name w:val="910508C39ED64700A3F32A89582481FC"/>
    <w:rsid w:val="003A7463"/>
  </w:style>
  <w:style w:type="paragraph" w:customStyle="1" w:styleId="14547322152346BFAC0DF23DF7FF2BC6">
    <w:name w:val="14547322152346BFAC0DF23DF7FF2BC6"/>
    <w:rsid w:val="003A7463"/>
  </w:style>
  <w:style w:type="paragraph" w:customStyle="1" w:styleId="5DDBA6F5E460B54AB083BEE461CFDF85">
    <w:name w:val="5DDBA6F5E460B54AB083BEE461CFDF85"/>
    <w:rsid w:val="00FB5EDA"/>
    <w:pPr>
      <w:spacing w:after="0" w:line="240" w:lineRule="auto"/>
    </w:pPr>
    <w:rPr>
      <w:sz w:val="24"/>
      <w:szCs w:val="24"/>
    </w:rPr>
  </w:style>
  <w:style w:type="paragraph" w:customStyle="1" w:styleId="893E10C2F232BA489F12E2D360933105">
    <w:name w:val="893E10C2F232BA489F12E2D360933105"/>
    <w:rsid w:val="00FB5ED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02D469-1C29-479D-81D0-EA308962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2019-04-28T08:51:00Z</dcterms:created>
  <dcterms:modified xsi:type="dcterms:W3CDTF">2019-06-12T19:20:00Z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