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640"/>
        <w:tblW w:w="5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0"/>
      </w:tblGrid>
      <w:tr w:rsidR="00AB5D53" w:rsidTr="00AB5D53">
        <w:tc>
          <w:tcPr>
            <w:tcW w:w="0" w:type="auto"/>
            <w:shd w:val="clear" w:color="auto" w:fill="F1F1F1" w:themeFill="accent1" w:themeFillTint="66"/>
            <w:vAlign w:val="center"/>
          </w:tcPr>
          <w:p w:rsidR="00AB5D53" w:rsidRDefault="00AB5D53" w:rsidP="00AB5D53">
            <w:pPr>
              <w:pStyle w:val="NoSpacing"/>
              <w:rPr>
                <w:sz w:val="8"/>
                <w:szCs w:val="8"/>
              </w:rPr>
            </w:pPr>
          </w:p>
        </w:tc>
      </w:tr>
      <w:tr w:rsidR="00AB5D53" w:rsidTr="00AB5D53">
        <w:tc>
          <w:tcPr>
            <w:tcW w:w="0" w:type="auto"/>
            <w:shd w:val="clear" w:color="auto" w:fill="DDDDDD" w:themeFill="accent1"/>
            <w:vAlign w:val="center"/>
          </w:tcPr>
          <w:p w:rsidR="00AB5D53" w:rsidRDefault="00AB5D53" w:rsidP="00AB5D53">
            <w:pPr>
              <w:pStyle w:val="NoSpacing"/>
              <w:rPr>
                <w:sz w:val="16"/>
                <w:szCs w:val="16"/>
              </w:rPr>
            </w:pPr>
          </w:p>
        </w:tc>
      </w:tr>
      <w:tr w:rsidR="00AB5D53" w:rsidTr="00AB5D53">
        <w:tc>
          <w:tcPr>
            <w:tcW w:w="0" w:type="auto"/>
            <w:shd w:val="clear" w:color="auto" w:fill="5F5F5F" w:themeFill="accent5"/>
            <w:vAlign w:val="center"/>
          </w:tcPr>
          <w:p w:rsidR="00AB5D53" w:rsidRDefault="00AB5D53" w:rsidP="00AB5D53">
            <w:pPr>
              <w:pStyle w:val="NoSpacing"/>
              <w:rPr>
                <w:sz w:val="8"/>
                <w:szCs w:val="8"/>
              </w:rPr>
            </w:pPr>
          </w:p>
        </w:tc>
      </w:tr>
    </w:tbl>
    <w:p w:rsidR="00D74E3F" w:rsidRPr="00AB5D53" w:rsidRDefault="00AB5D53" w:rsidP="00AB5D53">
      <w:pPr>
        <w:spacing w:line="240" w:lineRule="auto"/>
        <w:jc w:val="center"/>
        <w:rPr>
          <w:color w:val="auto"/>
          <w:sz w:val="44"/>
          <w:szCs w:val="44"/>
        </w:rPr>
      </w:pPr>
      <w:r>
        <w:rPr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C7A10C" wp14:editId="7779F843">
                <wp:simplePos x="0" y="0"/>
                <wp:positionH relativeFrom="margin">
                  <wp:posOffset>-655762</wp:posOffset>
                </wp:positionH>
                <wp:positionV relativeFrom="margin">
                  <wp:posOffset>652007</wp:posOffset>
                </wp:positionV>
                <wp:extent cx="7112000" cy="24193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E2C" w:rsidRDefault="00571E2C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7A10C" id="Rectangle 10" o:spid="_x0000_s1026" style="position:absolute;left:0;text-align:left;margin-left:-51.65pt;margin-top:51.35pt;width:560pt;height:19.05pt;z-index:251658240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" o:allowincell="f" filled="f" stroked="f">
                <v:textbox style="mso-fit-shape-to-text:t" inset="0,0,0,0">
                  <w:txbxContent>
                    <w:p w:rsidR="00571E2C" w:rsidRDefault="00571E2C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AB5D53">
        <w:rPr>
          <w:color w:val="auto"/>
          <w:sz w:val="44"/>
          <w:szCs w:val="44"/>
        </w:rPr>
        <w:t>CV</w:t>
      </w:r>
    </w:p>
    <w:sdt>
      <w:sdtPr>
        <w:rPr>
          <w:color w:val="auto"/>
        </w:rPr>
        <w:alias w:val="Resume Name"/>
        <w:tag w:val="Resume Name"/>
        <w:id w:val="707398252"/>
        <w:placeholder>
          <w:docPart w:val="D4A2A06A861046E299C28893D53D6286"/>
        </w:placeholder>
        <w:docPartList>
          <w:docPartGallery w:val="Quick Parts"/>
          <w:docPartCategory w:val=" Resume Name"/>
        </w:docPartList>
      </w:sdtPr>
      <w:sdtContent>
        <w:p w:rsidR="00D74E3F" w:rsidRPr="002E1ACD" w:rsidRDefault="00D74E3F" w:rsidP="00AB5D53">
          <w:pPr>
            <w:spacing w:line="240" w:lineRule="auto"/>
            <w:rPr>
              <w:color w:val="auto"/>
            </w:rPr>
          </w:pPr>
        </w:p>
        <w:tbl>
          <w:tblPr>
            <w:tblStyle w:val="TableGrid"/>
            <w:tblW w:w="4971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522"/>
            <w:gridCol w:w="2784"/>
          </w:tblGrid>
          <w:tr w:rsidR="001363DE" w:rsidRPr="002E1ACD" w:rsidTr="00F258A7">
            <w:trPr>
              <w:trHeight w:val="1974"/>
            </w:trPr>
            <w:tc>
              <w:tcPr>
                <w:tcW w:w="3504" w:type="pct"/>
              </w:tcPr>
              <w:sdt>
                <w:sdtPr>
                  <w:rPr>
                    <w:color w:val="auto"/>
                    <w:sz w:val="36"/>
                    <w:szCs w:val="14"/>
                  </w:rPr>
                  <w:id w:val="26081749"/>
                  <w:placeholder>
                    <w:docPart w:val="0D3CED5E55EC4D46A624815ED8AD62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74E3F" w:rsidRPr="002E1ACD" w:rsidRDefault="00674C25" w:rsidP="00AB5D53">
                    <w:pPr>
                      <w:pStyle w:val="PersonalName"/>
                      <w:rPr>
                        <w:color w:val="auto"/>
                      </w:rPr>
                    </w:pPr>
                    <w:r w:rsidRPr="002E1ACD">
                      <w:rPr>
                        <w:color w:val="auto"/>
                        <w:sz w:val="36"/>
                        <w:szCs w:val="14"/>
                        <w:lang w:bidi="ar-BH"/>
                      </w:rPr>
                      <w:t>Hussain Ebrahim Fardan</w:t>
                    </w:r>
                  </w:p>
                </w:sdtContent>
              </w:sdt>
              <w:p w:rsidR="00D74E3F" w:rsidRDefault="000D1F8F" w:rsidP="00AB5D53">
                <w:pPr>
                  <w:pStyle w:val="NoSpacing"/>
                  <w:rPr>
                    <w:color w:val="auto"/>
                    <w:sz w:val="32"/>
                    <w:szCs w:val="28"/>
                  </w:rPr>
                </w:pPr>
                <w:r>
                  <w:rPr>
                    <w:color w:val="auto"/>
                    <w:sz w:val="32"/>
                    <w:szCs w:val="28"/>
                  </w:rPr>
                  <w:t>66371505</w:t>
                </w:r>
              </w:p>
              <w:p w:rsidR="00D74E3F" w:rsidRPr="002E1ACD" w:rsidRDefault="000D1F8F" w:rsidP="00AB5D53">
                <w:pPr>
                  <w:pStyle w:val="NoSpacing"/>
                  <w:rPr>
                    <w:b/>
                    <w:color w:val="auto"/>
                  </w:rPr>
                </w:pPr>
                <w:r>
                  <w:rPr>
                    <w:color w:val="auto"/>
                    <w:sz w:val="32"/>
                    <w:szCs w:val="28"/>
                  </w:rPr>
                  <w:t>34572948</w:t>
                </w:r>
              </w:p>
              <w:p w:rsidR="00D74E3F" w:rsidRPr="002E1ACD" w:rsidRDefault="00674C25" w:rsidP="00AB5D53">
                <w:pPr>
                  <w:pStyle w:val="NoSpacing"/>
                  <w:rPr>
                    <w:color w:val="auto"/>
                    <w:sz w:val="36"/>
                    <w:szCs w:val="32"/>
                  </w:rPr>
                </w:pPr>
                <w:r w:rsidRPr="002E1ACD">
                  <w:rPr>
                    <w:color w:val="auto"/>
                    <w:sz w:val="36"/>
                    <w:szCs w:val="32"/>
                  </w:rPr>
                  <w:t>h.bolady.89@gmail.com</w:t>
                </w:r>
              </w:p>
              <w:p w:rsidR="00D74E3F" w:rsidRPr="002E1ACD" w:rsidRDefault="00D74E3F" w:rsidP="00AB5D53">
                <w:pPr>
                  <w:pStyle w:val="NoSpacing"/>
                  <w:rPr>
                    <w:color w:val="auto"/>
                  </w:rPr>
                </w:pPr>
              </w:p>
            </w:tc>
            <w:tc>
              <w:tcPr>
                <w:tcW w:w="1496" w:type="pct"/>
              </w:tcPr>
              <w:p w:rsidR="00D74E3F" w:rsidRPr="002E1ACD" w:rsidRDefault="00D74E3F" w:rsidP="00AB5D53">
                <w:pPr>
                  <w:pStyle w:val="NoSpacing"/>
                  <w:jc w:val="right"/>
                  <w:rPr>
                    <w:color w:val="auto"/>
                  </w:rPr>
                </w:pPr>
              </w:p>
            </w:tc>
          </w:tr>
        </w:tbl>
        <w:p w:rsidR="00D74E3F" w:rsidRPr="002E1ACD" w:rsidRDefault="00571E2C" w:rsidP="00AB5D53">
          <w:pPr>
            <w:spacing w:line="240" w:lineRule="auto"/>
            <w:rPr>
              <w:color w:val="auto"/>
            </w:rPr>
          </w:pPr>
        </w:p>
      </w:sdtContent>
    </w:sdt>
    <w:p w:rsidR="00D74E3F" w:rsidRPr="002E1ACD" w:rsidRDefault="00790C71" w:rsidP="00AB5D53">
      <w:pPr>
        <w:pStyle w:val="Section"/>
        <w:rPr>
          <w:color w:val="auto"/>
        </w:rPr>
      </w:pPr>
      <w:r w:rsidRPr="002E1ACD">
        <w:rPr>
          <w:color w:val="auto"/>
        </w:rPr>
        <w:t>Objectives</w:t>
      </w:r>
    </w:p>
    <w:p w:rsidR="00FE6E12" w:rsidRDefault="00674C25" w:rsidP="00AB5D53">
      <w:pPr>
        <w:pStyle w:val="SubsectionText"/>
        <w:spacing w:line="240" w:lineRule="auto"/>
        <w:rPr>
          <w:color w:val="auto"/>
          <w:sz w:val="32"/>
          <w:szCs w:val="28"/>
        </w:rPr>
      </w:pPr>
      <w:r w:rsidRPr="002E1ACD">
        <w:rPr>
          <w:color w:val="auto"/>
          <w:sz w:val="32"/>
          <w:szCs w:val="28"/>
        </w:rPr>
        <w:t xml:space="preserve">To work </w:t>
      </w:r>
      <w:r w:rsidR="00151651" w:rsidRPr="002E1ACD">
        <w:rPr>
          <w:color w:val="auto"/>
          <w:sz w:val="32"/>
          <w:szCs w:val="28"/>
        </w:rPr>
        <w:t xml:space="preserve">honestly and </w:t>
      </w:r>
      <w:r w:rsidR="00FE6E12">
        <w:rPr>
          <w:color w:val="auto"/>
          <w:sz w:val="32"/>
          <w:szCs w:val="28"/>
        </w:rPr>
        <w:t xml:space="preserve">with </w:t>
      </w:r>
      <w:r w:rsidR="000D1F8F">
        <w:rPr>
          <w:color w:val="auto"/>
          <w:sz w:val="32"/>
          <w:szCs w:val="28"/>
        </w:rPr>
        <w:t>loyalty.</w:t>
      </w:r>
    </w:p>
    <w:p w:rsidR="00D74E3F" w:rsidRPr="002E1ACD" w:rsidRDefault="000D1F8F" w:rsidP="00AB5D53">
      <w:pPr>
        <w:pStyle w:val="SubsectionText"/>
        <w:spacing w:line="240" w:lineRule="auto"/>
        <w:rPr>
          <w:color w:val="auto"/>
          <w:sz w:val="32"/>
          <w:szCs w:val="28"/>
        </w:rPr>
      </w:pPr>
      <w:r>
        <w:rPr>
          <w:color w:val="auto"/>
          <w:sz w:val="32"/>
          <w:szCs w:val="28"/>
        </w:rPr>
        <w:t>Fulfil the company requirements.</w:t>
      </w:r>
    </w:p>
    <w:p w:rsidR="00D74E3F" w:rsidRPr="002E1ACD" w:rsidRDefault="00790C71" w:rsidP="00AB5D53">
      <w:pPr>
        <w:pStyle w:val="Section"/>
        <w:rPr>
          <w:color w:val="auto"/>
        </w:rPr>
      </w:pPr>
      <w:r w:rsidRPr="002E1ACD">
        <w:rPr>
          <w:color w:val="auto"/>
        </w:rPr>
        <w:t>Education</w:t>
      </w:r>
    </w:p>
    <w:p w:rsidR="00D74E3F" w:rsidRPr="002E1ACD" w:rsidRDefault="00151651" w:rsidP="00AB5D53">
      <w:pPr>
        <w:pStyle w:val="Subsection"/>
        <w:rPr>
          <w:color w:val="auto"/>
        </w:rPr>
      </w:pPr>
      <w:r w:rsidRPr="002E1ACD">
        <w:rPr>
          <w:rStyle w:val="SubsectionDateChar1"/>
          <w:color w:val="auto"/>
        </w:rPr>
        <w:t xml:space="preserve">Jidhafs Technical High school </w:t>
      </w:r>
      <w:r w:rsidR="00790C71" w:rsidRPr="002E1ACD">
        <w:rPr>
          <w:rStyle w:val="SubsectionDateChar1"/>
          <w:color w:val="auto"/>
        </w:rPr>
        <w:t xml:space="preserve"> |</w:t>
      </w:r>
      <w:r w:rsidR="00790C71" w:rsidRPr="002E1ACD">
        <w:rPr>
          <w:color w:val="auto"/>
        </w:rPr>
        <w:t xml:space="preserve"> </w:t>
      </w:r>
      <w:r w:rsidRPr="002E1ACD">
        <w:rPr>
          <w:color w:val="auto"/>
        </w:rPr>
        <w:t>mechanical (Diesel Engines )</w:t>
      </w:r>
    </w:p>
    <w:p w:rsidR="00151651" w:rsidRPr="002E1ACD" w:rsidRDefault="00151651" w:rsidP="00AB5D53">
      <w:pPr>
        <w:pStyle w:val="SubsectionDate"/>
        <w:rPr>
          <w:b/>
          <w:color w:val="auto"/>
        </w:rPr>
      </w:pPr>
      <w:r w:rsidRPr="002E1ACD">
        <w:rPr>
          <w:b/>
          <w:bCs/>
          <w:color w:val="auto"/>
        </w:rPr>
        <w:t>BTI</w:t>
      </w:r>
      <w:r w:rsidRPr="002E1ACD">
        <w:rPr>
          <w:color w:val="auto"/>
        </w:rPr>
        <w:t xml:space="preserve"> | </w:t>
      </w:r>
      <w:r w:rsidRPr="002E1ACD">
        <w:rPr>
          <w:rStyle w:val="SubsectionChar"/>
          <w:color w:val="auto"/>
        </w:rPr>
        <w:t>Mechanical Engineering (one semester)</w:t>
      </w:r>
    </w:p>
    <w:p w:rsidR="00D74E3F" w:rsidRPr="002E1ACD" w:rsidRDefault="00151651" w:rsidP="00AB5D53">
      <w:pPr>
        <w:pStyle w:val="ListBullet"/>
        <w:numPr>
          <w:ilvl w:val="0"/>
          <w:numId w:val="1"/>
        </w:numPr>
        <w:spacing w:line="240" w:lineRule="auto"/>
        <w:rPr>
          <w:color w:val="auto"/>
          <w:sz w:val="28"/>
          <w:szCs w:val="24"/>
        </w:rPr>
      </w:pPr>
      <w:r w:rsidRPr="002E1ACD">
        <w:rPr>
          <w:color w:val="auto"/>
          <w:sz w:val="28"/>
          <w:szCs w:val="24"/>
        </w:rPr>
        <w:t xml:space="preserve">Course in bird </w:t>
      </w:r>
      <w:r w:rsidR="000D1F8F" w:rsidRPr="002E1ACD">
        <w:rPr>
          <w:color w:val="auto"/>
          <w:sz w:val="28"/>
          <w:szCs w:val="24"/>
        </w:rPr>
        <w:t>insti</w:t>
      </w:r>
      <w:r w:rsidR="000D1F8F">
        <w:rPr>
          <w:color w:val="auto"/>
          <w:sz w:val="28"/>
          <w:szCs w:val="24"/>
        </w:rPr>
        <w:t>t</w:t>
      </w:r>
      <w:r w:rsidR="000D1F8F" w:rsidRPr="002E1ACD">
        <w:rPr>
          <w:color w:val="auto"/>
          <w:sz w:val="28"/>
          <w:szCs w:val="24"/>
        </w:rPr>
        <w:t>ute</w:t>
      </w:r>
      <w:r w:rsidRPr="002E1ACD">
        <w:rPr>
          <w:color w:val="auto"/>
          <w:sz w:val="28"/>
          <w:szCs w:val="24"/>
        </w:rPr>
        <w:t xml:space="preserve"> (cashier )</w:t>
      </w:r>
    </w:p>
    <w:p w:rsidR="00D74E3F" w:rsidRDefault="00790C71" w:rsidP="00AB5D53">
      <w:pPr>
        <w:pStyle w:val="Section"/>
        <w:rPr>
          <w:color w:val="auto"/>
        </w:rPr>
      </w:pPr>
      <w:r w:rsidRPr="002E1ACD">
        <w:rPr>
          <w:color w:val="auto"/>
        </w:rPr>
        <w:t>Experience</w:t>
      </w:r>
    </w:p>
    <w:p w:rsidR="007032F1" w:rsidRPr="007032F1" w:rsidRDefault="007032F1" w:rsidP="00AB5D53">
      <w:pPr>
        <w:spacing w:line="240" w:lineRule="auto"/>
        <w:rPr>
          <w:b/>
          <w:bCs/>
          <w:sz w:val="24"/>
          <w:szCs w:val="24"/>
        </w:rPr>
      </w:pPr>
      <w:r w:rsidRPr="007032F1">
        <w:rPr>
          <w:b/>
          <w:bCs/>
          <w:sz w:val="24"/>
          <w:szCs w:val="24"/>
        </w:rPr>
        <w:t>[15-10-2018- current] | Sales- merchandiser and store keeper</w:t>
      </w:r>
    </w:p>
    <w:p w:rsidR="007032F1" w:rsidRDefault="007032F1" w:rsidP="00AB5D53">
      <w:pPr>
        <w:spacing w:line="240" w:lineRule="auto"/>
        <w:rPr>
          <w:b/>
          <w:bCs/>
          <w:sz w:val="24"/>
          <w:szCs w:val="24"/>
        </w:rPr>
      </w:pPr>
      <w:r w:rsidRPr="007032F1">
        <w:rPr>
          <w:b/>
          <w:bCs/>
          <w:sz w:val="24"/>
          <w:szCs w:val="24"/>
        </w:rPr>
        <w:t>Alsanea Nada water company</w:t>
      </w:r>
    </w:p>
    <w:p w:rsidR="00411A69" w:rsidRDefault="00411A69" w:rsidP="00411A6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[April, 2018]- [August, 2018] – Casher</w:t>
      </w:r>
    </w:p>
    <w:p w:rsidR="00411A69" w:rsidRDefault="00411A69" w:rsidP="00411A6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Vittoria Resturant </w:t>
      </w:r>
      <w:bookmarkStart w:id="0" w:name="_GoBack"/>
      <w:bookmarkEnd w:id="0"/>
    </w:p>
    <w:p w:rsidR="00411A69" w:rsidRDefault="00411A69" w:rsidP="00411A6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71E2C">
        <w:rPr>
          <w:b/>
          <w:bCs/>
          <w:sz w:val="24"/>
          <w:szCs w:val="24"/>
        </w:rPr>
        <w:t>[Augest,2017] – [</w:t>
      </w:r>
      <w:r>
        <w:rPr>
          <w:b/>
          <w:bCs/>
          <w:sz w:val="24"/>
          <w:szCs w:val="24"/>
        </w:rPr>
        <w:t xml:space="preserve">February,2018] Casher </w:t>
      </w:r>
    </w:p>
    <w:p w:rsidR="00571E2C" w:rsidRPr="007032F1" w:rsidRDefault="00411A69" w:rsidP="00411A6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Lulu Hypermarket  </w:t>
      </w:r>
    </w:p>
    <w:p w:rsidR="00AB5D53" w:rsidRPr="00AB5D53" w:rsidRDefault="00AB5D53" w:rsidP="00AB5D53">
      <w:pPr>
        <w:pStyle w:val="Subsection"/>
        <w:rPr>
          <w:rFonts w:asciiTheme="minorHAnsi" w:hAnsiTheme="minorHAnsi"/>
          <w:bCs/>
          <w:color w:val="auto"/>
          <w:szCs w:val="24"/>
        </w:rPr>
      </w:pPr>
      <w:r>
        <w:rPr>
          <w:rStyle w:val="SubsectionDateChar1"/>
          <w:rFonts w:asciiTheme="minorHAnsi" w:hAnsiTheme="minorHAnsi"/>
          <w:bCs/>
          <w:color w:val="auto"/>
          <w:szCs w:val="24"/>
        </w:rPr>
        <w:t>[May,2014]-[22</w:t>
      </w:r>
      <w:r w:rsidRPr="00AB5D53">
        <w:rPr>
          <w:rStyle w:val="SubsectionDateChar1"/>
          <w:rFonts w:asciiTheme="minorHAnsi" w:hAnsiTheme="minorHAnsi"/>
          <w:bCs/>
          <w:color w:val="auto"/>
          <w:szCs w:val="24"/>
          <w:vertAlign w:val="superscript"/>
        </w:rPr>
        <w:t>nd</w:t>
      </w:r>
      <w:r>
        <w:rPr>
          <w:rStyle w:val="SubsectionDateChar1"/>
          <w:rFonts w:asciiTheme="minorHAnsi" w:hAnsiTheme="minorHAnsi"/>
          <w:bCs/>
          <w:color w:val="auto"/>
          <w:szCs w:val="24"/>
        </w:rPr>
        <w:t xml:space="preserve"> july,</w:t>
      </w:r>
      <w:r w:rsidR="00571E2C">
        <w:rPr>
          <w:rStyle w:val="SubsectionDateChar1"/>
          <w:rFonts w:asciiTheme="minorHAnsi" w:hAnsiTheme="minorHAnsi"/>
          <w:bCs/>
          <w:color w:val="auto"/>
          <w:szCs w:val="24"/>
        </w:rPr>
        <w:t>2016</w:t>
      </w:r>
      <w:r w:rsidR="007032F1" w:rsidRPr="007032F1">
        <w:rPr>
          <w:rStyle w:val="SubsectionDateChar1"/>
          <w:rFonts w:asciiTheme="minorHAnsi" w:hAnsiTheme="minorHAnsi"/>
          <w:bCs/>
          <w:color w:val="auto"/>
          <w:szCs w:val="24"/>
        </w:rPr>
        <w:t xml:space="preserve">] | </w:t>
      </w:r>
      <w:r>
        <w:rPr>
          <w:rFonts w:asciiTheme="minorHAnsi" w:hAnsiTheme="minorHAnsi"/>
          <w:bCs/>
          <w:color w:val="auto"/>
          <w:szCs w:val="24"/>
        </w:rPr>
        <w:t>Bus Driver</w:t>
      </w:r>
    </w:p>
    <w:p w:rsidR="007032F1" w:rsidRDefault="007032F1" w:rsidP="00AB5D53">
      <w:pPr>
        <w:pStyle w:val="GrayText"/>
        <w:rPr>
          <w:rFonts w:asciiTheme="minorHAnsi" w:hAnsiTheme="minorHAnsi"/>
          <w:b/>
          <w:bCs/>
          <w:color w:val="auto"/>
          <w:sz w:val="24"/>
          <w:szCs w:val="24"/>
        </w:rPr>
      </w:pPr>
      <w:r w:rsidRPr="007032F1">
        <w:rPr>
          <w:rFonts w:asciiTheme="minorHAnsi" w:hAnsiTheme="minorHAnsi"/>
          <w:b/>
          <w:bCs/>
          <w:color w:val="auto"/>
          <w:sz w:val="24"/>
          <w:szCs w:val="24"/>
        </w:rPr>
        <w:t xml:space="preserve">Freelance worker </w:t>
      </w:r>
    </w:p>
    <w:p w:rsidR="00AB5D53" w:rsidRPr="007032F1" w:rsidRDefault="00AB5D53" w:rsidP="00AB5D53">
      <w:pPr>
        <w:pStyle w:val="Subsection"/>
        <w:rPr>
          <w:rFonts w:asciiTheme="minorHAnsi" w:hAnsiTheme="minorHAnsi"/>
          <w:bCs/>
          <w:color w:val="auto"/>
          <w:szCs w:val="24"/>
          <w:lang w:bidi="ar-BH"/>
        </w:rPr>
      </w:pPr>
      <w:r w:rsidRPr="007032F1">
        <w:rPr>
          <w:rStyle w:val="SubsectionDateChar1"/>
          <w:rFonts w:asciiTheme="minorHAnsi" w:hAnsiTheme="minorHAnsi"/>
          <w:bCs/>
          <w:color w:val="auto"/>
          <w:szCs w:val="24"/>
        </w:rPr>
        <w:t>[</w:t>
      </w:r>
      <w:r>
        <w:rPr>
          <w:rStyle w:val="SubsectionDateChar1"/>
          <w:rFonts w:asciiTheme="minorHAnsi" w:hAnsiTheme="minorHAnsi"/>
          <w:bCs/>
          <w:color w:val="auto"/>
          <w:szCs w:val="24"/>
        </w:rPr>
        <w:t xml:space="preserve"> September </w:t>
      </w:r>
      <w:r w:rsidRPr="007032F1">
        <w:rPr>
          <w:rStyle w:val="SubsectionDateChar1"/>
          <w:rFonts w:asciiTheme="minorHAnsi" w:hAnsiTheme="minorHAnsi"/>
          <w:bCs/>
          <w:color w:val="auto"/>
          <w:szCs w:val="24"/>
        </w:rPr>
        <w:t xml:space="preserve">2012] | </w:t>
      </w:r>
      <w:r>
        <w:rPr>
          <w:rStyle w:val="SubsectionDateChar1"/>
          <w:rFonts w:asciiTheme="minorHAnsi" w:hAnsiTheme="minorHAnsi"/>
          <w:bCs/>
          <w:color w:val="auto"/>
          <w:szCs w:val="24"/>
        </w:rPr>
        <w:t>[June 2013] |</w:t>
      </w:r>
      <w:r w:rsidRPr="007032F1">
        <w:rPr>
          <w:rFonts w:asciiTheme="minorHAnsi" w:hAnsiTheme="minorHAnsi"/>
          <w:bCs/>
          <w:color w:val="auto"/>
          <w:szCs w:val="24"/>
        </w:rPr>
        <w:t xml:space="preserve">Casher  </w:t>
      </w:r>
      <w:r w:rsidRPr="007032F1">
        <w:rPr>
          <w:rFonts w:asciiTheme="minorHAnsi" w:hAnsiTheme="minorHAnsi"/>
          <w:bCs/>
          <w:color w:val="auto"/>
          <w:szCs w:val="24"/>
          <w:lang w:bidi="ar-BH"/>
        </w:rPr>
        <w:t xml:space="preserve"> </w:t>
      </w:r>
    </w:p>
    <w:p w:rsidR="00AB5D53" w:rsidRPr="007032F1" w:rsidRDefault="00AB5D53" w:rsidP="00AB5D53">
      <w:pPr>
        <w:pStyle w:val="GrayText"/>
        <w:rPr>
          <w:rStyle w:val="SubsectionDateChar1"/>
          <w:rFonts w:asciiTheme="minorHAnsi" w:hAnsiTheme="minorHAnsi"/>
          <w:b/>
          <w:bCs/>
          <w:color w:val="auto"/>
          <w:szCs w:val="24"/>
        </w:rPr>
      </w:pPr>
      <w:r>
        <w:rPr>
          <w:rFonts w:asciiTheme="minorHAnsi" w:hAnsiTheme="minorHAnsi"/>
          <w:b/>
          <w:bCs/>
          <w:color w:val="auto"/>
          <w:sz w:val="24"/>
          <w:szCs w:val="24"/>
        </w:rPr>
        <w:t xml:space="preserve">Raydan restaurant </w:t>
      </w:r>
    </w:p>
    <w:p w:rsidR="007032F1" w:rsidRPr="007032F1" w:rsidRDefault="00AB5D53" w:rsidP="00AB5D53">
      <w:pPr>
        <w:pStyle w:val="Subsection"/>
        <w:rPr>
          <w:rFonts w:asciiTheme="minorHAnsi" w:hAnsiTheme="minorHAnsi"/>
          <w:bCs/>
          <w:color w:val="auto"/>
          <w:szCs w:val="24"/>
        </w:rPr>
      </w:pPr>
      <w:r w:rsidRPr="007032F1">
        <w:rPr>
          <w:rStyle w:val="SubsectionDateChar1"/>
          <w:rFonts w:asciiTheme="minorHAnsi" w:hAnsiTheme="minorHAnsi"/>
          <w:bCs/>
          <w:color w:val="auto"/>
          <w:szCs w:val="24"/>
        </w:rPr>
        <w:t xml:space="preserve"> </w:t>
      </w:r>
      <w:r w:rsidR="007032F1" w:rsidRPr="007032F1">
        <w:rPr>
          <w:rStyle w:val="SubsectionDateChar1"/>
          <w:rFonts w:asciiTheme="minorHAnsi" w:hAnsiTheme="minorHAnsi"/>
          <w:bCs/>
          <w:color w:val="auto"/>
          <w:szCs w:val="24"/>
        </w:rPr>
        <w:t>[15</w:t>
      </w:r>
      <w:r w:rsidRPr="00AB5D53">
        <w:rPr>
          <w:rStyle w:val="SubsectionDateChar1"/>
          <w:rFonts w:asciiTheme="minorHAnsi" w:hAnsiTheme="minorHAnsi"/>
          <w:bCs/>
          <w:color w:val="auto"/>
          <w:szCs w:val="24"/>
          <w:vertAlign w:val="superscript"/>
        </w:rPr>
        <w:t>th</w:t>
      </w:r>
      <w:r>
        <w:rPr>
          <w:rStyle w:val="SubsectionDateChar1"/>
          <w:rFonts w:asciiTheme="minorHAnsi" w:hAnsiTheme="minorHAnsi"/>
          <w:bCs/>
          <w:color w:val="auto"/>
          <w:szCs w:val="24"/>
        </w:rPr>
        <w:t>,April,</w:t>
      </w:r>
      <w:r w:rsidR="007032F1" w:rsidRPr="007032F1">
        <w:rPr>
          <w:rStyle w:val="SubsectionDateChar1"/>
          <w:rFonts w:asciiTheme="minorHAnsi" w:hAnsiTheme="minorHAnsi"/>
          <w:bCs/>
          <w:color w:val="auto"/>
          <w:szCs w:val="24"/>
        </w:rPr>
        <w:t>2011] |</w:t>
      </w:r>
      <w:r>
        <w:rPr>
          <w:rStyle w:val="SubsectionDateChar1"/>
          <w:rFonts w:asciiTheme="minorHAnsi" w:hAnsiTheme="minorHAnsi"/>
          <w:bCs/>
          <w:color w:val="auto"/>
          <w:szCs w:val="24"/>
        </w:rPr>
        <w:t xml:space="preserve"> [15</w:t>
      </w:r>
      <w:r w:rsidRPr="00AB5D53">
        <w:rPr>
          <w:rStyle w:val="SubsectionDateChar1"/>
          <w:rFonts w:asciiTheme="minorHAnsi" w:hAnsiTheme="minorHAnsi"/>
          <w:bCs/>
          <w:color w:val="auto"/>
          <w:szCs w:val="24"/>
          <w:vertAlign w:val="superscript"/>
        </w:rPr>
        <w:t>th</w:t>
      </w:r>
      <w:r>
        <w:rPr>
          <w:rStyle w:val="SubsectionDateChar1"/>
          <w:rFonts w:asciiTheme="minorHAnsi" w:hAnsiTheme="minorHAnsi"/>
          <w:bCs/>
          <w:color w:val="auto"/>
          <w:szCs w:val="24"/>
        </w:rPr>
        <w:t xml:space="preserve"> May,2012]</w:t>
      </w:r>
      <w:r w:rsidR="007032F1" w:rsidRPr="007032F1">
        <w:rPr>
          <w:rStyle w:val="SubsectionDateChar1"/>
          <w:rFonts w:asciiTheme="minorHAnsi" w:hAnsiTheme="minorHAnsi"/>
          <w:bCs/>
          <w:color w:val="auto"/>
          <w:szCs w:val="24"/>
        </w:rPr>
        <w:t xml:space="preserve"> </w:t>
      </w:r>
      <w:r w:rsidR="007032F1" w:rsidRPr="007032F1">
        <w:rPr>
          <w:rFonts w:asciiTheme="minorHAnsi" w:hAnsiTheme="minorHAnsi"/>
          <w:bCs/>
          <w:color w:val="auto"/>
          <w:szCs w:val="24"/>
        </w:rPr>
        <w:t xml:space="preserve">Driver </w:t>
      </w:r>
      <w:r w:rsidR="007032F1" w:rsidRPr="007032F1">
        <w:rPr>
          <w:rFonts w:asciiTheme="minorHAnsi" w:hAnsiTheme="minorHAnsi"/>
          <w:bCs/>
          <w:color w:val="auto"/>
          <w:szCs w:val="24"/>
          <w:rtl/>
          <w:lang w:bidi="ar-BH"/>
        </w:rPr>
        <w:t>/</w:t>
      </w:r>
      <w:r w:rsidR="007032F1" w:rsidRPr="007032F1">
        <w:rPr>
          <w:rFonts w:asciiTheme="minorHAnsi" w:hAnsiTheme="minorHAnsi"/>
          <w:bCs/>
          <w:color w:val="auto"/>
          <w:szCs w:val="24"/>
          <w:lang w:bidi="ar-BH"/>
        </w:rPr>
        <w:t xml:space="preserve"> supervisor </w:t>
      </w:r>
    </w:p>
    <w:p w:rsidR="00B86C25" w:rsidRDefault="007032F1" w:rsidP="00AB5D53">
      <w:pPr>
        <w:spacing w:line="240" w:lineRule="auto"/>
        <w:rPr>
          <w:color w:val="auto"/>
        </w:rPr>
      </w:pPr>
      <w:r w:rsidRPr="007032F1">
        <w:rPr>
          <w:b/>
          <w:bCs/>
          <w:color w:val="auto"/>
          <w:sz w:val="24"/>
          <w:szCs w:val="24"/>
        </w:rPr>
        <w:t>Al-hallaq contracting</w:t>
      </w:r>
      <w:r w:rsidR="00AB5D53">
        <w:rPr>
          <w:b/>
          <w:bCs/>
          <w:color w:val="auto"/>
          <w:sz w:val="24"/>
          <w:szCs w:val="24"/>
        </w:rPr>
        <w:t xml:space="preserve"> </w:t>
      </w:r>
    </w:p>
    <w:p w:rsidR="00D74E3F" w:rsidRPr="002E1ACD" w:rsidRDefault="00790C71" w:rsidP="00AB5D53">
      <w:pPr>
        <w:pStyle w:val="Section"/>
        <w:rPr>
          <w:color w:val="auto"/>
        </w:rPr>
      </w:pPr>
      <w:r w:rsidRPr="002E1ACD">
        <w:rPr>
          <w:color w:val="auto"/>
        </w:rPr>
        <w:t>Skills</w:t>
      </w:r>
      <w:r w:rsidR="008725F1" w:rsidRPr="002E1ACD">
        <w:rPr>
          <w:color w:val="auto"/>
        </w:rPr>
        <w:t xml:space="preserve"> </w:t>
      </w:r>
    </w:p>
    <w:p w:rsidR="005F1451" w:rsidRPr="002E1ACD" w:rsidRDefault="005F1451" w:rsidP="00AB5D53">
      <w:pPr>
        <w:pStyle w:val="ListBullet2"/>
        <w:spacing w:line="240" w:lineRule="auto"/>
        <w:rPr>
          <w:color w:val="auto"/>
          <w:sz w:val="32"/>
          <w:szCs w:val="28"/>
        </w:rPr>
      </w:pPr>
      <w:r w:rsidRPr="002E1ACD">
        <w:rPr>
          <w:color w:val="auto"/>
          <w:sz w:val="32"/>
          <w:szCs w:val="28"/>
        </w:rPr>
        <w:t>Team work</w:t>
      </w:r>
    </w:p>
    <w:p w:rsidR="005F1451" w:rsidRPr="002E1ACD" w:rsidRDefault="005F1451" w:rsidP="00AB5D53">
      <w:pPr>
        <w:pStyle w:val="ListBullet2"/>
        <w:spacing w:line="240" w:lineRule="auto"/>
        <w:rPr>
          <w:color w:val="auto"/>
          <w:sz w:val="32"/>
          <w:szCs w:val="28"/>
        </w:rPr>
      </w:pPr>
      <w:r w:rsidRPr="002E1ACD">
        <w:rPr>
          <w:color w:val="auto"/>
          <w:sz w:val="32"/>
          <w:szCs w:val="28"/>
        </w:rPr>
        <w:lastRenderedPageBreak/>
        <w:t xml:space="preserve">Time management </w:t>
      </w:r>
    </w:p>
    <w:p w:rsidR="005F1451" w:rsidRPr="002E1ACD" w:rsidRDefault="005F1451" w:rsidP="00AB5D53">
      <w:pPr>
        <w:pStyle w:val="ListBullet2"/>
        <w:spacing w:line="240" w:lineRule="auto"/>
        <w:rPr>
          <w:color w:val="auto"/>
          <w:sz w:val="32"/>
          <w:szCs w:val="28"/>
        </w:rPr>
      </w:pPr>
      <w:r w:rsidRPr="002E1ACD">
        <w:rPr>
          <w:color w:val="auto"/>
          <w:sz w:val="32"/>
          <w:szCs w:val="28"/>
        </w:rPr>
        <w:t>Work organization</w:t>
      </w:r>
    </w:p>
    <w:p w:rsidR="005F1451" w:rsidRPr="002E1ACD" w:rsidRDefault="005F1451" w:rsidP="00AB5D53">
      <w:pPr>
        <w:pStyle w:val="ListBullet2"/>
        <w:spacing w:line="240" w:lineRule="auto"/>
        <w:rPr>
          <w:color w:val="auto"/>
          <w:sz w:val="32"/>
          <w:szCs w:val="40"/>
        </w:rPr>
      </w:pPr>
      <w:r w:rsidRPr="002E1ACD">
        <w:rPr>
          <w:color w:val="auto"/>
          <w:sz w:val="32"/>
          <w:szCs w:val="28"/>
        </w:rPr>
        <w:t>Administration and Managemen</w:t>
      </w:r>
      <w:r w:rsidRPr="002E1ACD">
        <w:rPr>
          <w:color w:val="auto"/>
          <w:sz w:val="32"/>
          <w:szCs w:val="40"/>
        </w:rPr>
        <w:t>t</w:t>
      </w:r>
    </w:p>
    <w:p w:rsidR="006E73C9" w:rsidRPr="002E1ACD" w:rsidRDefault="000D1F8F" w:rsidP="00AB5D53">
      <w:pPr>
        <w:pStyle w:val="ListBullet2"/>
        <w:spacing w:line="240" w:lineRule="auto"/>
        <w:rPr>
          <w:color w:val="auto"/>
          <w:sz w:val="32"/>
          <w:szCs w:val="40"/>
        </w:rPr>
      </w:pPr>
      <w:r w:rsidRPr="002E1ACD">
        <w:rPr>
          <w:color w:val="auto"/>
          <w:sz w:val="32"/>
          <w:szCs w:val="40"/>
        </w:rPr>
        <w:t>Equipment’s</w:t>
      </w:r>
      <w:r w:rsidR="006E73C9" w:rsidRPr="002E1ACD">
        <w:rPr>
          <w:color w:val="auto"/>
          <w:sz w:val="32"/>
          <w:szCs w:val="40"/>
        </w:rPr>
        <w:t xml:space="preserve"> maintenance  </w:t>
      </w:r>
    </w:p>
    <w:p w:rsidR="006E73C9" w:rsidRPr="002E1ACD" w:rsidRDefault="006E73C9" w:rsidP="00AB5D53">
      <w:pPr>
        <w:pStyle w:val="ListBullet2"/>
        <w:spacing w:line="240" w:lineRule="auto"/>
        <w:rPr>
          <w:color w:val="auto"/>
          <w:sz w:val="32"/>
          <w:szCs w:val="40"/>
        </w:rPr>
      </w:pPr>
      <w:r w:rsidRPr="002E1ACD">
        <w:rPr>
          <w:color w:val="auto"/>
          <w:sz w:val="32"/>
          <w:szCs w:val="40"/>
        </w:rPr>
        <w:t>Troubleshooting</w:t>
      </w:r>
    </w:p>
    <w:p w:rsidR="006E73C9" w:rsidRPr="002E1ACD" w:rsidRDefault="006E73C9" w:rsidP="00AB5D53">
      <w:pPr>
        <w:pStyle w:val="ListBullet2"/>
        <w:spacing w:line="240" w:lineRule="auto"/>
        <w:rPr>
          <w:color w:val="auto"/>
          <w:sz w:val="32"/>
          <w:szCs w:val="40"/>
        </w:rPr>
      </w:pPr>
      <w:r w:rsidRPr="002E1ACD">
        <w:rPr>
          <w:color w:val="auto"/>
          <w:sz w:val="32"/>
          <w:szCs w:val="40"/>
        </w:rPr>
        <w:t xml:space="preserve">Repairing </w:t>
      </w:r>
    </w:p>
    <w:p w:rsidR="006E73C9" w:rsidRPr="002E1ACD" w:rsidRDefault="006E73C9" w:rsidP="00AB5D53">
      <w:pPr>
        <w:pStyle w:val="ListBullet2"/>
        <w:spacing w:line="240" w:lineRule="auto"/>
        <w:rPr>
          <w:color w:val="auto"/>
          <w:sz w:val="32"/>
          <w:szCs w:val="40"/>
        </w:rPr>
      </w:pPr>
      <w:r w:rsidRPr="002E1ACD">
        <w:rPr>
          <w:color w:val="auto"/>
          <w:sz w:val="32"/>
          <w:szCs w:val="40"/>
        </w:rPr>
        <w:t xml:space="preserve">Active learner </w:t>
      </w:r>
    </w:p>
    <w:p w:rsidR="006E73C9" w:rsidRPr="002E1ACD" w:rsidRDefault="006E73C9" w:rsidP="00AB5D53">
      <w:pPr>
        <w:pStyle w:val="ListBullet2"/>
        <w:spacing w:line="240" w:lineRule="auto"/>
        <w:rPr>
          <w:color w:val="auto"/>
          <w:sz w:val="32"/>
          <w:szCs w:val="40"/>
        </w:rPr>
      </w:pPr>
      <w:r w:rsidRPr="002E1ACD">
        <w:rPr>
          <w:color w:val="auto"/>
          <w:sz w:val="32"/>
          <w:szCs w:val="40"/>
        </w:rPr>
        <w:t xml:space="preserve">Critical thinking </w:t>
      </w:r>
    </w:p>
    <w:p w:rsidR="006E73C9" w:rsidRPr="002E1ACD" w:rsidRDefault="006E73C9" w:rsidP="00AB5D53">
      <w:pPr>
        <w:pStyle w:val="ListBullet2"/>
        <w:spacing w:line="240" w:lineRule="auto"/>
        <w:rPr>
          <w:color w:val="auto"/>
          <w:sz w:val="32"/>
          <w:szCs w:val="32"/>
        </w:rPr>
      </w:pPr>
      <w:r w:rsidRPr="002E1ACD">
        <w:rPr>
          <w:color w:val="auto"/>
          <w:sz w:val="32"/>
          <w:szCs w:val="32"/>
        </w:rPr>
        <w:t>Stress Tolerance</w:t>
      </w:r>
    </w:p>
    <w:p w:rsidR="008725F1" w:rsidRPr="002E1ACD" w:rsidRDefault="008725F1" w:rsidP="00AB5D53">
      <w:pPr>
        <w:pStyle w:val="ListBullet2"/>
        <w:numPr>
          <w:ilvl w:val="0"/>
          <w:numId w:val="0"/>
        </w:numPr>
        <w:spacing w:line="240" w:lineRule="auto"/>
        <w:ind w:left="720" w:hanging="360"/>
        <w:rPr>
          <w:color w:val="auto"/>
          <w:sz w:val="32"/>
          <w:szCs w:val="28"/>
        </w:rPr>
      </w:pPr>
    </w:p>
    <w:p w:rsidR="008725F1" w:rsidRPr="002E1ACD" w:rsidRDefault="008725F1" w:rsidP="00AB5D53">
      <w:pPr>
        <w:pStyle w:val="Subsection"/>
        <w:rPr>
          <w:color w:val="auto"/>
          <w:sz w:val="32"/>
          <w:szCs w:val="28"/>
        </w:rPr>
      </w:pPr>
      <w:r w:rsidRPr="002E1ACD">
        <w:rPr>
          <w:color w:val="auto"/>
        </w:rPr>
        <w:t>Languages:</w:t>
      </w:r>
    </w:p>
    <w:p w:rsidR="008725F1" w:rsidRPr="000D1F8F" w:rsidRDefault="008725F1" w:rsidP="00AB5D53">
      <w:pPr>
        <w:pStyle w:val="ListBullet2"/>
        <w:spacing w:line="240" w:lineRule="auto"/>
        <w:rPr>
          <w:color w:val="auto"/>
          <w:szCs w:val="22"/>
        </w:rPr>
      </w:pPr>
      <w:r w:rsidRPr="000D1F8F">
        <w:rPr>
          <w:color w:val="auto"/>
          <w:szCs w:val="22"/>
        </w:rPr>
        <w:t xml:space="preserve">Arabic </w:t>
      </w:r>
    </w:p>
    <w:p w:rsidR="0047608C" w:rsidRPr="000D1F8F" w:rsidRDefault="008725F1" w:rsidP="00AB5D53">
      <w:pPr>
        <w:pStyle w:val="ListBullet2"/>
        <w:spacing w:line="240" w:lineRule="auto"/>
        <w:rPr>
          <w:color w:val="auto"/>
          <w:szCs w:val="22"/>
        </w:rPr>
      </w:pPr>
      <w:r w:rsidRPr="000D1F8F">
        <w:rPr>
          <w:color w:val="auto"/>
          <w:szCs w:val="22"/>
        </w:rPr>
        <w:t xml:space="preserve">English </w:t>
      </w:r>
      <w:r w:rsidR="0047608C" w:rsidRPr="000D1F8F">
        <w:rPr>
          <w:color w:val="auto"/>
          <w:szCs w:val="22"/>
        </w:rPr>
        <w:t xml:space="preserve"> </w:t>
      </w:r>
    </w:p>
    <w:p w:rsidR="00D74E3F" w:rsidRPr="000D1F8F" w:rsidRDefault="000D1F8F" w:rsidP="00AB5D53">
      <w:pPr>
        <w:pStyle w:val="ListBullet2"/>
        <w:spacing w:line="240" w:lineRule="auto"/>
        <w:rPr>
          <w:szCs w:val="22"/>
        </w:rPr>
      </w:pPr>
      <w:r w:rsidRPr="000D1F8F">
        <w:rPr>
          <w:szCs w:val="22"/>
        </w:rPr>
        <w:t>Indian</w:t>
      </w:r>
      <w:r w:rsidR="007032F1">
        <w:rPr>
          <w:szCs w:val="22"/>
        </w:rPr>
        <w:t xml:space="preserve"> speaking only</w:t>
      </w:r>
      <w:r w:rsidRPr="000D1F8F">
        <w:rPr>
          <w:szCs w:val="22"/>
        </w:rPr>
        <w:t xml:space="preserve"> </w:t>
      </w:r>
    </w:p>
    <w:sectPr w:rsidR="00D74E3F" w:rsidRPr="000D1F8F" w:rsidSect="001363DE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49" w:rsidRDefault="00281549">
      <w:r>
        <w:separator/>
      </w:r>
    </w:p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</w:endnote>
  <w:endnote w:type="continuationSeparator" w:id="0">
    <w:p w:rsidR="00281549" w:rsidRDefault="00281549">
      <w:r>
        <w:continuationSeparator/>
      </w:r>
    </w:p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E2C" w:rsidRDefault="00571E2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5569571D666541C1A5D7371C62EADB9A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71E2C" w:rsidRDefault="00571E2C">
                              <w:pPr>
                                <w:pStyle w:val="GrayText"/>
                              </w:pPr>
                              <w:r>
                                <w:rPr>
                                  <w:rFonts w:hint="cs"/>
                                  <w:lang w:bidi="ar-BH"/>
                                </w:rPr>
                                <w:t>Hussain Ebrahim Fardan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5569571D666541C1A5D7371C62EADB9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571E2C" w:rsidRDefault="00571E2C">
                        <w:pPr>
                          <w:pStyle w:val="GrayText"/>
                        </w:pPr>
                        <w:r>
                          <w:rPr>
                            <w:rFonts w:hint="cs"/>
                            <w:lang w:bidi="ar-BH"/>
                          </w:rPr>
                          <w:t>Hussain Ebrahim Fardan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A674EBA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E2C" w:rsidRDefault="00571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dd [3204]" stroked="f">
              <v:textbox inset="0,0,0,0">
                <w:txbxContent>
                  <w:p w:rsidR="00571E2C" w:rsidRDefault="00571E2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E2C" w:rsidRDefault="00571E2C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635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71E2C" w:rsidRDefault="00571E2C">
                              <w:pPr>
                                <w:pStyle w:val="GrayText"/>
                              </w:pPr>
                              <w:r>
                                <w:rPr>
                                  <w:rFonts w:hint="cs"/>
                                  <w:lang w:bidi="ar-BH"/>
                                </w:rPr>
                                <w:t>Hussain Ebrahim Fardan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BAZH1v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571E2C" w:rsidRDefault="00571E2C">
                        <w:pPr>
                          <w:pStyle w:val="GrayText"/>
                        </w:pPr>
                        <w:r>
                          <w:rPr>
                            <w:rFonts w:hint="cs"/>
                            <w:lang w:bidi="ar-BH"/>
                          </w:rPr>
                          <w:t>Hussain Ebrahim Fardan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875" cy="9438640"/>
              <wp:effectExtent l="14605" t="6350" r="10795" b="1333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87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F7CB465" id="AutoShape 19" o:spid="_x0000_s1026" style="position:absolute;margin-left:0;margin-top:0;width:561.25pt;height:743.2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Wpg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E2C" w:rsidRDefault="00571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11A69" w:rsidRPr="00411A6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dd [3204]" stroked="f">
              <v:textbox inset="0,0,0,0">
                <w:txbxContent>
                  <w:p w:rsidR="00571E2C" w:rsidRDefault="00571E2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11A69" w:rsidRPr="00411A6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571E2C" w:rsidRDefault="00571E2C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E2C" w:rsidRDefault="00571E2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8510" cy="9434195"/>
              <wp:effectExtent l="13970" t="6350" r="10795" b="825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8510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5EE3A45" id="AutoShape 11" o:spid="_x0000_s1026" style="position:absolute;margin-left:0;margin-top:0;width:561.3pt;height:742.8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0" r="635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E2C" w:rsidRDefault="00571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dd [3204]" stroked="f">
              <v:textbox inset="0,0,0,0">
                <w:txbxContent>
                  <w:p w:rsidR="00571E2C" w:rsidRDefault="00571E2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49" w:rsidRDefault="00281549">
      <w:r>
        <w:separator/>
      </w:r>
    </w:p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</w:footnote>
  <w:footnote w:type="continuationSeparator" w:id="0">
    <w:p w:rsidR="00281549" w:rsidRDefault="00281549">
      <w:r>
        <w:continuationSeparator/>
      </w:r>
    </w:p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  <w:p w:rsidR="00281549" w:rsidRDefault="002815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969696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69696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AEAEA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DDDDD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5A5A5" w:themeColor="accent1" w:themeShade="BF"/>
      </w:rPr>
    </w:lvl>
  </w:abstractNum>
  <w:abstractNum w:abstractNumId="5" w15:restartNumberingAfterBreak="0">
    <w:nsid w:val="086A797F"/>
    <w:multiLevelType w:val="hybridMultilevel"/>
    <w:tmpl w:val="B958E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51"/>
    <w:rsid w:val="000D1F8F"/>
    <w:rsid w:val="000F451C"/>
    <w:rsid w:val="001363DE"/>
    <w:rsid w:val="00151651"/>
    <w:rsid w:val="0019016B"/>
    <w:rsid w:val="001E59C9"/>
    <w:rsid w:val="00281549"/>
    <w:rsid w:val="002E1ACD"/>
    <w:rsid w:val="003A4056"/>
    <w:rsid w:val="00411A69"/>
    <w:rsid w:val="0047608C"/>
    <w:rsid w:val="00556C40"/>
    <w:rsid w:val="00571E2C"/>
    <w:rsid w:val="005E4719"/>
    <w:rsid w:val="005F1451"/>
    <w:rsid w:val="006249E8"/>
    <w:rsid w:val="00674C25"/>
    <w:rsid w:val="006E59B7"/>
    <w:rsid w:val="006E73C9"/>
    <w:rsid w:val="0070081C"/>
    <w:rsid w:val="007032F1"/>
    <w:rsid w:val="00790C71"/>
    <w:rsid w:val="007B1134"/>
    <w:rsid w:val="008725F1"/>
    <w:rsid w:val="008807B5"/>
    <w:rsid w:val="0093386D"/>
    <w:rsid w:val="0095139F"/>
    <w:rsid w:val="00974ED1"/>
    <w:rsid w:val="00AB5D53"/>
    <w:rsid w:val="00AD16CD"/>
    <w:rsid w:val="00B86C25"/>
    <w:rsid w:val="00C27795"/>
    <w:rsid w:val="00D525A9"/>
    <w:rsid w:val="00D74E3F"/>
    <w:rsid w:val="00E37FCF"/>
    <w:rsid w:val="00E86FED"/>
    <w:rsid w:val="00EA6670"/>
    <w:rsid w:val="00F258A7"/>
    <w:rsid w:val="00F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03F29B"/>
  <w15:docId w15:val="{DE864C40-A6BB-4228-9644-824B0D30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A5A5A5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A5A5A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DDDDD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07070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07070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4A4A4A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4A4A4A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DDDDD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DDDDD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A5A5A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A5A5A5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DDDDD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07070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07070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4A4A4A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4A4A4A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DDDDD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DDDDD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DDDDD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DDDDD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DDDDD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B2B2B2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A5A5A5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A5A5A5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4D4D4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4D4D4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07070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07070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AEAEA" w:themeColor="accent1" w:themeTint="99"/>
        <w:left w:val="single" w:sz="24" w:space="10" w:color="DDDDDD" w:themeColor="accent1"/>
        <w:bottom w:val="single" w:sz="36" w:space="10" w:color="969696" w:themeColor="accent3"/>
        <w:right w:val="single" w:sz="24" w:space="10" w:color="DDDDDD" w:themeColor="accent1"/>
      </w:pBdr>
      <w:shd w:val="clear" w:color="auto" w:fill="DDDDDD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858585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AEAEA" w:themeColor="accent1" w:themeTint="99"/>
        <w:bottom w:val="single" w:sz="24" w:space="10" w:color="EAEAEA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B2B2B2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5F5F5F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DDDDD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4D4D4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B2B2B2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DDDDD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000000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DDDDD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000000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1363DE"/>
    <w:rPr>
      <w:rFonts w:asciiTheme="majorHAnsi" w:hAnsiTheme="majorHAnsi" w:cs="Times New Roman"/>
      <w:b/>
      <w:color w:val="B2B2B2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DDDDD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B2B2B2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7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7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l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A2A06A861046E299C28893D53D6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5F7E3-1623-4FF4-8A37-2BE2D807CDBC}"/>
      </w:docPartPr>
      <w:docPartBody>
        <w:p w:rsidR="002F396F" w:rsidRDefault="00186CFC">
          <w:pPr>
            <w:pStyle w:val="D4A2A06A861046E299C28893D53D628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D3CED5E55EC4D46A624815ED8AD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EC2B-3B4C-45E3-83E6-581530FF4ED0}"/>
      </w:docPartPr>
      <w:docPartBody>
        <w:p w:rsidR="002F396F" w:rsidRDefault="00186CFC">
          <w:pPr>
            <w:pStyle w:val="0D3CED5E55EC4D46A624815ED8AD62DA"/>
          </w:pPr>
          <w:r>
            <w:t>[Type your name]</w:t>
          </w:r>
        </w:p>
      </w:docPartBody>
    </w:docPart>
    <w:docPart>
      <w:docPartPr>
        <w:name w:val="5569571D666541C1A5D7371C62EAD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6740-88E9-4E69-9F2F-A27D20D8B2D9}"/>
      </w:docPartPr>
      <w:docPartBody>
        <w:p w:rsidR="002F396F" w:rsidRDefault="00186CFC">
          <w:pPr>
            <w:pStyle w:val="5569571D666541C1A5D7371C62EADB9A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6CFC"/>
    <w:rsid w:val="0005637A"/>
    <w:rsid w:val="00123AC7"/>
    <w:rsid w:val="00186CFC"/>
    <w:rsid w:val="002F396F"/>
    <w:rsid w:val="00470C02"/>
    <w:rsid w:val="00617DA9"/>
    <w:rsid w:val="006B4F2F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96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96F"/>
    <w:rPr>
      <w:color w:val="808080"/>
    </w:rPr>
  </w:style>
  <w:style w:type="paragraph" w:customStyle="1" w:styleId="D4A2A06A861046E299C28893D53D6286">
    <w:name w:val="D4A2A06A861046E299C28893D53D6286"/>
    <w:rsid w:val="002F396F"/>
    <w:pPr>
      <w:bidi/>
    </w:pPr>
  </w:style>
  <w:style w:type="paragraph" w:customStyle="1" w:styleId="0D3CED5E55EC4D46A624815ED8AD62DA">
    <w:name w:val="0D3CED5E55EC4D46A624815ED8AD62DA"/>
    <w:rsid w:val="002F396F"/>
    <w:pPr>
      <w:bidi/>
    </w:pPr>
  </w:style>
  <w:style w:type="paragraph" w:customStyle="1" w:styleId="0E27DA66BDDD46749F7CE14F88240AAC">
    <w:name w:val="0E27DA66BDDD46749F7CE14F88240AAC"/>
    <w:rsid w:val="002F396F"/>
    <w:pPr>
      <w:bidi/>
    </w:pPr>
  </w:style>
  <w:style w:type="paragraph" w:customStyle="1" w:styleId="1547C6F241344F6FAB3101A51D56A7DD">
    <w:name w:val="1547C6F241344F6FAB3101A51D56A7DD"/>
    <w:rsid w:val="002F396F"/>
    <w:pPr>
      <w:bidi/>
    </w:pPr>
  </w:style>
  <w:style w:type="paragraph" w:customStyle="1" w:styleId="B872999B7D1B4EFD8D70A832A29CFC66">
    <w:name w:val="B872999B7D1B4EFD8D70A832A29CFC66"/>
    <w:rsid w:val="002F396F"/>
    <w:pPr>
      <w:bidi/>
    </w:pPr>
  </w:style>
  <w:style w:type="paragraph" w:customStyle="1" w:styleId="28A3D028F32C4C16ADAF812D34ABA3EE">
    <w:name w:val="28A3D028F32C4C16ADAF812D34ABA3EE"/>
    <w:rsid w:val="002F396F"/>
    <w:pPr>
      <w:bidi/>
    </w:pPr>
  </w:style>
  <w:style w:type="paragraph" w:customStyle="1" w:styleId="263ECDB30ABC410E8849522F3E7508C6">
    <w:name w:val="263ECDB30ABC410E8849522F3E7508C6"/>
    <w:rsid w:val="002F396F"/>
    <w:pPr>
      <w:bidi/>
    </w:pPr>
  </w:style>
  <w:style w:type="character" w:customStyle="1" w:styleId="SubsectionDateChar1">
    <w:name w:val="Subsection Date Char1"/>
    <w:basedOn w:val="DefaultParagraphFont"/>
    <w:link w:val="SubsectionDate"/>
    <w:rsid w:val="002F396F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2F396F"/>
    <w:pPr>
      <w:bidi w:val="0"/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EF546E4F69954E618BCE05C50D30EF9C">
    <w:name w:val="EF546E4F69954E618BCE05C50D30EF9C"/>
    <w:rsid w:val="002F396F"/>
    <w:pPr>
      <w:bidi/>
    </w:pPr>
  </w:style>
  <w:style w:type="paragraph" w:customStyle="1" w:styleId="414E399220AE4FF0AB16030BA4993D7E">
    <w:name w:val="414E399220AE4FF0AB16030BA4993D7E"/>
    <w:rsid w:val="002F396F"/>
    <w:pPr>
      <w:bidi/>
    </w:pPr>
  </w:style>
  <w:style w:type="paragraph" w:customStyle="1" w:styleId="DAE037C962D0411BA2F561AB9E8B4040">
    <w:name w:val="DAE037C962D0411BA2F561AB9E8B4040"/>
    <w:rsid w:val="002F396F"/>
    <w:pPr>
      <w:bidi/>
    </w:pPr>
  </w:style>
  <w:style w:type="paragraph" w:customStyle="1" w:styleId="96537177FBE941FA8385478A73BDDB5D">
    <w:name w:val="96537177FBE941FA8385478A73BDDB5D"/>
    <w:rsid w:val="002F396F"/>
    <w:pPr>
      <w:bidi/>
    </w:pPr>
  </w:style>
  <w:style w:type="paragraph" w:customStyle="1" w:styleId="3A61E4D867234C379EF5B393C60DBD25">
    <w:name w:val="3A61E4D867234C379EF5B393C60DBD25"/>
    <w:rsid w:val="002F396F"/>
    <w:pPr>
      <w:bidi/>
    </w:pPr>
  </w:style>
  <w:style w:type="paragraph" w:customStyle="1" w:styleId="5040CD925FDC44FABAAF5C44AD407326">
    <w:name w:val="5040CD925FDC44FABAAF5C44AD407326"/>
    <w:rsid w:val="002F396F"/>
    <w:pPr>
      <w:bidi/>
    </w:pPr>
  </w:style>
  <w:style w:type="character" w:customStyle="1" w:styleId="subsectiondatechar">
    <w:name w:val="subsectiondatechar"/>
    <w:basedOn w:val="DefaultParagraphFont"/>
    <w:rsid w:val="002F396F"/>
  </w:style>
  <w:style w:type="paragraph" w:customStyle="1" w:styleId="475EFC548B27431392C6EBBDD5EE3BC3">
    <w:name w:val="475EFC548B27431392C6EBBDD5EE3BC3"/>
    <w:rsid w:val="002F396F"/>
    <w:pPr>
      <w:bidi/>
    </w:pPr>
  </w:style>
  <w:style w:type="paragraph" w:customStyle="1" w:styleId="2644B916DDB5425B874AD9F36D1F82EA">
    <w:name w:val="2644B916DDB5425B874AD9F36D1F82EA"/>
    <w:rsid w:val="002F396F"/>
    <w:pPr>
      <w:bidi/>
    </w:pPr>
  </w:style>
  <w:style w:type="paragraph" w:customStyle="1" w:styleId="5AD9500CAA484A3CB59F97E5B5BE0EEC">
    <w:name w:val="5AD9500CAA484A3CB59F97E5B5BE0EEC"/>
    <w:rsid w:val="002F396F"/>
    <w:pPr>
      <w:bidi/>
    </w:pPr>
  </w:style>
  <w:style w:type="paragraph" w:customStyle="1" w:styleId="0474676CB16A4B0A984AFAC2E5615734">
    <w:name w:val="0474676CB16A4B0A984AFAC2E5615734"/>
    <w:rsid w:val="002F396F"/>
    <w:pPr>
      <w:bidi/>
    </w:pPr>
  </w:style>
  <w:style w:type="paragraph" w:customStyle="1" w:styleId="5569571D666541C1A5D7371C62EADB9A">
    <w:name w:val="5569571D666541C1A5D7371C62EADB9A"/>
    <w:rsid w:val="002F396F"/>
    <w:pPr>
      <w:bidi/>
    </w:pPr>
  </w:style>
  <w:style w:type="paragraph" w:customStyle="1" w:styleId="4157CD8D046149A7BB59030A31F30DEC">
    <w:name w:val="4157CD8D046149A7BB59030A31F30DEC"/>
    <w:rsid w:val="002F396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E58FEFB-FB6B-4A0B-9F9E-9729BACC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26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creator>Hussain Ebrahim Fardan</dc:creator>
  <cp:lastModifiedBy>User</cp:lastModifiedBy>
  <cp:revision>3</cp:revision>
  <cp:lastPrinted>2014-12-14T11:52:00Z</cp:lastPrinted>
  <dcterms:created xsi:type="dcterms:W3CDTF">2019-05-24T22:09:00Z</dcterms:created>
  <dcterms:modified xsi:type="dcterms:W3CDTF">2019-05-26T12:53:00Z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