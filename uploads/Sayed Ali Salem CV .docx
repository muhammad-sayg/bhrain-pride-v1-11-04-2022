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590"/>
        <w:gridCol w:w="4770"/>
      </w:tblGrid>
      <w:tr w:rsidR="00D92B95" w:rsidTr="00F57CCC">
        <w:tc>
          <w:tcPr>
            <w:tcW w:w="4590" w:type="dxa"/>
            <w:vAlign w:val="bottom"/>
          </w:tcPr>
          <w:p w:rsidR="00C84833" w:rsidRDefault="002561E4" w:rsidP="007503E8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804A8CF87D764B928838BCCF21FA8C1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503E8">
                  <w:t>Sayed Ali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613F935A4ACC4026AAB7DAF60F64E7E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7503E8">
                  <w:t>Salem</w:t>
                </w:r>
              </w:sdtContent>
            </w:sdt>
          </w:p>
        </w:tc>
        <w:tc>
          <w:tcPr>
            <w:tcW w:w="477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306"/>
              <w:gridCol w:w="464"/>
            </w:tblGrid>
            <w:tr w:rsidR="00932D92" w:rsidRPr="009D0878" w:rsidTr="00F57CCC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2561E4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AD68A78BE5E4483928C0B3B1F78895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57CCC" w:rsidRPr="00F57CCC">
                        <w:t>KARRANAH</w:t>
                      </w:r>
                      <w:r w:rsidR="00F57CCC">
                        <w:t xml:space="preserve">, Block </w:t>
                      </w:r>
                      <w:r w:rsidR="00F57CCC" w:rsidRPr="00F57CCC">
                        <w:t>458,</w:t>
                      </w:r>
                      <w:r w:rsidR="00F57CCC">
                        <w:t xml:space="preserve"> </w:t>
                      </w:r>
                      <w:r w:rsidR="00F57CCC" w:rsidRPr="00F57CCC">
                        <w:t>Road</w:t>
                      </w:r>
                      <w:r w:rsidR="00F57CCC">
                        <w:t xml:space="preserve"> </w:t>
                      </w:r>
                      <w:r w:rsidR="00F57CCC" w:rsidRPr="00F57CCC">
                        <w:t>5829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C26B49" wp14:editId="549A722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5E9E2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F57CCC">
              <w:sdt>
                <w:sdtPr>
                  <w:alias w:val="Enter phone:"/>
                  <w:tag w:val="Enter phone:"/>
                  <w:id w:val="-1849400302"/>
                  <w:placeholder>
                    <w:docPart w:val="124B89EAB57A4CCF9945132DF165FB8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57CCC" w:rsidP="00F57CCC">
                      <w:pPr>
                        <w:pStyle w:val="ContactInfo"/>
                      </w:pPr>
                      <w:r w:rsidRPr="00F57CCC">
                        <w:t>+97332313126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4197F68" wp14:editId="213998B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A931D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F57CCC">
              <w:sdt>
                <w:sdtPr>
                  <w:alias w:val="Enter email:"/>
                  <w:tag w:val="Enter email:"/>
                  <w:id w:val="-675184368"/>
                  <w:placeholder>
                    <w:docPart w:val="1F8936ED42EC4FCEB515A19BC076952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80212C" w:rsidP="00932D92">
                      <w:pPr>
                        <w:pStyle w:val="ContactInfo"/>
                      </w:pPr>
                      <w:r>
                        <w:t>Alidheya.salem@gmail.com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A384F5" wp14:editId="51308FD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74DB7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AE3194" w:rsidRDefault="007E7799">
      <w:pPr>
        <w:rPr>
          <w:sz w:val="16"/>
          <w:szCs w:val="16"/>
        </w:rPr>
      </w:pPr>
      <w:r>
        <w:rPr>
          <w:rFonts w:hint="cs"/>
          <w:sz w:val="16"/>
          <w:szCs w:val="16"/>
        </w:rPr>
        <w:t xml:space="preserve">19 years old </w:t>
      </w:r>
      <w:r w:rsidR="007B2E7F">
        <w:rPr>
          <w:sz w:val="16"/>
          <w:szCs w:val="16"/>
        </w:rPr>
        <w:t xml:space="preserve">Bahraini </w:t>
      </w:r>
      <w:r w:rsidR="000946AB">
        <w:rPr>
          <w:sz w:val="16"/>
          <w:szCs w:val="16"/>
        </w:rPr>
        <w:t xml:space="preserve">motivated UOB </w:t>
      </w:r>
      <w:r w:rsidR="008A1246">
        <w:rPr>
          <w:rFonts w:hint="cs"/>
          <w:sz w:val="16"/>
          <w:szCs w:val="16"/>
        </w:rPr>
        <w:t>student</w:t>
      </w:r>
      <w:r w:rsidR="00046C10">
        <w:rPr>
          <w:sz w:val="16"/>
          <w:szCs w:val="16"/>
        </w:rPr>
        <w:t xml:space="preserve"> </w:t>
      </w:r>
      <w:r w:rsidR="00F7274E" w:rsidRPr="00861469">
        <w:rPr>
          <w:sz w:val="16"/>
          <w:szCs w:val="16"/>
        </w:rPr>
        <w:t xml:space="preserve">who </w:t>
      </w:r>
      <w:r w:rsidR="00265675">
        <w:rPr>
          <w:sz w:val="16"/>
          <w:szCs w:val="16"/>
        </w:rPr>
        <w:t>wants</w:t>
      </w:r>
      <w:r w:rsidR="00F7274E" w:rsidRPr="00861469">
        <w:rPr>
          <w:sz w:val="16"/>
          <w:szCs w:val="16"/>
        </w:rPr>
        <w:t xml:space="preserve"> to have a </w:t>
      </w:r>
      <w:r w:rsidR="00B8001A">
        <w:rPr>
          <w:sz w:val="16"/>
          <w:szCs w:val="16"/>
        </w:rPr>
        <w:t>full-time</w:t>
      </w:r>
      <w:r w:rsidR="00911809">
        <w:rPr>
          <w:sz w:val="16"/>
          <w:szCs w:val="16"/>
        </w:rPr>
        <w:t>/part</w:t>
      </w:r>
      <w:r w:rsidR="00EE49D7">
        <w:rPr>
          <w:sz w:val="16"/>
          <w:szCs w:val="16"/>
        </w:rPr>
        <w:t xml:space="preserve"> time job to</w:t>
      </w:r>
      <w:r w:rsidR="00B8001A">
        <w:rPr>
          <w:sz w:val="16"/>
          <w:szCs w:val="16"/>
        </w:rPr>
        <w:t xml:space="preserve"> be</w:t>
      </w:r>
      <w:r w:rsidR="00EE49D7">
        <w:rPr>
          <w:sz w:val="16"/>
          <w:szCs w:val="16"/>
        </w:rPr>
        <w:t xml:space="preserve"> able to pay for </w:t>
      </w:r>
      <w:r w:rsidR="004C1C93">
        <w:rPr>
          <w:sz w:val="16"/>
          <w:szCs w:val="16"/>
        </w:rPr>
        <w:t>his</w:t>
      </w:r>
      <w:r w:rsidR="00A948DF">
        <w:rPr>
          <w:sz w:val="16"/>
          <w:szCs w:val="16"/>
        </w:rPr>
        <w:t xml:space="preserve"> college fees</w:t>
      </w:r>
      <w:r w:rsidR="00911809">
        <w:rPr>
          <w:sz w:val="16"/>
          <w:szCs w:val="16"/>
        </w:rPr>
        <w:t>.</w:t>
      </w:r>
    </w:p>
    <w:p w:rsidR="00AD13CB" w:rsidRPr="00AE3194" w:rsidRDefault="002561E4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998BB880C1BD40D0AF524BE409F1604F"/>
          </w:placeholder>
          <w:temporary/>
          <w:showingPlcHdr/>
          <w15:appearance w15:val="hidden"/>
        </w:sdtPr>
        <w:sdtEndPr/>
        <w:sdtContent>
          <w:r w:rsidR="004937AE" w:rsidRPr="00AE3194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AE3194" w:rsidTr="00564951">
        <w:tc>
          <w:tcPr>
            <w:tcW w:w="4680" w:type="dxa"/>
          </w:tcPr>
          <w:p w:rsidR="00F57CCC" w:rsidRPr="00AE3194" w:rsidRDefault="00F57CCC" w:rsidP="00BC7376">
            <w:pPr>
              <w:pStyle w:val="ListBullet"/>
              <w:numPr>
                <w:ilvl w:val="0"/>
                <w:numId w:val="4"/>
              </w:numPr>
            </w:pPr>
            <w:r w:rsidRPr="00AE3194">
              <w:t xml:space="preserve">Business Skills </w:t>
            </w:r>
          </w:p>
          <w:p w:rsidR="00F57CCC" w:rsidRDefault="00F57CCC" w:rsidP="00BC7376">
            <w:pPr>
              <w:pStyle w:val="ListBullet"/>
              <w:numPr>
                <w:ilvl w:val="0"/>
                <w:numId w:val="4"/>
              </w:numPr>
            </w:pPr>
            <w:r w:rsidRPr="00AE3194">
              <w:t>Bookkeeping</w:t>
            </w:r>
          </w:p>
          <w:p w:rsidR="009238F4" w:rsidRPr="00AE3194" w:rsidRDefault="009238F4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Basic Accounting </w:t>
            </w:r>
            <w:r w:rsidR="008C032A">
              <w:t>knowledge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Math Aptitude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Good Listener</w:t>
            </w:r>
          </w:p>
          <w:p w:rsidR="00752315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Computer Skills</w:t>
            </w:r>
          </w:p>
          <w:p w:rsidR="00015DAD" w:rsidRPr="00AE3194" w:rsidRDefault="00015DAD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MS Office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Problem Solver</w:t>
            </w:r>
          </w:p>
          <w:p w:rsidR="007503E8" w:rsidRPr="00AE3194" w:rsidRDefault="0066624D" w:rsidP="007503E8">
            <w:pPr>
              <w:pStyle w:val="ListBullet"/>
              <w:numPr>
                <w:ilvl w:val="0"/>
                <w:numId w:val="4"/>
              </w:numPr>
            </w:pPr>
            <w:r>
              <w:t>Basic managerial &amp;Organizational</w:t>
            </w:r>
            <w:r w:rsidR="007503E8" w:rsidRPr="00AE3194">
              <w:t xml:space="preserve">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Basic Cash handling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Basic Customer service skills</w:t>
            </w:r>
          </w:p>
          <w:p w:rsidR="007503E8" w:rsidRPr="00AE3194" w:rsidRDefault="007503E8" w:rsidP="007503E8">
            <w:pPr>
              <w:pStyle w:val="ListBullet"/>
              <w:numPr>
                <w:ilvl w:val="0"/>
                <w:numId w:val="4"/>
              </w:numPr>
            </w:pPr>
            <w:r w:rsidRPr="00AE3194">
              <w:t>Technical skills</w:t>
            </w:r>
          </w:p>
          <w:p w:rsidR="00752315" w:rsidRDefault="00015DAD" w:rsidP="00015DAD">
            <w:pPr>
              <w:pStyle w:val="ListBullet"/>
              <w:numPr>
                <w:ilvl w:val="0"/>
                <w:numId w:val="4"/>
              </w:numPr>
            </w:pPr>
            <w:r w:rsidRPr="00AE3194">
              <w:t>Languages [Arabic, English]</w:t>
            </w:r>
          </w:p>
          <w:p w:rsidR="00DB0A60" w:rsidRPr="00AE3194" w:rsidRDefault="00CC7CDB" w:rsidP="00015DAD">
            <w:pPr>
              <w:pStyle w:val="ListBullet"/>
              <w:numPr>
                <w:ilvl w:val="0"/>
                <w:numId w:val="4"/>
              </w:numPr>
            </w:pPr>
            <w:r>
              <w:t>Basic barista knowledge</w:t>
            </w:r>
            <w:bookmarkStart w:id="0" w:name="_GoBack"/>
            <w:bookmarkEnd w:id="0"/>
          </w:p>
        </w:tc>
      </w:tr>
    </w:tbl>
    <w:p w:rsidR="005B1D68" w:rsidRPr="00AE3194" w:rsidRDefault="002561E4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0892222EE88B446989379E1266176DED"/>
          </w:placeholder>
          <w:temporary/>
          <w:showingPlcHdr/>
          <w15:appearance w15:val="hidden"/>
        </w:sdtPr>
        <w:sdtEndPr/>
        <w:sdtContent>
          <w:r w:rsidR="004937AE" w:rsidRPr="00AE3194">
            <w:t>Experience</w:t>
          </w:r>
        </w:sdtContent>
      </w:sdt>
    </w:p>
    <w:p w:rsidR="00D413F9" w:rsidRPr="00AE3194" w:rsidRDefault="004465D0" w:rsidP="00D413F9">
      <w:pPr>
        <w:rPr>
          <w:sz w:val="16"/>
          <w:szCs w:val="16"/>
        </w:rPr>
      </w:pPr>
      <w:r>
        <w:rPr>
          <w:sz w:val="16"/>
          <w:szCs w:val="16"/>
        </w:rPr>
        <w:t>Little</w:t>
      </w:r>
      <w:r w:rsidR="005F6E4A">
        <w:rPr>
          <w:sz w:val="16"/>
          <w:szCs w:val="16"/>
        </w:rPr>
        <w:t xml:space="preserve"> </w:t>
      </w:r>
      <w:r w:rsidR="005F6E4A">
        <w:rPr>
          <w:rFonts w:hint="cs"/>
          <w:sz w:val="16"/>
          <w:szCs w:val="16"/>
        </w:rPr>
        <w:t>experience</w:t>
      </w:r>
      <w:r w:rsidR="00BB3DFE">
        <w:rPr>
          <w:rFonts w:hint="cs"/>
          <w:sz w:val="16"/>
          <w:szCs w:val="16"/>
        </w:rPr>
        <w:t xml:space="preserve">, but confident </w:t>
      </w:r>
      <w:r w:rsidR="008B6971">
        <w:rPr>
          <w:rFonts w:hint="cs"/>
          <w:sz w:val="16"/>
          <w:szCs w:val="16"/>
        </w:rPr>
        <w:t xml:space="preserve">about </w:t>
      </w:r>
      <w:r w:rsidR="006720E5">
        <w:rPr>
          <w:rFonts w:hint="cs"/>
          <w:sz w:val="16"/>
          <w:szCs w:val="16"/>
        </w:rPr>
        <w:t xml:space="preserve">grasping </w:t>
      </w:r>
      <w:r w:rsidR="001B0E69">
        <w:rPr>
          <w:rFonts w:hint="cs"/>
          <w:sz w:val="16"/>
          <w:szCs w:val="16"/>
        </w:rPr>
        <w:t>the essentials of the job.</w:t>
      </w:r>
    </w:p>
    <w:p w:rsidR="0070237E" w:rsidRPr="00AE3194" w:rsidRDefault="002561E4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B6E87310F0C437981855D33F11D60EC"/>
          </w:placeholder>
          <w:temporary/>
          <w:showingPlcHdr/>
          <w15:appearance w15:val="hidden"/>
        </w:sdtPr>
        <w:sdtEndPr/>
        <w:sdtContent>
          <w:r w:rsidR="0070237E" w:rsidRPr="00AE3194">
            <w:t>Education</w:t>
          </w:r>
        </w:sdtContent>
      </w:sdt>
    </w:p>
    <w:p w:rsidR="0070237E" w:rsidRPr="00AE3194" w:rsidRDefault="00ED6903" w:rsidP="00ED6903">
      <w:pPr>
        <w:pStyle w:val="Heading3"/>
        <w:rPr>
          <w:sz w:val="18"/>
          <w:szCs w:val="20"/>
        </w:rPr>
      </w:pPr>
      <w:r w:rsidRPr="00AE3194">
        <w:rPr>
          <w:sz w:val="18"/>
          <w:szCs w:val="20"/>
        </w:rPr>
        <w:t>In Progress</w:t>
      </w:r>
      <w:r w:rsidR="0070237E" w:rsidRPr="00AE3194">
        <w:rPr>
          <w:sz w:val="18"/>
          <w:szCs w:val="20"/>
        </w:rPr>
        <w:t xml:space="preserve"> </w:t>
      </w:r>
    </w:p>
    <w:p w:rsidR="0070237E" w:rsidRPr="00AE3194" w:rsidRDefault="00ED6903" w:rsidP="00AE3194">
      <w:pPr>
        <w:pStyle w:val="Heading2"/>
        <w:spacing w:after="0"/>
        <w:rPr>
          <w:sz w:val="24"/>
          <w:szCs w:val="22"/>
        </w:rPr>
      </w:pPr>
      <w:r w:rsidRPr="00AE3194">
        <w:rPr>
          <w:sz w:val="24"/>
          <w:szCs w:val="22"/>
        </w:rPr>
        <w:t>University of Bahrain</w:t>
      </w:r>
      <w:r w:rsidR="00E03F71" w:rsidRPr="00AE3194">
        <w:rPr>
          <w:sz w:val="24"/>
          <w:szCs w:val="22"/>
        </w:rPr>
        <w:t xml:space="preserve"> </w:t>
      </w:r>
      <w:r w:rsidR="0095272C" w:rsidRPr="00AE3194">
        <w:rPr>
          <w:sz w:val="24"/>
          <w:szCs w:val="22"/>
        </w:rPr>
        <w:t>/</w:t>
      </w:r>
      <w:r w:rsidR="0070237E" w:rsidRPr="00AE3194">
        <w:rPr>
          <w:sz w:val="24"/>
          <w:szCs w:val="22"/>
        </w:rPr>
        <w:t xml:space="preserve"> </w:t>
      </w:r>
      <w:r w:rsidRPr="00AE3194">
        <w:rPr>
          <w:iCs/>
          <w:color w:val="595959" w:themeColor="text1" w:themeTint="A6"/>
          <w:sz w:val="24"/>
          <w:szCs w:val="22"/>
        </w:rPr>
        <w:t>University of Bahrain /</w:t>
      </w:r>
      <w:r w:rsidR="00C02E8E">
        <w:rPr>
          <w:rFonts w:hint="cs"/>
          <w:iCs/>
          <w:color w:val="595959" w:themeColor="text1" w:themeTint="A6"/>
          <w:sz w:val="24"/>
          <w:szCs w:val="22"/>
        </w:rPr>
        <w:t xml:space="preserve"> </w:t>
      </w:r>
      <w:r w:rsidR="004C4F3D" w:rsidRPr="00AE3194">
        <w:rPr>
          <w:iCs/>
          <w:color w:val="595959" w:themeColor="text1" w:themeTint="A6"/>
          <w:sz w:val="24"/>
          <w:szCs w:val="22"/>
        </w:rPr>
        <w:t xml:space="preserve">Sukhair </w:t>
      </w:r>
    </w:p>
    <w:p w:rsidR="0070237E" w:rsidRDefault="00AE3194" w:rsidP="00AE3194">
      <w:pPr>
        <w:spacing w:after="0"/>
        <w:rPr>
          <w:sz w:val="18"/>
          <w:szCs w:val="18"/>
        </w:rPr>
      </w:pPr>
      <w:r>
        <w:rPr>
          <w:sz w:val="18"/>
          <w:szCs w:val="18"/>
        </w:rPr>
        <w:t>Studying Banking a</w:t>
      </w:r>
      <w:r w:rsidR="002E1C88" w:rsidRPr="00AE3194">
        <w:rPr>
          <w:sz w:val="18"/>
          <w:szCs w:val="18"/>
        </w:rPr>
        <w:t>nd Finance.</w:t>
      </w:r>
    </w:p>
    <w:p w:rsidR="00C50C24" w:rsidRDefault="00784BBB" w:rsidP="00784BB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Current schedule:</w:t>
      </w:r>
    </w:p>
    <w:p w:rsidR="00D225AF" w:rsidRPr="00AE3194" w:rsidRDefault="00D225AF" w:rsidP="00784BB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UT: </w:t>
      </w:r>
      <w:r w:rsidR="000974C6">
        <w:rPr>
          <w:sz w:val="18"/>
          <w:szCs w:val="18"/>
        </w:rPr>
        <w:t>8:00 to 9:</w:t>
      </w:r>
      <w:r w:rsidR="002017BA">
        <w:rPr>
          <w:sz w:val="18"/>
          <w:szCs w:val="18"/>
        </w:rPr>
        <w:t>50 , MW: 1</w:t>
      </w:r>
      <w:r w:rsidR="00194B2E">
        <w:rPr>
          <w:sz w:val="18"/>
          <w:szCs w:val="18"/>
        </w:rPr>
        <w:t>3</w:t>
      </w:r>
      <w:r w:rsidR="002017BA">
        <w:rPr>
          <w:sz w:val="18"/>
          <w:szCs w:val="18"/>
        </w:rPr>
        <w:t>:00 t</w:t>
      </w:r>
      <w:r w:rsidR="00DE5770">
        <w:rPr>
          <w:sz w:val="18"/>
          <w:szCs w:val="18"/>
        </w:rPr>
        <w:t>o 17</w:t>
      </w:r>
      <w:r w:rsidR="002017BA">
        <w:rPr>
          <w:sz w:val="18"/>
          <w:szCs w:val="18"/>
        </w:rPr>
        <w:t>:15</w:t>
      </w:r>
      <w:r w:rsidR="006F79A6">
        <w:rPr>
          <w:sz w:val="18"/>
          <w:szCs w:val="18"/>
        </w:rPr>
        <w:t xml:space="preserve"> , H: 8:00 to 8:50</w:t>
      </w:r>
    </w:p>
    <w:p w:rsidR="002E1C88" w:rsidRPr="00AE3194" w:rsidRDefault="002E1C88" w:rsidP="00AE3194">
      <w:pPr>
        <w:pStyle w:val="Heading1"/>
        <w:spacing w:after="0"/>
        <w:rPr>
          <w:sz w:val="28"/>
          <w:szCs w:val="24"/>
        </w:rPr>
      </w:pPr>
      <w:r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AUGUST 201</w:t>
      </w:r>
      <w:r w:rsidR="00AE702F"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8</w:t>
      </w:r>
    </w:p>
    <w:p w:rsidR="00AE702F" w:rsidRPr="00AE3194" w:rsidRDefault="002E1C88" w:rsidP="00AE3194">
      <w:pPr>
        <w:spacing w:after="0"/>
        <w:rPr>
          <w:rFonts w:asciiTheme="majorHAnsi" w:eastAsiaTheme="majorEastAsia" w:hAnsiTheme="majorHAnsi" w:cstheme="majorBidi"/>
          <w:b/>
          <w:iCs/>
          <w:sz w:val="24"/>
        </w:rPr>
      </w:pPr>
      <w:r w:rsidRPr="00AE3194">
        <w:rPr>
          <w:rFonts w:asciiTheme="majorHAnsi" w:eastAsiaTheme="majorEastAsia" w:hAnsiTheme="majorHAnsi" w:cstheme="majorBidi"/>
          <w:b/>
          <w:color w:val="4472C4" w:themeColor="accent1"/>
          <w:sz w:val="24"/>
        </w:rPr>
        <w:t>AAT Access Award in Bookkeeping – Level 1 (2018)</w:t>
      </w:r>
      <w:r w:rsidR="00AE702F" w:rsidRPr="00AE3194">
        <w:rPr>
          <w:rFonts w:asciiTheme="majorHAnsi" w:eastAsiaTheme="majorEastAsia" w:hAnsiTheme="majorHAnsi" w:cstheme="majorBidi"/>
          <w:b/>
          <w:color w:val="4472C4" w:themeColor="accent1"/>
          <w:sz w:val="24"/>
        </w:rPr>
        <w:t xml:space="preserve"> / </w:t>
      </w:r>
      <w:r w:rsidR="00AE702F" w:rsidRPr="00AE3194">
        <w:rPr>
          <w:rFonts w:asciiTheme="majorHAnsi" w:eastAsiaTheme="majorEastAsia" w:hAnsiTheme="majorHAnsi" w:cstheme="majorBidi"/>
          <w:b/>
          <w:iCs/>
          <w:sz w:val="24"/>
        </w:rPr>
        <w:t>Score Training Institute, Sanad</w:t>
      </w:r>
    </w:p>
    <w:p w:rsidR="00AE702F" w:rsidRPr="00AE3194" w:rsidRDefault="00AE702F" w:rsidP="00AE3194">
      <w:pPr>
        <w:pStyle w:val="Heading1"/>
        <w:spacing w:before="0" w:after="0"/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</w:pPr>
      <w:r w:rsidRPr="00AE3194">
        <w:rPr>
          <w:rFonts w:asciiTheme="minorHAnsi" w:hAnsiTheme="minorHAnsi"/>
          <w:b w:val="0"/>
          <w:caps/>
          <w:color w:val="595959" w:themeColor="text1" w:themeTint="A6"/>
          <w:sz w:val="18"/>
          <w:szCs w:val="20"/>
        </w:rPr>
        <w:t>MAY 2018</w:t>
      </w:r>
    </w:p>
    <w:p w:rsidR="00AE3194" w:rsidRDefault="00AE702F" w:rsidP="00AE3194">
      <w:pPr>
        <w:spacing w:after="0"/>
        <w:rPr>
          <w:rFonts w:asciiTheme="majorHAnsi" w:eastAsiaTheme="majorEastAsia" w:hAnsiTheme="majorHAnsi" w:cstheme="majorBidi"/>
          <w:b/>
          <w:iCs/>
          <w:sz w:val="24"/>
        </w:rPr>
      </w:pPr>
      <w:r w:rsidRPr="00AE3194">
        <w:rPr>
          <w:rFonts w:asciiTheme="majorHAnsi" w:hAnsiTheme="majorHAnsi"/>
          <w:b/>
          <w:bCs/>
          <w:color w:val="4472C4" w:themeColor="accent1"/>
          <w:sz w:val="24"/>
        </w:rPr>
        <w:t>AAT Access Award in Business Skills - Level 1 (2018)</w:t>
      </w:r>
      <w:r w:rsidRPr="00AE3194">
        <w:rPr>
          <w:b/>
          <w:bCs/>
          <w:color w:val="4472C4" w:themeColor="accent1"/>
          <w:sz w:val="24"/>
        </w:rPr>
        <w:t xml:space="preserve"> /</w:t>
      </w:r>
      <w:r w:rsidRPr="00AE3194">
        <w:rPr>
          <w:color w:val="4472C4" w:themeColor="accent1"/>
          <w:sz w:val="24"/>
        </w:rPr>
        <w:t xml:space="preserve"> </w:t>
      </w:r>
      <w:r w:rsidRPr="00AE3194">
        <w:rPr>
          <w:rFonts w:asciiTheme="majorHAnsi" w:eastAsiaTheme="majorEastAsia" w:hAnsiTheme="majorHAnsi" w:cstheme="majorBidi"/>
          <w:b/>
          <w:iCs/>
          <w:sz w:val="24"/>
        </w:rPr>
        <w:t>Score Training Institute, Sanad</w:t>
      </w:r>
    </w:p>
    <w:p w:rsidR="00AE3194" w:rsidRPr="00AE3194" w:rsidRDefault="00B230F6" w:rsidP="00AE3194">
      <w:pPr>
        <w:spacing w:after="0"/>
        <w:rPr>
          <w:rFonts w:asciiTheme="majorHAnsi" w:eastAsiaTheme="majorEastAsia" w:hAnsiTheme="majorHAnsi" w:cstheme="majorBidi"/>
          <w:b/>
          <w:iCs/>
          <w:sz w:val="10"/>
          <w:szCs w:val="8"/>
        </w:rPr>
      </w:pPr>
      <w:r w:rsidRPr="00B230F6">
        <w:rPr>
          <w:b/>
          <w:caps/>
          <w:noProof/>
          <w:color w:val="AEAAAA" w:themeColor="background2" w:themeShade="B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68CA8" wp14:editId="350EE199">
                <wp:simplePos x="0" y="0"/>
                <wp:positionH relativeFrom="margin">
                  <wp:align>center</wp:align>
                </wp:positionH>
                <wp:positionV relativeFrom="paragraph">
                  <wp:posOffset>8025</wp:posOffset>
                </wp:positionV>
                <wp:extent cx="5985163" cy="5542"/>
                <wp:effectExtent l="0" t="0" r="3492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5163" cy="55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079E3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65pt" to="471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p w:rsidR="0070237E" w:rsidRPr="00AE3194" w:rsidRDefault="00ED6903" w:rsidP="00AE3194">
      <w:pPr>
        <w:pStyle w:val="Heading3"/>
        <w:rPr>
          <w:sz w:val="18"/>
          <w:szCs w:val="20"/>
        </w:rPr>
      </w:pPr>
      <w:r w:rsidRPr="00AE3194">
        <w:rPr>
          <w:sz w:val="18"/>
          <w:szCs w:val="20"/>
        </w:rPr>
        <w:t>JUNE</w:t>
      </w:r>
      <w:r w:rsidR="0070237E" w:rsidRPr="00AE3194">
        <w:rPr>
          <w:sz w:val="18"/>
          <w:szCs w:val="20"/>
        </w:rPr>
        <w:t xml:space="preserve"> </w:t>
      </w:r>
      <w:r w:rsidRPr="00AE3194">
        <w:rPr>
          <w:sz w:val="18"/>
          <w:szCs w:val="20"/>
        </w:rPr>
        <w:t>2017</w:t>
      </w:r>
    </w:p>
    <w:p w:rsidR="0070237E" w:rsidRPr="00AE3194" w:rsidRDefault="002E1C88" w:rsidP="00ED6903">
      <w:pPr>
        <w:pStyle w:val="Heading2"/>
        <w:rPr>
          <w:sz w:val="24"/>
          <w:szCs w:val="22"/>
        </w:rPr>
      </w:pPr>
      <w:r w:rsidRPr="00AE3194">
        <w:rPr>
          <w:sz w:val="24"/>
          <w:szCs w:val="22"/>
        </w:rPr>
        <w:t>High school</w:t>
      </w:r>
      <w:r w:rsidR="00ED6903" w:rsidRPr="00AE3194">
        <w:rPr>
          <w:sz w:val="24"/>
          <w:szCs w:val="22"/>
        </w:rPr>
        <w:t xml:space="preserve"> Advanced Stream Diploma</w:t>
      </w:r>
      <w:r w:rsidR="00E03F71" w:rsidRPr="00AE3194">
        <w:rPr>
          <w:sz w:val="24"/>
          <w:szCs w:val="22"/>
        </w:rPr>
        <w:t xml:space="preserve"> </w:t>
      </w:r>
      <w:r w:rsidR="0095272C" w:rsidRPr="00AE3194">
        <w:rPr>
          <w:sz w:val="24"/>
          <w:szCs w:val="22"/>
        </w:rPr>
        <w:t>/</w:t>
      </w:r>
      <w:r w:rsidR="0070237E" w:rsidRPr="00AE3194">
        <w:rPr>
          <w:sz w:val="24"/>
          <w:szCs w:val="22"/>
        </w:rPr>
        <w:t xml:space="preserve"> </w:t>
      </w:r>
      <w:r w:rsidR="00ED6903" w:rsidRPr="00AE3194">
        <w:rPr>
          <w:rStyle w:val="Emphasis"/>
          <w:sz w:val="24"/>
          <w:szCs w:val="22"/>
        </w:rPr>
        <w:t xml:space="preserve">Al Kaleej Elementary and </w:t>
      </w:r>
      <w:r w:rsidRPr="00AE3194">
        <w:rPr>
          <w:rStyle w:val="Emphasis"/>
          <w:sz w:val="24"/>
          <w:szCs w:val="22"/>
        </w:rPr>
        <w:t>Secondary</w:t>
      </w:r>
      <w:r w:rsidR="00ED6903" w:rsidRPr="00AE3194">
        <w:rPr>
          <w:rStyle w:val="Emphasis"/>
          <w:sz w:val="24"/>
          <w:szCs w:val="22"/>
        </w:rPr>
        <w:t xml:space="preserve"> School for boys, Sharjah (UAE)</w:t>
      </w:r>
    </w:p>
    <w:p w:rsidR="00434074" w:rsidRPr="00AE3194" w:rsidRDefault="002561E4" w:rsidP="008A7560">
      <w:pPr>
        <w:pStyle w:val="Heading1"/>
        <w:pBdr>
          <w:top w:val="single" w:sz="4" w:space="19" w:color="A6A6A6" w:themeColor="background1" w:themeShade="A6"/>
        </w:pBdr>
        <w:spacing w:before="0" w:after="0"/>
        <w:rPr>
          <w:sz w:val="28"/>
          <w:szCs w:val="24"/>
        </w:rPr>
      </w:pPr>
      <w:sdt>
        <w:sdtPr>
          <w:rPr>
            <w:sz w:val="28"/>
            <w:szCs w:val="24"/>
          </w:rPr>
          <w:alias w:val="Activities:"/>
          <w:tag w:val="Activities:"/>
          <w:id w:val="1035625348"/>
          <w:placeholder>
            <w:docPart w:val="DB29B2929AE6426F86E0576B5E6FF96D"/>
          </w:placeholder>
          <w:temporary/>
          <w:showingPlcHdr/>
          <w15:appearance w15:val="hidden"/>
        </w:sdtPr>
        <w:sdtEndPr/>
        <w:sdtContent>
          <w:r w:rsidR="00434074" w:rsidRPr="00AE3194">
            <w:rPr>
              <w:sz w:val="28"/>
              <w:szCs w:val="24"/>
            </w:rPr>
            <w:t>Activities</w:t>
          </w:r>
        </w:sdtContent>
      </w:sdt>
    </w:p>
    <w:p w:rsidR="00BC7376" w:rsidRPr="00AE3194" w:rsidRDefault="00E31FE2" w:rsidP="00BC7376">
      <w:pPr>
        <w:rPr>
          <w:sz w:val="16"/>
          <w:szCs w:val="16"/>
        </w:rPr>
      </w:pPr>
      <w:r>
        <w:rPr>
          <w:sz w:val="16"/>
          <w:szCs w:val="16"/>
        </w:rPr>
        <w:t xml:space="preserve">When there is time </w:t>
      </w:r>
      <w:r w:rsidR="00DC7077">
        <w:rPr>
          <w:sz w:val="16"/>
          <w:szCs w:val="16"/>
        </w:rPr>
        <w:t xml:space="preserve">I usually use </w:t>
      </w:r>
      <w:r w:rsidR="00A85E11">
        <w:rPr>
          <w:sz w:val="16"/>
          <w:szCs w:val="16"/>
        </w:rPr>
        <w:t xml:space="preserve">social media </w:t>
      </w:r>
      <w:r w:rsidR="001000F8">
        <w:rPr>
          <w:sz w:val="16"/>
          <w:szCs w:val="16"/>
        </w:rPr>
        <w:t xml:space="preserve">to check </w:t>
      </w:r>
      <w:r w:rsidR="00FE5461">
        <w:rPr>
          <w:sz w:val="16"/>
          <w:szCs w:val="16"/>
        </w:rPr>
        <w:t>the news</w:t>
      </w:r>
      <w:r w:rsidR="0048223D">
        <w:rPr>
          <w:sz w:val="16"/>
          <w:szCs w:val="16"/>
        </w:rPr>
        <w:t xml:space="preserve">. Also </w:t>
      </w:r>
      <w:r w:rsidR="00CF6353">
        <w:rPr>
          <w:sz w:val="16"/>
          <w:szCs w:val="16"/>
        </w:rPr>
        <w:t xml:space="preserve">revise what </w:t>
      </w:r>
      <w:r w:rsidR="00010710">
        <w:rPr>
          <w:sz w:val="16"/>
          <w:szCs w:val="16"/>
        </w:rPr>
        <w:t>I study or prepare for future courses.</w:t>
      </w:r>
      <w:r w:rsidR="0008232C">
        <w:rPr>
          <w:sz w:val="16"/>
          <w:szCs w:val="16"/>
        </w:rPr>
        <w:t xml:space="preserve"> </w:t>
      </w:r>
    </w:p>
    <w:sectPr w:rsidR="00BC7376" w:rsidRPr="00AE3194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1E4" w:rsidRDefault="002561E4" w:rsidP="00725803">
      <w:pPr>
        <w:spacing w:after="0"/>
      </w:pPr>
      <w:r>
        <w:separator/>
      </w:r>
    </w:p>
  </w:endnote>
  <w:endnote w:type="continuationSeparator" w:id="0">
    <w:p w:rsidR="002561E4" w:rsidRDefault="002561E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1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1E4" w:rsidRDefault="002561E4" w:rsidP="00725803">
      <w:pPr>
        <w:spacing w:after="0"/>
      </w:pPr>
      <w:r>
        <w:separator/>
      </w:r>
    </w:p>
  </w:footnote>
  <w:footnote w:type="continuationSeparator" w:id="0">
    <w:p w:rsidR="002561E4" w:rsidRDefault="002561E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CC"/>
    <w:rsid w:val="00010710"/>
    <w:rsid w:val="00015DAD"/>
    <w:rsid w:val="00025E77"/>
    <w:rsid w:val="00027312"/>
    <w:rsid w:val="000371BF"/>
    <w:rsid w:val="00046C10"/>
    <w:rsid w:val="000645F2"/>
    <w:rsid w:val="0008232C"/>
    <w:rsid w:val="00082F03"/>
    <w:rsid w:val="000835A0"/>
    <w:rsid w:val="000934A2"/>
    <w:rsid w:val="000946AB"/>
    <w:rsid w:val="000974C6"/>
    <w:rsid w:val="000F3E88"/>
    <w:rsid w:val="001000F8"/>
    <w:rsid w:val="001417E2"/>
    <w:rsid w:val="00165F2B"/>
    <w:rsid w:val="00166409"/>
    <w:rsid w:val="00181DB8"/>
    <w:rsid w:val="00194B2E"/>
    <w:rsid w:val="001B0955"/>
    <w:rsid w:val="001B0E69"/>
    <w:rsid w:val="001F328D"/>
    <w:rsid w:val="002017BA"/>
    <w:rsid w:val="00227784"/>
    <w:rsid w:val="0023705D"/>
    <w:rsid w:val="00247C7F"/>
    <w:rsid w:val="00250A31"/>
    <w:rsid w:val="00251C13"/>
    <w:rsid w:val="002561E4"/>
    <w:rsid w:val="00265675"/>
    <w:rsid w:val="002838E5"/>
    <w:rsid w:val="002922D0"/>
    <w:rsid w:val="002B6EA6"/>
    <w:rsid w:val="002E1C88"/>
    <w:rsid w:val="00340B03"/>
    <w:rsid w:val="00380AE7"/>
    <w:rsid w:val="00391680"/>
    <w:rsid w:val="003A6943"/>
    <w:rsid w:val="003F15A2"/>
    <w:rsid w:val="003F1A16"/>
    <w:rsid w:val="00410BA2"/>
    <w:rsid w:val="00434074"/>
    <w:rsid w:val="004465D0"/>
    <w:rsid w:val="00463C3B"/>
    <w:rsid w:val="0048223D"/>
    <w:rsid w:val="004937AE"/>
    <w:rsid w:val="004B2344"/>
    <w:rsid w:val="004C1C93"/>
    <w:rsid w:val="004C4F3D"/>
    <w:rsid w:val="004E2970"/>
    <w:rsid w:val="004F577F"/>
    <w:rsid w:val="00502182"/>
    <w:rsid w:val="005026DD"/>
    <w:rsid w:val="005040CB"/>
    <w:rsid w:val="00512E90"/>
    <w:rsid w:val="00513EFC"/>
    <w:rsid w:val="0052113B"/>
    <w:rsid w:val="00564951"/>
    <w:rsid w:val="00573BF9"/>
    <w:rsid w:val="005A4A49"/>
    <w:rsid w:val="005B1D68"/>
    <w:rsid w:val="005B2E98"/>
    <w:rsid w:val="005F6E4A"/>
    <w:rsid w:val="005F7A91"/>
    <w:rsid w:val="00601625"/>
    <w:rsid w:val="00610AA9"/>
    <w:rsid w:val="00611B37"/>
    <w:rsid w:val="006252B4"/>
    <w:rsid w:val="00646BA2"/>
    <w:rsid w:val="0066624D"/>
    <w:rsid w:val="006720E5"/>
    <w:rsid w:val="00675EA0"/>
    <w:rsid w:val="006C08A0"/>
    <w:rsid w:val="006C47D8"/>
    <w:rsid w:val="006C6421"/>
    <w:rsid w:val="006D2D08"/>
    <w:rsid w:val="006F26A2"/>
    <w:rsid w:val="006F79A6"/>
    <w:rsid w:val="007010E8"/>
    <w:rsid w:val="0070237E"/>
    <w:rsid w:val="00725803"/>
    <w:rsid w:val="00725CB5"/>
    <w:rsid w:val="007307A3"/>
    <w:rsid w:val="00732C8A"/>
    <w:rsid w:val="007503E8"/>
    <w:rsid w:val="00752315"/>
    <w:rsid w:val="00763FA8"/>
    <w:rsid w:val="00771F76"/>
    <w:rsid w:val="00784BBB"/>
    <w:rsid w:val="007B2E7F"/>
    <w:rsid w:val="007E7799"/>
    <w:rsid w:val="0080212C"/>
    <w:rsid w:val="00803AB7"/>
    <w:rsid w:val="00832817"/>
    <w:rsid w:val="008501D9"/>
    <w:rsid w:val="008510AE"/>
    <w:rsid w:val="00857E6B"/>
    <w:rsid w:val="00861469"/>
    <w:rsid w:val="008968C4"/>
    <w:rsid w:val="008A1246"/>
    <w:rsid w:val="008A7560"/>
    <w:rsid w:val="008B6971"/>
    <w:rsid w:val="008C032A"/>
    <w:rsid w:val="008D7C1C"/>
    <w:rsid w:val="00911809"/>
    <w:rsid w:val="0092291B"/>
    <w:rsid w:val="009238F4"/>
    <w:rsid w:val="0092595C"/>
    <w:rsid w:val="0092766E"/>
    <w:rsid w:val="00932D92"/>
    <w:rsid w:val="0095272C"/>
    <w:rsid w:val="009554A9"/>
    <w:rsid w:val="00972024"/>
    <w:rsid w:val="009960DD"/>
    <w:rsid w:val="009B2878"/>
    <w:rsid w:val="009B5329"/>
    <w:rsid w:val="009C7168"/>
    <w:rsid w:val="009F04D2"/>
    <w:rsid w:val="009F2BA7"/>
    <w:rsid w:val="009F6DA0"/>
    <w:rsid w:val="00A01182"/>
    <w:rsid w:val="00A40DCB"/>
    <w:rsid w:val="00A41CA8"/>
    <w:rsid w:val="00A45A76"/>
    <w:rsid w:val="00A63A90"/>
    <w:rsid w:val="00A63F16"/>
    <w:rsid w:val="00A85E11"/>
    <w:rsid w:val="00A948DF"/>
    <w:rsid w:val="00AD13CB"/>
    <w:rsid w:val="00AD3FD8"/>
    <w:rsid w:val="00AE3194"/>
    <w:rsid w:val="00AE702F"/>
    <w:rsid w:val="00B105B8"/>
    <w:rsid w:val="00B21308"/>
    <w:rsid w:val="00B230F6"/>
    <w:rsid w:val="00B370A8"/>
    <w:rsid w:val="00B8001A"/>
    <w:rsid w:val="00B80C80"/>
    <w:rsid w:val="00BB3DFE"/>
    <w:rsid w:val="00BC7376"/>
    <w:rsid w:val="00BD669A"/>
    <w:rsid w:val="00C02E8E"/>
    <w:rsid w:val="00C030C6"/>
    <w:rsid w:val="00C13F2B"/>
    <w:rsid w:val="00C43273"/>
    <w:rsid w:val="00C43D65"/>
    <w:rsid w:val="00C50C24"/>
    <w:rsid w:val="00C84833"/>
    <w:rsid w:val="00C9044F"/>
    <w:rsid w:val="00C93338"/>
    <w:rsid w:val="00CC7CDB"/>
    <w:rsid w:val="00CD3CB3"/>
    <w:rsid w:val="00CF6353"/>
    <w:rsid w:val="00D21AD9"/>
    <w:rsid w:val="00D225AF"/>
    <w:rsid w:val="00D2420D"/>
    <w:rsid w:val="00D30382"/>
    <w:rsid w:val="00D413F9"/>
    <w:rsid w:val="00D44E50"/>
    <w:rsid w:val="00D60079"/>
    <w:rsid w:val="00D645DF"/>
    <w:rsid w:val="00D90060"/>
    <w:rsid w:val="00D92B95"/>
    <w:rsid w:val="00DB0A60"/>
    <w:rsid w:val="00DC7077"/>
    <w:rsid w:val="00DE5770"/>
    <w:rsid w:val="00E03F71"/>
    <w:rsid w:val="00E154B5"/>
    <w:rsid w:val="00E232F0"/>
    <w:rsid w:val="00E31FE2"/>
    <w:rsid w:val="00E52791"/>
    <w:rsid w:val="00E83195"/>
    <w:rsid w:val="00ED6903"/>
    <w:rsid w:val="00EE49D7"/>
    <w:rsid w:val="00F00A4F"/>
    <w:rsid w:val="00F24B63"/>
    <w:rsid w:val="00F33CD8"/>
    <w:rsid w:val="00F57CCC"/>
    <w:rsid w:val="00F7274E"/>
    <w:rsid w:val="00F87A05"/>
    <w:rsid w:val="00FB1D3E"/>
    <w:rsid w:val="00FB4381"/>
    <w:rsid w:val="00FC0766"/>
    <w:rsid w:val="00FD1DE2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5AD49"/>
  <w15:chartTrackingRefBased/>
  <w15:docId w15:val="{86449B90-3C6C-4B2C-A4A6-E98DA2D3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4472C4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4472C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657C9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_Believen$\AppData\Roaming\Microsoft\Templates\Balanced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4A8CF87D764B928838BCCF21FA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5281-941E-4BE0-9346-93AD72E0443A}"/>
      </w:docPartPr>
      <w:docPartBody>
        <w:p w:rsidR="007D772B" w:rsidRDefault="00AB2E3D">
          <w:pPr>
            <w:pStyle w:val="804A8CF87D764B928838BCCF21FA8C16"/>
          </w:pPr>
          <w:r>
            <w:t>First Name</w:t>
          </w:r>
        </w:p>
      </w:docPartBody>
    </w:docPart>
    <w:docPart>
      <w:docPartPr>
        <w:name w:val="613F935A4ACC4026AAB7DAF60F64E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B02B-FD20-4A49-86E0-4D54491B3CD4}"/>
      </w:docPartPr>
      <w:docPartBody>
        <w:p w:rsidR="007D772B" w:rsidRDefault="00AB2E3D">
          <w:pPr>
            <w:pStyle w:val="613F935A4ACC4026AAB7DAF60F64E7EC"/>
          </w:pPr>
          <w:r>
            <w:t>Last Name</w:t>
          </w:r>
        </w:p>
      </w:docPartBody>
    </w:docPart>
    <w:docPart>
      <w:docPartPr>
        <w:name w:val="DAD68A78BE5E4483928C0B3B1F788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CFFE5-17F2-4496-BCB2-00861762D64E}"/>
      </w:docPartPr>
      <w:docPartBody>
        <w:p w:rsidR="007D772B" w:rsidRDefault="00AB2E3D">
          <w:pPr>
            <w:pStyle w:val="DAD68A78BE5E4483928C0B3B1F78895C"/>
          </w:pPr>
          <w:r w:rsidRPr="009D0878">
            <w:t>Address</w:t>
          </w:r>
        </w:p>
      </w:docPartBody>
    </w:docPart>
    <w:docPart>
      <w:docPartPr>
        <w:name w:val="124B89EAB57A4CCF9945132DF165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996A-0B51-4F11-A107-D5633D1E0EA6}"/>
      </w:docPartPr>
      <w:docPartBody>
        <w:p w:rsidR="007D772B" w:rsidRDefault="00AB2E3D">
          <w:pPr>
            <w:pStyle w:val="124B89EAB57A4CCF9945132DF165FB8F"/>
          </w:pPr>
          <w:r w:rsidRPr="009D0878">
            <w:t>Phone</w:t>
          </w:r>
        </w:p>
      </w:docPartBody>
    </w:docPart>
    <w:docPart>
      <w:docPartPr>
        <w:name w:val="1F8936ED42EC4FCEB515A19BC0769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54B3C-7058-4C58-ABC6-7A6717926A51}"/>
      </w:docPartPr>
      <w:docPartBody>
        <w:p w:rsidR="007D772B" w:rsidRDefault="00AB2E3D">
          <w:pPr>
            <w:pStyle w:val="1F8936ED42EC4FCEB515A19BC0769528"/>
          </w:pPr>
          <w:r w:rsidRPr="009D0878">
            <w:t>Email</w:t>
          </w:r>
        </w:p>
      </w:docPartBody>
    </w:docPart>
    <w:docPart>
      <w:docPartPr>
        <w:name w:val="998BB880C1BD40D0AF524BE409F16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6A927-23CD-4C12-8770-4F0FA81A7BBA}"/>
      </w:docPartPr>
      <w:docPartBody>
        <w:p w:rsidR="007D772B" w:rsidRDefault="00AB2E3D">
          <w:pPr>
            <w:pStyle w:val="998BB880C1BD40D0AF524BE409F1604F"/>
          </w:pPr>
          <w:r>
            <w:t>Skills</w:t>
          </w:r>
        </w:p>
      </w:docPartBody>
    </w:docPart>
    <w:docPart>
      <w:docPartPr>
        <w:name w:val="0892222EE88B446989379E126617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3ED4-9F72-4778-81DE-B9C58E6C8181}"/>
      </w:docPartPr>
      <w:docPartBody>
        <w:p w:rsidR="007D772B" w:rsidRDefault="00AB2E3D">
          <w:pPr>
            <w:pStyle w:val="0892222EE88B446989379E1266176DED"/>
          </w:pPr>
          <w:r w:rsidRPr="00AD3FD8">
            <w:t>Experience</w:t>
          </w:r>
        </w:p>
      </w:docPartBody>
    </w:docPart>
    <w:docPart>
      <w:docPartPr>
        <w:name w:val="9B6E87310F0C437981855D33F11D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10DE5-5225-44B8-9421-B899E6270687}"/>
      </w:docPartPr>
      <w:docPartBody>
        <w:p w:rsidR="007D772B" w:rsidRDefault="00AB2E3D">
          <w:pPr>
            <w:pStyle w:val="9B6E87310F0C437981855D33F11D60EC"/>
          </w:pPr>
          <w:r w:rsidRPr="0070237E">
            <w:t>Education</w:t>
          </w:r>
        </w:p>
      </w:docPartBody>
    </w:docPart>
    <w:docPart>
      <w:docPartPr>
        <w:name w:val="DB29B2929AE6426F86E0576B5E6FF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83C91-6939-428D-B6A6-C2D7E6027215}"/>
      </w:docPartPr>
      <w:docPartBody>
        <w:p w:rsidR="007D772B" w:rsidRDefault="00AB2E3D">
          <w:pPr>
            <w:pStyle w:val="DB29B2929AE6426F86E0576B5E6FF96D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3D"/>
    <w:rsid w:val="00102A34"/>
    <w:rsid w:val="00590C71"/>
    <w:rsid w:val="007D772B"/>
    <w:rsid w:val="00862857"/>
    <w:rsid w:val="008C16C4"/>
    <w:rsid w:val="00AB2E3D"/>
    <w:rsid w:val="00C15F76"/>
    <w:rsid w:val="00CA4F5F"/>
    <w:rsid w:val="00D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A8CF87D764B928838BCCF21FA8C16">
    <w:name w:val="804A8CF87D764B928838BCCF21FA8C16"/>
  </w:style>
  <w:style w:type="paragraph" w:customStyle="1" w:styleId="613F935A4ACC4026AAB7DAF60F64E7EC">
    <w:name w:val="613F935A4ACC4026AAB7DAF60F64E7EC"/>
  </w:style>
  <w:style w:type="paragraph" w:customStyle="1" w:styleId="DAD68A78BE5E4483928C0B3B1F78895C">
    <w:name w:val="DAD68A78BE5E4483928C0B3B1F78895C"/>
  </w:style>
  <w:style w:type="paragraph" w:customStyle="1" w:styleId="124B89EAB57A4CCF9945132DF165FB8F">
    <w:name w:val="124B89EAB57A4CCF9945132DF165FB8F"/>
  </w:style>
  <w:style w:type="paragraph" w:customStyle="1" w:styleId="1F8936ED42EC4FCEB515A19BC0769528">
    <w:name w:val="1F8936ED42EC4FCEB515A19BC0769528"/>
  </w:style>
  <w:style w:type="paragraph" w:customStyle="1" w:styleId="85E9E037B5744E5CA25AC1F1D392A548">
    <w:name w:val="85E9E037B5744E5CA25AC1F1D392A548"/>
  </w:style>
  <w:style w:type="paragraph" w:customStyle="1" w:styleId="629534686B06460BAD956C3622F778AB">
    <w:name w:val="629534686B06460BAD956C3622F778AB"/>
  </w:style>
  <w:style w:type="paragraph" w:customStyle="1" w:styleId="1AB6692A182A495093504CE9E0C30A03">
    <w:name w:val="1AB6692A182A495093504CE9E0C30A03"/>
  </w:style>
  <w:style w:type="paragraph" w:customStyle="1" w:styleId="998BB880C1BD40D0AF524BE409F1604F">
    <w:name w:val="998BB880C1BD40D0AF524BE409F1604F"/>
  </w:style>
  <w:style w:type="paragraph" w:customStyle="1" w:styleId="6F143A670C454F2B9CA0B44AD8682974">
    <w:name w:val="6F143A670C454F2B9CA0B44AD8682974"/>
  </w:style>
  <w:style w:type="paragraph" w:customStyle="1" w:styleId="DBD1DC1CEC3D4FB88AEFCA671E80632E">
    <w:name w:val="DBD1DC1CEC3D4FB88AEFCA671E80632E"/>
  </w:style>
  <w:style w:type="paragraph" w:customStyle="1" w:styleId="F790E57A99BC4414867C3A950340F1B2">
    <w:name w:val="F790E57A99BC4414867C3A950340F1B2"/>
  </w:style>
  <w:style w:type="paragraph" w:customStyle="1" w:styleId="407DA1F8A5284FDE9D41C224983C306B">
    <w:name w:val="407DA1F8A5284FDE9D41C224983C306B"/>
  </w:style>
  <w:style w:type="paragraph" w:customStyle="1" w:styleId="07B04DC852EE45759833E4A99A127E2A">
    <w:name w:val="07B04DC852EE45759833E4A99A127E2A"/>
  </w:style>
  <w:style w:type="paragraph" w:customStyle="1" w:styleId="0892222EE88B446989379E1266176DED">
    <w:name w:val="0892222EE88B446989379E1266176DED"/>
  </w:style>
  <w:style w:type="paragraph" w:customStyle="1" w:styleId="D2E94507742944B8B1DDCBFBA2E53D55">
    <w:name w:val="D2E94507742944B8B1DDCBFBA2E53D55"/>
  </w:style>
  <w:style w:type="paragraph" w:customStyle="1" w:styleId="600745254CD74F2CAB7E1B11654A4459">
    <w:name w:val="600745254CD74F2CAB7E1B11654A4459"/>
  </w:style>
  <w:style w:type="paragraph" w:customStyle="1" w:styleId="A036C085965E411DA97891F60D4FAD96">
    <w:name w:val="A036C085965E411DA97891F60D4FAD9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2B2A477DFC4A3F882659498CF323C5">
    <w:name w:val="722B2A477DFC4A3F882659498CF323C5"/>
  </w:style>
  <w:style w:type="paragraph" w:customStyle="1" w:styleId="9C6C0CA82B6E44B69E3ABD235808BF36">
    <w:name w:val="9C6C0CA82B6E44B69E3ABD235808BF36"/>
  </w:style>
  <w:style w:type="paragraph" w:customStyle="1" w:styleId="81527879A6D9470998788146F6E3841F">
    <w:name w:val="81527879A6D9470998788146F6E3841F"/>
  </w:style>
  <w:style w:type="paragraph" w:customStyle="1" w:styleId="A0EEF359884043E4AAFF317DFA126FE7">
    <w:name w:val="A0EEF359884043E4AAFF317DFA126FE7"/>
  </w:style>
  <w:style w:type="paragraph" w:customStyle="1" w:styleId="FE9EB75AD43B493EB42F8612E9CDBEE0">
    <w:name w:val="FE9EB75AD43B493EB42F8612E9CDBEE0"/>
  </w:style>
  <w:style w:type="paragraph" w:customStyle="1" w:styleId="5EA3621EF7E447BD80DF54FA8E5F4FE6">
    <w:name w:val="5EA3621EF7E447BD80DF54FA8E5F4FE6"/>
  </w:style>
  <w:style w:type="paragraph" w:customStyle="1" w:styleId="A7CBBFB292BF43B7B078D7E804D13702">
    <w:name w:val="A7CBBFB292BF43B7B078D7E804D13702"/>
  </w:style>
  <w:style w:type="paragraph" w:customStyle="1" w:styleId="9B6E87310F0C437981855D33F11D60EC">
    <w:name w:val="9B6E87310F0C437981855D33F11D60EC"/>
  </w:style>
  <w:style w:type="paragraph" w:customStyle="1" w:styleId="C520CDC6DE6741198DBA95E2862BE311">
    <w:name w:val="C520CDC6DE6741198DBA95E2862BE311"/>
  </w:style>
  <w:style w:type="paragraph" w:customStyle="1" w:styleId="998E1492ED5D4C96AD8D08EBD2F54DFE">
    <w:name w:val="998E1492ED5D4C96AD8D08EBD2F54DFE"/>
  </w:style>
  <w:style w:type="paragraph" w:customStyle="1" w:styleId="623B60BF6C4548E982145EE4D37771B7">
    <w:name w:val="623B60BF6C4548E982145EE4D37771B7"/>
  </w:style>
  <w:style w:type="paragraph" w:customStyle="1" w:styleId="C6ED9EC47ACA465A8D4AFBB5DAC81ED2">
    <w:name w:val="C6ED9EC47ACA465A8D4AFBB5DAC81ED2"/>
  </w:style>
  <w:style w:type="paragraph" w:customStyle="1" w:styleId="84DC708BF87A4F0DBBAC06786DB7B952">
    <w:name w:val="84DC708BF87A4F0DBBAC06786DB7B952"/>
  </w:style>
  <w:style w:type="paragraph" w:customStyle="1" w:styleId="8BFBE3ED6C4641658A947D209E1364BB">
    <w:name w:val="8BFBE3ED6C4641658A947D209E1364BB"/>
  </w:style>
  <w:style w:type="paragraph" w:customStyle="1" w:styleId="6D00A9D2A7864178AB5D2F01534016B0">
    <w:name w:val="6D00A9D2A7864178AB5D2F01534016B0"/>
  </w:style>
  <w:style w:type="paragraph" w:customStyle="1" w:styleId="129BB9BC1D6E4CC3BA1B4AD71243CA68">
    <w:name w:val="129BB9BC1D6E4CC3BA1B4AD71243CA68"/>
  </w:style>
  <w:style w:type="paragraph" w:customStyle="1" w:styleId="D22727D61E154E96AF958A24EAA65876">
    <w:name w:val="D22727D61E154E96AF958A24EAA65876"/>
  </w:style>
  <w:style w:type="paragraph" w:customStyle="1" w:styleId="1226F5344FE0457F8DCB603FDDC34AFA">
    <w:name w:val="1226F5344FE0457F8DCB603FDDC34AFA"/>
  </w:style>
  <w:style w:type="paragraph" w:customStyle="1" w:styleId="DB29B2929AE6426F86E0576B5E6FF96D">
    <w:name w:val="DB29B2929AE6426F86E0576B5E6FF96D"/>
  </w:style>
  <w:style w:type="paragraph" w:customStyle="1" w:styleId="042B394965A64A45B1BBE356EA15A82A">
    <w:name w:val="042B394965A64A45B1BBE356EA15A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Sayed Ali</Abstract>
  <CompanyAddress>KARRANAH, Block 458, Road 5829</CompanyAddress>
  <CompanyPhone>+97332313126</CompanyPhone>
  <CompanyFax/>
  <CompanyEmail>Alidheya.salem@gmail.com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BEFEF-D0AF-D548-B112-004BD16221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Balanced%20Resume%20(Modern%20design).dotx</Template>
  <TotalTime>231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Steven_Believen$</dc:creator>
  <cp:keywords/>
  <dc:description/>
  <cp:lastModifiedBy>20188026</cp:lastModifiedBy>
  <cp:revision>95</cp:revision>
  <dcterms:created xsi:type="dcterms:W3CDTF">2019-04-03T07:21:00Z</dcterms:created>
  <dcterms:modified xsi:type="dcterms:W3CDTF">2019-05-10T20:04:00Z</dcterms:modified>
  <cp:category>Salem</cp:category>
</cp:coreProperties>
</file>